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bookmarkStart w:id="0" w:name="_GoBack"/>
      <w:bookmarkEnd w:id="0"/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</w:t>
      </w:r>
      <w:r w:rsidR="007D5A72">
        <w:rPr>
          <w:rStyle w:val="FontStyle12"/>
        </w:rPr>
        <w:t>альский федеральный университет</w:t>
      </w:r>
      <w:r w:rsidR="007D5A72">
        <w:rPr>
          <w:rStyle w:val="FontStyle12"/>
        </w:rPr>
        <w:br/>
      </w:r>
      <w:r>
        <w:rPr>
          <w:rStyle w:val="FontStyle12"/>
        </w:rPr>
        <w:t>имени первого Президента России Б.</w:t>
      </w:r>
      <w:r w:rsidR="007D5A72">
        <w:rPr>
          <w:rStyle w:val="FontStyle12"/>
        </w:rPr>
        <w:t xml:space="preserve"> </w:t>
      </w:r>
      <w:r>
        <w:rPr>
          <w:rStyle w:val="FontStyle12"/>
        </w:rPr>
        <w:t>Н.</w:t>
      </w:r>
      <w:r w:rsidR="007D5A72">
        <w:rPr>
          <w:rStyle w:val="FontStyle12"/>
        </w:rPr>
        <w:t xml:space="preserve"> 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B451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B451A">
        <w:rPr>
          <w:iCs/>
          <w:caps/>
          <w:color w:val="000000"/>
          <w:spacing w:val="-1"/>
        </w:rPr>
        <w:t>Облачные вычисления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</w:p>
          <w:p w:rsidR="003756DC" w:rsidRPr="00D747D0" w:rsidRDefault="00DB451A" w:rsidP="003756DC">
            <w:pPr>
              <w:jc w:val="center"/>
            </w:pPr>
            <w:r>
              <w:rPr>
                <w:b/>
                <w:color w:val="000000"/>
              </w:rPr>
              <w:t>Технологии глобальных сетей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DB451A">
            <w:pPr>
              <w:rPr>
                <w:color w:val="000000"/>
              </w:rPr>
            </w:pPr>
            <w:r w:rsidRPr="00635422">
              <w:t xml:space="preserve">                          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Автоматизация конструкторского и технологическ</w:t>
            </w:r>
            <w:r>
              <w:rPr>
                <w:b/>
                <w:iCs/>
                <w:color w:val="000000"/>
                <w:spacing w:val="-1"/>
              </w:rPr>
              <w:t>о</w:t>
            </w:r>
            <w:r>
              <w:rPr>
                <w:b/>
                <w:iCs/>
                <w:color w:val="000000"/>
                <w:spacing w:val="-1"/>
              </w:rPr>
              <w:t>го проектирования на базе универсальных промы</w:t>
            </w:r>
            <w:r>
              <w:rPr>
                <w:b/>
                <w:iCs/>
                <w:color w:val="000000"/>
                <w:spacing w:val="-1"/>
              </w:rPr>
              <w:t>ш</w:t>
            </w:r>
            <w:r>
              <w:rPr>
                <w:b/>
                <w:iCs/>
                <w:color w:val="000000"/>
                <w:spacing w:val="-1"/>
              </w:rPr>
              <w:t>ленных САПР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</w:t>
            </w:r>
            <w:r w:rsidR="001E3529">
              <w:rPr>
                <w:b/>
                <w:color w:val="000000"/>
              </w:rPr>
              <w:t>4</w:t>
            </w:r>
            <w:r w:rsidRPr="00635422">
              <w:rPr>
                <w:b/>
                <w:color w:val="000000"/>
              </w:rPr>
              <w:t>.0</w:t>
            </w:r>
            <w:r w:rsidR="001E3529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1E3529">
              <w:rPr>
                <w:b/>
                <w:color w:val="000000"/>
              </w:rPr>
              <w:t>6458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1E3529">
              <w:rPr>
                <w:b/>
                <w:color w:val="000000"/>
              </w:rPr>
              <w:t>1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1E3529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="001E3529">
              <w:rPr>
                <w:b/>
              </w:rPr>
              <w:t>09.04</w:t>
            </w:r>
            <w:r w:rsidRPr="00635422">
              <w:rPr>
                <w:b/>
              </w:rPr>
              <w:t>.0</w:t>
            </w:r>
            <w:r w:rsidR="001E3529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proofErr w:type="spellStart"/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8F09C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C4BF4" w:rsidRPr="008C4BF4">
              <w:rPr>
                <w:b/>
                <w:color w:val="000000"/>
              </w:rPr>
              <w:t>30.10.2014 г. № 1420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D311B6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56"/>
        <w:gridCol w:w="2052"/>
        <w:gridCol w:w="1482"/>
        <w:gridCol w:w="2181"/>
        <w:gridCol w:w="1926"/>
      </w:tblGrid>
      <w:tr w:rsidR="00A8369D" w:rsidTr="00A8369D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A8369D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ind w:right="2"/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5649A6">
            <w:pPr>
              <w:snapToGrid w:val="0"/>
              <w:ind w:right="2"/>
              <w:jc w:val="center"/>
            </w:pPr>
            <w:r>
              <w:t>Уколов С</w:t>
            </w:r>
            <w:r w:rsidR="005649A6">
              <w:t>тан</w:t>
            </w:r>
            <w:r w:rsidR="005649A6">
              <w:t>и</w:t>
            </w:r>
            <w:r w:rsidR="005649A6">
              <w:t>слав Сергеевич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</w:t>
            </w:r>
            <w:r w:rsidRPr="00D730AE">
              <w:rPr>
                <w:lang w:eastAsia="ru-RU"/>
              </w:rPr>
              <w:t>в</w:t>
            </w:r>
            <w:r w:rsidRPr="00D730AE">
              <w:rPr>
                <w:lang w:eastAsia="ru-RU"/>
              </w:rPr>
              <w:t>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402CA6" w:rsidRPr="002E58FD" w:rsidRDefault="00402CA6" w:rsidP="00402CA6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Pr="002E58FD">
        <w:rPr>
          <w:color w:val="000000"/>
        </w:rPr>
        <w:t>С.С. Уколов</w:t>
      </w:r>
    </w:p>
    <w:p w:rsidR="00402CA6" w:rsidRPr="009E0BD3" w:rsidRDefault="00402CA6" w:rsidP="00402CA6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402CA6" w:rsidRPr="00EE00EB" w:rsidRDefault="00402CA6" w:rsidP="00402CA6">
      <w:pPr>
        <w:ind w:firstLine="709"/>
        <w:jc w:val="both"/>
      </w:pPr>
    </w:p>
    <w:p w:rsidR="00402CA6" w:rsidRPr="00402CA6" w:rsidRDefault="00402CA6" w:rsidP="00402CA6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402CA6" w:rsidRPr="00402CA6" w:rsidRDefault="00402CA6" w:rsidP="00402CA6">
      <w:pPr>
        <w:ind w:firstLine="709"/>
        <w:jc w:val="both"/>
      </w:pPr>
    </w:p>
    <w:p w:rsidR="00402CA6" w:rsidRPr="002B1965" w:rsidRDefault="00402CA6" w:rsidP="00402CA6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402CA6" w:rsidRPr="00402CA6" w:rsidRDefault="00402CA6" w:rsidP="00402CA6">
      <w:pPr>
        <w:jc w:val="both"/>
        <w:rPr>
          <w:spacing w:val="-3"/>
        </w:rPr>
      </w:pPr>
    </w:p>
    <w:p w:rsidR="00402CA6" w:rsidRPr="0070465E" w:rsidRDefault="00402CA6" w:rsidP="00402CA6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402CA6" w:rsidRPr="00B4013A" w:rsidRDefault="00402CA6" w:rsidP="00402CA6">
      <w:pPr>
        <w:ind w:left="7079" w:firstLine="709"/>
        <w:jc w:val="both"/>
      </w:pPr>
      <w:r>
        <w:t>А.А. Петунин</w:t>
      </w:r>
    </w:p>
    <w:p w:rsidR="00402CA6" w:rsidRPr="002E58FD" w:rsidRDefault="00402CA6" w:rsidP="00402CA6">
      <w:pPr>
        <w:jc w:val="both"/>
        <w:rPr>
          <w:spacing w:val="-3"/>
          <w:lang w:val="en-US"/>
        </w:rPr>
      </w:pPr>
    </w:p>
    <w:p w:rsidR="00402CA6" w:rsidRPr="006E69FD" w:rsidRDefault="00402CA6" w:rsidP="00402CA6">
      <w:pPr>
        <w:ind w:firstLine="709"/>
        <w:jc w:val="both"/>
      </w:pPr>
      <w:r w:rsidRPr="006E69FD">
        <w:t>Согласовано:</w:t>
      </w:r>
    </w:p>
    <w:p w:rsidR="00402CA6" w:rsidRPr="00EE00EB" w:rsidRDefault="00402CA6" w:rsidP="00402CA6">
      <w:pPr>
        <w:ind w:firstLine="709"/>
        <w:jc w:val="both"/>
      </w:pPr>
    </w:p>
    <w:p w:rsidR="00A8369D" w:rsidRDefault="00402CA6" w:rsidP="00402CA6">
      <w:pPr>
        <w:spacing w:line="360" w:lineRule="auto"/>
        <w:ind w:firstLine="720"/>
        <w:jc w:val="both"/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</w:instrText>
      </w:r>
      <w:r w:rsidR="00CF48B9" w:rsidRPr="00EA1D81">
        <w:rPr>
          <w:b/>
          <w:iCs/>
        </w:rPr>
        <w:instrText>и</w:instrText>
      </w:r>
      <w:r w:rsidR="00CF48B9" w:rsidRPr="00EA1D81">
        <w:rPr>
          <w:b/>
          <w:iCs/>
        </w:rPr>
        <w:instrText>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Default="00806DB5" w:rsidP="002F40A2">
      <w:pPr>
        <w:ind w:firstLine="708"/>
        <w:jc w:val="both"/>
      </w:pPr>
      <w:r>
        <w:t>Дисциплина «</w:t>
      </w:r>
      <w:r w:rsidRPr="00806DB5">
        <w:t>Облачные вычисления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806DB5">
        <w:t>Технологии глобальных сетей</w:t>
      </w:r>
      <w:r>
        <w:t xml:space="preserve">». </w:t>
      </w:r>
      <w:proofErr w:type="gramStart"/>
      <w:r w:rsidRPr="00806DB5">
        <w:t>Дисциплина направлена на подготовку в будущей профессиональной деятельности, при выполнении которой требуются знания и умения, связанные</w:t>
      </w:r>
      <w:r>
        <w:t xml:space="preserve"> с облачными  технологиями,  как  одн</w:t>
      </w:r>
      <w:r w:rsidR="00022BC7">
        <w:t>ого</w:t>
      </w:r>
      <w:r>
        <w:t xml:space="preserve">  из  перспективных направлений  развития  отрасли  информационных  технологий,  а  также  современного сре</w:t>
      </w:r>
      <w:r>
        <w:t>д</w:t>
      </w:r>
      <w:r>
        <w:t xml:space="preserve">ства предоставления повсеместного и удобного сетевого доступа к вычислительным ресурсам. </w:t>
      </w:r>
      <w:proofErr w:type="gramEnd"/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рассматриваются вопросы: </w:t>
      </w:r>
      <w:r w:rsidR="00154A1D">
        <w:t>и</w:t>
      </w:r>
      <w:r w:rsidR="00154A1D" w:rsidRPr="00154A1D">
        <w:t>стория возникновения облачных технологий, основные этапы становления рынка облачных технологий, классификация видов услуг на рынке облачных вычислений, преим</w:t>
      </w:r>
      <w:r w:rsidR="00154A1D" w:rsidRPr="00154A1D">
        <w:t>у</w:t>
      </w:r>
      <w:r w:rsidR="00154A1D" w:rsidRPr="00154A1D">
        <w:t xml:space="preserve">щества и недостатки облачных вычислений в сравнении с </w:t>
      </w:r>
      <w:proofErr w:type="gramStart"/>
      <w:r w:rsidR="00154A1D" w:rsidRPr="00154A1D">
        <w:t>традиционными</w:t>
      </w:r>
      <w:proofErr w:type="gramEnd"/>
      <w:r w:rsidR="00154A1D" w:rsidRPr="00154A1D">
        <w:t xml:space="preserve">, понятия </w:t>
      </w:r>
      <w:proofErr w:type="spellStart"/>
      <w:r w:rsidR="00154A1D" w:rsidRPr="00154A1D">
        <w:t>SaaS</w:t>
      </w:r>
      <w:proofErr w:type="spellEnd"/>
      <w:r w:rsidR="00154A1D" w:rsidRPr="00154A1D">
        <w:t xml:space="preserve">, </w:t>
      </w:r>
      <w:proofErr w:type="spellStart"/>
      <w:r w:rsidR="00154A1D" w:rsidRPr="00154A1D">
        <w:t>PaaS</w:t>
      </w:r>
      <w:proofErr w:type="spellEnd"/>
      <w:r w:rsidR="00154A1D" w:rsidRPr="00154A1D">
        <w:t xml:space="preserve">, </w:t>
      </w:r>
      <w:proofErr w:type="spellStart"/>
      <w:r w:rsidR="00154A1D" w:rsidRPr="00154A1D">
        <w:t>IaaS</w:t>
      </w:r>
      <w:proofErr w:type="spellEnd"/>
      <w:r w:rsidR="00154A1D" w:rsidRPr="00154A1D">
        <w:t xml:space="preserve">, платформы </w:t>
      </w:r>
      <w:proofErr w:type="spellStart"/>
      <w:r w:rsidR="00E27673" w:rsidRPr="00154A1D">
        <w:t>Heroku</w:t>
      </w:r>
      <w:proofErr w:type="spellEnd"/>
      <w:r w:rsidR="00E27673" w:rsidRPr="00E27673">
        <w:t>,</w:t>
      </w:r>
      <w:r w:rsidR="00E27673" w:rsidRPr="00154A1D">
        <w:t xml:space="preserve"> </w:t>
      </w:r>
      <w:proofErr w:type="spellStart"/>
      <w:r w:rsidR="00154A1D" w:rsidRPr="00154A1D">
        <w:t>G</w:t>
      </w:r>
      <w:r w:rsidR="00E27673">
        <w:t>oogle</w:t>
      </w:r>
      <w:proofErr w:type="spellEnd"/>
      <w:r w:rsidR="00E27673">
        <w:t xml:space="preserve"> </w:t>
      </w:r>
      <w:proofErr w:type="spellStart"/>
      <w:r w:rsidR="00E27673">
        <w:t>App</w:t>
      </w:r>
      <w:proofErr w:type="spellEnd"/>
      <w:r w:rsidR="00E27673">
        <w:t xml:space="preserve"> </w:t>
      </w:r>
      <w:proofErr w:type="spellStart"/>
      <w:r w:rsidR="00E27673">
        <w:t>Engine</w:t>
      </w:r>
      <w:proofErr w:type="spellEnd"/>
      <w:r w:rsidR="00E27673">
        <w:t xml:space="preserve">, </w:t>
      </w:r>
      <w:proofErr w:type="spellStart"/>
      <w:r w:rsidR="00E27673">
        <w:t>Windows</w:t>
      </w:r>
      <w:proofErr w:type="spellEnd"/>
      <w:r w:rsidR="00E27673">
        <w:t xml:space="preserve"> </w:t>
      </w:r>
      <w:proofErr w:type="spellStart"/>
      <w:r w:rsidR="00E27673">
        <w:t>Azure</w:t>
      </w:r>
      <w:proofErr w:type="spellEnd"/>
      <w:r w:rsidR="00154A1D" w:rsidRPr="00154A1D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>
        <w:t>шесть</w:t>
      </w:r>
      <w:r w:rsidRPr="00E00320">
        <w:t xml:space="preserve"> разделов.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 В ходе изучения дисц</w:t>
      </w:r>
      <w:r w:rsidRPr="00E00320">
        <w:t>и</w:t>
      </w:r>
      <w:r w:rsidRPr="00E00320">
        <w:t xml:space="preserve">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работы.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экзамен. Для </w:t>
      </w:r>
      <w:proofErr w:type="spellStart"/>
      <w:proofErr w:type="gramStart"/>
      <w:r w:rsidRPr="00E00320">
        <w:t>прове-дения</w:t>
      </w:r>
      <w:proofErr w:type="spellEnd"/>
      <w:proofErr w:type="gramEnd"/>
      <w:r w:rsidRPr="00E00320">
        <w:t xml:space="preserve">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домашней и практических работ, экзамена.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>: Русский.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</w:instrText>
      </w:r>
      <w:r w:rsidR="00CF48B9" w:rsidRPr="00932CF7">
        <w:rPr>
          <w:b/>
          <w:iCs/>
        </w:rPr>
        <w:instrText>м</w:instrText>
      </w:r>
      <w:r w:rsidR="00CF48B9" w:rsidRPr="00932CF7">
        <w:rPr>
          <w:b/>
          <w:iCs/>
        </w:rPr>
        <w:instrText>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</w:instrText>
      </w:r>
      <w:r w:rsidR="00CF48B9" w:rsidRPr="00454B75">
        <w:rPr>
          <w:b/>
          <w:iCs/>
        </w:rPr>
        <w:instrText>е</w:instrText>
      </w:r>
      <w:r w:rsidR="00CF48B9" w:rsidRPr="00454B75">
        <w:rPr>
          <w:b/>
          <w:iCs/>
        </w:rPr>
        <w:instrText>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6410E5" w:rsidRDefault="00806DB5" w:rsidP="00806DB5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</w:t>
      </w:r>
      <w:r w:rsidRPr="006410E5">
        <w:rPr>
          <w:iCs/>
        </w:rPr>
        <w:t>е</w:t>
      </w:r>
      <w:r w:rsidRPr="006410E5">
        <w:rPr>
          <w:iCs/>
        </w:rPr>
        <w:t>тенций:</w:t>
      </w:r>
    </w:p>
    <w:tbl>
      <w:tblPr>
        <w:tblW w:w="9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5"/>
      </w:tblGrid>
      <w:tr w:rsidR="00806DB5" w:rsidRPr="006A102C" w:rsidTr="00806DB5">
        <w:trPr>
          <w:trHeight w:val="298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ОПК-5</w:t>
            </w:r>
            <w:r w:rsidRPr="007E376E">
              <w:t>:</w:t>
            </w:r>
            <w:r>
              <w:t xml:space="preserve"> владение методами и сред</w:t>
            </w:r>
            <w:r w:rsidRPr="00064D9F">
              <w:t>ствами</w:t>
            </w:r>
            <w:r>
              <w:t xml:space="preserve"> </w:t>
            </w:r>
            <w:r w:rsidRPr="00064D9F">
              <w:t>получения,</w:t>
            </w:r>
            <w:r>
              <w:t xml:space="preserve"> </w:t>
            </w:r>
            <w:r w:rsidRPr="00064D9F">
              <w:t>хранения,</w:t>
            </w:r>
            <w:r>
              <w:t xml:space="preserve"> </w:t>
            </w:r>
            <w:r w:rsidRPr="00064D9F">
              <w:t>переработки</w:t>
            </w:r>
            <w:r>
              <w:t xml:space="preserve"> и трансляции информации по</w:t>
            </w:r>
            <w:r w:rsidRPr="00064D9F">
              <w:t>средством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компьютерных</w:t>
            </w:r>
            <w:r>
              <w:t xml:space="preserve"> </w:t>
            </w:r>
            <w:r w:rsidRPr="00064D9F">
              <w:t>тех</w:t>
            </w:r>
            <w:r>
              <w:t>нологий, в том числе в гл</w:t>
            </w:r>
            <w:r>
              <w:t>о</w:t>
            </w:r>
            <w:r>
              <w:t>бальных компьютерных сетях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ПК-8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проектировать</w:t>
            </w:r>
            <w:r>
              <w:t xml:space="preserve"> </w:t>
            </w:r>
            <w:r w:rsidRPr="00064D9F">
              <w:t>ра</w:t>
            </w:r>
            <w:r>
              <w:t>спределенные информационные сис</w:t>
            </w:r>
            <w:r w:rsidRPr="00064D9F">
              <w:t>темы,</w:t>
            </w:r>
            <w:r>
              <w:t xml:space="preserve"> </w:t>
            </w:r>
            <w:r w:rsidRPr="00064D9F">
              <w:t>их</w:t>
            </w:r>
            <w:r>
              <w:t xml:space="preserve"> </w:t>
            </w:r>
            <w:r w:rsidRPr="00064D9F">
              <w:t>компоне</w:t>
            </w:r>
            <w:r w:rsidRPr="00064D9F">
              <w:t>н</w:t>
            </w:r>
            <w:r w:rsidRPr="00064D9F">
              <w:t>ты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протоколы</w:t>
            </w:r>
            <w:r>
              <w:t xml:space="preserve"> </w:t>
            </w:r>
            <w:r w:rsidRPr="00064D9F">
              <w:t>их</w:t>
            </w:r>
            <w:r>
              <w:t xml:space="preserve"> взаимодействия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D567A" w:rsidRDefault="00806DB5" w:rsidP="003E69AE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ПК-13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программной</w:t>
            </w:r>
            <w:r>
              <w:t xml:space="preserve"> </w:t>
            </w:r>
            <w:r w:rsidRPr="00064D9F">
              <w:t>реализации</w:t>
            </w:r>
            <w:r>
              <w:t xml:space="preserve"> </w:t>
            </w:r>
            <w:r w:rsidRPr="00064D9F">
              <w:t>распределенных</w:t>
            </w:r>
            <w:r>
              <w:t xml:space="preserve"> </w:t>
            </w:r>
            <w:r w:rsidRPr="00064D9F">
              <w:t>информа</w:t>
            </w:r>
            <w:r>
              <w:t>ционных систем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D567A" w:rsidRDefault="00806DB5" w:rsidP="003E69AE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ПК-19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применению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технологий</w:t>
            </w:r>
            <w:r>
              <w:t xml:space="preserve"> </w:t>
            </w:r>
            <w:r w:rsidRPr="00064D9F">
              <w:t>разработки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ко</w:t>
            </w:r>
            <w:r w:rsidRPr="00064D9F">
              <w:t>м</w:t>
            </w:r>
            <w:r w:rsidRPr="00064D9F">
              <w:t>плексов</w:t>
            </w:r>
            <w:r>
              <w:t xml:space="preserve"> </w:t>
            </w:r>
            <w:r w:rsidRPr="00064D9F">
              <w:t>с</w:t>
            </w:r>
            <w:r>
              <w:t xml:space="preserve"> </w:t>
            </w:r>
            <w:r w:rsidRPr="00064D9F">
              <w:t>использованием</w:t>
            </w:r>
            <w:r>
              <w:t xml:space="preserve"> </w:t>
            </w:r>
            <w:r w:rsidRPr="00064D9F">
              <w:t>CASE-средств,</w:t>
            </w:r>
            <w:r>
              <w:t xml:space="preserve"> </w:t>
            </w:r>
            <w:r w:rsidRPr="00064D9F">
              <w:t>контролировать</w:t>
            </w:r>
            <w:r>
              <w:t xml:space="preserve"> </w:t>
            </w:r>
            <w:r w:rsidRPr="00064D9F">
              <w:t>качество</w:t>
            </w:r>
            <w:r>
              <w:t xml:space="preserve"> </w:t>
            </w:r>
            <w:r w:rsidRPr="00064D9F">
              <w:t>разрабатываемых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продуктов</w:t>
            </w:r>
            <w:r>
              <w:rPr>
                <w:b/>
              </w:rPr>
              <w:t xml:space="preserve"> </w:t>
            </w:r>
          </w:p>
        </w:tc>
      </w:tr>
    </w:tbl>
    <w:p w:rsidR="008B502C" w:rsidRPr="00CF48B9" w:rsidRDefault="00410CCF" w:rsidP="00182891">
      <w:pPr>
        <w:pageBreakBefore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A5369F" w:rsidRPr="006410E5" w:rsidTr="003E69A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</w:t>
            </w:r>
            <w:r w:rsidRPr="006410E5">
              <w:rPr>
                <w:b/>
                <w:bCs/>
                <w:sz w:val="20"/>
                <w:szCs w:val="20"/>
              </w:rPr>
              <w:t>и</w:t>
            </w:r>
            <w:r w:rsidRPr="006410E5">
              <w:rPr>
                <w:b/>
                <w:bCs/>
                <w:sz w:val="20"/>
                <w:szCs w:val="20"/>
              </w:rPr>
              <w:t>плины по семестрам (час.)</w:t>
            </w:r>
          </w:p>
        </w:tc>
      </w:tr>
      <w:tr w:rsidR="00A5369F" w:rsidRPr="006410E5" w:rsidTr="003E69A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A5369F" w:rsidRPr="006410E5" w:rsidRDefault="00A5369F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</w:t>
            </w:r>
            <w:r w:rsidRPr="006410E5">
              <w:rPr>
                <w:b/>
                <w:bCs/>
                <w:sz w:val="20"/>
                <w:szCs w:val="20"/>
              </w:rPr>
              <w:t>н</w:t>
            </w:r>
            <w:r w:rsidRPr="006410E5">
              <w:rPr>
                <w:b/>
                <w:bCs/>
                <w:sz w:val="20"/>
                <w:szCs w:val="20"/>
              </w:rPr>
              <w:t>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</w:t>
            </w:r>
            <w:r w:rsidRPr="006410E5">
              <w:rPr>
                <w:b/>
                <w:bCs/>
              </w:rPr>
              <w:t>а</w:t>
            </w:r>
            <w:r w:rsidRPr="006410E5">
              <w:rPr>
                <w:b/>
                <w:bCs/>
              </w:rPr>
              <w:t>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A5369F">
            <w:pPr>
              <w:snapToGrid w:val="0"/>
              <w:jc w:val="center"/>
              <w:rPr>
                <w:b/>
                <w:bCs/>
              </w:rPr>
            </w:pPr>
            <w:r w:rsidRPr="006410E5">
              <w:rPr>
                <w:b/>
                <w:bCs/>
              </w:rPr>
              <w:t>5</w:t>
            </w:r>
            <w:r>
              <w:rPr>
                <w:b/>
                <w:bCs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794ED9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A5369F">
            <w:pPr>
              <w:snapToGrid w:val="0"/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1A58B0" w:rsidRDefault="001A58B0" w:rsidP="003E69A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</w:rPr>
            </w:pPr>
            <w:r w:rsidRPr="006410E5">
              <w:rPr>
                <w:bCs/>
              </w:rPr>
              <w:t>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1A58B0" w:rsidRDefault="001A58B0" w:rsidP="003E69A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</w:tbl>
    <w:p w:rsidR="000B14B2" w:rsidRDefault="000B14B2" w:rsidP="000B14B2">
      <w:pPr>
        <w:keepNext/>
        <w:spacing w:after="60"/>
        <w:jc w:val="both"/>
        <w:rPr>
          <w:b/>
          <w:bCs/>
          <w:caps/>
          <w:lang w:val="en-US"/>
        </w:rPr>
      </w:pPr>
    </w:p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6410E5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AB4CC1" w:rsidRPr="006410E5" w:rsidRDefault="006617A5" w:rsidP="003E69AE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AB4CC1" w:rsidRPr="006410E5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>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CC1" w:rsidRPr="00A309F4" w:rsidRDefault="00102FBD" w:rsidP="00102FBD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>зникновения облачных технологий</w:t>
            </w:r>
            <w:r w:rsidRPr="00102FBD">
              <w:rPr>
                <w:sz w:val="22"/>
                <w:szCs w:val="22"/>
              </w:rPr>
              <w:t>, Основные этапы становления рынка облачных технологий, Совр</w:t>
            </w:r>
            <w:r w:rsidRPr="00102FBD">
              <w:rPr>
                <w:sz w:val="22"/>
                <w:szCs w:val="22"/>
              </w:rPr>
              <w:t>е</w:t>
            </w:r>
            <w:r w:rsidRPr="00102FBD">
              <w:rPr>
                <w:sz w:val="22"/>
                <w:szCs w:val="22"/>
              </w:rPr>
              <w:t xml:space="preserve">менное состояние технологий облачных вычислений </w:t>
            </w:r>
          </w:p>
        </w:tc>
      </w:tr>
      <w:tr w:rsidR="00AB4CC1" w:rsidRPr="006410E5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762A3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762A3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«Программное обеспечение как услуга». Основные направления развития техн</w:t>
            </w:r>
            <w:r w:rsidRPr="00AB4CC1">
              <w:rPr>
                <w:sz w:val="22"/>
                <w:szCs w:val="22"/>
              </w:rPr>
              <w:t>о</w:t>
            </w:r>
            <w:r w:rsidRPr="00AB4CC1">
              <w:rPr>
                <w:sz w:val="22"/>
                <w:szCs w:val="22"/>
              </w:rPr>
              <w:t xml:space="preserve">логий </w:t>
            </w:r>
            <w:proofErr w:type="spellStart"/>
            <w:r w:rsidRPr="00AB4CC1">
              <w:rPr>
                <w:sz w:val="22"/>
                <w:szCs w:val="22"/>
              </w:rPr>
              <w:t>SaaS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D70E6" w:rsidRDefault="00102FBD" w:rsidP="00102FBD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Сектор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 – основные игроки рынка, Классифи</w:t>
            </w:r>
            <w:r>
              <w:rPr>
                <w:sz w:val="22"/>
                <w:szCs w:val="22"/>
              </w:rPr>
              <w:t xml:space="preserve">кация предложений на рынке </w:t>
            </w:r>
            <w:proofErr w:type="spellStart"/>
            <w:r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>, Основные технологии, и</w:t>
            </w:r>
            <w:r w:rsidRPr="00102FBD">
              <w:rPr>
                <w:sz w:val="22"/>
                <w:szCs w:val="22"/>
              </w:rPr>
              <w:t>с</w:t>
            </w:r>
            <w:r w:rsidRPr="00102FBD">
              <w:rPr>
                <w:sz w:val="22"/>
                <w:szCs w:val="22"/>
              </w:rPr>
              <w:t xml:space="preserve">пользуемые в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CD4C03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«Платформа как услуга». О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 xml:space="preserve">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PaaS</w:t>
            </w:r>
            <w:proofErr w:type="spellEnd"/>
            <w:r w:rsidRPr="00AB4CC1">
              <w:rPr>
                <w:sz w:val="22"/>
                <w:szCs w:val="22"/>
              </w:rPr>
              <w:t>. Основы работы с поставщиками о</w:t>
            </w:r>
            <w:r w:rsidRPr="00AB4CC1">
              <w:rPr>
                <w:sz w:val="22"/>
                <w:szCs w:val="22"/>
              </w:rPr>
              <w:t>б</w:t>
            </w:r>
            <w:r w:rsidRPr="00AB4CC1">
              <w:rPr>
                <w:sz w:val="22"/>
                <w:szCs w:val="22"/>
              </w:rPr>
              <w:t>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102FBD" w:rsidP="00102FBD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</w:t>
            </w:r>
            <w:r>
              <w:rPr>
                <w:sz w:val="22"/>
                <w:szCs w:val="22"/>
              </w:rPr>
              <w:t xml:space="preserve">ор </w:t>
            </w:r>
            <w:proofErr w:type="spellStart"/>
            <w:r>
              <w:rPr>
                <w:sz w:val="22"/>
                <w:szCs w:val="22"/>
              </w:rPr>
              <w:t>PaaS</w:t>
            </w:r>
            <w:proofErr w:type="spellEnd"/>
            <w:r>
              <w:rPr>
                <w:sz w:val="22"/>
                <w:szCs w:val="22"/>
              </w:rPr>
              <w:t xml:space="preserve"> – основные игроки рынка</w:t>
            </w:r>
            <w:r w:rsidRPr="00102FBD">
              <w:rPr>
                <w:sz w:val="22"/>
                <w:szCs w:val="22"/>
              </w:rPr>
              <w:t xml:space="preserve">, Классификация предложений на рынке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  <w:r w:rsidRPr="00102FBD">
              <w:rPr>
                <w:sz w:val="22"/>
                <w:szCs w:val="22"/>
              </w:rPr>
              <w:t>, Основные технологии, и</w:t>
            </w:r>
            <w:r w:rsidRPr="00102FBD">
              <w:rPr>
                <w:sz w:val="22"/>
                <w:szCs w:val="22"/>
              </w:rPr>
              <w:t>с</w:t>
            </w:r>
            <w:r w:rsidRPr="00102FBD">
              <w:rPr>
                <w:sz w:val="22"/>
                <w:szCs w:val="22"/>
              </w:rPr>
              <w:t xml:space="preserve">пользуемые в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0519E2" w:rsidRDefault="00102FBD" w:rsidP="00102FBD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Фреймворк </w:t>
            </w:r>
            <w:proofErr w:type="spellStart"/>
            <w:r w:rsidRPr="00102FBD">
              <w:rPr>
                <w:sz w:val="22"/>
                <w:szCs w:val="22"/>
              </w:rPr>
              <w:t>Ruby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on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Rails</w:t>
            </w:r>
            <w:proofErr w:type="spellEnd"/>
            <w:r w:rsidRPr="00102FB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Облачный сервис </w:t>
            </w:r>
            <w:proofErr w:type="spellStart"/>
            <w:r>
              <w:rPr>
                <w:sz w:val="22"/>
                <w:szCs w:val="22"/>
              </w:rPr>
              <w:t>Heroku</w:t>
            </w:r>
            <w:proofErr w:type="spellEnd"/>
            <w:r w:rsidRPr="00102FBD">
              <w:rPr>
                <w:sz w:val="22"/>
                <w:szCs w:val="22"/>
              </w:rPr>
              <w:t>, Ви</w:t>
            </w:r>
            <w:r w:rsidRPr="00102FBD">
              <w:rPr>
                <w:sz w:val="22"/>
                <w:szCs w:val="22"/>
              </w:rPr>
              <w:t>р</w:t>
            </w:r>
            <w:r w:rsidRPr="00102FBD">
              <w:rPr>
                <w:sz w:val="22"/>
                <w:szCs w:val="22"/>
              </w:rPr>
              <w:t xml:space="preserve">туальные машины </w:t>
            </w:r>
            <w:proofErr w:type="spellStart"/>
            <w:r w:rsidRPr="00102FBD">
              <w:rPr>
                <w:sz w:val="22"/>
                <w:szCs w:val="22"/>
              </w:rPr>
              <w:t>VMware</w:t>
            </w:r>
            <w:proofErr w:type="spellEnd"/>
            <w:r>
              <w:rPr>
                <w:sz w:val="22"/>
                <w:szCs w:val="22"/>
              </w:rPr>
              <w:t xml:space="preserve">, средства контейнеризации </w:t>
            </w:r>
            <w:r>
              <w:rPr>
                <w:sz w:val="22"/>
                <w:szCs w:val="22"/>
                <w:lang w:val="en-US"/>
              </w:rPr>
              <w:t>Docker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Google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App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Engine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102FBD" w:rsidRDefault="00102FBD" w:rsidP="00102FBD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Googl</w:t>
            </w:r>
            <w:r>
              <w:rPr>
                <w:sz w:val="22"/>
                <w:szCs w:val="22"/>
              </w:rPr>
              <w:t>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Engine</w:t>
            </w:r>
            <w:proofErr w:type="spellEnd"/>
            <w:r>
              <w:rPr>
                <w:sz w:val="22"/>
                <w:szCs w:val="22"/>
              </w:rPr>
              <w:t xml:space="preserve"> – обзор технологии</w:t>
            </w:r>
            <w:r w:rsidRPr="00102FBD">
              <w:rPr>
                <w:sz w:val="22"/>
                <w:szCs w:val="22"/>
              </w:rPr>
              <w:t>, Во</w:t>
            </w:r>
            <w:r w:rsidRPr="00102FBD">
              <w:rPr>
                <w:sz w:val="22"/>
                <w:szCs w:val="22"/>
              </w:rPr>
              <w:t>з</w:t>
            </w:r>
            <w:r w:rsidRPr="00102FBD">
              <w:rPr>
                <w:sz w:val="22"/>
                <w:szCs w:val="22"/>
              </w:rPr>
              <w:t xml:space="preserve">можности разработки в среде </w:t>
            </w:r>
            <w:proofErr w:type="spellStart"/>
            <w:r w:rsidRPr="00102FBD">
              <w:rPr>
                <w:sz w:val="22"/>
                <w:szCs w:val="22"/>
              </w:rPr>
              <w:t>Google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App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Engine</w:t>
            </w:r>
            <w:proofErr w:type="spellEnd"/>
            <w:r w:rsidRPr="00102FBD">
              <w:rPr>
                <w:sz w:val="22"/>
                <w:szCs w:val="22"/>
              </w:rPr>
              <w:t xml:space="preserve">, СУБД </w:t>
            </w:r>
            <w:proofErr w:type="spellStart"/>
            <w:r w:rsidRPr="00102FBD">
              <w:rPr>
                <w:sz w:val="22"/>
                <w:szCs w:val="22"/>
              </w:rPr>
              <w:t>BigTable</w:t>
            </w:r>
            <w:proofErr w:type="spellEnd"/>
            <w:r w:rsidRPr="00102FBD">
              <w:rPr>
                <w:sz w:val="22"/>
                <w:szCs w:val="22"/>
              </w:rPr>
              <w:t xml:space="preserve"> и язык запросов GQL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762A3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Windows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Azure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102FBD" w:rsidP="00102FBD">
            <w:pPr>
              <w:jc w:val="center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  <w:r w:rsidRPr="00102FBD">
              <w:rPr>
                <w:sz w:val="22"/>
                <w:szCs w:val="22"/>
              </w:rPr>
              <w:t xml:space="preserve"> – обзор технологии, Проект</w:t>
            </w:r>
            <w:r w:rsidRPr="00102FBD">
              <w:rPr>
                <w:sz w:val="22"/>
                <w:szCs w:val="22"/>
              </w:rPr>
              <w:t>и</w:t>
            </w:r>
            <w:r w:rsidRPr="00102FBD">
              <w:rPr>
                <w:sz w:val="22"/>
                <w:szCs w:val="22"/>
              </w:rPr>
              <w:t>рование с использованием .</w:t>
            </w:r>
            <w:proofErr w:type="spellStart"/>
            <w:r w:rsidRPr="00102FBD">
              <w:rPr>
                <w:sz w:val="22"/>
                <w:szCs w:val="22"/>
              </w:rPr>
              <w:t>Net</w:t>
            </w:r>
            <w:proofErr w:type="spellEnd"/>
            <w:r w:rsidRPr="00102FBD">
              <w:rPr>
                <w:sz w:val="22"/>
                <w:szCs w:val="22"/>
              </w:rPr>
              <w:t xml:space="preserve"> в среде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"/>
        <w:gridCol w:w="2505"/>
        <w:gridCol w:w="596"/>
        <w:gridCol w:w="441"/>
        <w:gridCol w:w="307"/>
        <w:gridCol w:w="472"/>
        <w:gridCol w:w="358"/>
        <w:gridCol w:w="552"/>
        <w:gridCol w:w="504"/>
        <w:gridCol w:w="555"/>
        <w:gridCol w:w="330"/>
        <w:gridCol w:w="520"/>
        <w:gridCol w:w="326"/>
        <w:gridCol w:w="555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8"/>
        <w:gridCol w:w="276"/>
        <w:gridCol w:w="552"/>
        <w:gridCol w:w="418"/>
        <w:gridCol w:w="482"/>
        <w:gridCol w:w="425"/>
        <w:gridCol w:w="428"/>
        <w:gridCol w:w="422"/>
        <w:gridCol w:w="602"/>
      </w:tblGrid>
      <w:tr w:rsidR="003465AA" w:rsidRPr="003C3315" w:rsidTr="001557CA">
        <w:trPr>
          <w:trHeight w:val="209"/>
          <w:jc w:val="center"/>
        </w:trPr>
        <w:tc>
          <w:tcPr>
            <w:tcW w:w="386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593805">
              <w:rPr>
                <w:sz w:val="16"/>
                <w:szCs w:val="16"/>
              </w:rPr>
              <w:t>9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762A38">
        <w:trPr>
          <w:trHeight w:val="495"/>
          <w:jc w:val="center"/>
        </w:trPr>
        <w:tc>
          <w:tcPr>
            <w:tcW w:w="106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</w:t>
            </w:r>
            <w:r w:rsidRPr="003C3315">
              <w:rPr>
                <w:b/>
                <w:sz w:val="16"/>
                <w:szCs w:val="16"/>
              </w:rPr>
              <w:t>я</w:t>
            </w:r>
            <w:r w:rsidRPr="003C3315">
              <w:rPr>
                <w:b/>
                <w:sz w:val="16"/>
                <w:szCs w:val="16"/>
              </w:rPr>
              <w:t>тия (час.)</w:t>
            </w:r>
          </w:p>
        </w:tc>
        <w:tc>
          <w:tcPr>
            <w:tcW w:w="343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762A38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3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8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</w:t>
            </w:r>
            <w:r w:rsidRPr="003C3315">
              <w:rPr>
                <w:sz w:val="14"/>
                <w:szCs w:val="14"/>
              </w:rPr>
              <w:t>н</w:t>
            </w:r>
            <w:r w:rsidRPr="003C3315">
              <w:rPr>
                <w:sz w:val="14"/>
                <w:szCs w:val="14"/>
              </w:rPr>
              <w:t>трольным меропр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</w:t>
            </w:r>
            <w:r w:rsidRPr="003C3315">
              <w:rPr>
                <w:sz w:val="14"/>
                <w:szCs w:val="14"/>
              </w:rPr>
              <w:t>в</w:t>
            </w:r>
            <w:r w:rsidRPr="003C3315">
              <w:rPr>
                <w:sz w:val="14"/>
                <w:szCs w:val="14"/>
              </w:rPr>
              <w:t xml:space="preserve">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</w:t>
            </w:r>
            <w:r w:rsidRPr="003C3315">
              <w:rPr>
                <w:sz w:val="14"/>
                <w:szCs w:val="14"/>
              </w:rPr>
              <w:t>а</w:t>
            </w:r>
            <w:r w:rsidRPr="003C3315">
              <w:rPr>
                <w:sz w:val="14"/>
                <w:szCs w:val="14"/>
              </w:rPr>
              <w:t>ции по дисц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плине (час.)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аттестации по модулю (час.)</w:t>
            </w:r>
          </w:p>
        </w:tc>
      </w:tr>
      <w:tr w:rsidR="003465AA" w:rsidRPr="003C3315" w:rsidTr="00762A38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е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ния, основные понятия и ко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цепции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1</w:t>
            </w:r>
            <w:r w:rsidR="00E95ABC">
              <w:rPr>
                <w:bCs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894889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="00762A38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3E69AE" w:rsidP="00762A38">
            <w:pPr>
              <w:rPr>
                <w:sz w:val="16"/>
                <w:szCs w:val="16"/>
              </w:rPr>
            </w:pPr>
            <w:r w:rsidRPr="00F14E27">
              <w:rPr>
                <w:sz w:val="16"/>
                <w:szCs w:val="16"/>
              </w:rPr>
              <w:t xml:space="preserve"> </w:t>
            </w:r>
            <w:r w:rsidR="00F14E27" w:rsidRPr="00F14E27">
              <w:rPr>
                <w:sz w:val="16"/>
                <w:szCs w:val="16"/>
              </w:rPr>
              <w:t xml:space="preserve">«Программное обеспечение как услуга». Основные направления развития технологий </w:t>
            </w:r>
            <w:proofErr w:type="spellStart"/>
            <w:r w:rsidR="00F14E27" w:rsidRPr="00F14E27">
              <w:rPr>
                <w:sz w:val="16"/>
                <w:szCs w:val="16"/>
              </w:rPr>
              <w:t>SaaS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«Платформа как услуга». О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с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новные направления развития технологий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PaaS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. Основы работы с поставщиками облачных пла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т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форм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8A48A7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="00762A38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155978" w:rsidRDefault="00155978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155978" w:rsidRDefault="00155978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5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Google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App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Engine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 w:rsidR="00762A38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762A38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ма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Azure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F14E27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F14E27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F14E27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</w:t>
            </w:r>
            <w:r w:rsidRPr="00894889">
              <w:rPr>
                <w:bCs/>
                <w:sz w:val="16"/>
                <w:szCs w:val="16"/>
              </w:rPr>
              <w:t>в</w:t>
            </w:r>
            <w:r w:rsidRPr="00894889">
              <w:rPr>
                <w:bCs/>
                <w:sz w:val="16"/>
                <w:szCs w:val="16"/>
              </w:rPr>
              <w:t>ки к</w:t>
            </w:r>
            <w:r w:rsidRPr="00894889">
              <w:rPr>
                <w:sz w:val="16"/>
                <w:szCs w:val="16"/>
              </w:rPr>
              <w:t xml:space="preserve"> аттестационным меропри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894889" w:rsidRDefault="003465AA" w:rsidP="001557C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5</w:t>
            </w:r>
            <w:r w:rsidR="001557CA">
              <w:rPr>
                <w:bCs/>
                <w:sz w:val="16"/>
                <w:szCs w:val="16"/>
              </w:rPr>
              <w:t>4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894889" w:rsidRDefault="001557C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1557CA" w:rsidRDefault="001557C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1557C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0A2D90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1557C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A30447" w:rsidRDefault="00A30447" w:rsidP="001E1019">
      <w:pPr>
        <w:ind w:firstLine="720"/>
        <w:jc w:val="both"/>
      </w:pPr>
      <w:r>
        <w:t>Не предусмотрено.</w:t>
      </w: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44742E" w:rsidRPr="00641240" w:rsidTr="00F36877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44742E" w:rsidRPr="00641240" w:rsidRDefault="0044742E" w:rsidP="00F36877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44742E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F36877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A31418" w:rsidRDefault="0044742E" w:rsidP="00F36877">
            <w:pPr>
              <w:snapToGrid w:val="0"/>
              <w:ind w:right="34"/>
            </w:pPr>
            <w:r>
              <w:t>Введение в облачные вычисления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FE6F91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44742E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44742E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SaaS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PaaS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42E" w:rsidRPr="00A31418" w:rsidRDefault="0044742E" w:rsidP="00F36877">
            <w:r>
              <w:t>Инструменты разработчика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42E" w:rsidRPr="0044742E" w:rsidRDefault="0044742E" w:rsidP="00F36877">
            <w:pPr>
              <w:rPr>
                <w:lang w:val="en-US"/>
              </w:rPr>
            </w:pPr>
            <w:r>
              <w:rPr>
                <w:lang w:val="en-US"/>
              </w:rPr>
              <w:t>Google Apps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Windows Azure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Default="0044742E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Google Apps</w:t>
      </w:r>
    </w:p>
    <w:p w:rsidR="0044742E" w:rsidRPr="0044742E" w:rsidRDefault="0044742E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Windows Azure</w:t>
      </w: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Pr="00A30447" w:rsidRDefault="0008402E" w:rsidP="0008402E">
      <w:pPr>
        <w:ind w:firstLine="720"/>
        <w:jc w:val="both"/>
      </w:pPr>
      <w:r>
        <w:t>Не предусмотрено.</w:t>
      </w: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Pr="007260E5" w:rsidRDefault="0008402E" w:rsidP="00182891">
      <w:pPr>
        <w:pStyle w:val="a6"/>
        <w:numPr>
          <w:ilvl w:val="0"/>
          <w:numId w:val="11"/>
        </w:numPr>
        <w:jc w:val="both"/>
      </w:pPr>
      <w:r w:rsidRPr="0008402E">
        <w:t xml:space="preserve">Основы работы с поставщиками </w:t>
      </w:r>
      <w:proofErr w:type="gramStart"/>
      <w:r w:rsidRPr="0008402E">
        <w:t>облачных</w:t>
      </w:r>
      <w:proofErr w:type="gramEnd"/>
      <w:r w:rsidRPr="0008402E">
        <w:t xml:space="preserve"> плат-форм</w:t>
      </w:r>
      <w:r w:rsidRPr="007260E5">
        <w:t>.</w:t>
      </w: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</w:t>
            </w:r>
            <w:r w:rsidRPr="00004091">
              <w:rPr>
                <w:b/>
                <w:sz w:val="22"/>
                <w:szCs w:val="22"/>
              </w:rPr>
              <w:t>с</w:t>
            </w:r>
            <w:r w:rsidRPr="00004091">
              <w:rPr>
                <w:b/>
                <w:sz w:val="22"/>
                <w:szCs w:val="22"/>
              </w:rPr>
              <w:t>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</w:t>
            </w:r>
            <w:r w:rsidRPr="00004091">
              <w:rPr>
                <w:sz w:val="22"/>
                <w:szCs w:val="22"/>
              </w:rPr>
              <w:t>у</w:t>
            </w:r>
            <w:r w:rsidRPr="00004091">
              <w:rPr>
                <w:sz w:val="22"/>
                <w:szCs w:val="22"/>
              </w:rPr>
              <w:t>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</w:t>
            </w:r>
            <w:r w:rsidRPr="00004091">
              <w:rPr>
                <w:sz w:val="22"/>
                <w:szCs w:val="22"/>
              </w:rPr>
              <w:t>о</w:t>
            </w:r>
            <w:r w:rsidRPr="00004091">
              <w:rPr>
                <w:sz w:val="22"/>
                <w:szCs w:val="22"/>
              </w:rPr>
              <w:t>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</w:t>
            </w:r>
            <w:r w:rsidRPr="00004091">
              <w:rPr>
                <w:szCs w:val="22"/>
              </w:rPr>
              <w:t>б</w:t>
            </w:r>
            <w:r w:rsidRPr="00004091">
              <w:rPr>
                <w:szCs w:val="22"/>
              </w:rPr>
              <w:t>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</w:t>
            </w:r>
            <w:r w:rsidRPr="00004091">
              <w:rPr>
                <w:sz w:val="22"/>
                <w:szCs w:val="22"/>
              </w:rPr>
              <w:t>и</w:t>
            </w:r>
            <w:r w:rsidRPr="00004091">
              <w:rPr>
                <w:sz w:val="22"/>
                <w:szCs w:val="22"/>
              </w:rPr>
              <w:t>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</w:t>
            </w:r>
            <w:r w:rsidRPr="00004091">
              <w:rPr>
                <w:sz w:val="22"/>
                <w:szCs w:val="22"/>
              </w:rPr>
              <w:t>е</w:t>
            </w:r>
            <w:r w:rsidRPr="00004091">
              <w:rPr>
                <w:sz w:val="22"/>
                <w:szCs w:val="22"/>
              </w:rPr>
              <w:t>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</w:t>
            </w:r>
            <w:r w:rsidRPr="00004091">
              <w:rPr>
                <w:sz w:val="22"/>
                <w:szCs w:val="22"/>
              </w:rPr>
              <w:t>н</w:t>
            </w:r>
            <w:r w:rsidRPr="00004091">
              <w:rPr>
                <w:sz w:val="22"/>
                <w:szCs w:val="22"/>
              </w:rPr>
              <w:t>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64066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64066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7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956F6F" w:rsidRDefault="00956F6F" w:rsidP="00182891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lastRenderedPageBreak/>
        <w:t>Клементьев</w:t>
      </w:r>
      <w:proofErr w:type="spellEnd"/>
      <w:r>
        <w:t xml:space="preserve"> И. П. Введение  в  облачные  вычисления / И. П. </w:t>
      </w:r>
      <w:proofErr w:type="spellStart"/>
      <w:r>
        <w:t>Клементьев</w:t>
      </w:r>
      <w:proofErr w:type="spellEnd"/>
      <w:r>
        <w:t>, В.А. Уст</w:t>
      </w:r>
      <w:r>
        <w:t>и</w:t>
      </w:r>
      <w:r>
        <w:t>нов – Москва: Интернет-Университет Информационных Технологий (ИНТУИТ), 2011.– 190 c.</w:t>
      </w:r>
    </w:p>
    <w:p w:rsidR="00B15A69" w:rsidRDefault="00B15A69" w:rsidP="00182891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Зиангирова</w:t>
      </w:r>
      <w:proofErr w:type="spellEnd"/>
      <w:r>
        <w:t xml:space="preserve"> Л. Ф. Технологии  облачных  вычислений. / Л. Ф. </w:t>
      </w:r>
      <w:proofErr w:type="spellStart"/>
      <w:r>
        <w:t>Зиангирова</w:t>
      </w:r>
      <w:proofErr w:type="spellEnd"/>
      <w:r>
        <w:t xml:space="preserve"> – Саратов: Вузовское образование, 2016. - 300 c.</w:t>
      </w:r>
    </w:p>
    <w:p w:rsidR="008D6066" w:rsidRDefault="008D6066" w:rsidP="00182891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Карр</w:t>
      </w:r>
      <w:proofErr w:type="spellEnd"/>
      <w:r>
        <w:t xml:space="preserve"> Николас. Великий переход: что готовит революция облачных технологий / Н</w:t>
      </w:r>
      <w:r>
        <w:t>и</w:t>
      </w:r>
      <w:r>
        <w:t xml:space="preserve">колас </w:t>
      </w:r>
      <w:proofErr w:type="spellStart"/>
      <w:r>
        <w:t>Карр</w:t>
      </w:r>
      <w:proofErr w:type="spellEnd"/>
      <w:r>
        <w:t xml:space="preserve"> – Москва: Манн, Иванов и  Фербер, 2014. - 251 c.</w:t>
      </w: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014B2D">
      <w:pPr>
        <w:spacing w:line="360" w:lineRule="auto"/>
        <w:ind w:firstLine="720"/>
        <w:jc w:val="both"/>
      </w:pPr>
      <w:r>
        <w:t>Не используются</w:t>
      </w: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A30447" w:rsidRDefault="00A30447" w:rsidP="00182891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Visual Studio</w:t>
      </w:r>
    </w:p>
    <w:p w:rsidR="00A30447" w:rsidRPr="00A30447" w:rsidRDefault="00A30447" w:rsidP="00182891">
      <w:pPr>
        <w:pStyle w:val="a6"/>
        <w:numPr>
          <w:ilvl w:val="0"/>
          <w:numId w:val="5"/>
        </w:numPr>
        <w:spacing w:line="360" w:lineRule="auto"/>
        <w:jc w:val="both"/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for Windows</w:t>
      </w:r>
    </w:p>
    <w:p w:rsidR="00A30447" w:rsidRPr="000519E2" w:rsidRDefault="00A30447" w:rsidP="00182891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Node.js</w:t>
      </w:r>
    </w:p>
    <w:p w:rsidR="000519E2" w:rsidRPr="00A30447" w:rsidRDefault="000519E2" w:rsidP="00182891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Ruby</w:t>
      </w:r>
    </w:p>
    <w:p w:rsidR="00A30447" w:rsidRPr="004A7056" w:rsidRDefault="00A30447" w:rsidP="00182891">
      <w:pPr>
        <w:pStyle w:val="a6"/>
        <w:numPr>
          <w:ilvl w:val="0"/>
          <w:numId w:val="5"/>
        </w:numPr>
        <w:spacing w:line="360" w:lineRule="auto"/>
        <w:jc w:val="both"/>
      </w:pP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Toolbelt</w:t>
      </w:r>
      <w:proofErr w:type="spellEnd"/>
    </w:p>
    <w:p w:rsidR="004A7056" w:rsidRPr="004A7056" w:rsidRDefault="004A7056" w:rsidP="00182891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Oracle Virtual Box</w:t>
      </w: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</w:instrText>
      </w:r>
      <w:r w:rsidR="005415D3" w:rsidRPr="00AE6C65">
        <w:rPr>
          <w:b/>
          <w:iCs/>
        </w:rPr>
        <w:instrText>а</w:instrText>
      </w:r>
      <w:r w:rsidR="005415D3" w:rsidRPr="00AE6C65">
        <w:rPr>
          <w:b/>
          <w:iCs/>
        </w:rPr>
        <w:instrText>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182891">
      <w:pPr>
        <w:pStyle w:val="a6"/>
        <w:numPr>
          <w:ilvl w:val="0"/>
          <w:numId w:val="12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331777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331777" w:rsidRPr="00331777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</w:t>
      </w:r>
      <w:r w:rsidRPr="00331777">
        <w:t>и</w:t>
      </w:r>
      <w:r w:rsidRPr="00331777">
        <w:t>тельских изданий</w:t>
      </w: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</w:instrText>
      </w:r>
      <w:r w:rsidR="005415D3" w:rsidRPr="00AE6C65">
        <w:rPr>
          <w:b/>
          <w:iCs/>
        </w:rPr>
        <w:instrText>ь</w:instrText>
      </w:r>
      <w:r w:rsidR="005415D3" w:rsidRPr="00AE6C65">
        <w:rPr>
          <w:b/>
          <w:iCs/>
        </w:rPr>
        <w:instrText>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>Для проведения лекционных занятий необходима аудитория, оснащенная презентац</w:t>
      </w:r>
      <w:r>
        <w:t>и</w:t>
      </w:r>
      <w:r>
        <w:t xml:space="preserve">онным оборудованием. </w:t>
      </w:r>
    </w:p>
    <w:p w:rsidR="00F34D50" w:rsidRDefault="00A3044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</w:t>
      </w:r>
      <w:r>
        <w:t>н</w:t>
      </w:r>
      <w:r>
        <w:t>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</w:t>
      </w:r>
      <w:r>
        <w:t>о</w:t>
      </w:r>
      <w:r>
        <w:t>граммное обеспечение в соответствие с п. 9.3.</w:t>
      </w:r>
      <w:r w:rsidR="00291888" w:rsidRPr="00291888">
        <w:t xml:space="preserve"> </w:t>
      </w:r>
      <w:r w:rsidR="00291888"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182891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635DE" w:rsidRPr="006410E5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F36877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8118A0" w:rsidRDefault="004162ED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F36877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F36877">
            <w:r w:rsidRPr="00641240">
              <w:rPr>
                <w:b/>
              </w:rPr>
              <w:t>2. Практические/семинарские занятия: коэффициент значимости совокупных  результ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 xml:space="preserve">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rPr>
                <w:b/>
                <w:bCs/>
              </w:rPr>
            </w:pPr>
            <w:r w:rsidRPr="00641240">
              <w:rPr>
                <w:b/>
              </w:rPr>
              <w:t>Текущая аттестация  на практических/семинарских зан</w:t>
            </w:r>
            <w:r w:rsidRPr="00641240">
              <w:rPr>
                <w:b/>
              </w:rPr>
              <w:t>я</w:t>
            </w:r>
            <w:r w:rsidRPr="00641240">
              <w:rPr>
                <w:b/>
              </w:rPr>
              <w:t xml:space="preserve">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C81494" w:rsidRDefault="004162ED" w:rsidP="00F36877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8118A0" w:rsidRDefault="004162ED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C81494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162ED" w:rsidRDefault="004162ED" w:rsidP="00F36877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Выполнение практических работ №1- №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162ED" w:rsidRDefault="004162ED" w:rsidP="004162E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605BD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Default="004162ED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774B97" w:rsidRDefault="004162ED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774B97" w:rsidRDefault="004162ED" w:rsidP="00F368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</w:rPr>
              <w:t>Весовой коэффициент значимости результатов текущей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Default="004162ED" w:rsidP="00F36877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Pr="008E2BA9">
              <w:rPr>
                <w:i/>
              </w:rPr>
              <w:t>экзамен</w:t>
            </w:r>
          </w:p>
          <w:p w:rsidR="004162ED" w:rsidRPr="00641240" w:rsidRDefault="004162ED" w:rsidP="00F36877">
            <w:r w:rsidRPr="00641240">
              <w:rPr>
                <w:b/>
              </w:rPr>
              <w:t>Весовой коэффициент значимости результатов промежуточной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Default="004162ED" w:rsidP="004162ED">
      <w:pPr>
        <w:rPr>
          <w:i/>
        </w:rPr>
      </w:pPr>
      <w:r w:rsidRPr="008E2BA9">
        <w:rPr>
          <w:i/>
        </w:rPr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F36877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641240">
              <w:rPr>
                <w:b/>
                <w:bCs/>
                <w:spacing w:val="-1"/>
              </w:rPr>
              <w:t>а</w:t>
            </w:r>
            <w:r w:rsidRPr="00641240">
              <w:rPr>
                <w:b/>
                <w:bCs/>
                <w:spacing w:val="-1"/>
              </w:rPr>
              <w:t xml:space="preserve">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641240" w:rsidTr="00F36877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B31533" w:rsidRDefault="00B31533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</w:rPr>
              <w:t xml:space="preserve">Семестр </w:t>
            </w:r>
            <w:r>
              <w:rPr>
                <w:i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8E2BA9" w:rsidRDefault="004162ED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060744" w:rsidRPr="004D31BE" w:rsidRDefault="00060744" w:rsidP="00060744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</w:t>
      </w:r>
      <w:r w:rsidRPr="002004BD">
        <w:t>и</w:t>
      </w:r>
      <w:r w:rsidRPr="002004BD">
        <w:t>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82891">
      <w:pPr>
        <w:pStyle w:val="a9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F36877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F36877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F36877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jc w:val="center"/>
            </w:pPr>
            <w:r w:rsidRPr="002004BD">
              <w:t>Рейтинг результата осв</w:t>
            </w:r>
            <w:r w:rsidRPr="002004BD">
              <w:t>о</w:t>
            </w:r>
            <w:r w:rsidRPr="002004BD">
              <w:t xml:space="preserve">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48499770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F36877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firstLine="42"/>
              <w:jc w:val="center"/>
            </w:pPr>
            <w:r w:rsidRPr="002004BD">
              <w:t>Уровень освоения элементов комп</w:t>
            </w:r>
            <w:r w:rsidRPr="002004BD">
              <w:t>е</w:t>
            </w:r>
            <w:r w:rsidRPr="002004BD">
              <w:t>тенций</w:t>
            </w:r>
          </w:p>
        </w:tc>
      </w:tr>
      <w:tr w:rsidR="001B3D05" w:rsidRPr="002004BD" w:rsidTr="00F36877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F36877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F36877"/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F36877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F36877"/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F36877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Элементы не осв</w:t>
            </w:r>
            <w:r w:rsidRPr="002004BD">
              <w:t>о</w:t>
            </w:r>
            <w:r w:rsidRPr="002004BD">
              <w:t>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402CA6" w:rsidP="001B3D05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="001B3D05"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EB4E61" w:rsidRDefault="001B3D05" w:rsidP="001B3D05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</w:t>
      </w:r>
      <w:r w:rsidRPr="002004BD">
        <w:t>я</w:t>
      </w:r>
      <w:r w:rsidRPr="002004BD">
        <w:t>тий (КОМ), каждое из которых имеет свою значимость, учитываемую при определении ре</w:t>
      </w:r>
      <w:r w:rsidRPr="002004BD">
        <w:t>й</w:t>
      </w:r>
      <w:r w:rsidRPr="002004BD">
        <w:t xml:space="preserve">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9" o:title=""/>
          </v:shape>
          <o:OLEObject Type="Embed" ProgID="Equation.3" ShapeID="_x0000_i1026" DrawAspect="Content" ObjectID="_1548499771" r:id="rId10"/>
        </w:object>
      </w:r>
      <w:r w:rsidRPr="002004BD">
        <w:t>. Используемый набор КОМ имеет следующую характеристику: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678"/>
        <w:gridCol w:w="1417"/>
        <w:gridCol w:w="3083"/>
      </w:tblGrid>
      <w:tr w:rsidR="00DD03F6" w:rsidRPr="008E2BA9" w:rsidTr="00F36877">
        <w:trPr>
          <w:trHeight w:val="219"/>
          <w:tblHeader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 xml:space="preserve">№ </w:t>
            </w:r>
            <w:proofErr w:type="gramStart"/>
            <w:r w:rsidRPr="008E2BA9">
              <w:t>п</w:t>
            </w:r>
            <w:proofErr w:type="gramEnd"/>
            <w:r w:rsidRPr="008E2BA9">
              <w:t>/п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Форма КОМ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tabs>
                <w:tab w:val="left" w:pos="851"/>
              </w:tabs>
              <w:jc w:val="center"/>
            </w:pPr>
            <w:r w:rsidRPr="008E2BA9">
              <w:t>Значимость КОМ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tabs>
                <w:tab w:val="left" w:pos="851"/>
              </w:tabs>
              <w:jc w:val="center"/>
            </w:pPr>
            <w:r w:rsidRPr="008E2BA9">
              <w:t>Состав применяемых оц</w:t>
            </w:r>
            <w:r w:rsidRPr="008E2BA9">
              <w:t>е</w:t>
            </w:r>
            <w:r w:rsidRPr="008E2BA9">
              <w:t>ночных средств</w:t>
            </w: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1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r w:rsidRPr="008E2BA9">
              <w:t xml:space="preserve">Посещение лекционных занятий 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0,144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2</w:t>
            </w:r>
          </w:p>
        </w:tc>
        <w:tc>
          <w:tcPr>
            <w:tcW w:w="4678" w:type="dxa"/>
          </w:tcPr>
          <w:p w:rsidR="00DD03F6" w:rsidRPr="0070079A" w:rsidRDefault="00DD03F6" w:rsidP="00F36877">
            <w:r w:rsidRPr="0070079A">
              <w:t>Посещение практических занятий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0,0816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3</w:t>
            </w:r>
          </w:p>
        </w:tc>
        <w:tc>
          <w:tcPr>
            <w:tcW w:w="4678" w:type="dxa"/>
          </w:tcPr>
          <w:p w:rsidR="00DD03F6" w:rsidRPr="00DD03F6" w:rsidRDefault="00DD03F6" w:rsidP="00F36877">
            <w:pPr>
              <w:rPr>
                <w:lang w:val="en-US"/>
              </w:rPr>
            </w:pPr>
            <w:r w:rsidRPr="0070079A">
              <w:t>Выпо</w:t>
            </w:r>
            <w:r>
              <w:t>лнение практических работ №1- №</w:t>
            </w:r>
            <w:r>
              <w:rPr>
                <w:lang w:val="en-US"/>
              </w:rPr>
              <w:t>6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0,036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rPr>
                <w:sz w:val="22"/>
                <w:szCs w:val="22"/>
              </w:rPr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5</w:t>
            </w:r>
          </w:p>
        </w:tc>
        <w:tc>
          <w:tcPr>
            <w:tcW w:w="4678" w:type="dxa"/>
          </w:tcPr>
          <w:p w:rsidR="00DD03F6" w:rsidRPr="0070079A" w:rsidRDefault="00DD03F6" w:rsidP="00F36877">
            <w:r w:rsidRPr="0070079A">
              <w:t>Выполнение домашних работ №1-№2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0,0864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rPr>
                <w:sz w:val="22"/>
                <w:szCs w:val="22"/>
              </w:rPr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6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r w:rsidRPr="008E2BA9">
              <w:t>Выполнение контрольной работы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0,256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r w:rsidRPr="008E2BA9">
              <w:rPr>
                <w:sz w:val="22"/>
                <w:szCs w:val="22"/>
              </w:rPr>
              <w:t>2 задания в составе контрол</w:t>
            </w:r>
            <w:r w:rsidRPr="008E2BA9">
              <w:rPr>
                <w:sz w:val="22"/>
                <w:szCs w:val="22"/>
              </w:rPr>
              <w:t>ь</w:t>
            </w:r>
            <w:r w:rsidRPr="008E2BA9">
              <w:rPr>
                <w:sz w:val="22"/>
                <w:szCs w:val="22"/>
              </w:rPr>
              <w:t>ной работы</w:t>
            </w:r>
          </w:p>
        </w:tc>
      </w:tr>
      <w:tr w:rsidR="00DD03F6" w:rsidRPr="008E2BA9" w:rsidTr="00F36877">
        <w:trPr>
          <w:trHeight w:val="26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7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r>
              <w:t>Экзамен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0,36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3F6" w:rsidRPr="008E2BA9" w:rsidRDefault="00DD03F6" w:rsidP="00182891">
            <w:pPr>
              <w:rPr>
                <w:sz w:val="22"/>
                <w:szCs w:val="22"/>
              </w:rPr>
            </w:pPr>
            <w:r w:rsidRPr="008E2BA9">
              <w:rPr>
                <w:sz w:val="22"/>
                <w:szCs w:val="22"/>
              </w:rPr>
              <w:t xml:space="preserve">Комплект из </w:t>
            </w:r>
            <w:r w:rsidR="00182891">
              <w:rPr>
                <w:sz w:val="22"/>
                <w:szCs w:val="22"/>
              </w:rPr>
              <w:t>4</w:t>
            </w:r>
            <w:r w:rsidRPr="008E2BA9">
              <w:rPr>
                <w:sz w:val="22"/>
                <w:szCs w:val="22"/>
              </w:rPr>
              <w:t>0 экзаменац</w:t>
            </w:r>
            <w:r w:rsidRPr="008E2BA9">
              <w:rPr>
                <w:sz w:val="22"/>
                <w:szCs w:val="22"/>
              </w:rPr>
              <w:t>и</w:t>
            </w:r>
            <w:r w:rsidRPr="008E2BA9">
              <w:rPr>
                <w:sz w:val="22"/>
                <w:szCs w:val="22"/>
              </w:rPr>
              <w:t>онных заданий</w:t>
            </w:r>
          </w:p>
        </w:tc>
      </w:tr>
      <w:tr w:rsidR="00DD03F6" w:rsidRPr="008E2BA9" w:rsidTr="00F36877">
        <w:trPr>
          <w:trHeight w:val="269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pPr>
              <w:jc w:val="right"/>
            </w:pPr>
            <w:r w:rsidRPr="008E2BA9">
              <w:t>Σ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fldChar w:fldCharType="begin"/>
            </w:r>
            <w:r w:rsidRPr="008E2BA9">
              <w:instrText xml:space="preserve"> =SUM(ABOVE) </w:instrText>
            </w:r>
            <w:r w:rsidRPr="008E2BA9">
              <w:fldChar w:fldCharType="separate"/>
            </w:r>
            <w:r w:rsidRPr="008E2BA9">
              <w:rPr>
                <w:noProof/>
              </w:rPr>
              <w:t>1</w:t>
            </w:r>
            <w:r w:rsidRPr="008E2BA9">
              <w:fldChar w:fldCharType="end"/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</w:tr>
    </w:tbl>
    <w:p w:rsidR="00DD03F6" w:rsidRDefault="00DD03F6" w:rsidP="001B3D05">
      <w:pPr>
        <w:autoSpaceDE w:val="0"/>
        <w:spacing w:before="120"/>
        <w:ind w:firstLine="709"/>
        <w:jc w:val="both"/>
        <w:rPr>
          <w:lang w:val="en-US"/>
        </w:rPr>
      </w:pPr>
    </w:p>
    <w:p w:rsidR="001B3D05" w:rsidRDefault="001B3D05" w:rsidP="001B3D05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</w:t>
      </w:r>
      <w:r w:rsidRPr="002004BD">
        <w:t>о</w:t>
      </w:r>
      <w:r w:rsidRPr="002004BD">
        <w:t>жение 1). Характеристика состава заданий КОМ приведена в разделе 8.3.</w:t>
      </w:r>
    </w:p>
    <w:p w:rsidR="001B3D05" w:rsidRPr="002004BD" w:rsidRDefault="001B3D05" w:rsidP="00182891">
      <w:pPr>
        <w:pStyle w:val="a6"/>
        <w:numPr>
          <w:ilvl w:val="2"/>
          <w:numId w:val="7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>, продемонстрированных студентами при выполн</w:t>
      </w:r>
      <w:r w:rsidRPr="002004BD">
        <w:t>е</w:t>
      </w:r>
      <w:r w:rsidRPr="002004BD">
        <w:t>нии отдельных контрольно-оценочных мероприятий и оценочных заданий, входящих в их с</w:t>
      </w:r>
      <w:r w:rsidRPr="002004BD">
        <w:t>о</w:t>
      </w:r>
      <w:r w:rsidRPr="002004BD">
        <w:t xml:space="preserve">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1B3D05" w:rsidRPr="002004BD" w:rsidTr="00F36877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</w:t>
            </w:r>
            <w:r w:rsidRPr="002004BD">
              <w:rPr>
                <w:b/>
              </w:rPr>
              <w:t>о</w:t>
            </w:r>
            <w:r w:rsidRPr="002004BD">
              <w:rPr>
                <w:b/>
              </w:rPr>
              <w:t>стижений студента (оценки)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1" o:title=""/>
                </v:shape>
                <o:OLEObject Type="Embed" ProgID="Equation.3" ShapeID="_x0000_i1027" DrawAspect="Content" ObjectID="_1548499772" r:id="rId12"/>
              </w:object>
            </w:r>
          </w:p>
        </w:tc>
      </w:tr>
      <w:tr w:rsidR="001B3D05" w:rsidRPr="002004BD" w:rsidTr="00F36877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</w:p>
        </w:tc>
      </w:tr>
      <w:tr w:rsidR="001B3D05" w:rsidRPr="002004BD" w:rsidTr="00F36877">
        <w:trPr>
          <w:trHeight w:val="303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1B3D05" w:rsidRPr="002004BD" w:rsidTr="00F36877">
        <w:trPr>
          <w:trHeight w:val="596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1B3D05" w:rsidRPr="002004BD" w:rsidTr="00F36877">
        <w:trPr>
          <w:trHeight w:val="546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1B3D05" w:rsidRPr="002004BD" w:rsidTr="00F36877">
        <w:trPr>
          <w:trHeight w:val="555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</w:t>
            </w:r>
            <w:r w:rsidRPr="002004BD">
              <w:t>е</w:t>
            </w:r>
            <w:r w:rsidRPr="002004BD">
              <w:t>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1B3D05" w:rsidRPr="002004BD" w:rsidTr="00F36877">
        <w:trPr>
          <w:trHeight w:val="280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proofErr w:type="gramStart"/>
      <w:r w:rsidRPr="002004BD">
        <w:t>*) Требования и уровень достижений студентов (соответствие требованиям) по каждому ко</w:t>
      </w:r>
      <w:r w:rsidRPr="002004BD">
        <w:t>н</w:t>
      </w:r>
      <w:r w:rsidRPr="002004BD">
        <w:t>трольно-оценочному мероприятию определяется с учетом критериев, утвержденных УМС ММИ; код доступа:</w:t>
      </w:r>
      <w:proofErr w:type="gramEnd"/>
    </w:p>
    <w:p w:rsidR="001B3D05" w:rsidRPr="008F2B3F" w:rsidRDefault="00402CA6" w:rsidP="001B3D05">
      <w:pPr>
        <w:ind w:firstLine="709"/>
        <w:jc w:val="both"/>
      </w:pPr>
      <w:hyperlink r:id="rId13" w:history="1">
        <w:r w:rsidR="001B3D05" w:rsidRPr="008F2B3F">
          <w:rPr>
            <w:rStyle w:val="a8"/>
            <w:color w:val="auto"/>
          </w:rPr>
          <w:t>http://mmi.urfu.ru/fileadmin/user_upload/site_9_1465/templates/doc/KriteriiUrovnjaOsvoenijaEHlementovKompetenciiPriIzucheniiDiscipliny.pdf</w:t>
        </w:r>
      </w:hyperlink>
      <w:r w:rsidR="001B3D05" w:rsidRPr="008F2B3F">
        <w:t>.</w:t>
      </w:r>
    </w:p>
    <w:p w:rsidR="001B3D05" w:rsidRPr="002004BD" w:rsidRDefault="001B3D05" w:rsidP="001B3D05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D20974" w:rsidRPr="004C61FB" w:rsidRDefault="00D20974" w:rsidP="00D20974">
      <w:pPr>
        <w:spacing w:before="240"/>
        <w:ind w:firstLine="709"/>
        <w:jc w:val="both"/>
      </w:pPr>
      <w:r w:rsidRPr="004C61FB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D20974" w:rsidRPr="004C61FB" w:rsidRDefault="00D20974" w:rsidP="00182891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участия студента в аудиторных занятиях в баллах технологической карты БРС определяется на основе формулы:</w:t>
      </w:r>
    </w:p>
    <w:p w:rsidR="00D20974" w:rsidRPr="004C61FB" w:rsidRDefault="00D20974" w:rsidP="00182891">
      <w:pPr>
        <w:numPr>
          <w:ilvl w:val="0"/>
          <w:numId w:val="13"/>
        </w:numPr>
      </w:pPr>
      <w:r w:rsidRPr="004C61FB">
        <w:t>посещение лекций</w:t>
      </w:r>
      <w:r w:rsidRPr="004C61FB">
        <w:tab/>
      </w:r>
      <w:r w:rsidRPr="004C61FB">
        <w:tab/>
        <w:t xml:space="preserve"> </w:t>
      </w:r>
      <w:r w:rsidRPr="004C61FB">
        <w:rPr>
          <w:position w:val="-12"/>
        </w:rPr>
        <w:object w:dxaOrig="1700" w:dyaOrig="360">
          <v:shape id="_x0000_i1028" type="#_x0000_t75" style="width:105.75pt;height:22.5pt" o:ole="">
            <v:imagedata r:id="rId14" o:title=""/>
          </v:shape>
          <o:OLEObject Type="Embed" ProgID="Equation.3" ShapeID="_x0000_i1028" DrawAspect="Content" ObjectID="_1548499773" r:id="rId15"/>
        </w:object>
      </w:r>
      <w:r w:rsidRPr="004C61FB">
        <w:t>,</w:t>
      </w:r>
    </w:p>
    <w:p w:rsidR="00D20974" w:rsidRPr="004C61FB" w:rsidRDefault="00D20974" w:rsidP="00182891">
      <w:pPr>
        <w:numPr>
          <w:ilvl w:val="0"/>
          <w:numId w:val="13"/>
        </w:numPr>
      </w:pPr>
      <w:r w:rsidRPr="004C61FB">
        <w:t>посещение лабораторных занятий</w:t>
      </w:r>
      <w:r w:rsidRPr="004C61FB">
        <w:tab/>
      </w:r>
      <w:r w:rsidRPr="004C61FB">
        <w:tab/>
        <w:t xml:space="preserve"> </w:t>
      </w:r>
      <w:r w:rsidRPr="004C61FB">
        <w:rPr>
          <w:position w:val="-14"/>
        </w:rPr>
        <w:object w:dxaOrig="1760" w:dyaOrig="380">
          <v:shape id="_x0000_i1029" type="#_x0000_t75" style="width:95.25pt;height:20.25pt" o:ole="">
            <v:imagedata r:id="rId16" o:title=""/>
          </v:shape>
          <o:OLEObject Type="Embed" ProgID="Equation.3" ShapeID="_x0000_i1029" DrawAspect="Content" ObjectID="_1548499774" r:id="rId17"/>
        </w:object>
      </w:r>
      <w:r w:rsidRPr="004C61FB">
        <w:t xml:space="preserve">, </w:t>
      </w:r>
    </w:p>
    <w:p w:rsidR="00D20974" w:rsidRPr="004C61FB" w:rsidRDefault="00D20974" w:rsidP="00D20974">
      <w:pPr>
        <w:ind w:left="426" w:hanging="142"/>
        <w:jc w:val="both"/>
      </w:pPr>
      <w:r w:rsidRPr="004C61FB">
        <w:t xml:space="preserve">где  </w:t>
      </w:r>
      <w:r w:rsidRPr="004C61FB">
        <w:rPr>
          <w:position w:val="-12"/>
        </w:rPr>
        <w:object w:dxaOrig="880" w:dyaOrig="380">
          <v:shape id="_x0000_i1030" type="#_x0000_t75" style="width:44.25pt;height:18.75pt" o:ole="">
            <v:imagedata r:id="rId18" o:title=""/>
          </v:shape>
          <o:OLEObject Type="Embed" ProgID="Equation.3" ShapeID="_x0000_i1030" DrawAspect="Content" ObjectID="_1548499775" r:id="rId19"/>
        </w:object>
      </w:r>
      <w:r w:rsidRPr="004C61FB">
        <w:t>– балл технологической карты БРС за посещение лекций,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1" type="#_x0000_t75" style="width:48.75pt;height:21pt" o:ole="">
            <v:imagedata r:id="rId20" o:title=""/>
          </v:shape>
          <o:OLEObject Type="Embed" ProgID="Equation.3" ShapeID="_x0000_i1031" DrawAspect="Content" ObjectID="_1548499776" r:id="rId21"/>
        </w:object>
      </w:r>
      <w:r w:rsidRPr="004C61FB">
        <w:t>– балл технологической карты БРС за посещение практических занятий,</w:t>
      </w:r>
    </w:p>
    <w:p w:rsidR="00D20974" w:rsidRPr="004C61FB" w:rsidRDefault="00D20974" w:rsidP="00D20974">
      <w:pPr>
        <w:ind w:left="1134" w:hanging="851"/>
        <w:jc w:val="both"/>
      </w:pPr>
      <w:r w:rsidRPr="004C61FB">
        <w:rPr>
          <w:position w:val="-12"/>
        </w:rPr>
        <w:object w:dxaOrig="460" w:dyaOrig="380">
          <v:shape id="_x0000_i1032" type="#_x0000_t75" style="width:23.25pt;height:18.75pt" o:ole="">
            <v:imagedata r:id="rId22" o:title=""/>
          </v:shape>
          <o:OLEObject Type="Embed" ProgID="Equation.3" ShapeID="_x0000_i1032" DrawAspect="Content" ObjectID="_1548499777" r:id="rId23"/>
        </w:object>
      </w:r>
      <w:r w:rsidRPr="004C61FB">
        <w:t xml:space="preserve"> – индекс участия студента в аудиторной работе, определяемый отношением числа ч</w:t>
      </w:r>
      <w:r w:rsidRPr="004C61FB">
        <w:t>а</w:t>
      </w:r>
      <w:r w:rsidRPr="004C61FB">
        <w:t>сов занятий, на которых студент присутствовал, к числу часов занятий проведе</w:t>
      </w:r>
      <w:r w:rsidRPr="004C61FB">
        <w:t>н</w:t>
      </w:r>
      <w:r w:rsidRPr="004C61FB">
        <w:t>ных преподавателем по дисциплине в течение семестра (область изменения инде</w:t>
      </w:r>
      <w:r w:rsidRPr="004C61FB">
        <w:t>к</w:t>
      </w:r>
      <w:r w:rsidRPr="004C61FB">
        <w:t>са от 1 и до 0). Индекс рассчитывается по итогам семестра.</w:t>
      </w:r>
    </w:p>
    <w:p w:rsidR="00D20974" w:rsidRPr="004C61FB" w:rsidRDefault="00D20974" w:rsidP="00182891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по дисциплине определяется по шкале БРС УрФУ на основании рейтинга р</w:t>
      </w:r>
      <w:r w:rsidRPr="004C61FB">
        <w:t>е</w:t>
      </w:r>
      <w:r w:rsidRPr="004C61FB">
        <w:t xml:space="preserve">зультата освоения дисциплины </w:t>
      </w:r>
      <w:r w:rsidRPr="004C61FB">
        <w:rPr>
          <w:position w:val="-16"/>
          <w:sz w:val="22"/>
          <w:szCs w:val="22"/>
        </w:rPr>
        <w:object w:dxaOrig="540" w:dyaOrig="420">
          <v:shape id="_x0000_i1033" type="#_x0000_t75" style="width:27pt;height:21pt" o:ole="">
            <v:imagedata r:id="rId24" o:title=""/>
          </v:shape>
          <o:OLEObject Type="Embed" ProgID="Equation.3" ShapeID="_x0000_i1033" DrawAspect="Content" ObjectID="_1548499778" r:id="rId25"/>
        </w:object>
      </w:r>
      <w:r w:rsidRPr="004C61FB">
        <w:t>, определяемого на основе БРС (Приложение 1) по фо</w:t>
      </w:r>
      <w:r w:rsidRPr="004C61FB">
        <w:t>р</w:t>
      </w:r>
      <w:r w:rsidRPr="004C61FB">
        <w:t>муле</w:t>
      </w:r>
      <w:proofErr w:type="gramStart"/>
      <w:r w:rsidRPr="004C61FB">
        <w:t>:</w:t>
      </w:r>
      <w:proofErr w:type="gramEnd"/>
    </w:p>
    <w:p w:rsidR="00D20974" w:rsidRPr="004C61FB" w:rsidRDefault="00D20974" w:rsidP="00D20974">
      <w:pPr>
        <w:jc w:val="center"/>
        <w:rPr>
          <w:sz w:val="22"/>
          <w:szCs w:val="22"/>
        </w:rPr>
      </w:pPr>
      <w:r w:rsidRPr="00FA24D4">
        <w:rPr>
          <w:position w:val="-14"/>
          <w:sz w:val="22"/>
          <w:szCs w:val="22"/>
        </w:rPr>
        <w:object w:dxaOrig="7339" w:dyaOrig="380">
          <v:shape id="_x0000_i1034" type="#_x0000_t75" style="width:425.25pt;height:21.75pt" o:ole="">
            <v:imagedata r:id="rId26" o:title=""/>
          </v:shape>
          <o:OLEObject Type="Embed" ProgID="Equation.3" ShapeID="_x0000_i1034" DrawAspect="Content" ObjectID="_1548499779" r:id="rId27"/>
        </w:object>
      </w:r>
      <w:r w:rsidRPr="004C61FB">
        <w:rPr>
          <w:sz w:val="22"/>
          <w:szCs w:val="22"/>
        </w:rPr>
        <w:t>,</w:t>
      </w:r>
    </w:p>
    <w:p w:rsidR="00D20974" w:rsidRPr="004C61FB" w:rsidRDefault="00D20974" w:rsidP="00D20974">
      <w:pPr>
        <w:ind w:left="426" w:hanging="426"/>
        <w:jc w:val="both"/>
      </w:pPr>
      <w:r w:rsidRPr="004C61FB">
        <w:t xml:space="preserve">где </w:t>
      </w:r>
      <w:r w:rsidRPr="004C61FB">
        <w:rPr>
          <w:position w:val="-16"/>
        </w:rPr>
        <w:object w:dxaOrig="960" w:dyaOrig="420">
          <v:shape id="_x0000_i1035" type="#_x0000_t75" style="width:48pt;height:21pt" o:ole="">
            <v:imagedata r:id="rId28" o:title=""/>
          </v:shape>
          <o:OLEObject Type="Embed" ProgID="Equation.3" ShapeID="_x0000_i1035" DrawAspect="Content" ObjectID="_1548499780" r:id="rId29"/>
        </w:object>
      </w:r>
      <w:r w:rsidRPr="004C61FB">
        <w:t>– балл технологической карты БРС, полученный студентом за выполнение ко</w:t>
      </w:r>
      <w:r w:rsidRPr="004C61FB">
        <w:t>н</w:t>
      </w:r>
      <w:r w:rsidRPr="004C61FB">
        <w:t>трольной работы,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2"/>
        </w:rPr>
        <w:object w:dxaOrig="880" w:dyaOrig="380">
          <v:shape id="_x0000_i1036" type="#_x0000_t75" style="width:44.25pt;height:18.75pt" o:ole="">
            <v:imagedata r:id="rId18" o:title=""/>
          </v:shape>
          <o:OLEObject Type="Embed" ProgID="Equation.3" ShapeID="_x0000_i1036" DrawAspect="Content" ObjectID="_1548499781" r:id="rId30"/>
        </w:object>
      </w:r>
      <w:r w:rsidRPr="004C61FB">
        <w:t>– балл технологической карты БРС за посещение лекций,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7" type="#_x0000_t75" style="width:48.75pt;height:21pt" o:ole="">
            <v:imagedata r:id="rId20" o:title=""/>
          </v:shape>
          <o:OLEObject Type="Embed" ProgID="Equation.3" ShapeID="_x0000_i1037" DrawAspect="Content" ObjectID="_1548499782" r:id="rId31"/>
        </w:object>
      </w:r>
      <w:r w:rsidRPr="004C61FB">
        <w:t>– балл технологической карты БРС за посещение практических занятий,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4"/>
        </w:rPr>
        <w:object w:dxaOrig="780" w:dyaOrig="380">
          <v:shape id="_x0000_i1038" type="#_x0000_t75" style="width:39pt;height:18.75pt" o:ole="">
            <v:imagedata r:id="rId32" o:title=""/>
          </v:shape>
          <o:OLEObject Type="Embed" ProgID="Equation.3" ShapeID="_x0000_i1038" DrawAspect="Content" ObjectID="_1548499783" r:id="rId33"/>
        </w:object>
      </w:r>
      <w:r w:rsidRPr="004C61FB">
        <w:t>– балл технологической карты БРС за выполнение заданий на практических занят</w:t>
      </w:r>
      <w:r w:rsidRPr="004C61FB">
        <w:t>и</w:t>
      </w:r>
      <w:r w:rsidRPr="004C61FB">
        <w:t>ях,</w:t>
      </w:r>
    </w:p>
    <w:p w:rsidR="00D20974" w:rsidRPr="004C61FB" w:rsidRDefault="00D20974" w:rsidP="00D20974">
      <w:pPr>
        <w:ind w:left="426" w:hanging="142"/>
        <w:jc w:val="both"/>
      </w:pPr>
      <w:proofErr w:type="spellStart"/>
      <w:r w:rsidRPr="00FA24D4">
        <w:rPr>
          <w:i/>
        </w:rPr>
        <w:t>В</w:t>
      </w:r>
      <w:r w:rsidRPr="00FA24D4">
        <w:rPr>
          <w:i/>
          <w:vertAlign w:val="subscript"/>
        </w:rPr>
        <w:t>ТКд</w:t>
      </w:r>
      <w:proofErr w:type="gramStart"/>
      <w:r w:rsidRPr="00FA24D4">
        <w:rPr>
          <w:i/>
          <w:vertAlign w:val="subscript"/>
        </w:rPr>
        <w:t>р</w:t>
      </w:r>
      <w:proofErr w:type="spellEnd"/>
      <w:r w:rsidRPr="004C61FB">
        <w:t>–</w:t>
      </w:r>
      <w:proofErr w:type="gramEnd"/>
      <w:r w:rsidRPr="004C61FB">
        <w:t xml:space="preserve"> балл технологической карты БРС, полученный студентом за выполнение </w:t>
      </w:r>
      <w:r>
        <w:t xml:space="preserve">домашней </w:t>
      </w:r>
      <w:r w:rsidRPr="004C61FB">
        <w:t>работы,</w:t>
      </w:r>
    </w:p>
    <w:p w:rsidR="00D20974" w:rsidRPr="004C61FB" w:rsidRDefault="00D20974" w:rsidP="00D20974">
      <w:pPr>
        <w:ind w:left="426" w:hanging="142"/>
        <w:jc w:val="both"/>
      </w:pPr>
      <w:r w:rsidRPr="007257F5">
        <w:rPr>
          <w:position w:val="-12"/>
        </w:rPr>
        <w:object w:dxaOrig="580" w:dyaOrig="360">
          <v:shape id="_x0000_i1039" type="#_x0000_t75" style="width:37.5pt;height:23.25pt" o:ole="">
            <v:imagedata r:id="rId34" o:title=""/>
          </v:shape>
          <o:OLEObject Type="Embed" ProgID="Equation.3" ShapeID="_x0000_i1039" DrawAspect="Content" ObjectID="_1548499784" r:id="rId35"/>
        </w:object>
      </w:r>
      <w:r w:rsidRPr="004C61FB">
        <w:t xml:space="preserve">– балл технологической карты БРС, полученный студентом при сдаче </w:t>
      </w:r>
      <w:r>
        <w:t>экзамена</w:t>
      </w:r>
      <w:r w:rsidRPr="004C61FB">
        <w:t>.</w:t>
      </w:r>
    </w:p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F21895">
        <w:t>Интернет-тренажеры</w:t>
      </w:r>
      <w:proofErr w:type="gramEnd"/>
      <w:r w:rsidRPr="00F21895">
        <w:t xml:space="preserve">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035B1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0035B1" w:rsidRPr="00BF625D" w:rsidRDefault="000035B1" w:rsidP="000035B1">
      <w:pPr>
        <w:pStyle w:val="a9"/>
        <w:rPr>
          <w:rFonts w:ascii="Symbol" w:hAnsi="Symbol"/>
          <w:color w:val="auto"/>
          <w:sz w:val="24"/>
          <w:szCs w:val="24"/>
          <w:lang w:val="ru-RU"/>
        </w:rPr>
      </w:pPr>
    </w:p>
    <w:p w:rsidR="000035B1" w:rsidRPr="000D3396" w:rsidRDefault="000035B1" w:rsidP="000035B1">
      <w:pPr>
        <w:pStyle w:val="a9"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  <w:lang w:val="ru-RU"/>
        </w:rPr>
        <w:t>задания для выполнения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0035B1" w:rsidRPr="004C61FB" w:rsidRDefault="000035B1" w:rsidP="000035B1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Платформа как услуга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» и состоит из двух ч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стей: </w:t>
      </w:r>
    </w:p>
    <w:p w:rsidR="000035B1" w:rsidRPr="004C61FB" w:rsidRDefault="000035B1" w:rsidP="000035B1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 w:rsidR="00155978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Инструментальные средства разработки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0035B1" w:rsidRPr="004C61FB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Виртуализация программного обеспечения.</w:t>
      </w:r>
    </w:p>
    <w:p w:rsidR="00155978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Контейнеризация программного обеспечения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.</w:t>
      </w:r>
    </w:p>
    <w:p w:rsidR="00155978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Непрерывная интеграция</w:t>
      </w:r>
    </w:p>
    <w:p w:rsidR="000035B1" w:rsidRPr="004C61FB" w:rsidRDefault="000035B1" w:rsidP="000035B1">
      <w:pPr>
        <w:pStyle w:val="a9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="00155978" w:rsidRPr="00155978">
        <w:t xml:space="preserve"> </w:t>
      </w:r>
      <w:r w:rsidR="00155978" w:rsidRPr="00155978">
        <w:rPr>
          <w:iCs/>
          <w:color w:val="auto"/>
          <w:sz w:val="24"/>
          <w:szCs w:val="24"/>
          <w:lang w:val="ru-RU" w:eastAsia="x-none"/>
        </w:rPr>
        <w:t>Платформа как услуга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A865A0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Сектор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 – основные игроки рынка, </w:t>
      </w:r>
    </w:p>
    <w:p w:rsidR="00A865A0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Классификация предложений на рынке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, </w:t>
      </w:r>
    </w:p>
    <w:p w:rsidR="000035B1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Основные технологии, используемые в </w:t>
      </w:r>
      <w:proofErr w:type="spellStart"/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PaaS</w:t>
      </w:r>
      <w:proofErr w:type="spellEnd"/>
    </w:p>
    <w:p w:rsidR="000035B1" w:rsidRPr="00BF625D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</w:p>
    <w:p w:rsidR="000035B1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0035B1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Зарегистрировать учётную запись для подключения к облачной платформе</w:t>
      </w:r>
    </w:p>
    <w:p w:rsidR="00E8428D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Выделить вычислительные ресурсы</w:t>
      </w:r>
    </w:p>
    <w:p w:rsidR="00E8428D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Разработать модельное предложение БД для размещения на платформе</w:t>
      </w:r>
    </w:p>
    <w:p w:rsidR="00E8428D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Доставить приложение на платформу</w:t>
      </w:r>
    </w:p>
    <w:p w:rsidR="00E8428D" w:rsidRPr="00BF625D" w:rsidRDefault="00E8428D" w:rsidP="000035B1">
      <w:pPr>
        <w:pStyle w:val="a9"/>
        <w:rPr>
          <w:color w:val="auto"/>
          <w:sz w:val="24"/>
          <w:szCs w:val="24"/>
          <w:lang w:val="ru-RU"/>
        </w:rPr>
      </w:pPr>
    </w:p>
    <w:p w:rsidR="000035B1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22342B" w:rsidRPr="0022342B" w:rsidRDefault="0022342B" w:rsidP="00182891">
      <w:pPr>
        <w:pStyle w:val="a6"/>
        <w:numPr>
          <w:ilvl w:val="0"/>
          <w:numId w:val="17"/>
        </w:numPr>
        <w:snapToGrid w:val="0"/>
        <w:ind w:right="34"/>
      </w:pPr>
      <w:r>
        <w:t>Введение в о</w:t>
      </w:r>
      <w:r w:rsidRPr="0022342B">
        <w:t>блачные вычисления</w:t>
      </w:r>
    </w:p>
    <w:p w:rsidR="0022342B" w:rsidRPr="0022342B" w:rsidRDefault="00C36B1E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proofErr w:type="spellStart"/>
      <w:r w:rsidR="0022342B" w:rsidRPr="0022342B">
        <w:t>SaaS</w:t>
      </w:r>
      <w:proofErr w:type="spellEnd"/>
    </w:p>
    <w:p w:rsidR="0022342B" w:rsidRPr="0022342B" w:rsidRDefault="00C36B1E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proofErr w:type="spellStart"/>
      <w:r w:rsidR="0022342B" w:rsidRPr="0022342B">
        <w:t>PaaS</w:t>
      </w:r>
      <w:proofErr w:type="spellEnd"/>
    </w:p>
    <w:p w:rsidR="0022342B" w:rsidRPr="0022342B" w:rsidRDefault="0022342B" w:rsidP="00182891">
      <w:pPr>
        <w:pStyle w:val="a6"/>
        <w:numPr>
          <w:ilvl w:val="0"/>
          <w:numId w:val="17"/>
        </w:numPr>
        <w:snapToGrid w:val="0"/>
        <w:ind w:right="34"/>
      </w:pPr>
      <w:r w:rsidRPr="0022342B">
        <w:t>Инструменты разработчика</w:t>
      </w:r>
    </w:p>
    <w:p w:rsidR="0022342B" w:rsidRPr="0022342B" w:rsidRDefault="00B36F9B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proofErr w:type="spellStart"/>
      <w:r w:rsidR="0022342B" w:rsidRPr="0022342B">
        <w:t>Google</w:t>
      </w:r>
      <w:proofErr w:type="spellEnd"/>
      <w:r w:rsidR="0022342B" w:rsidRPr="0022342B">
        <w:t xml:space="preserve"> </w:t>
      </w:r>
      <w:proofErr w:type="spellStart"/>
      <w:r w:rsidR="0022342B" w:rsidRPr="0022342B">
        <w:t>Apps</w:t>
      </w:r>
      <w:proofErr w:type="spellEnd"/>
    </w:p>
    <w:p w:rsidR="0022342B" w:rsidRPr="0022342B" w:rsidRDefault="00B36F9B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proofErr w:type="spellStart"/>
      <w:r w:rsidR="0022342B" w:rsidRPr="0022342B">
        <w:t>Windows</w:t>
      </w:r>
      <w:proofErr w:type="spellEnd"/>
      <w:r w:rsidR="0022342B" w:rsidRPr="0022342B">
        <w:t xml:space="preserve"> </w:t>
      </w:r>
      <w:proofErr w:type="spellStart"/>
      <w:r w:rsidR="0022342B" w:rsidRPr="0022342B">
        <w:t>Azure</w:t>
      </w:r>
      <w:proofErr w:type="spellEnd"/>
    </w:p>
    <w:p w:rsidR="000035B1" w:rsidRPr="004C61FB" w:rsidRDefault="000035B1" w:rsidP="000035B1">
      <w:pPr>
        <w:pStyle w:val="a9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>Первый этап развития облачных технологий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Второй этап развития облачных технологий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Третий этап развития облачных технологий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Современное состояние технологий облачных вычислений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видов услуг на рынке облачных вычислений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Технологии, предваряющие облачные вычисления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>Преимущества  использования  облачных  вычислений  в  сравнении  с традицио</w:t>
      </w:r>
      <w:r>
        <w:t>н</w:t>
      </w:r>
      <w:r>
        <w:t xml:space="preserve">ными технологиями автоматизации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Недостатки  использования  облачных  вычислений  в  сравнении  с традиционными технологиями автоматизации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SaaS</w:t>
      </w:r>
      <w:proofErr w:type="spellEnd"/>
      <w:r>
        <w:t xml:space="preserve">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SaaS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SaaS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PaaS</w:t>
      </w:r>
      <w:proofErr w:type="spellEnd"/>
      <w:r>
        <w:t xml:space="preserve">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PaaS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PaaS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IaaS</w:t>
      </w:r>
      <w:proofErr w:type="spellEnd"/>
      <w:r>
        <w:t xml:space="preserve">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IaaS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IaaS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DaaS</w:t>
      </w:r>
      <w:proofErr w:type="spellEnd"/>
      <w:r>
        <w:t xml:space="preserve">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DaaS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DaaS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</w:t>
      </w:r>
      <w:proofErr w:type="spellStart"/>
      <w:r>
        <w:t>HaaS</w:t>
      </w:r>
      <w:proofErr w:type="spellEnd"/>
      <w:r>
        <w:t xml:space="preserve">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</w:t>
      </w:r>
      <w:proofErr w:type="spellStart"/>
      <w:r>
        <w:t>HaaS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</w:t>
      </w:r>
      <w:proofErr w:type="spellStart"/>
      <w:r>
        <w:t>HaaS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Возможности разработки в среде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СУБД </w:t>
      </w:r>
      <w:proofErr w:type="spellStart"/>
      <w:r>
        <w:t>BigTable</w:t>
      </w:r>
      <w:proofErr w:type="spellEnd"/>
      <w:r>
        <w:t xml:space="preserve"> и язык запросов GQL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>Проектирование с использованием .</w:t>
      </w:r>
      <w:proofErr w:type="spellStart"/>
      <w:r>
        <w:t>Net</w:t>
      </w:r>
      <w:proofErr w:type="spellEnd"/>
      <w:r>
        <w:t xml:space="preserve"> в среде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Azure</w:t>
      </w:r>
      <w:proofErr w:type="spellEnd"/>
      <w:r>
        <w:t xml:space="preserve">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Технологии </w:t>
      </w:r>
      <w:proofErr w:type="spellStart"/>
      <w:r>
        <w:t>фреймворков</w:t>
      </w:r>
      <w:proofErr w:type="spellEnd"/>
      <w:r>
        <w:t xml:space="preserve"> в облачных вычислениях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масштабирования СУБД в облачных вычислениях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 виртуализации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Фреймворк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сервис </w:t>
      </w:r>
      <w:proofErr w:type="spellStart"/>
      <w:r>
        <w:t>Heroku</w:t>
      </w:r>
      <w:proofErr w:type="spellEnd"/>
      <w:r>
        <w:t xml:space="preserve">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Виртуальные машины </w:t>
      </w:r>
      <w:proofErr w:type="spellStart"/>
      <w:r>
        <w:t>VMware</w:t>
      </w:r>
      <w:proofErr w:type="spellEnd"/>
      <w:r>
        <w:t xml:space="preserve">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>Применение  платформенных  решений  в  современном  проектировании информ</w:t>
      </w:r>
      <w:r>
        <w:t>а</w:t>
      </w:r>
      <w:r>
        <w:t xml:space="preserve">ционных систем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36. Основные архитектуры виртуальных серверов баз данных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веб-хостинг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>Применение возможностей технологии облачных вычислений в разработке мобил</w:t>
      </w:r>
      <w:r>
        <w:t>ь</w:t>
      </w:r>
      <w:r>
        <w:t xml:space="preserve">ных приложений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обеспечения безопасности в облачных сервисах </w:t>
      </w:r>
    </w:p>
    <w:p w:rsidR="009F44C5" w:rsidRPr="00281EB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>Перспективы развития технологий облачных вычислений в России</w:t>
      </w:r>
    </w:p>
    <w:p w:rsidR="00EA2E76" w:rsidRPr="004C61FB" w:rsidRDefault="00EA2E76" w:rsidP="00EA2E76">
      <w:pPr>
        <w:pStyle w:val="a9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4C61FB" w:rsidRDefault="00EA2E76" w:rsidP="00EA2E76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EA2E76" w:rsidRPr="00641240" w:rsidRDefault="00EA2E76" w:rsidP="00EA2E76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4C61FB" w:rsidRDefault="00EA2E76" w:rsidP="00EA2E76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EA2E76" w:rsidRDefault="00EA2E76" w:rsidP="00EA2E76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4C61FB" w:rsidRDefault="00EA2E76" w:rsidP="00EA2E76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8"/>
  </w:num>
  <w:num w:numId="10">
    <w:abstractNumId w:val="12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15"/>
  </w:num>
  <w:num w:numId="16">
    <w:abstractNumId w:val="11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5B1"/>
    <w:rsid w:val="0001445B"/>
    <w:rsid w:val="00014B2D"/>
    <w:rsid w:val="00022BC7"/>
    <w:rsid w:val="00050389"/>
    <w:rsid w:val="000506F8"/>
    <w:rsid w:val="000519E2"/>
    <w:rsid w:val="000603EB"/>
    <w:rsid w:val="00060744"/>
    <w:rsid w:val="000635DE"/>
    <w:rsid w:val="000767B6"/>
    <w:rsid w:val="0008402E"/>
    <w:rsid w:val="00091E5A"/>
    <w:rsid w:val="000B14B2"/>
    <w:rsid w:val="00102FBD"/>
    <w:rsid w:val="00103C8B"/>
    <w:rsid w:val="001446FF"/>
    <w:rsid w:val="00154A1D"/>
    <w:rsid w:val="001557CA"/>
    <w:rsid w:val="00155978"/>
    <w:rsid w:val="00182891"/>
    <w:rsid w:val="00187099"/>
    <w:rsid w:val="001A2A99"/>
    <w:rsid w:val="001A58B0"/>
    <w:rsid w:val="001B3D05"/>
    <w:rsid w:val="001C2BCF"/>
    <w:rsid w:val="001D7C68"/>
    <w:rsid w:val="001E1019"/>
    <w:rsid w:val="001E3529"/>
    <w:rsid w:val="001F4B5C"/>
    <w:rsid w:val="0022342B"/>
    <w:rsid w:val="00281EB6"/>
    <w:rsid w:val="00284E37"/>
    <w:rsid w:val="00291888"/>
    <w:rsid w:val="002A5D4E"/>
    <w:rsid w:val="002D32E5"/>
    <w:rsid w:val="002F40A2"/>
    <w:rsid w:val="00316542"/>
    <w:rsid w:val="00331777"/>
    <w:rsid w:val="00335C4C"/>
    <w:rsid w:val="00342FB9"/>
    <w:rsid w:val="003465AA"/>
    <w:rsid w:val="003674D0"/>
    <w:rsid w:val="00372169"/>
    <w:rsid w:val="003756DC"/>
    <w:rsid w:val="003913DA"/>
    <w:rsid w:val="003A0855"/>
    <w:rsid w:val="003E69AE"/>
    <w:rsid w:val="00402CA6"/>
    <w:rsid w:val="00410CCF"/>
    <w:rsid w:val="00412398"/>
    <w:rsid w:val="004162ED"/>
    <w:rsid w:val="0044742E"/>
    <w:rsid w:val="004664C9"/>
    <w:rsid w:val="004A7056"/>
    <w:rsid w:val="005024C9"/>
    <w:rsid w:val="005107D2"/>
    <w:rsid w:val="00520308"/>
    <w:rsid w:val="005263F0"/>
    <w:rsid w:val="005340F5"/>
    <w:rsid w:val="005415D3"/>
    <w:rsid w:val="00557495"/>
    <w:rsid w:val="005649A6"/>
    <w:rsid w:val="005764C2"/>
    <w:rsid w:val="00580674"/>
    <w:rsid w:val="00593805"/>
    <w:rsid w:val="005B43F1"/>
    <w:rsid w:val="005C09C1"/>
    <w:rsid w:val="006051A0"/>
    <w:rsid w:val="00631638"/>
    <w:rsid w:val="00640660"/>
    <w:rsid w:val="006617A5"/>
    <w:rsid w:val="00667056"/>
    <w:rsid w:val="00667879"/>
    <w:rsid w:val="00696561"/>
    <w:rsid w:val="006F3BEB"/>
    <w:rsid w:val="00705705"/>
    <w:rsid w:val="007260E5"/>
    <w:rsid w:val="00762A38"/>
    <w:rsid w:val="00790B45"/>
    <w:rsid w:val="007B749B"/>
    <w:rsid w:val="007C4931"/>
    <w:rsid w:val="007D5A72"/>
    <w:rsid w:val="007E2001"/>
    <w:rsid w:val="007E7F56"/>
    <w:rsid w:val="00806DB5"/>
    <w:rsid w:val="00817297"/>
    <w:rsid w:val="008A48A7"/>
    <w:rsid w:val="008B0A1F"/>
    <w:rsid w:val="008B502C"/>
    <w:rsid w:val="008C4BF4"/>
    <w:rsid w:val="008D6066"/>
    <w:rsid w:val="008F09C9"/>
    <w:rsid w:val="00956E05"/>
    <w:rsid w:val="00956F6F"/>
    <w:rsid w:val="00961B2A"/>
    <w:rsid w:val="00984CCA"/>
    <w:rsid w:val="009925BF"/>
    <w:rsid w:val="009A4AD6"/>
    <w:rsid w:val="009F44C5"/>
    <w:rsid w:val="00A30447"/>
    <w:rsid w:val="00A5369F"/>
    <w:rsid w:val="00A632CA"/>
    <w:rsid w:val="00A64414"/>
    <w:rsid w:val="00A8369D"/>
    <w:rsid w:val="00A865A0"/>
    <w:rsid w:val="00AB1E72"/>
    <w:rsid w:val="00AB4CC1"/>
    <w:rsid w:val="00B15A69"/>
    <w:rsid w:val="00B31533"/>
    <w:rsid w:val="00B36692"/>
    <w:rsid w:val="00B36F9B"/>
    <w:rsid w:val="00B561B2"/>
    <w:rsid w:val="00BE116A"/>
    <w:rsid w:val="00C27138"/>
    <w:rsid w:val="00C36B1E"/>
    <w:rsid w:val="00C46027"/>
    <w:rsid w:val="00C74C8F"/>
    <w:rsid w:val="00C81049"/>
    <w:rsid w:val="00CA4202"/>
    <w:rsid w:val="00CC2D46"/>
    <w:rsid w:val="00CF48B9"/>
    <w:rsid w:val="00D20974"/>
    <w:rsid w:val="00D311B6"/>
    <w:rsid w:val="00D33186"/>
    <w:rsid w:val="00D747D0"/>
    <w:rsid w:val="00D84580"/>
    <w:rsid w:val="00D84CFE"/>
    <w:rsid w:val="00D874E0"/>
    <w:rsid w:val="00D932EE"/>
    <w:rsid w:val="00DA61FA"/>
    <w:rsid w:val="00DB451A"/>
    <w:rsid w:val="00DD03F6"/>
    <w:rsid w:val="00E00925"/>
    <w:rsid w:val="00E10A60"/>
    <w:rsid w:val="00E27673"/>
    <w:rsid w:val="00E4761A"/>
    <w:rsid w:val="00E651D5"/>
    <w:rsid w:val="00E6578C"/>
    <w:rsid w:val="00E8428D"/>
    <w:rsid w:val="00E8525B"/>
    <w:rsid w:val="00E95ABC"/>
    <w:rsid w:val="00EA0B88"/>
    <w:rsid w:val="00EA2E76"/>
    <w:rsid w:val="00EE075B"/>
    <w:rsid w:val="00F14E27"/>
    <w:rsid w:val="00F162E6"/>
    <w:rsid w:val="00F34D50"/>
    <w:rsid w:val="00F35521"/>
    <w:rsid w:val="00F86285"/>
    <w:rsid w:val="00FC0D1F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1B3D05"/>
    <w:rPr>
      <w:color w:val="0563C1"/>
      <w:u w:val="single"/>
    </w:rPr>
  </w:style>
  <w:style w:type="paragraph" w:styleId="a9">
    <w:name w:val="footnote text"/>
    <w:basedOn w:val="a1"/>
    <w:link w:val="aa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b">
    <w:name w:val="Balloon Text"/>
    <w:basedOn w:val="a1"/>
    <w:link w:val="ac"/>
    <w:rsid w:val="001B3D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1B3D05"/>
    <w:rPr>
      <w:color w:val="0563C1"/>
      <w:u w:val="single"/>
    </w:rPr>
  </w:style>
  <w:style w:type="paragraph" w:styleId="a9">
    <w:name w:val="footnote text"/>
    <w:basedOn w:val="a1"/>
    <w:link w:val="aa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b">
    <w:name w:val="Balloon Text"/>
    <w:basedOn w:val="a1"/>
    <w:link w:val="ac"/>
    <w:rsid w:val="001B3D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213</TotalTime>
  <Pages>16</Pages>
  <Words>3948</Words>
  <Characters>22510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26406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75</cp:revision>
  <cp:lastPrinted>1900-12-31T19:00:00Z</cp:lastPrinted>
  <dcterms:created xsi:type="dcterms:W3CDTF">2016-12-09T08:14:00Z</dcterms:created>
  <dcterms:modified xsi:type="dcterms:W3CDTF">2017-02-13T09:02:00Z</dcterms:modified>
</cp:coreProperties>
</file>