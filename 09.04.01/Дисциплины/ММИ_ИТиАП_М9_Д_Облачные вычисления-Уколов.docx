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756DC" w:rsidRDefault="003756DC" w:rsidP="003756DC">
      <w:pPr>
        <w:jc w:val="center"/>
      </w:pPr>
      <w:r>
        <w:t>МИНИСТЕРСТВО ОБРАЗОВАНИЯ И НАУКИ РОССИЙСКОЙ ФЕДЕРАЦИИ</w:t>
      </w:r>
    </w:p>
    <w:p w:rsidR="003756DC" w:rsidRDefault="003756DC" w:rsidP="003756DC">
      <w:pPr>
        <w:jc w:val="center"/>
      </w:pPr>
      <w:r>
        <w:t>Федеральное государственное автономное образовательное учреждение</w:t>
      </w:r>
    </w:p>
    <w:p w:rsidR="003756DC" w:rsidRDefault="003756DC" w:rsidP="003756DC">
      <w:pPr>
        <w:jc w:val="center"/>
      </w:pPr>
      <w:r>
        <w:t>высшего образования</w:t>
      </w:r>
    </w:p>
    <w:p w:rsidR="003756DC" w:rsidRDefault="003756DC" w:rsidP="003756DC">
      <w:pPr>
        <w:jc w:val="center"/>
      </w:pPr>
      <w:r>
        <w:t>«</w:t>
      </w:r>
      <w:r>
        <w:rPr>
          <w:rStyle w:val="FontStyle12"/>
        </w:rPr>
        <w:t>Ур</w:t>
      </w:r>
      <w:r w:rsidR="007D5A72">
        <w:rPr>
          <w:rStyle w:val="FontStyle12"/>
        </w:rPr>
        <w:t>альский федеральный университет</w:t>
      </w:r>
      <w:r w:rsidR="007D5A72">
        <w:rPr>
          <w:rStyle w:val="FontStyle12"/>
        </w:rPr>
        <w:br/>
      </w:r>
      <w:r>
        <w:rPr>
          <w:rStyle w:val="FontStyle12"/>
        </w:rPr>
        <w:t>имени первого Президента России Б.</w:t>
      </w:r>
      <w:r w:rsidR="007D5A72">
        <w:rPr>
          <w:rStyle w:val="FontStyle12"/>
        </w:rPr>
        <w:t xml:space="preserve"> </w:t>
      </w:r>
      <w:r>
        <w:rPr>
          <w:rStyle w:val="FontStyle12"/>
        </w:rPr>
        <w:t>Н.</w:t>
      </w:r>
      <w:r w:rsidR="007D5A72">
        <w:rPr>
          <w:rStyle w:val="FontStyle12"/>
        </w:rPr>
        <w:t xml:space="preserve"> </w:t>
      </w:r>
      <w:r>
        <w:rPr>
          <w:rStyle w:val="FontStyle12"/>
        </w:rPr>
        <w:t>Ельцина</w:t>
      </w:r>
      <w:r>
        <w:t>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DB451A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DB451A">
        <w:rPr>
          <w:iCs/>
          <w:caps/>
          <w:color w:val="000000"/>
          <w:spacing w:val="-1"/>
        </w:rPr>
        <w:t>Облачные вычисления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7E2001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</w:p>
          <w:p w:rsidR="003756DC" w:rsidRPr="00D747D0" w:rsidRDefault="00DB451A" w:rsidP="003756DC">
            <w:pPr>
              <w:jc w:val="center"/>
            </w:pPr>
            <w:r>
              <w:rPr>
                <w:b/>
                <w:color w:val="000000"/>
              </w:rPr>
              <w:t>Технологии глобальных сетей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635422" w:rsidRDefault="003756DC" w:rsidP="00DB451A">
            <w:pPr>
              <w:rPr>
                <w:color w:val="000000"/>
              </w:rPr>
            </w:pPr>
            <w:r w:rsidRPr="00635422">
              <w:t xml:space="preserve">                          </w:t>
            </w:r>
          </w:p>
        </w:tc>
      </w:tr>
      <w:tr w:rsidR="003756DC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  <w:r>
              <w:rPr>
                <w:b/>
              </w:rPr>
              <w:t xml:space="preserve"> </w:t>
            </w:r>
          </w:p>
          <w:p w:rsidR="00DA61FA" w:rsidRDefault="001E3529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Автоматизация конструкторского и технологическ</w:t>
            </w:r>
            <w:r>
              <w:rPr>
                <w:b/>
                <w:iCs/>
                <w:color w:val="000000"/>
                <w:spacing w:val="-1"/>
              </w:rPr>
              <w:t>о</w:t>
            </w:r>
            <w:r>
              <w:rPr>
                <w:b/>
                <w:iCs/>
                <w:color w:val="000000"/>
                <w:spacing w:val="-1"/>
              </w:rPr>
              <w:t>го проектирования на базе универсальных промы</w:t>
            </w:r>
            <w:r>
              <w:rPr>
                <w:b/>
                <w:iCs/>
                <w:color w:val="000000"/>
                <w:spacing w:val="-1"/>
              </w:rPr>
              <w:t>ш</w:t>
            </w:r>
            <w:r>
              <w:rPr>
                <w:b/>
                <w:iCs/>
                <w:color w:val="000000"/>
                <w:spacing w:val="-1"/>
              </w:rPr>
              <w:t>ленных САПР</w:t>
            </w:r>
          </w:p>
          <w:p w:rsidR="003756DC" w:rsidRPr="00DA61FA" w:rsidRDefault="00DA61FA" w:rsidP="00DA61FA">
            <w:pPr>
              <w:tabs>
                <w:tab w:val="left" w:pos="4080"/>
              </w:tabs>
            </w:pPr>
            <w:r>
              <w:tab/>
            </w:r>
          </w:p>
        </w:tc>
        <w:tc>
          <w:tcPr>
            <w:tcW w:w="4245" w:type="dxa"/>
            <w:shd w:val="clear" w:color="auto" w:fill="auto"/>
          </w:tcPr>
          <w:p w:rsidR="003756DC" w:rsidRPr="00D84580" w:rsidRDefault="003756DC" w:rsidP="003756D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635422">
              <w:rPr>
                <w:b/>
                <w:color w:val="000000"/>
              </w:rPr>
              <w:t>09.0</w:t>
            </w:r>
            <w:r w:rsidR="001E3529">
              <w:rPr>
                <w:b/>
                <w:color w:val="000000"/>
              </w:rPr>
              <w:t>4</w:t>
            </w:r>
            <w:r w:rsidRPr="00635422">
              <w:rPr>
                <w:b/>
                <w:color w:val="000000"/>
              </w:rPr>
              <w:t>.0</w:t>
            </w:r>
            <w:r w:rsidR="001E3529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/0</w:t>
            </w:r>
            <w:r w:rsidR="007E2001">
              <w:rPr>
                <w:b/>
                <w:color w:val="000000"/>
              </w:rPr>
              <w:t>1</w:t>
            </w:r>
            <w:r w:rsidRPr="00635422">
              <w:rPr>
                <w:b/>
                <w:color w:val="000000"/>
              </w:rPr>
              <w:t>.01</w:t>
            </w:r>
          </w:p>
          <w:p w:rsidR="003756DC" w:rsidRPr="00D84580" w:rsidRDefault="003756DC" w:rsidP="003756DC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="001E3529">
              <w:rPr>
                <w:b/>
                <w:color w:val="000000"/>
              </w:rPr>
              <w:t>6458</w:t>
            </w:r>
            <w:r w:rsidRPr="00D84580">
              <w:rPr>
                <w:b/>
                <w:color w:val="000000"/>
              </w:rPr>
              <w:t xml:space="preserve"> (версия </w:t>
            </w:r>
            <w:r w:rsidR="001E3529">
              <w:rPr>
                <w:b/>
                <w:color w:val="000000"/>
              </w:rPr>
              <w:t>1</w:t>
            </w:r>
            <w:r w:rsidRPr="00D84580">
              <w:rPr>
                <w:b/>
                <w:color w:val="000000"/>
              </w:rPr>
              <w:t>)</w:t>
            </w:r>
          </w:p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BA2BBC" w:rsidRDefault="001E3529" w:rsidP="003756DC">
            <w:pPr>
              <w:jc w:val="center"/>
              <w:rPr>
                <w:color w:val="000000"/>
              </w:rPr>
            </w:pPr>
            <w:r>
              <w:rPr>
                <w:b/>
                <w:iCs/>
                <w:color w:val="000000"/>
                <w:spacing w:val="-1"/>
              </w:rPr>
              <w:t>Информатика и вычислительная техника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756DC" w:rsidRPr="00635422" w:rsidRDefault="003756DC" w:rsidP="001E3529">
            <w:pPr>
              <w:rPr>
                <w:b/>
                <w:color w:val="0070C0"/>
              </w:rPr>
            </w:pP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>
              <w:rPr>
                <w:b/>
                <w:i/>
              </w:rPr>
              <w:tab/>
            </w:r>
            <w:r w:rsidR="001E3529">
              <w:rPr>
                <w:b/>
              </w:rPr>
              <w:t>09.04</w:t>
            </w:r>
            <w:r w:rsidRPr="00635422">
              <w:rPr>
                <w:b/>
              </w:rPr>
              <w:t>.0</w:t>
            </w:r>
            <w:r w:rsidR="001E3529">
              <w:rPr>
                <w:b/>
              </w:rPr>
              <w:t>1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  <w:r w:rsidRPr="00BA2BBC">
              <w:rPr>
                <w:color w:val="000000"/>
              </w:rPr>
              <w:t xml:space="preserve">   </w:t>
            </w:r>
            <w:proofErr w:type="spellStart"/>
            <w:r w:rsidRPr="00BA2BBC">
              <w:rPr>
                <w:b/>
                <w:iCs/>
                <w:color w:val="000000"/>
                <w:spacing w:val="-1"/>
              </w:rPr>
              <w:t>бакалавриат</w:t>
            </w:r>
            <w:proofErr w:type="spellEnd"/>
          </w:p>
        </w:tc>
        <w:tc>
          <w:tcPr>
            <w:tcW w:w="4245" w:type="dxa"/>
            <w:vMerge/>
            <w:shd w:val="clear" w:color="auto" w:fill="auto"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 xml:space="preserve">Реквизиты приказа </w:t>
            </w:r>
            <w:proofErr w:type="spellStart"/>
            <w:r w:rsidRPr="008F33BC">
              <w:rPr>
                <w:b/>
              </w:rPr>
              <w:t>Минобрнауки</w:t>
            </w:r>
            <w:proofErr w:type="spellEnd"/>
            <w:r w:rsidRPr="008F33BC">
              <w:rPr>
                <w:b/>
              </w:rPr>
              <w:t xml:space="preserve"> РФ об утверждении  ФГОС </w:t>
            </w:r>
            <w:proofErr w:type="gramStart"/>
            <w:r w:rsidRPr="008F33BC">
              <w:rPr>
                <w:b/>
              </w:rPr>
              <w:t>ВО</w:t>
            </w:r>
            <w:proofErr w:type="gramEnd"/>
            <w:r w:rsidRPr="009F4598">
              <w:t xml:space="preserve">: </w:t>
            </w:r>
          </w:p>
          <w:p w:rsidR="003756DC" w:rsidRPr="00635422" w:rsidRDefault="00D84580" w:rsidP="008F09C9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ab/>
            </w:r>
            <w:r>
              <w:rPr>
                <w:b/>
                <w:color w:val="000000"/>
              </w:rPr>
              <w:tab/>
            </w:r>
            <w:r w:rsidR="008C4BF4" w:rsidRPr="008C4BF4">
              <w:rPr>
                <w:b/>
                <w:color w:val="000000"/>
              </w:rPr>
              <w:t>30.10.2014 г. № 1420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16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206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709"/>
        <w:gridCol w:w="1856"/>
        <w:gridCol w:w="2052"/>
        <w:gridCol w:w="1482"/>
        <w:gridCol w:w="2181"/>
        <w:gridCol w:w="1926"/>
      </w:tblGrid>
      <w:tr w:rsidR="00A8369D" w:rsidTr="00A8369D">
        <w:trPr>
          <w:trHeight w:val="290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 xml:space="preserve">№ </w:t>
            </w:r>
            <w:proofErr w:type="gramStart"/>
            <w:r>
              <w:rPr>
                <w:b/>
              </w:rPr>
              <w:t>п</w:t>
            </w:r>
            <w:proofErr w:type="gramEnd"/>
            <w:r>
              <w:rPr>
                <w:b/>
              </w:rPr>
              <w:t>/п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  <w:p w:rsidR="00A8369D" w:rsidRDefault="00A8369D" w:rsidP="00A8369D">
            <w:pPr>
              <w:ind w:right="2"/>
              <w:jc w:val="center"/>
              <w:rPr>
                <w:b/>
              </w:rPr>
            </w:pP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8369D" w:rsidRDefault="00A8369D" w:rsidP="00A8369D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A8369D" w:rsidTr="00A8369D">
        <w:trPr>
          <w:trHeight w:val="176"/>
        </w:trPr>
        <w:tc>
          <w:tcPr>
            <w:tcW w:w="7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ind w:right="2"/>
              <w:jc w:val="center"/>
            </w:pPr>
            <w:r>
              <w:t>1</w:t>
            </w:r>
          </w:p>
        </w:tc>
        <w:tc>
          <w:tcPr>
            <w:tcW w:w="18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1446FF" w:rsidP="00A8369D">
            <w:pPr>
              <w:snapToGrid w:val="0"/>
              <w:ind w:right="2"/>
              <w:jc w:val="center"/>
            </w:pPr>
            <w:r>
              <w:t>Уколов С.С</w:t>
            </w:r>
            <w:r w:rsidR="00A8369D">
              <w:t>.</w:t>
            </w:r>
          </w:p>
        </w:tc>
        <w:tc>
          <w:tcPr>
            <w:tcW w:w="205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snapToGrid w:val="0"/>
              <w:ind w:right="2"/>
              <w:jc w:val="center"/>
            </w:pPr>
          </w:p>
        </w:tc>
        <w:tc>
          <w:tcPr>
            <w:tcW w:w="148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Default="001446FF" w:rsidP="00A8369D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8369D" w:rsidRPr="00D730AE" w:rsidRDefault="00A8369D" w:rsidP="00A8369D">
            <w:pPr>
              <w:snapToGrid w:val="0"/>
              <w:ind w:right="2"/>
              <w:jc w:val="center"/>
            </w:pPr>
            <w:r w:rsidRPr="00D730AE">
              <w:rPr>
                <w:lang w:eastAsia="ru-RU"/>
              </w:rPr>
              <w:t>Информационных технологий и а</w:t>
            </w:r>
            <w:r w:rsidRPr="00D730AE">
              <w:rPr>
                <w:lang w:eastAsia="ru-RU"/>
              </w:rPr>
              <w:t>в</w:t>
            </w:r>
            <w:r w:rsidRPr="00D730AE">
              <w:rPr>
                <w:lang w:eastAsia="ru-RU"/>
              </w:rPr>
              <w:t>томатизации пр</w:t>
            </w:r>
            <w:r w:rsidRPr="00D730AE">
              <w:rPr>
                <w:lang w:eastAsia="ru-RU"/>
              </w:rPr>
              <w:t>о</w:t>
            </w:r>
            <w:r w:rsidRPr="00D730AE">
              <w:rPr>
                <w:lang w:eastAsia="ru-RU"/>
              </w:rPr>
              <w:t>ектирования</w:t>
            </w:r>
          </w:p>
        </w:tc>
        <w:tc>
          <w:tcPr>
            <w:tcW w:w="19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8369D" w:rsidRDefault="00A8369D" w:rsidP="00A8369D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A8369D" w:rsidRPr="0024460E" w:rsidRDefault="00A8369D" w:rsidP="00A8369D">
      <w:pPr>
        <w:spacing w:before="360" w:after="360"/>
        <w:jc w:val="both"/>
        <w:rPr>
          <w:b/>
        </w:rPr>
      </w:pPr>
      <w:r w:rsidRPr="009F4598">
        <w:rPr>
          <w:b/>
        </w:rPr>
        <w:t>Руководитель модуля</w:t>
      </w:r>
      <w:r w:rsidRPr="0024460E">
        <w:rPr>
          <w:b/>
        </w:rPr>
        <w:t xml:space="preserve">                             </w:t>
      </w:r>
      <w:r>
        <w:rPr>
          <w:b/>
        </w:rPr>
        <w:t xml:space="preserve">                                  </w:t>
      </w:r>
      <w:r w:rsidRPr="0024460E">
        <w:rPr>
          <w:b/>
        </w:rPr>
        <w:t xml:space="preserve">                               </w:t>
      </w:r>
      <w:r w:rsidR="001446FF">
        <w:rPr>
          <w:i/>
          <w:color w:val="000000"/>
        </w:rPr>
        <w:t>С.С. Уколов</w:t>
      </w:r>
    </w:p>
    <w:p w:rsidR="00A8369D" w:rsidRDefault="00A8369D" w:rsidP="00A8369D">
      <w:r w:rsidRPr="0024460E">
        <w:rPr>
          <w:b/>
        </w:rPr>
        <w:t xml:space="preserve">Рекомендовано учебно-методическим советом </w:t>
      </w:r>
    </w:p>
    <w:p w:rsidR="00A8369D" w:rsidRPr="0024460E" w:rsidRDefault="00A8369D" w:rsidP="00A8369D">
      <w:r w:rsidRPr="001C3235">
        <w:rPr>
          <w:b/>
        </w:rPr>
        <w:t>Механико-машиностроительного института</w:t>
      </w:r>
      <w:r>
        <w:rPr>
          <w:color w:val="C00000"/>
        </w:rPr>
        <w:t xml:space="preserve"> </w:t>
      </w:r>
    </w:p>
    <w:p w:rsidR="00A8369D" w:rsidRPr="0024460E" w:rsidRDefault="00A8369D" w:rsidP="00A8369D">
      <w:pPr>
        <w:spacing w:before="360" w:line="360" w:lineRule="auto"/>
      </w:pPr>
      <w:r>
        <w:t>Заместитель п</w:t>
      </w:r>
      <w:r w:rsidRPr="0024460E">
        <w:t>редседател</w:t>
      </w:r>
      <w:r>
        <w:t>я</w:t>
      </w:r>
      <w:r w:rsidRPr="0024460E">
        <w:t xml:space="preserve"> учебно-методического совета</w:t>
      </w:r>
      <w:r>
        <w:t xml:space="preserve"> </w:t>
      </w:r>
      <w:r w:rsidRPr="0024460E">
        <w:t xml:space="preserve">                                      </w:t>
      </w:r>
      <w:r>
        <w:rPr>
          <w:i/>
        </w:rPr>
        <w:t>С.И. Солонин</w:t>
      </w:r>
    </w:p>
    <w:p w:rsidR="00A8369D" w:rsidRPr="0024460E" w:rsidRDefault="00A8369D" w:rsidP="00A8369D">
      <w:pPr>
        <w:spacing w:line="360" w:lineRule="auto"/>
        <w:jc w:val="both"/>
        <w:rPr>
          <w:spacing w:val="-3"/>
        </w:rPr>
      </w:pPr>
      <w:r w:rsidRPr="0024460E">
        <w:t>Протокол № ______   от __________</w:t>
      </w:r>
      <w:r w:rsidRPr="001C3235">
        <w:t>20</w:t>
      </w:r>
      <w:r w:rsidRPr="00D730AE">
        <w:rPr>
          <w:color w:val="000000"/>
        </w:rPr>
        <w:t>16</w:t>
      </w:r>
      <w:r w:rsidRPr="0024460E">
        <w:t xml:space="preserve"> г.</w:t>
      </w:r>
    </w:p>
    <w:p w:rsidR="00A8369D" w:rsidRPr="0024460E" w:rsidRDefault="00A8369D" w:rsidP="00A8369D">
      <w:pPr>
        <w:jc w:val="both"/>
        <w:rPr>
          <w:spacing w:val="-3"/>
        </w:rPr>
      </w:pPr>
    </w:p>
    <w:p w:rsidR="00A8369D" w:rsidRPr="0024460E" w:rsidRDefault="00A8369D" w:rsidP="00A8369D">
      <w:pPr>
        <w:spacing w:before="360" w:after="360"/>
        <w:jc w:val="both"/>
        <w:rPr>
          <w:spacing w:val="-3"/>
        </w:rPr>
      </w:pPr>
      <w:r w:rsidRPr="0024460E">
        <w:rPr>
          <w:b/>
        </w:rPr>
        <w:t>Согласовано:</w:t>
      </w:r>
    </w:p>
    <w:p w:rsidR="00A8369D" w:rsidRPr="008C794D" w:rsidRDefault="00A8369D" w:rsidP="00A8369D">
      <w:pPr>
        <w:jc w:val="both"/>
      </w:pPr>
      <w:r>
        <w:t>Дирекция</w:t>
      </w:r>
      <w:r w:rsidRPr="008C794D">
        <w:t xml:space="preserve"> образовательных</w:t>
      </w:r>
      <w:r>
        <w:t xml:space="preserve"> </w:t>
      </w:r>
      <w:r w:rsidRPr="008C794D">
        <w:t>программ</w:t>
      </w:r>
      <w:r w:rsidRPr="008C794D">
        <w:tab/>
      </w:r>
      <w:r w:rsidRPr="008C794D">
        <w:tab/>
        <w:t xml:space="preserve">                              </w:t>
      </w:r>
      <w:r w:rsidRPr="008C794D">
        <w:tab/>
      </w: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182891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</w:instrText>
      </w:r>
      <w:r w:rsidR="00CF48B9" w:rsidRPr="00EA1D81">
        <w:rPr>
          <w:b/>
          <w:iCs/>
        </w:rPr>
        <w:instrText>и</w:instrText>
      </w:r>
      <w:r w:rsidR="00CF48B9" w:rsidRPr="00EA1D81">
        <w:rPr>
          <w:b/>
          <w:iCs/>
        </w:rPr>
        <w:instrText>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5764C2" w:rsidRDefault="00806DB5" w:rsidP="002F40A2">
      <w:pPr>
        <w:ind w:firstLine="708"/>
        <w:jc w:val="both"/>
      </w:pPr>
      <w:r>
        <w:t>Дисциплина «</w:t>
      </w:r>
      <w:r w:rsidRPr="00806DB5">
        <w:t>Облачные вычисления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Pr="00806DB5">
        <w:t>Технологии глобальных сетей</w:t>
      </w:r>
      <w:r>
        <w:t xml:space="preserve">». </w:t>
      </w:r>
      <w:proofErr w:type="gramStart"/>
      <w:r w:rsidRPr="00806DB5">
        <w:t>Дисциплина направлена на подготовку в будущей профессиональной деятельности, при выполнении которой требуются знания и умения, связанные</w:t>
      </w:r>
      <w:r>
        <w:t xml:space="preserve"> с облачными  технологиями,  как  одн</w:t>
      </w:r>
      <w:r w:rsidR="00022BC7">
        <w:t>ого</w:t>
      </w:r>
      <w:r>
        <w:t xml:space="preserve">  из  перспективных направлений  развития  отрасли  информационных  технологий,  а  также  современного сре</w:t>
      </w:r>
      <w:r>
        <w:t>д</w:t>
      </w:r>
      <w:r>
        <w:t xml:space="preserve">ства предоставления повсеместного и удобного сетевого доступа к вычислительным ресурсам. </w:t>
      </w:r>
      <w:proofErr w:type="gramEnd"/>
    </w:p>
    <w:p w:rsidR="00C46027" w:rsidRDefault="00C46027" w:rsidP="00C46027"/>
    <w:p w:rsidR="005764C2" w:rsidRPr="00E00320" w:rsidRDefault="005764C2" w:rsidP="002F40A2">
      <w:pPr>
        <w:jc w:val="both"/>
        <w:rPr>
          <w:b/>
        </w:rPr>
      </w:pPr>
      <w:r w:rsidRPr="00D77A48">
        <w:rPr>
          <w:b/>
        </w:rPr>
        <w:t xml:space="preserve">Характеристика содержания дисциплины: </w:t>
      </w:r>
      <w:r w:rsidRPr="00D77A48">
        <w:t xml:space="preserve">В ходе изучения дисциплины рассматриваются вопросы: </w:t>
      </w:r>
      <w:r w:rsidR="00154A1D">
        <w:t>и</w:t>
      </w:r>
      <w:r w:rsidR="00154A1D" w:rsidRPr="00154A1D">
        <w:t>стория возникновения облачных технологий, основные этапы становления рынка облачных технологий, классификация видов услуг на рынке облачных вычислений, преим</w:t>
      </w:r>
      <w:r w:rsidR="00154A1D" w:rsidRPr="00154A1D">
        <w:t>у</w:t>
      </w:r>
      <w:r w:rsidR="00154A1D" w:rsidRPr="00154A1D">
        <w:t xml:space="preserve">щества и недостатки облачных вычислений в сравнении с </w:t>
      </w:r>
      <w:proofErr w:type="gramStart"/>
      <w:r w:rsidR="00154A1D" w:rsidRPr="00154A1D">
        <w:t>традиционными</w:t>
      </w:r>
      <w:proofErr w:type="gramEnd"/>
      <w:r w:rsidR="00154A1D" w:rsidRPr="00154A1D">
        <w:t xml:space="preserve">, понятия </w:t>
      </w:r>
      <w:proofErr w:type="spellStart"/>
      <w:r w:rsidR="00154A1D" w:rsidRPr="00154A1D">
        <w:t>SaaS</w:t>
      </w:r>
      <w:proofErr w:type="spellEnd"/>
      <w:r w:rsidR="00154A1D" w:rsidRPr="00154A1D">
        <w:t xml:space="preserve">, </w:t>
      </w:r>
      <w:proofErr w:type="spellStart"/>
      <w:r w:rsidR="00154A1D" w:rsidRPr="00154A1D">
        <w:t>PaaS</w:t>
      </w:r>
      <w:proofErr w:type="spellEnd"/>
      <w:r w:rsidR="00154A1D" w:rsidRPr="00154A1D">
        <w:t xml:space="preserve">, </w:t>
      </w:r>
      <w:proofErr w:type="spellStart"/>
      <w:r w:rsidR="00154A1D" w:rsidRPr="00154A1D">
        <w:t>IaaS</w:t>
      </w:r>
      <w:proofErr w:type="spellEnd"/>
      <w:r w:rsidR="00154A1D" w:rsidRPr="00154A1D">
        <w:t xml:space="preserve">, платформы </w:t>
      </w:r>
      <w:proofErr w:type="spellStart"/>
      <w:r w:rsidR="00E27673" w:rsidRPr="00154A1D">
        <w:t>Heroku</w:t>
      </w:r>
      <w:proofErr w:type="spellEnd"/>
      <w:r w:rsidR="00E27673" w:rsidRPr="00E27673">
        <w:t>,</w:t>
      </w:r>
      <w:r w:rsidR="00E27673" w:rsidRPr="00154A1D">
        <w:t xml:space="preserve"> </w:t>
      </w:r>
      <w:proofErr w:type="spellStart"/>
      <w:r w:rsidR="00154A1D" w:rsidRPr="00154A1D">
        <w:t>G</w:t>
      </w:r>
      <w:r w:rsidR="00E27673">
        <w:t>oogle</w:t>
      </w:r>
      <w:proofErr w:type="spellEnd"/>
      <w:r w:rsidR="00E27673">
        <w:t xml:space="preserve"> </w:t>
      </w:r>
      <w:proofErr w:type="spellStart"/>
      <w:r w:rsidR="00E27673">
        <w:t>App</w:t>
      </w:r>
      <w:proofErr w:type="spellEnd"/>
      <w:r w:rsidR="00E27673">
        <w:t xml:space="preserve"> </w:t>
      </w:r>
      <w:proofErr w:type="spellStart"/>
      <w:r w:rsidR="00E27673">
        <w:t>Engine</w:t>
      </w:r>
      <w:proofErr w:type="spellEnd"/>
      <w:r w:rsidR="00E27673">
        <w:t xml:space="preserve">, </w:t>
      </w:r>
      <w:proofErr w:type="spellStart"/>
      <w:r w:rsidR="00E27673">
        <w:t>Windows</w:t>
      </w:r>
      <w:proofErr w:type="spellEnd"/>
      <w:r w:rsidR="00E27673">
        <w:t xml:space="preserve"> </w:t>
      </w:r>
      <w:proofErr w:type="spellStart"/>
      <w:r w:rsidR="00E27673">
        <w:t>Azure</w:t>
      </w:r>
      <w:proofErr w:type="spellEnd"/>
      <w:r w:rsidR="00154A1D" w:rsidRPr="00154A1D">
        <w:t>.</w:t>
      </w:r>
    </w:p>
    <w:p w:rsidR="005764C2" w:rsidRPr="00E00320" w:rsidRDefault="005764C2" w:rsidP="005764C2">
      <w:pPr>
        <w:spacing w:before="240"/>
        <w:ind w:firstLine="709"/>
        <w:jc w:val="both"/>
      </w:pPr>
      <w:r w:rsidRPr="00E00320">
        <w:rPr>
          <w:b/>
        </w:rPr>
        <w:t xml:space="preserve">Характеристика методических особенностей дисциплины: </w:t>
      </w:r>
    </w:p>
    <w:p w:rsidR="005764C2" w:rsidRPr="00E00320" w:rsidRDefault="005764C2" w:rsidP="002F40A2">
      <w:pPr>
        <w:ind w:firstLine="360"/>
        <w:jc w:val="both"/>
      </w:pPr>
      <w:r w:rsidRPr="00E00320">
        <w:t xml:space="preserve">Процесс изучения дисциплины включает лекции, практические занятия, самостоятельную работу студента. В составе дисциплины </w:t>
      </w:r>
      <w:r>
        <w:t>шесть</w:t>
      </w:r>
      <w:r w:rsidRPr="00E00320">
        <w:t xml:space="preserve"> разделов. Осно</w:t>
      </w:r>
      <w:r>
        <w:t>вные формы интерактивного обуче</w:t>
      </w:r>
      <w:r w:rsidRPr="00E00320">
        <w:t xml:space="preserve">ния – кейс-анализ, </w:t>
      </w:r>
      <w:r w:rsidR="006051A0">
        <w:t>проблемное обучение</w:t>
      </w:r>
      <w:r w:rsidRPr="00E00320">
        <w:t xml:space="preserve"> и командная работа. В ходе изучения дисц</w:t>
      </w:r>
      <w:r w:rsidRPr="00E00320">
        <w:t>и</w:t>
      </w:r>
      <w:r w:rsidRPr="00E00320">
        <w:t xml:space="preserve">плины студенты выполняют одну контрольную и </w:t>
      </w:r>
      <w:r>
        <w:t>две</w:t>
      </w:r>
      <w:r w:rsidRPr="00E00320">
        <w:t xml:space="preserve"> домашн</w:t>
      </w:r>
      <w:r>
        <w:t>ие</w:t>
      </w:r>
      <w:r w:rsidRPr="00E00320">
        <w:t xml:space="preserve"> работы.</w:t>
      </w:r>
    </w:p>
    <w:p w:rsidR="005764C2" w:rsidRPr="00E00320" w:rsidRDefault="005764C2" w:rsidP="002F40A2">
      <w:pPr>
        <w:ind w:firstLine="360"/>
        <w:jc w:val="both"/>
      </w:pPr>
      <w:r w:rsidRPr="00E00320">
        <w:t xml:space="preserve">Форма заключительного контроля при промежуточной аттестации – экзамен. Для </w:t>
      </w:r>
      <w:proofErr w:type="spellStart"/>
      <w:proofErr w:type="gramStart"/>
      <w:r w:rsidRPr="00E00320">
        <w:t>прове-дения</w:t>
      </w:r>
      <w:proofErr w:type="spellEnd"/>
      <w:proofErr w:type="gramEnd"/>
      <w:r w:rsidRPr="00E00320">
        <w:t xml:space="preserve"> промежуточной аттестации по дисциплине разработаны фонд оценочных средств и </w:t>
      </w:r>
      <w:proofErr w:type="spellStart"/>
      <w:r w:rsidRPr="00E00320">
        <w:t>балльно</w:t>
      </w:r>
      <w:proofErr w:type="spellEnd"/>
      <w:r w:rsidRPr="00E00320">
        <w:t>-рейтинговая система оценки учебной деятельности студентов.</w:t>
      </w:r>
    </w:p>
    <w:p w:rsidR="005764C2" w:rsidRDefault="005764C2" w:rsidP="002F40A2">
      <w:pPr>
        <w:ind w:firstLine="360"/>
        <w:jc w:val="both"/>
      </w:pPr>
      <w:r w:rsidRPr="00E00320">
        <w:t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контрольной, домашней и практических работ, экзамена.</w:t>
      </w:r>
    </w:p>
    <w:p w:rsidR="00C46027" w:rsidRPr="00E00320" w:rsidRDefault="00C46027" w:rsidP="005764C2">
      <w:pPr>
        <w:ind w:firstLine="360"/>
        <w:jc w:val="both"/>
      </w:pPr>
    </w:p>
    <w:p w:rsidR="008B502C" w:rsidRPr="00CF48B9" w:rsidRDefault="00410CCF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342FB9">
        <w:rPr>
          <w:b/>
          <w:iCs/>
        </w:rPr>
        <w:t>: Русский.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</w:instrText>
      </w:r>
      <w:r w:rsidR="00CF48B9" w:rsidRPr="00932CF7">
        <w:rPr>
          <w:b/>
          <w:iCs/>
        </w:rPr>
        <w:instrText>м</w:instrText>
      </w:r>
      <w:r w:rsidR="00CF48B9" w:rsidRPr="00932CF7">
        <w:rPr>
          <w:b/>
          <w:iCs/>
        </w:rPr>
        <w:instrText>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 xml:space="preserve">Планируемые результаты </w:t>
      </w:r>
      <w:proofErr w:type="gramStart"/>
      <w:r w:rsidRPr="00410CCF">
        <w:rPr>
          <w:b/>
          <w:iCs/>
        </w:rPr>
        <w:t>обучения по дисциплине</w:t>
      </w:r>
      <w:proofErr w:type="gramEnd"/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</w:instrText>
      </w:r>
      <w:r w:rsidR="00CF48B9" w:rsidRPr="00454B75">
        <w:rPr>
          <w:b/>
          <w:iCs/>
        </w:rPr>
        <w:instrText>е</w:instrText>
      </w:r>
      <w:r w:rsidR="00CF48B9" w:rsidRPr="00454B75">
        <w:rPr>
          <w:b/>
          <w:iCs/>
        </w:rPr>
        <w:instrText>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806DB5" w:rsidRPr="006410E5" w:rsidRDefault="00806DB5" w:rsidP="00806DB5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</w:t>
      </w:r>
      <w:r w:rsidRPr="006410E5">
        <w:rPr>
          <w:iCs/>
        </w:rPr>
        <w:t>е</w:t>
      </w:r>
      <w:r w:rsidRPr="006410E5">
        <w:rPr>
          <w:iCs/>
        </w:rPr>
        <w:t>тенций:</w:t>
      </w:r>
    </w:p>
    <w:tbl>
      <w:tblPr>
        <w:tblW w:w="9795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795"/>
      </w:tblGrid>
      <w:tr w:rsidR="00806DB5" w:rsidRPr="006A102C" w:rsidTr="00806DB5">
        <w:trPr>
          <w:trHeight w:val="298"/>
        </w:trPr>
        <w:tc>
          <w:tcPr>
            <w:tcW w:w="9795" w:type="dxa"/>
            <w:vAlign w:val="center"/>
          </w:tcPr>
          <w:p w:rsidR="00806DB5" w:rsidRPr="00E743FD" w:rsidRDefault="00806DB5" w:rsidP="003E69AE">
            <w:pPr>
              <w:ind w:left="318" w:hanging="318"/>
              <w:jc w:val="both"/>
            </w:pPr>
            <w:r w:rsidRPr="007E376E">
              <w:rPr>
                <w:b/>
              </w:rPr>
              <w:t>ОПК-5</w:t>
            </w:r>
            <w:r w:rsidRPr="007E376E">
              <w:t>:</w:t>
            </w:r>
            <w:r>
              <w:t xml:space="preserve"> владение методами и сред</w:t>
            </w:r>
            <w:r w:rsidRPr="00064D9F">
              <w:t>ствами</w:t>
            </w:r>
            <w:r>
              <w:t xml:space="preserve"> </w:t>
            </w:r>
            <w:r w:rsidRPr="00064D9F">
              <w:t>получения,</w:t>
            </w:r>
            <w:r>
              <w:t xml:space="preserve"> </w:t>
            </w:r>
            <w:r w:rsidRPr="00064D9F">
              <w:t>хранения,</w:t>
            </w:r>
            <w:r>
              <w:t xml:space="preserve"> </w:t>
            </w:r>
            <w:r w:rsidRPr="00064D9F">
              <w:t>переработки</w:t>
            </w:r>
            <w:r>
              <w:t xml:space="preserve"> и трансляции информации по</w:t>
            </w:r>
            <w:r w:rsidRPr="00064D9F">
              <w:t>средством</w:t>
            </w:r>
            <w:r>
              <w:t xml:space="preserve"> </w:t>
            </w:r>
            <w:r w:rsidRPr="00064D9F">
              <w:t>современных</w:t>
            </w:r>
            <w:r>
              <w:t xml:space="preserve"> </w:t>
            </w:r>
            <w:r w:rsidRPr="00064D9F">
              <w:t>компьютерных</w:t>
            </w:r>
            <w:r>
              <w:t xml:space="preserve"> </w:t>
            </w:r>
            <w:r w:rsidRPr="00064D9F">
              <w:t>тех</w:t>
            </w:r>
            <w:r>
              <w:t>нологий, в том числе в гл</w:t>
            </w:r>
            <w:r>
              <w:t>о</w:t>
            </w:r>
            <w:r>
              <w:t>бальных компьютерных сетях</w:t>
            </w:r>
          </w:p>
        </w:tc>
      </w:tr>
      <w:tr w:rsidR="00806DB5" w:rsidRPr="00466C5D" w:rsidTr="00806DB5">
        <w:trPr>
          <w:trHeight w:val="551"/>
        </w:trPr>
        <w:tc>
          <w:tcPr>
            <w:tcW w:w="9795" w:type="dxa"/>
            <w:vAlign w:val="center"/>
          </w:tcPr>
          <w:p w:rsidR="00806DB5" w:rsidRPr="00E743FD" w:rsidRDefault="00806DB5" w:rsidP="003E69AE">
            <w:pPr>
              <w:ind w:left="318" w:hanging="318"/>
              <w:jc w:val="both"/>
            </w:pPr>
            <w:r w:rsidRPr="007E376E">
              <w:rPr>
                <w:b/>
              </w:rPr>
              <w:t>ПК-8</w:t>
            </w:r>
            <w:r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проектировать</w:t>
            </w:r>
            <w:r>
              <w:t xml:space="preserve"> </w:t>
            </w:r>
            <w:r w:rsidRPr="00064D9F">
              <w:t>ра</w:t>
            </w:r>
            <w:r>
              <w:t>спределенные информационные сис</w:t>
            </w:r>
            <w:r w:rsidRPr="00064D9F">
              <w:t>темы,</w:t>
            </w:r>
            <w:r>
              <w:t xml:space="preserve"> </w:t>
            </w:r>
            <w:r w:rsidRPr="00064D9F">
              <w:t>их</w:t>
            </w:r>
            <w:r>
              <w:t xml:space="preserve"> </w:t>
            </w:r>
            <w:r w:rsidRPr="00064D9F">
              <w:t>компоне</w:t>
            </w:r>
            <w:r w:rsidRPr="00064D9F">
              <w:t>н</w:t>
            </w:r>
            <w:r w:rsidRPr="00064D9F">
              <w:t>ты</w:t>
            </w:r>
            <w:r>
              <w:t xml:space="preserve"> </w:t>
            </w:r>
            <w:r w:rsidRPr="00064D9F">
              <w:t>и</w:t>
            </w:r>
            <w:r>
              <w:t xml:space="preserve"> </w:t>
            </w:r>
            <w:r w:rsidRPr="00064D9F">
              <w:t>протоколы</w:t>
            </w:r>
            <w:r>
              <w:t xml:space="preserve"> </w:t>
            </w:r>
            <w:r w:rsidRPr="00064D9F">
              <w:t>их</w:t>
            </w:r>
            <w:r>
              <w:t xml:space="preserve"> взаимодействия</w:t>
            </w:r>
          </w:p>
        </w:tc>
      </w:tr>
      <w:tr w:rsidR="00806DB5" w:rsidRPr="00466C5D" w:rsidTr="00806DB5">
        <w:trPr>
          <w:trHeight w:val="551"/>
        </w:trPr>
        <w:tc>
          <w:tcPr>
            <w:tcW w:w="9795" w:type="dxa"/>
            <w:vAlign w:val="center"/>
          </w:tcPr>
          <w:p w:rsidR="00806DB5" w:rsidRPr="00ED567A" w:rsidRDefault="00806DB5" w:rsidP="003E69AE">
            <w:pPr>
              <w:ind w:left="318" w:hanging="318"/>
              <w:jc w:val="both"/>
              <w:rPr>
                <w:b/>
              </w:rPr>
            </w:pPr>
            <w:r w:rsidRPr="007E376E">
              <w:rPr>
                <w:b/>
              </w:rPr>
              <w:t>ПК-13</w:t>
            </w:r>
            <w:r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к</w:t>
            </w:r>
            <w:r>
              <w:t xml:space="preserve"> </w:t>
            </w:r>
            <w:r w:rsidRPr="00064D9F">
              <w:t>программной</w:t>
            </w:r>
            <w:r>
              <w:t xml:space="preserve"> </w:t>
            </w:r>
            <w:r w:rsidRPr="00064D9F">
              <w:t>реализации</w:t>
            </w:r>
            <w:r>
              <w:t xml:space="preserve"> </w:t>
            </w:r>
            <w:r w:rsidRPr="00064D9F">
              <w:t>распределенных</w:t>
            </w:r>
            <w:r>
              <w:t xml:space="preserve"> </w:t>
            </w:r>
            <w:r w:rsidRPr="00064D9F">
              <w:t>информа</w:t>
            </w:r>
            <w:r>
              <w:t>ционных систем</w:t>
            </w:r>
          </w:p>
        </w:tc>
      </w:tr>
      <w:tr w:rsidR="00806DB5" w:rsidRPr="00466C5D" w:rsidTr="00806DB5">
        <w:trPr>
          <w:trHeight w:val="551"/>
        </w:trPr>
        <w:tc>
          <w:tcPr>
            <w:tcW w:w="9795" w:type="dxa"/>
            <w:vAlign w:val="center"/>
          </w:tcPr>
          <w:p w:rsidR="00806DB5" w:rsidRPr="00ED567A" w:rsidRDefault="00806DB5" w:rsidP="003E69AE">
            <w:pPr>
              <w:ind w:left="318" w:hanging="318"/>
              <w:jc w:val="both"/>
              <w:rPr>
                <w:b/>
              </w:rPr>
            </w:pPr>
            <w:bookmarkStart w:id="4" w:name="_GoBack"/>
            <w:bookmarkEnd w:id="4"/>
            <w:r w:rsidRPr="007E376E">
              <w:rPr>
                <w:b/>
              </w:rPr>
              <w:t>ПК-19</w:t>
            </w:r>
            <w:r w:rsidRPr="007E376E">
              <w:t>:</w:t>
            </w:r>
            <w:r>
              <w:t xml:space="preserve"> </w:t>
            </w:r>
            <w:r w:rsidRPr="00064D9F">
              <w:t>способность</w:t>
            </w:r>
            <w:r>
              <w:t xml:space="preserve"> </w:t>
            </w:r>
            <w:r w:rsidRPr="00064D9F">
              <w:t>к</w:t>
            </w:r>
            <w:r>
              <w:t xml:space="preserve"> </w:t>
            </w:r>
            <w:r w:rsidRPr="00064D9F">
              <w:t>применению</w:t>
            </w:r>
            <w:r>
              <w:t xml:space="preserve"> </w:t>
            </w:r>
            <w:r w:rsidRPr="00064D9F">
              <w:t>современных</w:t>
            </w:r>
            <w:r>
              <w:t xml:space="preserve"> </w:t>
            </w:r>
            <w:r w:rsidRPr="00064D9F">
              <w:t>технологий</w:t>
            </w:r>
            <w:r>
              <w:t xml:space="preserve"> </w:t>
            </w:r>
            <w:r w:rsidRPr="00064D9F">
              <w:t>разработки</w:t>
            </w:r>
            <w:r>
              <w:t xml:space="preserve"> </w:t>
            </w:r>
            <w:r w:rsidRPr="00064D9F">
              <w:t>программных</w:t>
            </w:r>
            <w:r>
              <w:t xml:space="preserve"> </w:t>
            </w:r>
            <w:r w:rsidRPr="00064D9F">
              <w:t>ко</w:t>
            </w:r>
            <w:r w:rsidRPr="00064D9F">
              <w:t>м</w:t>
            </w:r>
            <w:r w:rsidRPr="00064D9F">
              <w:t>плексов</w:t>
            </w:r>
            <w:r>
              <w:t xml:space="preserve"> </w:t>
            </w:r>
            <w:r w:rsidRPr="00064D9F">
              <w:t>с</w:t>
            </w:r>
            <w:r>
              <w:t xml:space="preserve"> </w:t>
            </w:r>
            <w:r w:rsidRPr="00064D9F">
              <w:t>использованием</w:t>
            </w:r>
            <w:r>
              <w:t xml:space="preserve"> </w:t>
            </w:r>
            <w:r w:rsidRPr="00064D9F">
              <w:t>CASE-средств,</w:t>
            </w:r>
            <w:r>
              <w:t xml:space="preserve"> </w:t>
            </w:r>
            <w:r w:rsidRPr="00064D9F">
              <w:t>контролировать</w:t>
            </w:r>
            <w:r>
              <w:t xml:space="preserve"> </w:t>
            </w:r>
            <w:r w:rsidRPr="00064D9F">
              <w:t>качество</w:t>
            </w:r>
            <w:r>
              <w:t xml:space="preserve"> </w:t>
            </w:r>
            <w:r w:rsidRPr="00064D9F">
              <w:t>разрабатываемых</w:t>
            </w:r>
            <w:r>
              <w:t xml:space="preserve"> </w:t>
            </w:r>
            <w:r w:rsidRPr="00064D9F">
              <w:t>программных</w:t>
            </w:r>
            <w:r>
              <w:t xml:space="preserve"> </w:t>
            </w:r>
            <w:r w:rsidRPr="00064D9F">
              <w:t>продуктов</w:t>
            </w:r>
            <w:r>
              <w:rPr>
                <w:b/>
              </w:rPr>
              <w:t xml:space="preserve"> </w:t>
            </w:r>
          </w:p>
        </w:tc>
      </w:tr>
    </w:tbl>
    <w:p w:rsidR="008B502C" w:rsidRPr="00CF48B9" w:rsidRDefault="00410CCF" w:rsidP="00182891">
      <w:pPr>
        <w:pageBreakBefore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lastRenderedPageBreak/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5" w:name="_Toc463805975"/>
      <w:r w:rsidR="00CF48B9" w:rsidRPr="00540A66">
        <w:rPr>
          <w:b/>
          <w:iCs/>
        </w:rPr>
        <w:instrText>Объем дисциплины</w:instrText>
      </w:r>
      <w:bookmarkEnd w:id="5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A5369F" w:rsidRPr="006410E5" w:rsidRDefault="00A5369F" w:rsidP="00A5369F">
      <w:pPr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A5369F" w:rsidRPr="006410E5" w:rsidTr="003E69AE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</w:t>
            </w:r>
            <w:r w:rsidRPr="006410E5">
              <w:rPr>
                <w:b/>
                <w:bCs/>
                <w:sz w:val="20"/>
                <w:szCs w:val="20"/>
              </w:rPr>
              <w:t>и</w:t>
            </w:r>
            <w:r w:rsidRPr="006410E5">
              <w:rPr>
                <w:b/>
                <w:bCs/>
                <w:sz w:val="20"/>
                <w:szCs w:val="20"/>
              </w:rPr>
              <w:t>плины по семестрам (час.)</w:t>
            </w:r>
          </w:p>
        </w:tc>
      </w:tr>
      <w:tr w:rsidR="00A5369F" w:rsidRPr="006410E5" w:rsidTr="003E69AE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A5369F" w:rsidRPr="006410E5" w:rsidRDefault="00A5369F" w:rsidP="003E69AE">
            <w:pPr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A5369F" w:rsidRPr="006410E5" w:rsidRDefault="00A5369F" w:rsidP="003E69AE">
            <w:pPr>
              <w:snapToGrid w:val="0"/>
              <w:rPr>
                <w:b/>
                <w:bCs/>
              </w:rPr>
            </w:pPr>
            <w:proofErr w:type="gramStart"/>
            <w:r w:rsidRPr="006410E5">
              <w:rPr>
                <w:b/>
                <w:bCs/>
                <w:sz w:val="20"/>
                <w:szCs w:val="20"/>
              </w:rPr>
              <w:t>п</w:t>
            </w:r>
            <w:proofErr w:type="gramEnd"/>
            <w:r w:rsidRPr="006410E5">
              <w:rPr>
                <w:b/>
                <w:bCs/>
                <w:sz w:val="20"/>
                <w:szCs w:val="20"/>
              </w:rPr>
              <w:t>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 xml:space="preserve">В </w:t>
            </w:r>
            <w:proofErr w:type="spellStart"/>
            <w:r w:rsidRPr="006410E5">
              <w:rPr>
                <w:b/>
                <w:bCs/>
                <w:sz w:val="20"/>
                <w:szCs w:val="20"/>
              </w:rPr>
              <w:t>т.ч</w:t>
            </w:r>
            <w:proofErr w:type="spellEnd"/>
            <w:r w:rsidRPr="006410E5">
              <w:rPr>
                <w:b/>
                <w:bCs/>
                <w:sz w:val="20"/>
                <w:szCs w:val="20"/>
              </w:rPr>
              <w:t>. ко</w:t>
            </w:r>
            <w:r w:rsidRPr="006410E5">
              <w:rPr>
                <w:b/>
                <w:bCs/>
                <w:sz w:val="20"/>
                <w:szCs w:val="20"/>
              </w:rPr>
              <w:t>н</w:t>
            </w:r>
            <w:r w:rsidRPr="006410E5">
              <w:rPr>
                <w:b/>
                <w:bCs/>
                <w:sz w:val="20"/>
                <w:szCs w:val="20"/>
              </w:rPr>
              <w:t>тактная работа (час.)*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  <w:r>
              <w:rPr>
                <w:bCs/>
                <w:sz w:val="20"/>
                <w:szCs w:val="20"/>
              </w:rPr>
              <w:t>2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A5369F" w:rsidRPr="006410E5" w:rsidTr="003E69AE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18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18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36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36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  <w:tr w:rsidR="00A5369F" w:rsidRPr="006410E5" w:rsidTr="003E69AE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</w:t>
            </w:r>
            <w:r w:rsidRPr="006410E5">
              <w:rPr>
                <w:b/>
                <w:bCs/>
              </w:rPr>
              <w:t>а</w:t>
            </w:r>
            <w:r w:rsidRPr="006410E5">
              <w:rPr>
                <w:b/>
                <w:bCs/>
              </w:rPr>
              <w:t>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A5369F">
            <w:pPr>
              <w:snapToGrid w:val="0"/>
              <w:jc w:val="center"/>
              <w:rPr>
                <w:b/>
                <w:bCs/>
              </w:rPr>
            </w:pPr>
            <w:r w:rsidRPr="006410E5">
              <w:rPr>
                <w:b/>
                <w:bCs/>
              </w:rPr>
              <w:t>5</w:t>
            </w:r>
            <w:r>
              <w:rPr>
                <w:b/>
                <w:bCs/>
              </w:rP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54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A5369F" w:rsidRPr="006410E5" w:rsidTr="003E69AE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794ED9" w:rsidRDefault="00A5369F" w:rsidP="003E69A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A5369F">
            <w:pPr>
              <w:snapToGrid w:val="0"/>
              <w:jc w:val="center"/>
            </w:pPr>
            <w:r>
              <w:t>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</w:rPr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</w:rPr>
            </w:pPr>
            <w:r w:rsidRPr="006410E5">
              <w:rPr>
                <w:bCs/>
              </w:rPr>
              <w:t>Э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5369F" w:rsidRPr="006410E5" w:rsidRDefault="00A5369F" w:rsidP="003E69AE">
            <w:pPr>
              <w:jc w:val="center"/>
              <w:rPr>
                <w:sz w:val="20"/>
                <w:szCs w:val="20"/>
              </w:rPr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  <w:r>
              <w:t>108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  <w:tr w:rsidR="00A5369F" w:rsidRPr="006410E5" w:rsidTr="003E69A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A5369F" w:rsidRPr="006410E5" w:rsidRDefault="00A5369F" w:rsidP="003E69A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r w:rsidRPr="006410E5">
              <w:rPr>
                <w:b/>
                <w:bCs/>
              </w:rPr>
              <w:t xml:space="preserve">Общий объем по учебному плану, </w:t>
            </w:r>
            <w:proofErr w:type="spellStart"/>
            <w:r w:rsidRPr="006410E5">
              <w:rPr>
                <w:b/>
                <w:bCs/>
              </w:rPr>
              <w:t>з.е</w:t>
            </w:r>
            <w:proofErr w:type="spellEnd"/>
            <w:r w:rsidRPr="006410E5">
              <w:rPr>
                <w:b/>
                <w:bCs/>
              </w:rPr>
              <w:t>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5369F" w:rsidRPr="006410E5" w:rsidRDefault="00A5369F" w:rsidP="003E69AE">
            <w:pPr>
              <w:snapToGrid w:val="0"/>
              <w:jc w:val="center"/>
            </w:pPr>
          </w:p>
        </w:tc>
      </w:tr>
    </w:tbl>
    <w:p w:rsidR="000B14B2" w:rsidRDefault="000B14B2" w:rsidP="000B14B2">
      <w:pPr>
        <w:keepNext/>
        <w:spacing w:after="60"/>
        <w:jc w:val="both"/>
        <w:rPr>
          <w:b/>
          <w:bCs/>
          <w:caps/>
          <w:lang w:val="en-US"/>
        </w:rPr>
      </w:pPr>
    </w:p>
    <w:p w:rsidR="000B14B2" w:rsidRPr="000B14B2" w:rsidRDefault="000B14B2" w:rsidP="000B14B2">
      <w:pPr>
        <w:keepNext/>
        <w:tabs>
          <w:tab w:val="num" w:pos="1026"/>
        </w:tabs>
        <w:spacing w:after="60"/>
        <w:jc w:val="both"/>
        <w:rPr>
          <w:b/>
          <w:bCs/>
          <w:caps/>
        </w:rPr>
      </w:pPr>
    </w:p>
    <w:p w:rsidR="009F44C5" w:rsidRPr="009F44C5" w:rsidRDefault="009F44C5" w:rsidP="00182891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9910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109"/>
        <w:gridCol w:w="3041"/>
        <w:gridCol w:w="5760"/>
      </w:tblGrid>
      <w:tr w:rsidR="00AB4CC1" w:rsidRPr="006410E5" w:rsidTr="003E69AE">
        <w:trPr>
          <w:trHeight w:val="540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AB4CC1" w:rsidRPr="006410E5" w:rsidRDefault="00AB4CC1" w:rsidP="003E69AE">
            <w:pPr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AB4CC1" w:rsidRPr="006410E5" w:rsidRDefault="00AB4CC1" w:rsidP="003E69AE">
            <w:pPr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3E69AE">
            <w:pPr>
              <w:pStyle w:val="210"/>
              <w:widowControl w:val="0"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AB4CC1" w:rsidRPr="006410E5" w:rsidRDefault="006617A5" w:rsidP="003E69AE">
            <w:pPr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3E69AE">
            <w:pPr>
              <w:pStyle w:val="210"/>
              <w:widowControl w:val="0"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AB4CC1" w:rsidRPr="006410E5" w:rsidTr="003E69AE">
        <w:trPr>
          <w:trHeight w:val="295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</w:t>
            </w:r>
            <w:proofErr w:type="gramStart"/>
            <w:r w:rsidRPr="006410E5">
              <w:rPr>
                <w:b/>
                <w:sz w:val="22"/>
                <w:szCs w:val="22"/>
              </w:rPr>
              <w:t>1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AB4CC1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Введение в облачные вычи</w:t>
            </w:r>
            <w:r w:rsidRPr="00AB4CC1">
              <w:rPr>
                <w:sz w:val="22"/>
                <w:szCs w:val="22"/>
              </w:rPr>
              <w:t>с</w:t>
            </w:r>
            <w:r w:rsidRPr="00AB4CC1">
              <w:rPr>
                <w:sz w:val="22"/>
                <w:szCs w:val="22"/>
              </w:rPr>
              <w:t>ления, основные понятия и концепции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AB4CC1" w:rsidRPr="00A309F4" w:rsidRDefault="00102FBD" w:rsidP="00102FBD">
            <w:pPr>
              <w:snapToGrid w:val="0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История во</w:t>
            </w:r>
            <w:r>
              <w:rPr>
                <w:sz w:val="22"/>
                <w:szCs w:val="22"/>
              </w:rPr>
              <w:t>зникновения облачных технологий</w:t>
            </w:r>
            <w:r w:rsidRPr="00102FBD">
              <w:rPr>
                <w:sz w:val="22"/>
                <w:szCs w:val="22"/>
              </w:rPr>
              <w:t>, Основные этапы становления рынка облачных технологий, Совр</w:t>
            </w:r>
            <w:r w:rsidRPr="00102FBD">
              <w:rPr>
                <w:sz w:val="22"/>
                <w:szCs w:val="22"/>
              </w:rPr>
              <w:t>е</w:t>
            </w:r>
            <w:r w:rsidRPr="00102FBD">
              <w:rPr>
                <w:sz w:val="22"/>
                <w:szCs w:val="22"/>
              </w:rPr>
              <w:t xml:space="preserve">менное состояние технологий облачных вычислений </w:t>
            </w:r>
          </w:p>
        </w:tc>
      </w:tr>
      <w:tr w:rsidR="00AB4CC1" w:rsidRPr="006410E5" w:rsidTr="003E69AE">
        <w:trPr>
          <w:trHeight w:val="147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DA589F" w:rsidRDefault="00AB4CC1" w:rsidP="00762A38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proofErr w:type="gramStart"/>
            <w:r w:rsidR="00762A38">
              <w:rPr>
                <w:b/>
                <w:sz w:val="22"/>
                <w:szCs w:val="22"/>
              </w:rPr>
              <w:t>2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6410E5" w:rsidRDefault="00AB4CC1" w:rsidP="00762A38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«Программное обеспечение как услуга». Основные направления развития техн</w:t>
            </w:r>
            <w:r w:rsidRPr="00AB4CC1">
              <w:rPr>
                <w:sz w:val="22"/>
                <w:szCs w:val="22"/>
              </w:rPr>
              <w:t>о</w:t>
            </w:r>
            <w:r w:rsidRPr="00AB4CC1">
              <w:rPr>
                <w:sz w:val="22"/>
                <w:szCs w:val="22"/>
              </w:rPr>
              <w:t xml:space="preserve">логий </w:t>
            </w:r>
            <w:proofErr w:type="spellStart"/>
            <w:r w:rsidRPr="00AB4CC1">
              <w:rPr>
                <w:sz w:val="22"/>
                <w:szCs w:val="22"/>
              </w:rPr>
              <w:t>SaaS</w:t>
            </w:r>
            <w:proofErr w:type="spellEnd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ED70E6" w:rsidRDefault="00102FBD" w:rsidP="00102FBD">
            <w:pPr>
              <w:snapToGrid w:val="0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Сектор </w:t>
            </w:r>
            <w:proofErr w:type="spellStart"/>
            <w:r w:rsidRPr="00102FBD">
              <w:rPr>
                <w:sz w:val="22"/>
                <w:szCs w:val="22"/>
              </w:rPr>
              <w:t>SaaS</w:t>
            </w:r>
            <w:proofErr w:type="spellEnd"/>
            <w:r w:rsidRPr="00102FBD">
              <w:rPr>
                <w:sz w:val="22"/>
                <w:szCs w:val="22"/>
              </w:rPr>
              <w:t xml:space="preserve"> – основные игроки рынка, Классифи</w:t>
            </w:r>
            <w:r>
              <w:rPr>
                <w:sz w:val="22"/>
                <w:szCs w:val="22"/>
              </w:rPr>
              <w:t xml:space="preserve">кация предложений на рынке </w:t>
            </w:r>
            <w:proofErr w:type="spellStart"/>
            <w:r>
              <w:rPr>
                <w:sz w:val="22"/>
                <w:szCs w:val="22"/>
              </w:rPr>
              <w:t>SaaS</w:t>
            </w:r>
            <w:proofErr w:type="spellEnd"/>
            <w:r w:rsidRPr="00102FBD">
              <w:rPr>
                <w:sz w:val="22"/>
                <w:szCs w:val="22"/>
              </w:rPr>
              <w:t>, Основные технологии, и</w:t>
            </w:r>
            <w:r w:rsidRPr="00102FBD">
              <w:rPr>
                <w:sz w:val="22"/>
                <w:szCs w:val="22"/>
              </w:rPr>
              <w:t>с</w:t>
            </w:r>
            <w:r w:rsidRPr="00102FBD">
              <w:rPr>
                <w:sz w:val="22"/>
                <w:szCs w:val="22"/>
              </w:rPr>
              <w:t xml:space="preserve">пользуемые в </w:t>
            </w:r>
            <w:proofErr w:type="spellStart"/>
            <w:r w:rsidRPr="00102FBD">
              <w:rPr>
                <w:sz w:val="22"/>
                <w:szCs w:val="22"/>
              </w:rPr>
              <w:t>SaaS</w:t>
            </w:r>
            <w:proofErr w:type="spellEnd"/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DA589F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 w:rsidR="00762A38"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CD4C03" w:rsidRDefault="00AB4CC1" w:rsidP="00AB4CC1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«Платформа как услуга». О</w:t>
            </w:r>
            <w:r w:rsidRPr="00AB4CC1">
              <w:rPr>
                <w:sz w:val="22"/>
                <w:szCs w:val="22"/>
              </w:rPr>
              <w:t>с</w:t>
            </w:r>
            <w:r w:rsidRPr="00AB4CC1">
              <w:rPr>
                <w:sz w:val="22"/>
                <w:szCs w:val="22"/>
              </w:rPr>
              <w:t xml:space="preserve">новные направления развития технологий </w:t>
            </w:r>
            <w:proofErr w:type="spellStart"/>
            <w:r w:rsidRPr="00AB4CC1">
              <w:rPr>
                <w:sz w:val="22"/>
                <w:szCs w:val="22"/>
              </w:rPr>
              <w:t>PaaS</w:t>
            </w:r>
            <w:proofErr w:type="spellEnd"/>
            <w:r w:rsidRPr="00AB4CC1">
              <w:rPr>
                <w:sz w:val="22"/>
                <w:szCs w:val="22"/>
              </w:rPr>
              <w:t>. Основы работы с поставщиками о</w:t>
            </w:r>
            <w:r w:rsidRPr="00AB4CC1">
              <w:rPr>
                <w:sz w:val="22"/>
                <w:szCs w:val="22"/>
              </w:rPr>
              <w:t>б</w:t>
            </w:r>
            <w:r w:rsidRPr="00AB4CC1">
              <w:rPr>
                <w:sz w:val="22"/>
                <w:szCs w:val="22"/>
              </w:rPr>
              <w:t>лачных платформ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6410E5" w:rsidRDefault="00102FBD" w:rsidP="00102FBD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>Сект</w:t>
            </w:r>
            <w:r>
              <w:rPr>
                <w:sz w:val="22"/>
                <w:szCs w:val="22"/>
              </w:rPr>
              <w:t xml:space="preserve">ор </w:t>
            </w:r>
            <w:proofErr w:type="spellStart"/>
            <w:r>
              <w:rPr>
                <w:sz w:val="22"/>
                <w:szCs w:val="22"/>
              </w:rPr>
              <w:t>PaaS</w:t>
            </w:r>
            <w:proofErr w:type="spellEnd"/>
            <w:r>
              <w:rPr>
                <w:sz w:val="22"/>
                <w:szCs w:val="22"/>
              </w:rPr>
              <w:t xml:space="preserve"> – основные игроки рынка</w:t>
            </w:r>
            <w:r w:rsidRPr="00102FBD">
              <w:rPr>
                <w:sz w:val="22"/>
                <w:szCs w:val="22"/>
              </w:rPr>
              <w:t xml:space="preserve">, Классификация предложений на рынке </w:t>
            </w:r>
            <w:proofErr w:type="spellStart"/>
            <w:r w:rsidRPr="00102FBD">
              <w:rPr>
                <w:sz w:val="22"/>
                <w:szCs w:val="22"/>
              </w:rPr>
              <w:t>PaaS</w:t>
            </w:r>
            <w:proofErr w:type="spellEnd"/>
            <w:r w:rsidRPr="00102FBD">
              <w:rPr>
                <w:sz w:val="22"/>
                <w:szCs w:val="22"/>
              </w:rPr>
              <w:t>, Основные технологии, и</w:t>
            </w:r>
            <w:r w:rsidRPr="00102FBD">
              <w:rPr>
                <w:sz w:val="22"/>
                <w:szCs w:val="22"/>
              </w:rPr>
              <w:t>с</w:t>
            </w:r>
            <w:r w:rsidRPr="00102FBD">
              <w:rPr>
                <w:sz w:val="22"/>
                <w:szCs w:val="22"/>
              </w:rPr>
              <w:t xml:space="preserve">пользуемые в </w:t>
            </w:r>
            <w:proofErr w:type="spellStart"/>
            <w:r w:rsidRPr="00102FBD">
              <w:rPr>
                <w:sz w:val="22"/>
                <w:szCs w:val="22"/>
              </w:rPr>
              <w:t>PaaS</w:t>
            </w:r>
            <w:proofErr w:type="spellEnd"/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DA589F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 w:rsidR="00762A38">
              <w:rPr>
                <w:b/>
                <w:sz w:val="22"/>
                <w:szCs w:val="22"/>
              </w:rPr>
              <w:t>4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Default="00AB4CC1" w:rsidP="00AB4CC1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>Инструментальные средства разработки, предоставляемые облачными провайдерами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0519E2" w:rsidRDefault="00102FBD" w:rsidP="00102FBD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Фреймворк </w:t>
            </w:r>
            <w:proofErr w:type="spellStart"/>
            <w:r w:rsidRPr="00102FBD">
              <w:rPr>
                <w:sz w:val="22"/>
                <w:szCs w:val="22"/>
              </w:rPr>
              <w:t>Ruby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on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Rails</w:t>
            </w:r>
            <w:proofErr w:type="spellEnd"/>
            <w:r w:rsidRPr="00102FBD">
              <w:rPr>
                <w:sz w:val="22"/>
                <w:szCs w:val="22"/>
              </w:rPr>
              <w:t>,</w:t>
            </w:r>
            <w:r>
              <w:rPr>
                <w:sz w:val="22"/>
                <w:szCs w:val="22"/>
              </w:rPr>
              <w:t xml:space="preserve"> Облачный сервис </w:t>
            </w:r>
            <w:proofErr w:type="spellStart"/>
            <w:r>
              <w:rPr>
                <w:sz w:val="22"/>
                <w:szCs w:val="22"/>
              </w:rPr>
              <w:t>Heroku</w:t>
            </w:r>
            <w:proofErr w:type="spellEnd"/>
            <w:r w:rsidRPr="00102FBD">
              <w:rPr>
                <w:sz w:val="22"/>
                <w:szCs w:val="22"/>
              </w:rPr>
              <w:t>, Ви</w:t>
            </w:r>
            <w:r w:rsidRPr="00102FBD">
              <w:rPr>
                <w:sz w:val="22"/>
                <w:szCs w:val="22"/>
              </w:rPr>
              <w:t>р</w:t>
            </w:r>
            <w:r w:rsidRPr="00102FBD">
              <w:rPr>
                <w:sz w:val="22"/>
                <w:szCs w:val="22"/>
              </w:rPr>
              <w:t xml:space="preserve">туальные машины </w:t>
            </w:r>
            <w:proofErr w:type="spellStart"/>
            <w:r w:rsidRPr="00102FBD">
              <w:rPr>
                <w:sz w:val="22"/>
                <w:szCs w:val="22"/>
              </w:rPr>
              <w:t>VMware</w:t>
            </w:r>
            <w:proofErr w:type="spellEnd"/>
            <w:r>
              <w:rPr>
                <w:sz w:val="22"/>
                <w:szCs w:val="22"/>
              </w:rPr>
              <w:t xml:space="preserve">, средства контейнеризации </w:t>
            </w:r>
            <w:r>
              <w:rPr>
                <w:sz w:val="22"/>
                <w:szCs w:val="22"/>
                <w:lang w:val="en-US"/>
              </w:rPr>
              <w:t>Docker</w:t>
            </w:r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r w:rsidR="00762A38">
              <w:rPr>
                <w:b/>
                <w:sz w:val="22"/>
                <w:szCs w:val="22"/>
              </w:rPr>
              <w:t>5</w:t>
            </w:r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AB4CC1" w:rsidRDefault="00AB4CC1" w:rsidP="00AB4CC1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AB4CC1">
              <w:rPr>
                <w:sz w:val="22"/>
                <w:szCs w:val="22"/>
              </w:rPr>
              <w:t>Google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App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Engine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Pr="00102FBD" w:rsidRDefault="00102FBD" w:rsidP="00102FBD">
            <w:pPr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102FBD">
              <w:rPr>
                <w:sz w:val="22"/>
                <w:szCs w:val="22"/>
              </w:rPr>
              <w:t>Googl</w:t>
            </w:r>
            <w:r>
              <w:rPr>
                <w:sz w:val="22"/>
                <w:szCs w:val="22"/>
              </w:rPr>
              <w:t>e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App</w:t>
            </w:r>
            <w:proofErr w:type="spellEnd"/>
            <w:r>
              <w:rPr>
                <w:sz w:val="22"/>
                <w:szCs w:val="22"/>
              </w:rPr>
              <w:t xml:space="preserve"> </w:t>
            </w:r>
            <w:proofErr w:type="spellStart"/>
            <w:r>
              <w:rPr>
                <w:sz w:val="22"/>
                <w:szCs w:val="22"/>
              </w:rPr>
              <w:t>Engine</w:t>
            </w:r>
            <w:proofErr w:type="spellEnd"/>
            <w:r>
              <w:rPr>
                <w:sz w:val="22"/>
                <w:szCs w:val="22"/>
              </w:rPr>
              <w:t xml:space="preserve"> – обзор технологии</w:t>
            </w:r>
            <w:r w:rsidRPr="00102FBD">
              <w:rPr>
                <w:sz w:val="22"/>
                <w:szCs w:val="22"/>
              </w:rPr>
              <w:t>, Во</w:t>
            </w:r>
            <w:r w:rsidRPr="00102FBD">
              <w:rPr>
                <w:sz w:val="22"/>
                <w:szCs w:val="22"/>
              </w:rPr>
              <w:t>з</w:t>
            </w:r>
            <w:r w:rsidRPr="00102FBD">
              <w:rPr>
                <w:sz w:val="22"/>
                <w:szCs w:val="22"/>
              </w:rPr>
              <w:t xml:space="preserve">можности разработки в среде </w:t>
            </w:r>
            <w:proofErr w:type="spellStart"/>
            <w:r w:rsidRPr="00102FBD">
              <w:rPr>
                <w:sz w:val="22"/>
                <w:szCs w:val="22"/>
              </w:rPr>
              <w:t>Google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App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Engine</w:t>
            </w:r>
            <w:proofErr w:type="spellEnd"/>
            <w:r w:rsidRPr="00102FBD">
              <w:rPr>
                <w:sz w:val="22"/>
                <w:szCs w:val="22"/>
              </w:rPr>
              <w:t xml:space="preserve">, СУБД </w:t>
            </w:r>
            <w:proofErr w:type="spellStart"/>
            <w:r w:rsidRPr="00102FBD">
              <w:rPr>
                <w:sz w:val="22"/>
                <w:szCs w:val="22"/>
              </w:rPr>
              <w:t>BigTable</w:t>
            </w:r>
            <w:proofErr w:type="spellEnd"/>
            <w:r w:rsidRPr="00102FBD">
              <w:rPr>
                <w:sz w:val="22"/>
                <w:szCs w:val="22"/>
              </w:rPr>
              <w:t xml:space="preserve"> и язык запросов GQL</w:t>
            </w:r>
          </w:p>
        </w:tc>
      </w:tr>
      <w:tr w:rsidR="00AB4CC1" w:rsidRPr="006410E5" w:rsidTr="003E69AE">
        <w:trPr>
          <w:trHeight w:val="279"/>
        </w:trPr>
        <w:tc>
          <w:tcPr>
            <w:tcW w:w="110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Default="00AB4CC1" w:rsidP="003E69AE">
            <w:pPr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</w:t>
            </w:r>
            <w:proofErr w:type="gramStart"/>
            <w:r w:rsidR="00762A38">
              <w:rPr>
                <w:b/>
                <w:sz w:val="22"/>
                <w:szCs w:val="22"/>
              </w:rPr>
              <w:t>6</w:t>
            </w:r>
            <w:proofErr w:type="gramEnd"/>
          </w:p>
        </w:tc>
        <w:tc>
          <w:tcPr>
            <w:tcW w:w="304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AB4CC1" w:rsidRPr="00AB4CC1" w:rsidRDefault="00AB4CC1" w:rsidP="00762A38">
            <w:pPr>
              <w:shd w:val="clear" w:color="auto" w:fill="FFFFFF"/>
              <w:snapToGrid w:val="0"/>
              <w:jc w:val="center"/>
              <w:rPr>
                <w:sz w:val="22"/>
                <w:szCs w:val="22"/>
              </w:rPr>
            </w:pPr>
            <w:r w:rsidRPr="00AB4CC1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AB4CC1">
              <w:rPr>
                <w:sz w:val="22"/>
                <w:szCs w:val="22"/>
              </w:rPr>
              <w:t>Windows</w:t>
            </w:r>
            <w:proofErr w:type="spellEnd"/>
            <w:r w:rsidRPr="00AB4CC1">
              <w:rPr>
                <w:sz w:val="22"/>
                <w:szCs w:val="22"/>
              </w:rPr>
              <w:t xml:space="preserve"> </w:t>
            </w:r>
            <w:proofErr w:type="spellStart"/>
            <w:r w:rsidRPr="00AB4CC1">
              <w:rPr>
                <w:sz w:val="22"/>
                <w:szCs w:val="22"/>
              </w:rPr>
              <w:t>Azure</w:t>
            </w:r>
            <w:proofErr w:type="spellEnd"/>
          </w:p>
        </w:tc>
        <w:tc>
          <w:tcPr>
            <w:tcW w:w="576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AB4CC1" w:rsidRDefault="00102FBD" w:rsidP="00102FBD">
            <w:pPr>
              <w:jc w:val="center"/>
              <w:rPr>
                <w:sz w:val="22"/>
                <w:szCs w:val="22"/>
              </w:rPr>
            </w:pPr>
            <w:r w:rsidRPr="00102FBD">
              <w:rPr>
                <w:sz w:val="22"/>
                <w:szCs w:val="22"/>
              </w:rPr>
              <w:t xml:space="preserve">Платформа </w:t>
            </w:r>
            <w:proofErr w:type="spellStart"/>
            <w:r w:rsidRPr="00102FBD">
              <w:rPr>
                <w:sz w:val="22"/>
                <w:szCs w:val="22"/>
              </w:rPr>
              <w:t>Windows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Azure</w:t>
            </w:r>
            <w:proofErr w:type="spellEnd"/>
            <w:r w:rsidRPr="00102FBD">
              <w:rPr>
                <w:sz w:val="22"/>
                <w:szCs w:val="22"/>
              </w:rPr>
              <w:t xml:space="preserve"> – обзор технологии, Проект</w:t>
            </w:r>
            <w:r w:rsidRPr="00102FBD">
              <w:rPr>
                <w:sz w:val="22"/>
                <w:szCs w:val="22"/>
              </w:rPr>
              <w:t>и</w:t>
            </w:r>
            <w:r w:rsidRPr="00102FBD">
              <w:rPr>
                <w:sz w:val="22"/>
                <w:szCs w:val="22"/>
              </w:rPr>
              <w:t>рование с использованием .</w:t>
            </w:r>
            <w:proofErr w:type="spellStart"/>
            <w:r w:rsidRPr="00102FBD">
              <w:rPr>
                <w:sz w:val="22"/>
                <w:szCs w:val="22"/>
              </w:rPr>
              <w:t>Net</w:t>
            </w:r>
            <w:proofErr w:type="spellEnd"/>
            <w:r w:rsidRPr="00102FBD">
              <w:rPr>
                <w:sz w:val="22"/>
                <w:szCs w:val="22"/>
              </w:rPr>
              <w:t xml:space="preserve"> в среде </w:t>
            </w:r>
            <w:proofErr w:type="spellStart"/>
            <w:r w:rsidRPr="00102FBD">
              <w:rPr>
                <w:sz w:val="22"/>
                <w:szCs w:val="22"/>
              </w:rPr>
              <w:t>Windows</w:t>
            </w:r>
            <w:proofErr w:type="spellEnd"/>
            <w:r w:rsidRPr="00102FBD">
              <w:rPr>
                <w:sz w:val="22"/>
                <w:szCs w:val="22"/>
              </w:rPr>
              <w:t xml:space="preserve"> </w:t>
            </w:r>
            <w:proofErr w:type="spellStart"/>
            <w:r w:rsidRPr="00102FBD">
              <w:rPr>
                <w:sz w:val="22"/>
                <w:szCs w:val="22"/>
              </w:rPr>
              <w:t>Azure</w:t>
            </w:r>
            <w:proofErr w:type="spellEnd"/>
          </w:p>
        </w:tc>
      </w:tr>
    </w:tbl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7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7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8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8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162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89"/>
        <w:gridCol w:w="2505"/>
        <w:gridCol w:w="596"/>
        <w:gridCol w:w="441"/>
        <w:gridCol w:w="307"/>
        <w:gridCol w:w="472"/>
        <w:gridCol w:w="358"/>
        <w:gridCol w:w="552"/>
        <w:gridCol w:w="504"/>
        <w:gridCol w:w="555"/>
        <w:gridCol w:w="330"/>
        <w:gridCol w:w="520"/>
        <w:gridCol w:w="326"/>
        <w:gridCol w:w="555"/>
        <w:gridCol w:w="418"/>
        <w:gridCol w:w="418"/>
        <w:gridCol w:w="418"/>
        <w:gridCol w:w="418"/>
        <w:gridCol w:w="418"/>
        <w:gridCol w:w="418"/>
        <w:gridCol w:w="418"/>
        <w:gridCol w:w="422"/>
        <w:gridCol w:w="418"/>
        <w:gridCol w:w="168"/>
        <w:gridCol w:w="276"/>
        <w:gridCol w:w="552"/>
        <w:gridCol w:w="418"/>
        <w:gridCol w:w="482"/>
        <w:gridCol w:w="425"/>
        <w:gridCol w:w="428"/>
        <w:gridCol w:w="422"/>
        <w:gridCol w:w="602"/>
      </w:tblGrid>
      <w:tr w:rsidR="003465AA" w:rsidRPr="003C3315" w:rsidTr="001557CA">
        <w:trPr>
          <w:trHeight w:val="209"/>
          <w:jc w:val="center"/>
        </w:trPr>
        <w:tc>
          <w:tcPr>
            <w:tcW w:w="3863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37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модуля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 xml:space="preserve">.):        </w:t>
            </w:r>
            <w:r w:rsidR="00593805">
              <w:rPr>
                <w:sz w:val="16"/>
                <w:szCs w:val="16"/>
              </w:rPr>
              <w:t>9</w:t>
            </w:r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</w:t>
            </w:r>
            <w:proofErr w:type="spellStart"/>
            <w:r w:rsidRPr="003C3315">
              <w:rPr>
                <w:sz w:val="16"/>
                <w:szCs w:val="16"/>
              </w:rPr>
              <w:t>зач.ед</w:t>
            </w:r>
            <w:proofErr w:type="spellEnd"/>
            <w:r w:rsidRPr="003C3315">
              <w:rPr>
                <w:sz w:val="16"/>
                <w:szCs w:val="16"/>
              </w:rPr>
              <w:t>.):  3</w:t>
            </w:r>
          </w:p>
        </w:tc>
      </w:tr>
      <w:tr w:rsidR="003465AA" w:rsidRPr="003C3315" w:rsidTr="00762A38">
        <w:trPr>
          <w:trHeight w:val="495"/>
          <w:jc w:val="center"/>
        </w:trPr>
        <w:tc>
          <w:tcPr>
            <w:tcW w:w="1069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98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</w:t>
            </w:r>
            <w:r w:rsidRPr="003C3315">
              <w:rPr>
                <w:b/>
                <w:sz w:val="16"/>
                <w:szCs w:val="16"/>
              </w:rPr>
              <w:t>я</w:t>
            </w:r>
            <w:r w:rsidRPr="003C3315">
              <w:rPr>
                <w:b/>
                <w:sz w:val="16"/>
                <w:szCs w:val="16"/>
              </w:rPr>
              <w:t>тия (час.)</w:t>
            </w:r>
          </w:p>
        </w:tc>
        <w:tc>
          <w:tcPr>
            <w:tcW w:w="3433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3465AA" w:rsidRPr="003C3315" w:rsidTr="00762A38">
        <w:trPr>
          <w:trHeight w:val="1463"/>
          <w:jc w:val="center"/>
        </w:trPr>
        <w:tc>
          <w:tcPr>
            <w:tcW w:w="91" w:type="pct"/>
            <w:vMerge w:val="restar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90" w:type="pct"/>
            <w:vMerge w:val="restart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188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9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97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49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113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4" w:type="pct"/>
            <w:vMerge w:val="restar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05" w:type="pct"/>
            <w:gridSpan w:val="5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503" w:type="pct"/>
            <w:gridSpan w:val="12"/>
            <w:shd w:val="clear" w:color="auto" w:fill="auto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</w:t>
            </w:r>
            <w:proofErr w:type="spellStart"/>
            <w:r w:rsidRPr="00894889">
              <w:rPr>
                <w:sz w:val="16"/>
                <w:szCs w:val="16"/>
              </w:rPr>
              <w:t>колич</w:t>
            </w:r>
            <w:proofErr w:type="spellEnd"/>
            <w:r w:rsidRPr="00894889">
              <w:rPr>
                <w:sz w:val="16"/>
                <w:szCs w:val="16"/>
              </w:rPr>
              <w:t>.)</w:t>
            </w:r>
          </w:p>
        </w:tc>
        <w:tc>
          <w:tcPr>
            <w:tcW w:w="458" w:type="pct"/>
            <w:gridSpan w:val="3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</w:t>
            </w:r>
            <w:r w:rsidRPr="003C3315">
              <w:rPr>
                <w:sz w:val="14"/>
                <w:szCs w:val="14"/>
              </w:rPr>
              <w:t>н</w:t>
            </w:r>
            <w:r w:rsidRPr="003C3315">
              <w:rPr>
                <w:sz w:val="14"/>
                <w:szCs w:val="14"/>
              </w:rPr>
              <w:t>трольным меропр</w:t>
            </w:r>
            <w:r w:rsidRPr="003C3315">
              <w:rPr>
                <w:sz w:val="14"/>
                <w:szCs w:val="14"/>
              </w:rPr>
              <w:t>и</w:t>
            </w:r>
            <w:r w:rsidRPr="003C3315">
              <w:rPr>
                <w:sz w:val="14"/>
                <w:szCs w:val="14"/>
              </w:rPr>
              <w:t>ятиям текущей аттестации (</w:t>
            </w:r>
            <w:proofErr w:type="spellStart"/>
            <w:r w:rsidRPr="003C3315">
              <w:rPr>
                <w:sz w:val="14"/>
                <w:szCs w:val="14"/>
              </w:rPr>
              <w:t>колич</w:t>
            </w:r>
            <w:proofErr w:type="spellEnd"/>
            <w:r w:rsidRPr="003C3315">
              <w:rPr>
                <w:sz w:val="14"/>
                <w:szCs w:val="14"/>
              </w:rPr>
              <w:t>.)</w:t>
            </w:r>
          </w:p>
        </w:tc>
        <w:tc>
          <w:tcPr>
            <w:tcW w:w="269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</w:t>
            </w:r>
            <w:r w:rsidRPr="003C3315">
              <w:rPr>
                <w:sz w:val="14"/>
                <w:szCs w:val="14"/>
              </w:rPr>
              <w:t>в</w:t>
            </w:r>
            <w:r w:rsidRPr="003C3315">
              <w:rPr>
                <w:sz w:val="14"/>
                <w:szCs w:val="14"/>
              </w:rPr>
              <w:t xml:space="preserve">ка </w:t>
            </w:r>
            <w:proofErr w:type="gramStart"/>
            <w:r w:rsidRPr="003C3315">
              <w:rPr>
                <w:sz w:val="14"/>
                <w:szCs w:val="14"/>
              </w:rPr>
              <w:t>к</w:t>
            </w:r>
            <w:proofErr w:type="gramEnd"/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</w:t>
            </w:r>
            <w:r w:rsidRPr="003C3315">
              <w:rPr>
                <w:sz w:val="14"/>
                <w:szCs w:val="14"/>
              </w:rPr>
              <w:t>у</w:t>
            </w:r>
            <w:r w:rsidRPr="003C3315">
              <w:rPr>
                <w:sz w:val="14"/>
                <w:szCs w:val="14"/>
              </w:rPr>
              <w:t>точной аттест</w:t>
            </w:r>
            <w:r w:rsidRPr="003C3315">
              <w:rPr>
                <w:sz w:val="14"/>
                <w:szCs w:val="14"/>
              </w:rPr>
              <w:t>а</w:t>
            </w:r>
            <w:r w:rsidRPr="003C3315">
              <w:rPr>
                <w:sz w:val="14"/>
                <w:szCs w:val="14"/>
              </w:rPr>
              <w:t>ции по дисц</w:t>
            </w:r>
            <w:r w:rsidRPr="003C3315">
              <w:rPr>
                <w:sz w:val="14"/>
                <w:szCs w:val="14"/>
              </w:rPr>
              <w:t>и</w:t>
            </w:r>
            <w:r w:rsidRPr="003C3315">
              <w:rPr>
                <w:sz w:val="14"/>
                <w:szCs w:val="14"/>
              </w:rPr>
              <w:t>плине (час.)</w:t>
            </w:r>
          </w:p>
        </w:tc>
        <w:tc>
          <w:tcPr>
            <w:tcW w:w="323" w:type="pct"/>
            <w:gridSpan w:val="2"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</w:t>
            </w:r>
            <w:r w:rsidRPr="003C3315">
              <w:rPr>
                <w:sz w:val="14"/>
                <w:szCs w:val="14"/>
              </w:rPr>
              <w:t>у</w:t>
            </w:r>
            <w:r w:rsidRPr="003C3315">
              <w:rPr>
                <w:sz w:val="14"/>
                <w:szCs w:val="14"/>
              </w:rPr>
              <w:t>точной аттестации по модулю (час.)</w:t>
            </w:r>
          </w:p>
        </w:tc>
      </w:tr>
      <w:tr w:rsidR="003465AA" w:rsidRPr="003C3315" w:rsidTr="00762A38">
        <w:trPr>
          <w:trHeight w:val="2264"/>
          <w:jc w:val="center"/>
        </w:trPr>
        <w:tc>
          <w:tcPr>
            <w:tcW w:w="91" w:type="pct"/>
            <w:vMerge/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88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9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97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49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13" w:type="pct"/>
            <w:vMerge/>
            <w:shd w:val="clear" w:color="auto" w:fill="auto"/>
            <w:vAlign w:val="center"/>
          </w:tcPr>
          <w:p w:rsidR="003465AA" w:rsidRPr="00894889" w:rsidRDefault="003465AA" w:rsidP="003E69A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vMerge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75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04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proofErr w:type="spellStart"/>
            <w:r w:rsidRPr="00894889">
              <w:rPr>
                <w:sz w:val="16"/>
                <w:szCs w:val="16"/>
              </w:rPr>
              <w:t>Практ</w:t>
            </w:r>
            <w:proofErr w:type="spellEnd"/>
            <w:r w:rsidRPr="00894889">
              <w:rPr>
                <w:sz w:val="16"/>
                <w:szCs w:val="16"/>
              </w:rPr>
              <w:t>., семинар</w:t>
            </w:r>
            <w:proofErr w:type="gramStart"/>
            <w:r w:rsidRPr="00894889">
              <w:rPr>
                <w:sz w:val="16"/>
                <w:szCs w:val="16"/>
              </w:rPr>
              <w:t>.</w:t>
            </w:r>
            <w:proofErr w:type="gramEnd"/>
            <w:r w:rsidRPr="00894889">
              <w:rPr>
                <w:sz w:val="16"/>
                <w:szCs w:val="16"/>
              </w:rPr>
              <w:t xml:space="preserve"> </w:t>
            </w:r>
            <w:proofErr w:type="gramStart"/>
            <w:r w:rsidRPr="00894889">
              <w:rPr>
                <w:sz w:val="16"/>
                <w:szCs w:val="16"/>
              </w:rPr>
              <w:t>з</w:t>
            </w:r>
            <w:proofErr w:type="gramEnd"/>
            <w:r w:rsidRPr="00894889">
              <w:rPr>
                <w:sz w:val="16"/>
                <w:szCs w:val="16"/>
              </w:rPr>
              <w:t>анятие</w:t>
            </w:r>
          </w:p>
        </w:tc>
        <w:tc>
          <w:tcPr>
            <w:tcW w:w="164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03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</w:t>
            </w:r>
            <w:proofErr w:type="spellStart"/>
            <w:r w:rsidRPr="00894889">
              <w:rPr>
                <w:sz w:val="16"/>
                <w:szCs w:val="16"/>
              </w:rPr>
              <w:t>конфер</w:t>
            </w:r>
            <w:proofErr w:type="spellEnd"/>
            <w:r w:rsidRPr="00894889">
              <w:rPr>
                <w:sz w:val="16"/>
                <w:szCs w:val="16"/>
              </w:rPr>
              <w:t>., коллоквиум (магистратура)</w:t>
            </w:r>
          </w:p>
        </w:tc>
        <w:tc>
          <w:tcPr>
            <w:tcW w:w="175" w:type="pct"/>
            <w:shd w:val="clear" w:color="auto" w:fill="auto"/>
            <w:textDirection w:val="btLr"/>
            <w:vAlign w:val="center"/>
          </w:tcPr>
          <w:p w:rsidR="003465AA" w:rsidRPr="00894889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Реферат, эссе, </w:t>
            </w:r>
            <w:proofErr w:type="spellStart"/>
            <w:r w:rsidRPr="003C3315">
              <w:rPr>
                <w:sz w:val="16"/>
                <w:szCs w:val="16"/>
              </w:rPr>
              <w:t>творч</w:t>
            </w:r>
            <w:proofErr w:type="spellEnd"/>
            <w:r w:rsidRPr="003C3315">
              <w:rPr>
                <w:sz w:val="16"/>
                <w:szCs w:val="16"/>
              </w:rPr>
              <w:t>.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Домашняя работа на </w:t>
            </w:r>
            <w:proofErr w:type="spellStart"/>
            <w:r w:rsidRPr="003C3315">
              <w:rPr>
                <w:sz w:val="16"/>
                <w:szCs w:val="16"/>
              </w:rPr>
              <w:t>иностр</w:t>
            </w:r>
            <w:proofErr w:type="spellEnd"/>
            <w:r w:rsidRPr="003C3315">
              <w:rPr>
                <w:sz w:val="16"/>
                <w:szCs w:val="16"/>
              </w:rPr>
              <w:t>. языке*</w:t>
            </w:r>
          </w:p>
        </w:tc>
        <w:tc>
          <w:tcPr>
            <w:tcW w:w="133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Перевод </w:t>
            </w:r>
            <w:proofErr w:type="spellStart"/>
            <w:r w:rsidRPr="003C3315">
              <w:rPr>
                <w:sz w:val="16"/>
                <w:szCs w:val="16"/>
              </w:rPr>
              <w:t>инояз</w:t>
            </w:r>
            <w:proofErr w:type="spellEnd"/>
            <w:r w:rsidRPr="003C3315">
              <w:rPr>
                <w:sz w:val="16"/>
                <w:szCs w:val="16"/>
              </w:rPr>
              <w:t>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40" w:type="pct"/>
            <w:gridSpan w:val="2"/>
            <w:shd w:val="clear" w:color="auto" w:fill="auto"/>
            <w:textDirection w:val="btLr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4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3465AA" w:rsidRPr="003C3315" w:rsidRDefault="003465AA" w:rsidP="003E69A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2" w:type="pc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3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90" w:type="pct"/>
            <w:vMerge w:val="restart"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Pr="003C3315">
              <w:rPr>
                <w:sz w:val="16"/>
                <w:szCs w:val="16"/>
              </w:rPr>
              <w:t>1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3465AA" w:rsidRPr="00894889" w:rsidRDefault="00F14E27" w:rsidP="003E69AE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Введение в облачные вычисл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е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ния, основные понятия и ко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н</w:t>
            </w:r>
            <w:r w:rsidRPr="00F14E27"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  <w:t>цепции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465AA" w:rsidRPr="005111CE" w:rsidRDefault="00BE116A" w:rsidP="003E69AE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  <w:lang w:eastAsia="ru-RU"/>
              </w:rPr>
              <w:t>1</w:t>
            </w:r>
            <w:r w:rsidR="00E95ABC">
              <w:rPr>
                <w:bCs/>
                <w:sz w:val="16"/>
                <w:szCs w:val="16"/>
                <w:lang w:eastAsia="ru-RU"/>
              </w:rPr>
              <w:t>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BE116A" w:rsidRDefault="00BE116A" w:rsidP="00BE116A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894889" w:rsidRDefault="005107D2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894889" w:rsidRDefault="00E95ABC" w:rsidP="00E95ABC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9925BF" w:rsidP="009925BF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  <w:lang w:eastAsia="ru-RU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  <w:lang w:eastAsia="ru-RU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  <w:lang w:eastAsia="ru-RU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jc w:val="right"/>
              <w:rPr>
                <w:sz w:val="16"/>
                <w:szCs w:val="16"/>
                <w:lang w:eastAsia="ru-RU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  <w:textDirection w:val="btL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762A38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="00762A38">
              <w:rPr>
                <w:sz w:val="16"/>
                <w:szCs w:val="16"/>
              </w:rPr>
              <w:t>2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3465AA" w:rsidRPr="00894889" w:rsidRDefault="003E69AE" w:rsidP="00762A38">
            <w:pPr>
              <w:rPr>
                <w:sz w:val="16"/>
                <w:szCs w:val="16"/>
              </w:rPr>
            </w:pPr>
            <w:r w:rsidRPr="00F14E27">
              <w:rPr>
                <w:sz w:val="16"/>
                <w:szCs w:val="16"/>
              </w:rPr>
              <w:t xml:space="preserve"> </w:t>
            </w:r>
            <w:r w:rsidR="00F14E27" w:rsidRPr="00F14E27">
              <w:rPr>
                <w:sz w:val="16"/>
                <w:szCs w:val="16"/>
              </w:rPr>
              <w:t xml:space="preserve">«Программное обеспечение как услуга». Основные направления развития технологий </w:t>
            </w:r>
            <w:proofErr w:type="spellStart"/>
            <w:r w:rsidR="00F14E27" w:rsidRPr="00F14E27">
              <w:rPr>
                <w:sz w:val="16"/>
                <w:szCs w:val="16"/>
              </w:rPr>
              <w:t>SaaS</w:t>
            </w:r>
            <w:proofErr w:type="spellEnd"/>
          </w:p>
        </w:tc>
        <w:tc>
          <w:tcPr>
            <w:tcW w:w="188" w:type="pct"/>
            <w:shd w:val="clear" w:color="auto" w:fill="auto"/>
            <w:vAlign w:val="center"/>
          </w:tcPr>
          <w:p w:rsidR="003465AA" w:rsidRPr="005111CE" w:rsidRDefault="00BE116A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</w:t>
            </w:r>
            <w:r w:rsidR="00E95ABC"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BE116A" w:rsidRDefault="00BE116A" w:rsidP="00BE116A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5107D2" w:rsidRDefault="005107D2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894889" w:rsidRDefault="00E95ABC" w:rsidP="00E95ABC">
            <w:pPr>
              <w:widowControl w:val="0"/>
              <w:autoSpaceDE w:val="0"/>
              <w:autoSpaceDN w:val="0"/>
              <w:adjustRightInd w:val="0"/>
              <w:ind w:left="-171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9925BF" w:rsidP="009925BF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 w:rsidR="00762A38">
              <w:rPr>
                <w:sz w:val="16"/>
                <w:szCs w:val="16"/>
              </w:rPr>
              <w:t>3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465AA" w:rsidRPr="00894889" w:rsidRDefault="00F14E27" w:rsidP="003E69AE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bCs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«Платформа как услуга». О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с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новные направления развития технологий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PaaS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. Основы работы с поставщиками облачных пла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т</w:t>
            </w: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форм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465AA" w:rsidRPr="005111CE" w:rsidRDefault="00BE116A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</w:t>
            </w:r>
            <w:r w:rsidR="00E95ABC"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BE116A" w:rsidRDefault="00BE116A" w:rsidP="00BE116A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5107D2" w:rsidRDefault="005107D2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894889" w:rsidRDefault="00E95ABC" w:rsidP="00E95ABC">
            <w:pPr>
              <w:widowControl w:val="0"/>
              <w:autoSpaceDE w:val="0"/>
              <w:autoSpaceDN w:val="0"/>
              <w:adjustRightInd w:val="0"/>
              <w:ind w:left="-51" w:right="-57" w:hanging="6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9925BF" w:rsidP="009925BF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8A48A7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8A48A7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762A38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proofErr w:type="gramStart"/>
            <w:r w:rsidR="00762A38">
              <w:rPr>
                <w:sz w:val="16"/>
                <w:szCs w:val="16"/>
              </w:rPr>
              <w:t>4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3465AA" w:rsidRPr="00894889" w:rsidRDefault="00F14E27" w:rsidP="003E69AE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Инструментальные средства разработки, предоставляемые облачными провайдерами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465AA" w:rsidRPr="005111CE" w:rsidRDefault="00BE116A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</w:t>
            </w:r>
            <w:r w:rsidR="00E95ABC"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BE116A" w:rsidRDefault="00BE116A" w:rsidP="00BE116A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5107D2" w:rsidRDefault="005107D2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894889" w:rsidRDefault="00E95ABC" w:rsidP="00790B45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9925BF" w:rsidP="009925BF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155978" w:rsidRDefault="00155978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155978" w:rsidRDefault="00155978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r w:rsidR="00762A38">
              <w:rPr>
                <w:sz w:val="16"/>
                <w:szCs w:val="16"/>
              </w:rPr>
              <w:t>5</w:t>
            </w:r>
          </w:p>
        </w:tc>
        <w:tc>
          <w:tcPr>
            <w:tcW w:w="790" w:type="pct"/>
            <w:shd w:val="clear" w:color="auto" w:fill="auto"/>
            <w:vAlign w:val="center"/>
          </w:tcPr>
          <w:p w:rsidR="003465AA" w:rsidRPr="00894889" w:rsidRDefault="00F14E27" w:rsidP="003E69AE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Платформа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Google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App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  <w:proofErr w:type="spellStart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Engine</w:t>
            </w:r>
            <w:proofErr w:type="spellEnd"/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</w:p>
        </w:tc>
        <w:tc>
          <w:tcPr>
            <w:tcW w:w="188" w:type="pct"/>
            <w:shd w:val="clear" w:color="auto" w:fill="auto"/>
            <w:vAlign w:val="center"/>
          </w:tcPr>
          <w:p w:rsidR="003465AA" w:rsidRPr="005111CE" w:rsidRDefault="00BE116A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</w:t>
            </w:r>
            <w:r w:rsidR="00E95ABC"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BE116A" w:rsidRDefault="00BE116A" w:rsidP="00BE116A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5107D2" w:rsidRDefault="005107D2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894889" w:rsidRDefault="00E95ABC" w:rsidP="00790B45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9925BF" w:rsidP="009925BF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A48A7" w:rsidRDefault="008A48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8A48A7" w:rsidRDefault="008A48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Р</w:t>
            </w:r>
            <w:proofErr w:type="gramStart"/>
            <w:r w:rsidR="00762A38">
              <w:rPr>
                <w:sz w:val="16"/>
                <w:szCs w:val="16"/>
              </w:rPr>
              <w:t>6</w:t>
            </w:r>
            <w:proofErr w:type="gramEnd"/>
          </w:p>
        </w:tc>
        <w:tc>
          <w:tcPr>
            <w:tcW w:w="790" w:type="pct"/>
            <w:shd w:val="clear" w:color="auto" w:fill="auto"/>
            <w:vAlign w:val="center"/>
          </w:tcPr>
          <w:p w:rsidR="003465AA" w:rsidRPr="00894889" w:rsidRDefault="00F14E27" w:rsidP="00762A38">
            <w:pPr>
              <w:pStyle w:val="a7"/>
              <w:tabs>
                <w:tab w:val="left" w:pos="0"/>
              </w:tabs>
              <w:ind w:firstLine="11"/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</w:pPr>
            <w:r w:rsidRPr="00F14E27"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Платфор</w:t>
            </w:r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ма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Windows</w:t>
            </w:r>
            <w:proofErr w:type="spellEnd"/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 w:val="0"/>
                <w:color w:val="auto"/>
                <w:sz w:val="16"/>
                <w:szCs w:val="16"/>
              </w:rPr>
              <w:t>Azure</w:t>
            </w:r>
            <w:proofErr w:type="spellEnd"/>
          </w:p>
        </w:tc>
        <w:tc>
          <w:tcPr>
            <w:tcW w:w="188" w:type="pct"/>
            <w:shd w:val="clear" w:color="auto" w:fill="auto"/>
            <w:vAlign w:val="center"/>
          </w:tcPr>
          <w:p w:rsidR="003465AA" w:rsidRPr="005111CE" w:rsidRDefault="00BE116A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1</w:t>
            </w:r>
            <w:r w:rsidR="00E95ABC">
              <w:rPr>
                <w:bCs/>
                <w:sz w:val="16"/>
                <w:szCs w:val="16"/>
              </w:rPr>
              <w:t>5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F14E27" w:rsidRDefault="00BE116A" w:rsidP="00BE116A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9</w:t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F14E27" w:rsidRDefault="005107D2" w:rsidP="005107D2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894889" w:rsidRDefault="00E95ABC" w:rsidP="00790B45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F14E27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9925BF" w:rsidP="009925BF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3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3465AA" w:rsidP="003E69AE">
            <w:pPr>
              <w:jc w:val="right"/>
              <w:rPr>
                <w:sz w:val="16"/>
                <w:szCs w:val="16"/>
              </w:rPr>
            </w:pP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A48A7" w:rsidRDefault="008A48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8A48A7" w:rsidRDefault="008A48A7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</w:t>
            </w:r>
            <w:r w:rsidRPr="00894889">
              <w:rPr>
                <w:bCs/>
                <w:sz w:val="16"/>
                <w:szCs w:val="16"/>
              </w:rPr>
              <w:t>в</w:t>
            </w:r>
            <w:r w:rsidRPr="00894889">
              <w:rPr>
                <w:bCs/>
                <w:sz w:val="16"/>
                <w:szCs w:val="16"/>
              </w:rPr>
              <w:t>ки к</w:t>
            </w:r>
            <w:r w:rsidRPr="00894889">
              <w:rPr>
                <w:sz w:val="16"/>
                <w:szCs w:val="16"/>
              </w:rPr>
              <w:t xml:space="preserve"> аттестационным меропри</w:t>
            </w:r>
            <w:r w:rsidRPr="00894889">
              <w:rPr>
                <w:sz w:val="16"/>
                <w:szCs w:val="16"/>
              </w:rPr>
              <w:t>я</w:t>
            </w:r>
            <w:r w:rsidRPr="00894889">
              <w:rPr>
                <w:sz w:val="16"/>
                <w:szCs w:val="16"/>
              </w:rPr>
              <w:t>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188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90</w:t>
            </w:r>
          </w:p>
        </w:tc>
        <w:tc>
          <w:tcPr>
            <w:tcW w:w="139" w:type="pct"/>
            <w:shd w:val="clear" w:color="auto" w:fill="auto"/>
            <w:noWrap/>
            <w:vAlign w:val="center"/>
          </w:tcPr>
          <w:p w:rsidR="003465AA" w:rsidRPr="00894889" w:rsidRDefault="003465AA" w:rsidP="001557CA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 w:rsidRPr="00894889">
              <w:rPr>
                <w:bCs/>
                <w:sz w:val="16"/>
                <w:szCs w:val="16"/>
                <w:lang w:val="en-US"/>
              </w:rPr>
              <w:t>5</w:t>
            </w:r>
            <w:r w:rsidR="001557CA">
              <w:rPr>
                <w:bCs/>
                <w:sz w:val="16"/>
                <w:szCs w:val="16"/>
              </w:rPr>
              <w:t>4</w:t>
            </w:r>
            <w:r w:rsidRPr="00894889">
              <w:rPr>
                <w:bCs/>
                <w:sz w:val="16"/>
                <w:szCs w:val="16"/>
              </w:rPr>
              <w:fldChar w:fldCharType="begin"/>
            </w:r>
            <w:r w:rsidRPr="00894889">
              <w:rPr>
                <w:bCs/>
                <w:sz w:val="16"/>
                <w:szCs w:val="16"/>
              </w:rPr>
              <w:instrText xml:space="preserve"> =SUM(ABOVE) </w:instrText>
            </w:r>
            <w:r w:rsidRPr="00894889">
              <w:rPr>
                <w:bCs/>
                <w:sz w:val="16"/>
                <w:szCs w:val="16"/>
              </w:rPr>
              <w:fldChar w:fldCharType="end"/>
            </w:r>
          </w:p>
        </w:tc>
        <w:tc>
          <w:tcPr>
            <w:tcW w:w="97" w:type="pct"/>
            <w:shd w:val="clear" w:color="auto" w:fill="auto"/>
            <w:noWrap/>
            <w:vAlign w:val="center"/>
          </w:tcPr>
          <w:p w:rsidR="003465AA" w:rsidRPr="00894889" w:rsidRDefault="001557C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</w:rPr>
              <w:t>18</w:t>
            </w:r>
          </w:p>
        </w:tc>
        <w:tc>
          <w:tcPr>
            <w:tcW w:w="149" w:type="pct"/>
            <w:shd w:val="clear" w:color="auto" w:fill="auto"/>
            <w:noWrap/>
            <w:vAlign w:val="center"/>
          </w:tcPr>
          <w:p w:rsidR="003465AA" w:rsidRPr="001557CA" w:rsidRDefault="001557C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36</w:t>
            </w:r>
          </w:p>
        </w:tc>
        <w:tc>
          <w:tcPr>
            <w:tcW w:w="11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</w:p>
        </w:tc>
        <w:tc>
          <w:tcPr>
            <w:tcW w:w="174" w:type="pct"/>
            <w:shd w:val="clear" w:color="auto" w:fill="auto"/>
            <w:vAlign w:val="center"/>
          </w:tcPr>
          <w:p w:rsidR="003465AA" w:rsidRPr="005111CE" w:rsidRDefault="001557CA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54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54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18</w:t>
            </w:r>
          </w:p>
        </w:tc>
        <w:tc>
          <w:tcPr>
            <w:tcW w:w="104" w:type="pct"/>
            <w:shd w:val="clear" w:color="auto" w:fill="auto"/>
            <w:noWrap/>
            <w:vAlign w:val="center"/>
          </w:tcPr>
          <w:p w:rsidR="003465AA" w:rsidRPr="00894889" w:rsidRDefault="00E95ABC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>
              <w:rPr>
                <w:bCs/>
                <w:sz w:val="16"/>
                <w:szCs w:val="16"/>
              </w:rPr>
              <w:t>36</w:t>
            </w:r>
          </w:p>
        </w:tc>
        <w:tc>
          <w:tcPr>
            <w:tcW w:w="164" w:type="pct"/>
            <w:shd w:val="clear" w:color="auto" w:fill="auto"/>
            <w:noWrap/>
            <w:vAlign w:val="center"/>
          </w:tcPr>
          <w:p w:rsidR="003465AA" w:rsidRPr="005111CE" w:rsidRDefault="00E95ABC" w:rsidP="003E69AE">
            <w:pPr>
              <w:jc w:val="right"/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>0</w:t>
            </w:r>
          </w:p>
        </w:tc>
        <w:tc>
          <w:tcPr>
            <w:tcW w:w="103" w:type="pct"/>
            <w:shd w:val="clear" w:color="auto" w:fill="auto"/>
            <w:noWrap/>
            <w:vAlign w:val="center"/>
          </w:tcPr>
          <w:p w:rsidR="003465AA" w:rsidRPr="00894889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5" w:type="pct"/>
            <w:shd w:val="clear" w:color="auto" w:fill="auto"/>
            <w:noWrap/>
            <w:vAlign w:val="center"/>
          </w:tcPr>
          <w:p w:rsidR="003465AA" w:rsidRPr="008A48A7" w:rsidRDefault="008A48A7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8A48A7" w:rsidRDefault="008A48A7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12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3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40" w:type="pct"/>
            <w:gridSpan w:val="2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3465AA" w:rsidRPr="008A48A7" w:rsidRDefault="008A48A7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3465AA" w:rsidRPr="008A48A7" w:rsidRDefault="008A48A7" w:rsidP="003E69A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52" w:type="pct"/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vMerge/>
            <w:shd w:val="clear" w:color="auto" w:fill="auto"/>
            <w:noWrap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3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90" w:type="pct"/>
            <w:vMerge/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3465AA" w:rsidRPr="003C3315" w:rsidTr="00762A38">
        <w:trPr>
          <w:trHeight w:val="209"/>
          <w:jc w:val="center"/>
        </w:trPr>
        <w:tc>
          <w:tcPr>
            <w:tcW w:w="91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0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18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9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1557CA" w:rsidRDefault="001557CA" w:rsidP="007C4931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5</w:t>
            </w:r>
            <w:r>
              <w:rPr>
                <w:b/>
                <w:bCs/>
                <w:sz w:val="16"/>
                <w:szCs w:val="16"/>
              </w:rPr>
              <w:t>4</w:t>
            </w:r>
          </w:p>
        </w:tc>
        <w:tc>
          <w:tcPr>
            <w:tcW w:w="359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3465AA" w:rsidRPr="000A2D90" w:rsidRDefault="003465A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1557CA" w:rsidRDefault="001557CA" w:rsidP="007C4931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  <w:r>
              <w:rPr>
                <w:b/>
                <w:sz w:val="16"/>
                <w:szCs w:val="16"/>
                <w:lang w:val="en-US"/>
              </w:rPr>
              <w:t>5</w:t>
            </w:r>
            <w:r>
              <w:rPr>
                <w:b/>
                <w:sz w:val="16"/>
                <w:szCs w:val="16"/>
              </w:rPr>
              <w:t>4</w:t>
            </w:r>
          </w:p>
        </w:tc>
        <w:tc>
          <w:tcPr>
            <w:tcW w:w="2666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 w:rsidR="00E95ABC"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</w:tcPr>
          <w:p w:rsidR="003465AA" w:rsidRPr="003C3315" w:rsidRDefault="003465AA" w:rsidP="003E69AE">
            <w:pPr>
              <w:jc w:val="center"/>
            </w:pP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0A2D90" w:rsidRDefault="003465AA" w:rsidP="003E69AE">
            <w:pPr>
              <w:jc w:val="center"/>
              <w:rPr>
                <w:b/>
                <w:sz w:val="16"/>
                <w:szCs w:val="16"/>
                <w:highlight w:val="yellow"/>
              </w:rPr>
            </w:pPr>
            <w:r w:rsidRPr="000A2D90">
              <w:rPr>
                <w:b/>
                <w:sz w:val="16"/>
                <w:szCs w:val="16"/>
              </w:rPr>
              <w:t>18</w:t>
            </w:r>
          </w:p>
        </w:tc>
        <w:tc>
          <w:tcPr>
            <w:tcW w:w="133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  <w:tc>
          <w:tcPr>
            <w:tcW w:w="190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3465AA" w:rsidRPr="003C3315" w:rsidRDefault="003465AA" w:rsidP="003E69AE">
            <w:pPr>
              <w:jc w:val="center"/>
            </w:pPr>
          </w:p>
        </w:tc>
      </w:tr>
      <w:tr w:rsidR="003465AA" w:rsidRPr="003C3315" w:rsidTr="001557CA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jc w:val="both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*Суммарный объем в часах на мероприятие </w:t>
            </w:r>
          </w:p>
          <w:p w:rsidR="003465AA" w:rsidRPr="003C3315" w:rsidRDefault="003465AA" w:rsidP="003E69A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указывается в строке «Всего (час.) без учета промежуточной аттестации</w:t>
            </w:r>
          </w:p>
        </w:tc>
      </w:tr>
    </w:tbl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9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9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0"/>
      <w:r w:rsidRPr="00684EA1">
        <w:rPr>
          <w:b/>
          <w:iCs/>
        </w:rPr>
        <w:instrText>Лабораторные работы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9F44C5" w:rsidRPr="00A30447" w:rsidRDefault="00A30447" w:rsidP="001E1019">
      <w:pPr>
        <w:ind w:firstLine="720"/>
        <w:jc w:val="both"/>
      </w:pPr>
      <w:r>
        <w:t>Не предусмотрено.</w:t>
      </w:r>
    </w:p>
    <w:p w:rsidR="005B43F1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1" w:name="_Toc463805981"/>
      <w:r w:rsidRPr="00E62585">
        <w:rPr>
          <w:b/>
          <w:iCs/>
        </w:rPr>
        <w:instrText>Практические занятия</w:instrText>
      </w:r>
      <w:bookmarkEnd w:id="11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44742E" w:rsidRPr="00641240" w:rsidTr="00F36877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44742E" w:rsidRPr="00641240" w:rsidRDefault="0044742E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44742E" w:rsidRPr="00641240" w:rsidRDefault="0044742E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44742E" w:rsidRPr="00641240" w:rsidRDefault="0044742E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4742E" w:rsidRPr="00641240" w:rsidRDefault="0044742E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44742E" w:rsidRPr="00641240" w:rsidRDefault="0044742E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641240" w:rsidRDefault="0044742E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Время </w:t>
            </w:r>
            <w:proofErr w:type="gramStart"/>
            <w:r w:rsidRPr="00641240">
              <w:rPr>
                <w:b/>
                <w:bCs/>
              </w:rPr>
              <w:t>на</w:t>
            </w:r>
            <w:proofErr w:type="gramEnd"/>
          </w:p>
          <w:p w:rsidR="0044742E" w:rsidRPr="00641240" w:rsidRDefault="0044742E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44742E" w:rsidRPr="00641240" w:rsidRDefault="0044742E" w:rsidP="00F36877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44742E" w:rsidRPr="00641240" w:rsidTr="00F36877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snapToGrid w:val="0"/>
              <w:jc w:val="center"/>
            </w:pPr>
            <w:r>
              <w:t>Р</w:t>
            </w:r>
            <w:proofErr w:type="gramStart"/>
            <w:r>
              <w:t>1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Default="0044742E" w:rsidP="00F36877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A31418" w:rsidRDefault="0044742E" w:rsidP="00F36877">
            <w:pPr>
              <w:snapToGrid w:val="0"/>
              <w:ind w:right="34"/>
            </w:pPr>
            <w:r>
              <w:t>Введение в облачные вычисления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FE6F91" w:rsidRDefault="0044742E" w:rsidP="00F36877">
            <w:pPr>
              <w:widowControl w:val="0"/>
              <w:autoSpaceDE w:val="0"/>
              <w:autoSpaceDN w:val="0"/>
              <w:adjustRightInd w:val="0"/>
              <w:jc w:val="center"/>
            </w:pPr>
            <w:r>
              <w:t>6</w:t>
            </w:r>
          </w:p>
        </w:tc>
      </w:tr>
      <w:tr w:rsidR="0044742E" w:rsidRPr="00641240" w:rsidTr="00F36877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Default="0044742E" w:rsidP="00F36877">
            <w:pPr>
              <w:snapToGrid w:val="0"/>
              <w:jc w:val="center"/>
            </w:pPr>
            <w:r>
              <w:t>Р</w:t>
            </w:r>
            <w:proofErr w:type="gramStart"/>
            <w:r>
              <w:t>2</w:t>
            </w:r>
            <w:proofErr w:type="gramEnd"/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Default="0044742E" w:rsidP="0044742E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SaaS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4742E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F36877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F36877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PaaS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4742E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F36877">
            <w:pPr>
              <w:snapToGrid w:val="0"/>
              <w:jc w:val="center"/>
            </w:pPr>
            <w:r>
              <w:t>Р</w:t>
            </w:r>
            <w:proofErr w:type="gramStart"/>
            <w:r>
              <w:t>4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F36877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42E" w:rsidRPr="00A31418" w:rsidRDefault="0044742E" w:rsidP="00F36877">
            <w:r>
              <w:t>Инструменты разработчика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4742E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F36877">
            <w:pPr>
              <w:snapToGrid w:val="0"/>
              <w:jc w:val="center"/>
            </w:pPr>
            <w:r>
              <w:t>Р5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F36877">
            <w:pPr>
              <w:snapToGrid w:val="0"/>
              <w:jc w:val="center"/>
            </w:pPr>
            <w:r>
              <w:t>5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4742E" w:rsidRPr="0044742E" w:rsidRDefault="0044742E" w:rsidP="00F36877">
            <w:pPr>
              <w:rPr>
                <w:lang w:val="en-US"/>
              </w:rPr>
            </w:pPr>
            <w:r>
              <w:rPr>
                <w:lang w:val="en-US"/>
              </w:rPr>
              <w:t>Google Apps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4742E" w:rsidRPr="00641240" w:rsidTr="00F36877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F36877">
            <w:pPr>
              <w:snapToGrid w:val="0"/>
              <w:jc w:val="center"/>
            </w:pPr>
            <w:r>
              <w:t>Р</w:t>
            </w:r>
            <w:proofErr w:type="gramStart"/>
            <w:r>
              <w:t>6</w:t>
            </w:r>
            <w:proofErr w:type="gramEnd"/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2F5826" w:rsidRDefault="0044742E" w:rsidP="00F36877">
            <w:pPr>
              <w:snapToGrid w:val="0"/>
              <w:jc w:val="center"/>
            </w:pPr>
            <w:r>
              <w:t>6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snapToGrid w:val="0"/>
              <w:ind w:right="34"/>
              <w:rPr>
                <w:lang w:val="en-US"/>
              </w:rPr>
            </w:pPr>
            <w:r>
              <w:rPr>
                <w:lang w:val="en-US"/>
              </w:rPr>
              <w:t>Windows Azure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44742E" w:rsidRPr="00641240" w:rsidTr="00F36877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44742E" w:rsidRPr="00641240" w:rsidRDefault="0044742E" w:rsidP="00F36877">
            <w:pPr>
              <w:jc w:val="right"/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44742E" w:rsidRPr="0044742E" w:rsidRDefault="0044742E" w:rsidP="00F36877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36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2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2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5B43F1" w:rsidRPr="00E10A60" w:rsidRDefault="005B43F1" w:rsidP="00C27138">
      <w:pPr>
        <w:ind w:firstLine="720"/>
        <w:jc w:val="both"/>
      </w:pPr>
    </w:p>
    <w:p w:rsidR="001E1019" w:rsidRPr="001E1019" w:rsidRDefault="001E1019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 xml:space="preserve"> Примерный перечень тем домашних работ</w:t>
      </w:r>
    </w:p>
    <w:p w:rsidR="001E1019" w:rsidRDefault="0044742E" w:rsidP="00182891">
      <w:pPr>
        <w:pStyle w:val="a6"/>
        <w:numPr>
          <w:ilvl w:val="0"/>
          <w:numId w:val="10"/>
        </w:numPr>
        <w:jc w:val="both"/>
        <w:rPr>
          <w:lang w:val="en-US"/>
        </w:rPr>
      </w:pPr>
      <w:r>
        <w:t xml:space="preserve">Облачная платформа </w:t>
      </w:r>
      <w:r>
        <w:rPr>
          <w:lang w:val="en-US"/>
        </w:rPr>
        <w:t>Google Apps</w:t>
      </w:r>
    </w:p>
    <w:p w:rsidR="0044742E" w:rsidRPr="0044742E" w:rsidRDefault="0044742E" w:rsidP="00182891">
      <w:pPr>
        <w:pStyle w:val="a6"/>
        <w:numPr>
          <w:ilvl w:val="0"/>
          <w:numId w:val="10"/>
        </w:numPr>
        <w:jc w:val="both"/>
        <w:rPr>
          <w:lang w:val="en-US"/>
        </w:rPr>
      </w:pPr>
      <w:r>
        <w:t xml:space="preserve">Облачная платформа </w:t>
      </w:r>
      <w:r>
        <w:rPr>
          <w:lang w:val="en-US"/>
        </w:rPr>
        <w:t>Windows Azure</w:t>
      </w: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A30447" w:rsidRPr="00A30447" w:rsidRDefault="00A30447" w:rsidP="00A30447">
      <w:pPr>
        <w:ind w:firstLine="720"/>
        <w:jc w:val="both"/>
      </w:pPr>
      <w:r>
        <w:t>Не предусмотрено.</w:t>
      </w: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A30447" w:rsidRPr="00A30447" w:rsidRDefault="00A30447" w:rsidP="00A30447">
      <w:pPr>
        <w:ind w:firstLine="720"/>
        <w:jc w:val="both"/>
      </w:pPr>
      <w:r>
        <w:t>Не предусмотрено.</w:t>
      </w:r>
    </w:p>
    <w:p w:rsidR="005B43F1" w:rsidRPr="001E1019" w:rsidRDefault="00E10A60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A30447" w:rsidRPr="00A30447" w:rsidRDefault="00A30447" w:rsidP="00A30447">
      <w:pPr>
        <w:ind w:firstLine="720"/>
        <w:jc w:val="both"/>
      </w:pPr>
      <w:r>
        <w:t>Не предусмотрено.</w:t>
      </w:r>
    </w:p>
    <w:p w:rsidR="005B43F1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A30447" w:rsidRPr="00A30447" w:rsidRDefault="00A30447" w:rsidP="00A30447">
      <w:pPr>
        <w:ind w:firstLine="720"/>
        <w:jc w:val="both"/>
      </w:pPr>
      <w:r>
        <w:t>Не предусмотрено.</w:t>
      </w:r>
    </w:p>
    <w:p w:rsidR="005B43F1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A30447" w:rsidRPr="00A30447" w:rsidRDefault="00A30447" w:rsidP="00A30447">
      <w:pPr>
        <w:ind w:firstLine="720"/>
        <w:jc w:val="both"/>
      </w:pPr>
      <w:r>
        <w:t>Не предусмотрено.</w:t>
      </w: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08402E" w:rsidRPr="00A30447" w:rsidRDefault="0008402E" w:rsidP="0008402E">
      <w:pPr>
        <w:ind w:firstLine="720"/>
        <w:jc w:val="both"/>
      </w:pPr>
      <w:r>
        <w:t>Не предусмотрено.</w:t>
      </w: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EE075B" w:rsidRPr="007260E5" w:rsidRDefault="0008402E" w:rsidP="00182891">
      <w:pPr>
        <w:pStyle w:val="a6"/>
        <w:numPr>
          <w:ilvl w:val="0"/>
          <w:numId w:val="11"/>
        </w:numPr>
        <w:jc w:val="both"/>
      </w:pPr>
      <w:r w:rsidRPr="0008402E">
        <w:t xml:space="preserve">Основы работы с поставщиками </w:t>
      </w:r>
      <w:proofErr w:type="gramStart"/>
      <w:r w:rsidRPr="0008402E">
        <w:t>облачных</w:t>
      </w:r>
      <w:proofErr w:type="gramEnd"/>
      <w:r w:rsidRPr="0008402E">
        <w:t xml:space="preserve"> плат-форм</w:t>
      </w:r>
      <w:r w:rsidRPr="007260E5">
        <w:t>.</w:t>
      </w:r>
    </w:p>
    <w:p w:rsidR="00EE075B" w:rsidRPr="001E1019" w:rsidRDefault="00EE075B" w:rsidP="00182891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A30447" w:rsidRDefault="00A30447" w:rsidP="00A30447">
      <w:pPr>
        <w:ind w:firstLine="720"/>
        <w:jc w:val="both"/>
      </w:pPr>
      <w:r>
        <w:t>Не предусмотрено.</w:t>
      </w:r>
    </w:p>
    <w:p w:rsidR="00A30447" w:rsidRPr="00A30447" w:rsidRDefault="00A30447" w:rsidP="00A30447">
      <w:pPr>
        <w:ind w:firstLine="720"/>
        <w:jc w:val="both"/>
      </w:pPr>
    </w:p>
    <w:p w:rsidR="009F44C5" w:rsidRPr="00580674" w:rsidRDefault="009F44C5" w:rsidP="00182891">
      <w:pPr>
        <w:keepNext/>
        <w:numPr>
          <w:ilvl w:val="0"/>
          <w:numId w:val="3"/>
        </w:numPr>
        <w:tabs>
          <w:tab w:val="num" w:pos="1026"/>
        </w:tabs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3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3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CA4202" w:rsidRPr="00004091" w:rsidTr="00CA4202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</w:t>
            </w:r>
            <w:r w:rsidRPr="00004091">
              <w:rPr>
                <w:b/>
                <w:sz w:val="22"/>
                <w:szCs w:val="22"/>
              </w:rPr>
              <w:t>с</w:t>
            </w:r>
            <w:r w:rsidRPr="00004091">
              <w:rPr>
                <w:b/>
                <w:sz w:val="22"/>
                <w:szCs w:val="22"/>
              </w:rPr>
              <w:t>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640660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CA4202" w:rsidRPr="00004091" w:rsidTr="00CA4202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</w:t>
            </w:r>
            <w:r w:rsidRPr="00004091">
              <w:rPr>
                <w:sz w:val="22"/>
                <w:szCs w:val="22"/>
              </w:rPr>
              <w:t>у</w:t>
            </w:r>
            <w:r w:rsidRPr="00004091">
              <w:rPr>
                <w:sz w:val="22"/>
                <w:szCs w:val="22"/>
              </w:rPr>
              <w:t>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</w:t>
            </w:r>
            <w:r w:rsidRPr="00004091">
              <w:rPr>
                <w:sz w:val="22"/>
                <w:szCs w:val="22"/>
              </w:rPr>
              <w:t>о</w:t>
            </w:r>
            <w:r w:rsidRPr="00004091">
              <w:rPr>
                <w:sz w:val="22"/>
                <w:szCs w:val="22"/>
              </w:rPr>
              <w:t>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</w:t>
            </w:r>
            <w:r w:rsidRPr="00004091">
              <w:rPr>
                <w:szCs w:val="22"/>
              </w:rPr>
              <w:t>б</w:t>
            </w:r>
            <w:r w:rsidRPr="00004091">
              <w:rPr>
                <w:szCs w:val="22"/>
              </w:rPr>
              <w:t>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tabs>
                <w:tab w:val="left" w:pos="275"/>
              </w:tabs>
              <w:ind w:left="34" w:right="-8"/>
              <w:jc w:val="center"/>
            </w:pPr>
            <w:proofErr w:type="spellStart"/>
            <w:r w:rsidRPr="00004091">
              <w:rPr>
                <w:sz w:val="22"/>
                <w:szCs w:val="22"/>
              </w:rPr>
              <w:t>Вебинары</w:t>
            </w:r>
            <w:proofErr w:type="spellEnd"/>
            <w:r w:rsidRPr="00004091">
              <w:rPr>
                <w:sz w:val="22"/>
                <w:szCs w:val="22"/>
              </w:rPr>
              <w:t xml:space="preserve">  и в</w:t>
            </w:r>
            <w:r w:rsidRPr="00004091">
              <w:rPr>
                <w:sz w:val="22"/>
                <w:szCs w:val="22"/>
              </w:rPr>
              <w:t>и</w:t>
            </w:r>
            <w:r w:rsidRPr="00004091">
              <w:rPr>
                <w:sz w:val="22"/>
                <w:szCs w:val="22"/>
              </w:rPr>
              <w:t>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</w:t>
            </w:r>
            <w:r w:rsidRPr="00004091">
              <w:rPr>
                <w:sz w:val="22"/>
                <w:szCs w:val="22"/>
              </w:rPr>
              <w:t>е</w:t>
            </w:r>
            <w:r w:rsidRPr="00004091">
              <w:rPr>
                <w:sz w:val="22"/>
                <w:szCs w:val="22"/>
              </w:rPr>
              <w:t>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CA4202" w:rsidRPr="00004091" w:rsidRDefault="00CA4202" w:rsidP="00F36877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</w:t>
            </w:r>
            <w:r w:rsidRPr="00004091">
              <w:rPr>
                <w:sz w:val="22"/>
                <w:szCs w:val="22"/>
              </w:rPr>
              <w:t>н</w:t>
            </w:r>
            <w:r w:rsidRPr="00004091">
              <w:rPr>
                <w:sz w:val="22"/>
                <w:szCs w:val="22"/>
              </w:rPr>
              <w:t>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CA4202" w:rsidRPr="00004091" w:rsidRDefault="00CA4202" w:rsidP="00CA4202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CA4202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1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64066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64066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CA4202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2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64066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64066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4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64066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640660" w:rsidRDefault="00640660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64066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Default="00CA4202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6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64066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CA4202" w:rsidRPr="00004091" w:rsidTr="00F36877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Default="00CA4202" w:rsidP="00F36877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</w:t>
            </w:r>
            <w:proofErr w:type="gramStart"/>
            <w:r>
              <w:rPr>
                <w:bCs/>
                <w:iCs/>
              </w:rPr>
              <w:t>7</w:t>
            </w:r>
            <w:proofErr w:type="gramEnd"/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386"/>
              </w:tabs>
              <w:snapToGrid w:val="0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640660" w:rsidRDefault="00640660" w:rsidP="00F36877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CA4202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CA4202" w:rsidRPr="00004091" w:rsidRDefault="00CA4202" w:rsidP="00F36877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CA4202" w:rsidRPr="00004091" w:rsidRDefault="00CA4202" w:rsidP="00F36877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6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6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7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7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9F44C5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8"/>
      <w:r w:rsidR="005415D3" w:rsidRPr="00BC3217">
        <w:rPr>
          <w:b/>
          <w:iCs/>
        </w:rPr>
        <w:instrText>Рекомендуемая литература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103C8B" w:rsidP="00014B2D">
      <w:pPr>
        <w:spacing w:line="360" w:lineRule="auto"/>
        <w:ind w:firstLine="720"/>
        <w:jc w:val="both"/>
      </w:pPr>
    </w:p>
    <w:p w:rsidR="00956F6F" w:rsidRDefault="00956F6F" w:rsidP="00182891">
      <w:pPr>
        <w:pStyle w:val="a6"/>
        <w:numPr>
          <w:ilvl w:val="0"/>
          <w:numId w:val="9"/>
        </w:numPr>
        <w:spacing w:line="360" w:lineRule="auto"/>
        <w:jc w:val="both"/>
      </w:pPr>
      <w:proofErr w:type="spellStart"/>
      <w:r>
        <w:lastRenderedPageBreak/>
        <w:t>Клементьев</w:t>
      </w:r>
      <w:proofErr w:type="spellEnd"/>
      <w:r>
        <w:t xml:space="preserve"> И. П. Введение  в  облачные  вычисления / И. П. </w:t>
      </w:r>
      <w:proofErr w:type="spellStart"/>
      <w:r>
        <w:t>Клементьев</w:t>
      </w:r>
      <w:proofErr w:type="spellEnd"/>
      <w:r>
        <w:t>, В.А. Уст</w:t>
      </w:r>
      <w:r>
        <w:t>и</w:t>
      </w:r>
      <w:r>
        <w:t>нов – Москва: Интернет-Университет Информационных Технологий (ИНТУИТ), 2011.– 190 c.</w:t>
      </w:r>
    </w:p>
    <w:p w:rsidR="00B15A69" w:rsidRDefault="00B15A69" w:rsidP="00182891">
      <w:pPr>
        <w:pStyle w:val="a6"/>
        <w:numPr>
          <w:ilvl w:val="0"/>
          <w:numId w:val="9"/>
        </w:numPr>
        <w:spacing w:line="360" w:lineRule="auto"/>
        <w:jc w:val="both"/>
      </w:pPr>
      <w:proofErr w:type="spellStart"/>
      <w:r>
        <w:t>Зиангирова</w:t>
      </w:r>
      <w:proofErr w:type="spellEnd"/>
      <w:r>
        <w:t xml:space="preserve"> Л. Ф. Технологии  облачных  вычислений. / Л. Ф. </w:t>
      </w:r>
      <w:proofErr w:type="spellStart"/>
      <w:r>
        <w:t>Зиангирова</w:t>
      </w:r>
      <w:proofErr w:type="spellEnd"/>
      <w:r>
        <w:t xml:space="preserve"> – Саратов: Вузовское образование, 2016. - 300 c.</w:t>
      </w:r>
    </w:p>
    <w:p w:rsidR="008D6066" w:rsidRDefault="008D6066" w:rsidP="00182891">
      <w:pPr>
        <w:pStyle w:val="a6"/>
        <w:numPr>
          <w:ilvl w:val="0"/>
          <w:numId w:val="9"/>
        </w:numPr>
        <w:spacing w:line="360" w:lineRule="auto"/>
        <w:jc w:val="both"/>
      </w:pPr>
      <w:proofErr w:type="spellStart"/>
      <w:r>
        <w:t>Карр</w:t>
      </w:r>
      <w:proofErr w:type="spellEnd"/>
      <w:r>
        <w:t xml:space="preserve"> Николас. Великий переход: что готовит революция облачных технологий / Н</w:t>
      </w:r>
      <w:r>
        <w:t>и</w:t>
      </w:r>
      <w:r>
        <w:t xml:space="preserve">колас </w:t>
      </w:r>
      <w:proofErr w:type="spellStart"/>
      <w:r>
        <w:t>Карр</w:t>
      </w:r>
      <w:proofErr w:type="spellEnd"/>
      <w:r>
        <w:t xml:space="preserve"> – Москва: Манн, Иванов и  Фербер, 2014. - 251 c.</w:t>
      </w:r>
    </w:p>
    <w:p w:rsidR="00103C8B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89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0"/>
      <w:r w:rsidR="005415D3" w:rsidRPr="00AE6C65">
        <w:rPr>
          <w:b/>
          <w:iCs/>
        </w:rPr>
        <w:instrText>Методические разработки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Default="0001445B" w:rsidP="00014B2D">
      <w:pPr>
        <w:spacing w:line="360" w:lineRule="auto"/>
        <w:ind w:firstLine="720"/>
        <w:jc w:val="both"/>
      </w:pPr>
      <w:r>
        <w:t>Не используются</w:t>
      </w:r>
    </w:p>
    <w:p w:rsidR="00103C8B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1"/>
      <w:r w:rsidR="005415D3" w:rsidRPr="00AE6C65">
        <w:rPr>
          <w:b/>
          <w:iCs/>
        </w:rPr>
        <w:instrText>Программное обеспечение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03C8B" w:rsidRPr="00A30447" w:rsidRDefault="00A30447" w:rsidP="00182891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Visual Studio</w:t>
      </w:r>
    </w:p>
    <w:p w:rsidR="00A30447" w:rsidRPr="00A30447" w:rsidRDefault="00A30447" w:rsidP="00182891">
      <w:pPr>
        <w:pStyle w:val="a6"/>
        <w:numPr>
          <w:ilvl w:val="0"/>
          <w:numId w:val="5"/>
        </w:numPr>
        <w:spacing w:line="360" w:lineRule="auto"/>
        <w:jc w:val="both"/>
      </w:pPr>
      <w:proofErr w:type="spellStart"/>
      <w:r>
        <w:rPr>
          <w:lang w:val="en-US"/>
        </w:rPr>
        <w:t>Git</w:t>
      </w:r>
      <w:proofErr w:type="spellEnd"/>
      <w:r>
        <w:rPr>
          <w:lang w:val="en-US"/>
        </w:rPr>
        <w:t xml:space="preserve"> for Windows</w:t>
      </w:r>
    </w:p>
    <w:p w:rsidR="00A30447" w:rsidRPr="000519E2" w:rsidRDefault="00A30447" w:rsidP="00182891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Node.js</w:t>
      </w:r>
    </w:p>
    <w:p w:rsidR="000519E2" w:rsidRPr="00A30447" w:rsidRDefault="000519E2" w:rsidP="00182891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Ruby</w:t>
      </w:r>
    </w:p>
    <w:p w:rsidR="00A30447" w:rsidRPr="004A7056" w:rsidRDefault="00A30447" w:rsidP="00182891">
      <w:pPr>
        <w:pStyle w:val="a6"/>
        <w:numPr>
          <w:ilvl w:val="0"/>
          <w:numId w:val="5"/>
        </w:numPr>
        <w:spacing w:line="360" w:lineRule="auto"/>
        <w:jc w:val="both"/>
      </w:pPr>
      <w:proofErr w:type="spellStart"/>
      <w:r>
        <w:rPr>
          <w:lang w:val="en-US"/>
        </w:rPr>
        <w:t>Heroku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Toolbelt</w:t>
      </w:r>
      <w:proofErr w:type="spellEnd"/>
    </w:p>
    <w:p w:rsidR="004A7056" w:rsidRPr="004A7056" w:rsidRDefault="004A7056" w:rsidP="00182891">
      <w:pPr>
        <w:pStyle w:val="a6"/>
        <w:numPr>
          <w:ilvl w:val="0"/>
          <w:numId w:val="5"/>
        </w:numPr>
        <w:spacing w:line="360" w:lineRule="auto"/>
        <w:jc w:val="both"/>
      </w:pPr>
      <w:r>
        <w:rPr>
          <w:lang w:val="en-US"/>
        </w:rPr>
        <w:t>Oracle Virtual Box</w:t>
      </w:r>
    </w:p>
    <w:p w:rsidR="009F44C5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2"/>
      <w:r w:rsidR="005415D3" w:rsidRPr="00AE6C65">
        <w:rPr>
          <w:b/>
          <w:iCs/>
        </w:rPr>
        <w:instrText>Б</w:instrText>
      </w:r>
      <w:r w:rsidR="005415D3" w:rsidRPr="00AE6C65">
        <w:rPr>
          <w:b/>
          <w:iCs/>
        </w:rPr>
        <w:instrText>а</w:instrText>
      </w:r>
      <w:r w:rsidR="005415D3" w:rsidRPr="00AE6C65">
        <w:rPr>
          <w:b/>
          <w:iCs/>
        </w:rPr>
        <w:instrText>зы данных, информационно-справочные и поисковые системы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331777" w:rsidRPr="00331777" w:rsidRDefault="00A30447" w:rsidP="00182891">
      <w:pPr>
        <w:pStyle w:val="a6"/>
        <w:numPr>
          <w:ilvl w:val="0"/>
          <w:numId w:val="12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331777" w:rsidRPr="00331777" w:rsidRDefault="00331777" w:rsidP="00182891">
      <w:pPr>
        <w:pStyle w:val="a6"/>
        <w:numPr>
          <w:ilvl w:val="0"/>
          <w:numId w:val="12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331777" w:rsidRPr="00331777" w:rsidRDefault="00331777" w:rsidP="00182891">
      <w:pPr>
        <w:pStyle w:val="a6"/>
        <w:numPr>
          <w:ilvl w:val="0"/>
          <w:numId w:val="12"/>
        </w:numPr>
      </w:pPr>
      <w:r w:rsidRPr="00331777">
        <w:rPr>
          <w:u w:val="single"/>
        </w:rPr>
        <w:t>http://www.iqlib.ru</w:t>
      </w:r>
      <w:r w:rsidRPr="00331777">
        <w:t>. Электронно-библиотечная система образовательных и просвет</w:t>
      </w:r>
      <w:r w:rsidRPr="00331777">
        <w:t>и</w:t>
      </w:r>
      <w:r w:rsidRPr="00331777">
        <w:t>тельских изданий</w:t>
      </w:r>
    </w:p>
    <w:p w:rsidR="002A5D4E" w:rsidRPr="002A5D4E" w:rsidRDefault="002A5D4E" w:rsidP="00182891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3" w:name="_Toc463805993"/>
      <w:r w:rsidR="005415D3" w:rsidRPr="00AE6C65">
        <w:rPr>
          <w:b/>
          <w:iCs/>
        </w:rPr>
        <w:instrText>Электронные образовател</w:instrText>
      </w:r>
      <w:r w:rsidR="005415D3" w:rsidRPr="00AE6C65">
        <w:rPr>
          <w:b/>
          <w:iCs/>
        </w:rPr>
        <w:instrText>ь</w:instrText>
      </w:r>
      <w:r w:rsidR="005415D3" w:rsidRPr="00AE6C65">
        <w:rPr>
          <w:b/>
          <w:iCs/>
        </w:rPr>
        <w:instrText>ные ресурсы</w:instrText>
      </w:r>
      <w:bookmarkEnd w:id="23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2A5D4E" w:rsidRDefault="00A30447" w:rsidP="00014B2D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182891">
      <w:pPr>
        <w:numPr>
          <w:ilvl w:val="0"/>
          <w:numId w:val="3"/>
        </w:numPr>
        <w:tabs>
          <w:tab w:val="num" w:pos="1026"/>
        </w:tabs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4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A30447" w:rsidRPr="00A30447" w:rsidRDefault="00A30447" w:rsidP="00A3044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A30447" w:rsidRDefault="00A30447" w:rsidP="00A30447">
      <w:pPr>
        <w:spacing w:line="360" w:lineRule="auto"/>
        <w:ind w:firstLine="720"/>
        <w:jc w:val="both"/>
      </w:pPr>
      <w:r>
        <w:t>Для проведения лекционных занятий необходима аудитория, оснащенная презентац</w:t>
      </w:r>
      <w:r>
        <w:t>и</w:t>
      </w:r>
      <w:r>
        <w:t xml:space="preserve">онным оборудованием. </w:t>
      </w:r>
    </w:p>
    <w:p w:rsidR="00F34D50" w:rsidRDefault="00A3044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</w:t>
      </w:r>
      <w:r>
        <w:t>н</w:t>
      </w:r>
      <w:r>
        <w:t>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</w:t>
      </w:r>
      <w:r>
        <w:t>о</w:t>
      </w:r>
      <w:r>
        <w:t>граммное обеспечение в соответствие с п. 9.3.</w:t>
      </w:r>
      <w:r w:rsidR="00291888" w:rsidRPr="00291888">
        <w:t xml:space="preserve"> </w:t>
      </w:r>
      <w:r w:rsidR="00291888"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5" w:name="_Toc463805995"/>
      <w:r w:rsidR="000767B6" w:rsidRPr="00D16F4C">
        <w:rPr>
          <w:b/>
        </w:rPr>
        <w:instrText>ПРИЛОЖЕНИЕ 1</w:instrText>
      </w:r>
      <w:bookmarkEnd w:id="25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635DE" w:rsidRDefault="000635DE" w:rsidP="00182891">
      <w:pPr>
        <w:numPr>
          <w:ilvl w:val="0"/>
          <w:numId w:val="8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635DE" w:rsidRDefault="000635DE" w:rsidP="00182891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0635DE" w:rsidRPr="006410E5" w:rsidRDefault="000635DE" w:rsidP="00182891">
      <w:pPr>
        <w:numPr>
          <w:ilvl w:val="1"/>
          <w:numId w:val="8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</w:t>
      </w:r>
      <w:r w:rsidR="00D932EE">
        <w:rPr>
          <w:b/>
          <w:bCs/>
        </w:rPr>
        <w:t>ц</w:t>
      </w:r>
      <w:r>
        <w:rPr>
          <w:b/>
          <w:bCs/>
        </w:rPr>
        <w:t>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6796"/>
        <w:gridCol w:w="1785"/>
        <w:gridCol w:w="1528"/>
      </w:tblGrid>
      <w:tr w:rsidR="004162ED" w:rsidRPr="00641240" w:rsidTr="004162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162ED" w:rsidRPr="00641240" w:rsidRDefault="004162ED" w:rsidP="00F36877">
            <w:r w:rsidRPr="00641240">
              <w:rPr>
                <w:b/>
              </w:rPr>
              <w:t>1.Лекции</w:t>
            </w:r>
            <w:r w:rsidRPr="00641240">
              <w:t xml:space="preserve">: </w:t>
            </w:r>
            <w:r w:rsidRPr="00641240">
              <w:rPr>
                <w:b/>
              </w:rPr>
              <w:t xml:space="preserve">коэффициент значимости совокупных результатов лекционных занятий – </w:t>
            </w:r>
            <w:r>
              <w:rPr>
                <w:b/>
              </w:rPr>
              <w:t>0,4</w:t>
            </w:r>
          </w:p>
        </w:tc>
      </w:tr>
      <w:tr w:rsidR="004162ED" w:rsidRPr="00641240" w:rsidTr="004162E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pPr>
              <w:pStyle w:val="10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  <w:r w:rsidRPr="00641240">
              <w:rPr>
                <w:rFonts w:ascii="Times New Roman" w:hAnsi="Times New Roman" w:cs="Times New Roman"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местр,</w:t>
            </w:r>
          </w:p>
          <w:p w:rsidR="004162ED" w:rsidRPr="00641240" w:rsidRDefault="004162ED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r w:rsidRPr="00641240">
              <w:rPr>
                <w:b/>
                <w:bCs/>
              </w:rPr>
              <w:t>Макс</w:t>
            </w:r>
            <w:r w:rsidRPr="00641240">
              <w:rPr>
                <w:b/>
                <w:bCs/>
              </w:rPr>
              <w:t>и</w:t>
            </w:r>
            <w:r w:rsidRPr="00641240">
              <w:rPr>
                <w:b/>
                <w:bCs/>
              </w:rPr>
              <w:t>мальная оценка в баллах</w:t>
            </w:r>
          </w:p>
        </w:tc>
      </w:tr>
      <w:tr w:rsidR="004162ED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19025F" w:rsidRDefault="004162ED" w:rsidP="00F36877">
            <w:pPr>
              <w:rPr>
                <w:i/>
                <w:sz w:val="20"/>
                <w:szCs w:val="20"/>
              </w:rPr>
            </w:pPr>
            <w:r w:rsidRPr="0019025F">
              <w:rPr>
                <w:i/>
                <w:sz w:val="20"/>
                <w:szCs w:val="20"/>
              </w:rPr>
              <w:t xml:space="preserve">Посещение лекций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8118A0" w:rsidRDefault="004162ED" w:rsidP="00F368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>, 1-9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19025F" w:rsidRDefault="004162ED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36</w:t>
            </w:r>
          </w:p>
        </w:tc>
      </w:tr>
      <w:tr w:rsidR="004162ED" w:rsidRPr="00641240" w:rsidTr="004162ED">
        <w:trPr>
          <w:trHeight w:val="86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19025F" w:rsidRDefault="004162ED" w:rsidP="00F36877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</w:t>
            </w:r>
            <w:r w:rsidRPr="0019025F">
              <w:rPr>
                <w:i/>
                <w:sz w:val="20"/>
                <w:szCs w:val="20"/>
              </w:rPr>
              <w:t>ыполнение контрольной работы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19025F" w:rsidRDefault="004162ED" w:rsidP="00F368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>, 5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19025F" w:rsidRDefault="004162ED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64</w:t>
            </w:r>
          </w:p>
        </w:tc>
      </w:tr>
      <w:tr w:rsidR="004162ED" w:rsidRPr="00641240" w:rsidTr="004162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r w:rsidRPr="00641240">
              <w:rPr>
                <w:b/>
              </w:rPr>
              <w:t xml:space="preserve">Весовой коэффициент значимости результатов текущей аттестации по лекциям – </w:t>
            </w:r>
            <w:r>
              <w:rPr>
                <w:b/>
              </w:rPr>
              <w:t>1,0</w:t>
            </w:r>
          </w:p>
        </w:tc>
      </w:tr>
      <w:tr w:rsidR="004162ED" w:rsidRPr="00641240" w:rsidTr="004162ED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pPr>
              <w:rPr>
                <w:b/>
              </w:rPr>
            </w:pPr>
            <w:r w:rsidRPr="00641240">
              <w:rPr>
                <w:b/>
              </w:rPr>
              <w:t>Промеж</w:t>
            </w:r>
            <w:r>
              <w:rPr>
                <w:b/>
              </w:rPr>
              <w:t xml:space="preserve">уточная аттестация по лекциям </w:t>
            </w:r>
            <w:r w:rsidRPr="0016683E">
              <w:t>– нет</w:t>
            </w:r>
            <w:r w:rsidRPr="00641240">
              <w:rPr>
                <w:i/>
              </w:rPr>
              <w:t xml:space="preserve"> </w:t>
            </w:r>
          </w:p>
          <w:p w:rsidR="004162ED" w:rsidRPr="00641240" w:rsidRDefault="004162ED" w:rsidP="00F36877">
            <w:r w:rsidRPr="00641240">
              <w:rPr>
                <w:b/>
              </w:rPr>
              <w:t>Весовой коэффициент значимости результатов промежу</w:t>
            </w:r>
            <w:r>
              <w:rPr>
                <w:b/>
              </w:rPr>
              <w:t>точной аттестации по лекциям – 0,0</w:t>
            </w:r>
          </w:p>
        </w:tc>
      </w:tr>
      <w:tr w:rsidR="004162ED" w:rsidRPr="00641240" w:rsidTr="004162ED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4162ED" w:rsidRPr="00641240" w:rsidRDefault="004162ED" w:rsidP="00F36877">
            <w:r w:rsidRPr="00641240">
              <w:rPr>
                <w:b/>
              </w:rPr>
              <w:t>2. Практические/семинарские занятия: коэффициент значимости совокупных  результ</w:t>
            </w:r>
            <w:r w:rsidRPr="00641240">
              <w:rPr>
                <w:b/>
              </w:rPr>
              <w:t>а</w:t>
            </w:r>
            <w:r w:rsidRPr="00641240">
              <w:rPr>
                <w:b/>
              </w:rPr>
              <w:t xml:space="preserve">тов практических/семинарских занятий – </w:t>
            </w:r>
            <w:r>
              <w:rPr>
                <w:b/>
              </w:rPr>
              <w:t>0,6</w:t>
            </w:r>
          </w:p>
        </w:tc>
      </w:tr>
      <w:tr w:rsidR="004162ED" w:rsidRPr="00641240" w:rsidTr="004162ED">
        <w:trPr>
          <w:trHeight w:val="302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pPr>
              <w:rPr>
                <w:b/>
                <w:bCs/>
              </w:rPr>
            </w:pPr>
            <w:r w:rsidRPr="00641240">
              <w:rPr>
                <w:b/>
              </w:rPr>
              <w:t>Текущая аттестация  на практических/семинарских зан</w:t>
            </w:r>
            <w:r w:rsidRPr="00641240">
              <w:rPr>
                <w:b/>
              </w:rPr>
              <w:t>я</w:t>
            </w:r>
            <w:r w:rsidRPr="00641240">
              <w:rPr>
                <w:b/>
              </w:rPr>
              <w:t xml:space="preserve">тиях </w:t>
            </w:r>
            <w:r w:rsidRPr="00641240">
              <w:rPr>
                <w:i/>
              </w:rPr>
              <w:t xml:space="preserve"> 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местр,</w:t>
            </w:r>
          </w:p>
          <w:p w:rsidR="004162ED" w:rsidRPr="00641240" w:rsidRDefault="004162ED" w:rsidP="00F36877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</w:t>
            </w:r>
            <w:r w:rsidRPr="00641240">
              <w:rPr>
                <w:b/>
                <w:bCs/>
              </w:rPr>
              <w:t>е</w:t>
            </w:r>
            <w:r w:rsidRPr="00641240">
              <w:rPr>
                <w:b/>
                <w:bCs/>
              </w:rPr>
              <w:t>ля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r w:rsidRPr="00641240">
              <w:rPr>
                <w:b/>
                <w:bCs/>
              </w:rPr>
              <w:t>Макс</w:t>
            </w:r>
            <w:r w:rsidRPr="00641240">
              <w:rPr>
                <w:b/>
                <w:bCs/>
              </w:rPr>
              <w:t>и</w:t>
            </w:r>
            <w:r w:rsidRPr="00641240">
              <w:rPr>
                <w:b/>
                <w:bCs/>
              </w:rPr>
              <w:t>мальная оценка в баллах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C81494" w:rsidRDefault="004162ED" w:rsidP="00F36877">
            <w:pPr>
              <w:rPr>
                <w:i/>
                <w:sz w:val="20"/>
                <w:szCs w:val="20"/>
              </w:rPr>
            </w:pPr>
            <w:r w:rsidRPr="00C81494">
              <w:rPr>
                <w:i/>
                <w:sz w:val="20"/>
                <w:szCs w:val="20"/>
              </w:rPr>
              <w:t xml:space="preserve">Посещение </w:t>
            </w:r>
            <w:r>
              <w:rPr>
                <w:i/>
                <w:sz w:val="20"/>
                <w:szCs w:val="20"/>
              </w:rPr>
              <w:t>практических</w:t>
            </w:r>
            <w:r w:rsidRPr="00C81494">
              <w:rPr>
                <w:i/>
                <w:sz w:val="20"/>
                <w:szCs w:val="20"/>
              </w:rPr>
              <w:t xml:space="preserve"> </w:t>
            </w:r>
            <w:r>
              <w:rPr>
                <w:i/>
                <w:sz w:val="20"/>
                <w:szCs w:val="20"/>
              </w:rPr>
              <w:t>занятий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8118A0" w:rsidRDefault="004162ED" w:rsidP="00F3687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C81494" w:rsidRDefault="004162ED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34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4162ED" w:rsidRDefault="004162ED" w:rsidP="00F36877">
            <w:pPr>
              <w:rPr>
                <w:i/>
                <w:sz w:val="20"/>
                <w:szCs w:val="20"/>
                <w:lang w:val="en-US"/>
              </w:rPr>
            </w:pPr>
            <w:r>
              <w:rPr>
                <w:i/>
                <w:sz w:val="20"/>
                <w:szCs w:val="20"/>
              </w:rPr>
              <w:t>Выполнение практических работ №1- №</w:t>
            </w:r>
            <w:r>
              <w:rPr>
                <w:i/>
                <w:sz w:val="20"/>
                <w:szCs w:val="20"/>
                <w:lang w:val="en-US"/>
              </w:rPr>
              <w:t>6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4162ED" w:rsidRDefault="004162ED" w:rsidP="004162ED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1</w:t>
            </w:r>
            <w:r>
              <w:rPr>
                <w:sz w:val="20"/>
                <w:szCs w:val="20"/>
              </w:rPr>
              <w:t>-</w:t>
            </w:r>
            <w:r>
              <w:rPr>
                <w:sz w:val="20"/>
                <w:szCs w:val="20"/>
                <w:lang w:val="en-US"/>
              </w:rPr>
              <w:t>9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0605BD" w:rsidRDefault="004162ED" w:rsidP="00F36877">
            <w:pPr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15</w:t>
            </w:r>
          </w:p>
        </w:tc>
      </w:tr>
      <w:tr w:rsidR="004162ED" w:rsidRPr="00641240" w:rsidTr="004162ED">
        <w:trPr>
          <w:trHeight w:val="70"/>
        </w:trPr>
        <w:tc>
          <w:tcPr>
            <w:tcW w:w="679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Default="004162ED" w:rsidP="00F36877">
            <w:pPr>
              <w:rPr>
                <w:i/>
                <w:sz w:val="20"/>
                <w:szCs w:val="20"/>
              </w:rPr>
            </w:pPr>
            <w:r>
              <w:rPr>
                <w:i/>
                <w:sz w:val="20"/>
                <w:szCs w:val="20"/>
              </w:rPr>
              <w:t>Выполнение домашних работ №1-№2</w:t>
            </w:r>
          </w:p>
        </w:tc>
        <w:tc>
          <w:tcPr>
            <w:tcW w:w="17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774B97" w:rsidRDefault="004162ED" w:rsidP="00F3687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2</w:t>
            </w:r>
            <w:r>
              <w:rPr>
                <w:sz w:val="20"/>
                <w:szCs w:val="20"/>
              </w:rPr>
              <w:t xml:space="preserve">, </w:t>
            </w:r>
            <w:r>
              <w:rPr>
                <w:sz w:val="20"/>
                <w:szCs w:val="20"/>
                <w:lang w:val="en-US"/>
              </w:rPr>
              <w:t>10-17</w:t>
            </w:r>
          </w:p>
        </w:tc>
        <w:tc>
          <w:tcPr>
            <w:tcW w:w="152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774B97" w:rsidRDefault="004162ED" w:rsidP="00F36877">
            <w:pPr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36</w:t>
            </w:r>
          </w:p>
        </w:tc>
      </w:tr>
      <w:tr w:rsidR="004162ED" w:rsidRPr="00641240" w:rsidTr="004162E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r w:rsidRPr="00641240">
              <w:rPr>
                <w:b/>
              </w:rPr>
              <w:t>Весовой коэффициент значимости результатов текущей аттестации по практич</w:t>
            </w:r>
            <w:r w:rsidRPr="00641240">
              <w:rPr>
                <w:b/>
              </w:rPr>
              <w:t>е</w:t>
            </w:r>
            <w:r w:rsidRPr="00641240">
              <w:rPr>
                <w:b/>
              </w:rPr>
              <w:t xml:space="preserve">ским/семинарским занятиям– </w:t>
            </w:r>
            <w:r>
              <w:rPr>
                <w:b/>
              </w:rPr>
              <w:t>0,4</w:t>
            </w:r>
          </w:p>
        </w:tc>
      </w:tr>
      <w:tr w:rsidR="004162ED" w:rsidRPr="00641240" w:rsidTr="004162ED">
        <w:trPr>
          <w:trHeight w:val="70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Default="004162ED" w:rsidP="00F36877">
            <w:pPr>
              <w:rPr>
                <w:b/>
              </w:rPr>
            </w:pPr>
            <w:r w:rsidRPr="00641240">
              <w:rPr>
                <w:b/>
              </w:rPr>
              <w:t>Промежуточная аттестация по практическим/семинарским занятия</w:t>
            </w:r>
            <w:proofErr w:type="gramStart"/>
            <w:r w:rsidRPr="00641240">
              <w:rPr>
                <w:b/>
              </w:rPr>
              <w:t>м–</w:t>
            </w:r>
            <w:proofErr w:type="gramEnd"/>
            <w:r>
              <w:rPr>
                <w:b/>
              </w:rPr>
              <w:t xml:space="preserve"> </w:t>
            </w:r>
            <w:r w:rsidRPr="008E2BA9">
              <w:rPr>
                <w:i/>
              </w:rPr>
              <w:t>экзамен</w:t>
            </w:r>
          </w:p>
          <w:p w:rsidR="004162ED" w:rsidRPr="00641240" w:rsidRDefault="004162ED" w:rsidP="00F36877">
            <w:r w:rsidRPr="00641240">
              <w:rPr>
                <w:b/>
              </w:rPr>
              <w:t>Весовой коэффициент значимости результатов промежуточной аттестации по практич</w:t>
            </w:r>
            <w:r w:rsidRPr="00641240">
              <w:rPr>
                <w:b/>
              </w:rPr>
              <w:t>е</w:t>
            </w:r>
            <w:r w:rsidRPr="00641240">
              <w:rPr>
                <w:b/>
              </w:rPr>
              <w:t xml:space="preserve">ским/семинарским занятиям– </w:t>
            </w:r>
            <w:r>
              <w:rPr>
                <w:b/>
              </w:rPr>
              <w:t>0,6</w:t>
            </w:r>
          </w:p>
        </w:tc>
      </w:tr>
    </w:tbl>
    <w:p w:rsidR="004162ED" w:rsidRPr="00641240" w:rsidRDefault="004162ED" w:rsidP="004162ED">
      <w:pPr>
        <w:ind w:left="993" w:hanging="284"/>
        <w:rPr>
          <w:b/>
          <w:color w:val="0000FF"/>
        </w:rPr>
      </w:pPr>
    </w:p>
    <w:p w:rsidR="004162ED" w:rsidRPr="00641240" w:rsidRDefault="004162ED" w:rsidP="004162ED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4162ED" w:rsidRDefault="004162ED" w:rsidP="004162ED">
      <w:pPr>
        <w:rPr>
          <w:i/>
        </w:rPr>
      </w:pPr>
      <w:r w:rsidRPr="008E2BA9">
        <w:rPr>
          <w:i/>
        </w:rPr>
        <w:t>не предусмотрено</w:t>
      </w:r>
    </w:p>
    <w:p w:rsidR="004162ED" w:rsidRPr="008E2BA9" w:rsidRDefault="004162ED" w:rsidP="004162ED">
      <w:pPr>
        <w:rPr>
          <w:i/>
        </w:rPr>
      </w:pPr>
    </w:p>
    <w:p w:rsidR="004162ED" w:rsidRPr="00641240" w:rsidRDefault="004162ED" w:rsidP="004162ED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4162ED" w:rsidRPr="00641240" w:rsidTr="00F36877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>Порядковый номер семестра по учебному пл</w:t>
            </w:r>
            <w:r w:rsidRPr="00641240">
              <w:rPr>
                <w:b/>
                <w:bCs/>
                <w:spacing w:val="-1"/>
              </w:rPr>
              <w:t>а</w:t>
            </w:r>
            <w:r w:rsidRPr="00641240">
              <w:rPr>
                <w:b/>
                <w:bCs/>
                <w:spacing w:val="-1"/>
              </w:rPr>
              <w:t xml:space="preserve">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641240" w:rsidRDefault="004162ED" w:rsidP="00F36877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4162ED" w:rsidRPr="00641240" w:rsidTr="00F36877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4162ED" w:rsidRPr="00B31533" w:rsidRDefault="00B31533" w:rsidP="00F36877">
            <w:pPr>
              <w:jc w:val="center"/>
              <w:rPr>
                <w:i/>
                <w:iCs/>
                <w:sz w:val="20"/>
                <w:szCs w:val="20"/>
                <w:lang w:val="en-US"/>
              </w:rPr>
            </w:pPr>
            <w:r>
              <w:rPr>
                <w:i/>
                <w:iCs/>
                <w:sz w:val="20"/>
                <w:szCs w:val="20"/>
              </w:rPr>
              <w:t xml:space="preserve">Семестр </w:t>
            </w:r>
            <w:r>
              <w:rPr>
                <w:i/>
                <w:iCs/>
                <w:sz w:val="20"/>
                <w:szCs w:val="20"/>
                <w:lang w:val="en-US"/>
              </w:rPr>
              <w:t>2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4162ED" w:rsidRPr="008E2BA9" w:rsidRDefault="004162ED" w:rsidP="00F36877">
            <w:pPr>
              <w:jc w:val="center"/>
              <w:rPr>
                <w:i/>
                <w:iCs/>
                <w:sz w:val="20"/>
                <w:szCs w:val="20"/>
                <w:lang w:val="en-US"/>
              </w:rPr>
            </w:pPr>
            <w:r w:rsidRPr="008E2BA9">
              <w:rPr>
                <w:bCs/>
                <w:i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2D32E5" w:rsidRPr="00281EB6" w:rsidRDefault="002D32E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6"/>
      <w:r w:rsidR="001D7C68" w:rsidRPr="00992F3E">
        <w:rPr>
          <w:b/>
        </w:rPr>
        <w:instrText>ПРИЛОЖЕНИЕ 2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060744" w:rsidRPr="004D31BE" w:rsidRDefault="00060744" w:rsidP="00060744">
      <w:pPr>
        <w:ind w:firstLine="720"/>
        <w:jc w:val="both"/>
      </w:pPr>
      <w:r w:rsidRPr="004D31BE">
        <w:t xml:space="preserve">В связи с отсутствием Дисциплины и ее аналогов, по которым возможно тестирование, на сайтах ФЭПО, </w:t>
      </w:r>
      <w:proofErr w:type="gramStart"/>
      <w:r w:rsidRPr="004D31BE">
        <w:t>Интернет-тренажеры</w:t>
      </w:r>
      <w:proofErr w:type="gramEnd"/>
      <w:r w:rsidRPr="004D31BE">
        <w:t xml:space="preserve">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7" w:name="_Toc463805997"/>
      <w:r w:rsidR="001D7C68" w:rsidRPr="008E0888">
        <w:rPr>
          <w:b/>
        </w:rPr>
        <w:instrText>ПРИЛОЖЕНИЕ 3</w:instrText>
      </w:r>
      <w:bookmarkEnd w:id="27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1B3D05" w:rsidRPr="00641240" w:rsidRDefault="001B3D05" w:rsidP="001B3D05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1B3D05" w:rsidRPr="002004BD" w:rsidRDefault="001B3D05" w:rsidP="001B3D05">
      <w:pPr>
        <w:pStyle w:val="a6"/>
        <w:tabs>
          <w:tab w:val="left" w:pos="1134"/>
        </w:tabs>
        <w:spacing w:before="240"/>
        <w:ind w:left="34" w:firstLine="709"/>
        <w:jc w:val="both"/>
      </w:pPr>
      <w:r w:rsidRPr="002004BD">
        <w:t>Фонд оценочных сре</w:t>
      </w:r>
      <w:proofErr w:type="gramStart"/>
      <w:r w:rsidRPr="002004BD">
        <w:t>дств пр</w:t>
      </w:r>
      <w:proofErr w:type="gramEnd"/>
      <w:r w:rsidRPr="002004BD">
        <w:t xml:space="preserve">едназначен для оценки: </w:t>
      </w:r>
    </w:p>
    <w:p w:rsidR="001B3D05" w:rsidRPr="002004BD" w:rsidRDefault="001B3D05" w:rsidP="00182891">
      <w:pPr>
        <w:pStyle w:val="a6"/>
        <w:numPr>
          <w:ilvl w:val="0"/>
          <w:numId w:val="6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</w:t>
      </w:r>
      <w:r w:rsidRPr="002004BD">
        <w:t>и</w:t>
      </w:r>
      <w:r w:rsidRPr="002004BD">
        <w:t>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1B3D05" w:rsidRPr="002004BD" w:rsidRDefault="001B3D05" w:rsidP="00182891">
      <w:pPr>
        <w:pStyle w:val="a6"/>
        <w:numPr>
          <w:ilvl w:val="0"/>
          <w:numId w:val="6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1B3D05" w:rsidRDefault="001B3D05" w:rsidP="001B3D05">
      <w:pPr>
        <w:pStyle w:val="a9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1B3D05" w:rsidRPr="002004BD" w:rsidRDefault="001B3D05" w:rsidP="00182891">
      <w:pPr>
        <w:pStyle w:val="a9"/>
        <w:numPr>
          <w:ilvl w:val="2"/>
          <w:numId w:val="7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1B3D05" w:rsidRPr="002004BD" w:rsidTr="00F36877">
        <w:trPr>
          <w:trHeight w:val="259"/>
        </w:trPr>
        <w:tc>
          <w:tcPr>
            <w:tcW w:w="7584" w:type="dxa"/>
            <w:gridSpan w:val="3"/>
            <w:vAlign w:val="center"/>
          </w:tcPr>
          <w:p w:rsidR="001B3D05" w:rsidRPr="002004BD" w:rsidRDefault="001B3D05" w:rsidP="00F36877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F36877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1B3D05" w:rsidRPr="002004BD" w:rsidTr="00F36877">
        <w:trPr>
          <w:trHeight w:val="1046"/>
        </w:trPr>
        <w:tc>
          <w:tcPr>
            <w:tcW w:w="2847" w:type="dxa"/>
            <w:vAlign w:val="center"/>
          </w:tcPr>
          <w:p w:rsidR="001B3D05" w:rsidRPr="002004BD" w:rsidRDefault="001B3D05" w:rsidP="00F36877">
            <w:pPr>
              <w:jc w:val="center"/>
            </w:pPr>
            <w:r w:rsidRPr="002004BD">
              <w:t>Рейтинг результата осв</w:t>
            </w:r>
            <w:r w:rsidRPr="002004BD">
              <w:t>о</w:t>
            </w:r>
            <w:r w:rsidRPr="002004BD">
              <w:t xml:space="preserve">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7.75pt;height:22.5pt" o:ole="">
                  <v:imagedata r:id="rId6" o:title=""/>
                </v:shape>
                <o:OLEObject Type="Embed" ProgID="Equation.3" ShapeID="_x0000_i1025" DrawAspect="Content" ObjectID="_1544014190" r:id="rId7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1B3D05" w:rsidRPr="002004BD" w:rsidRDefault="001B3D05" w:rsidP="00F36877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F36877">
            <w:pPr>
              <w:ind w:firstLine="42"/>
              <w:jc w:val="center"/>
            </w:pPr>
            <w:r w:rsidRPr="002004BD">
              <w:t>Уровень освоения элементов комп</w:t>
            </w:r>
            <w:r w:rsidRPr="002004BD">
              <w:t>е</w:t>
            </w:r>
            <w:r w:rsidRPr="002004BD">
              <w:t>тенций</w:t>
            </w:r>
          </w:p>
        </w:tc>
      </w:tr>
      <w:tr w:rsidR="001B3D05" w:rsidRPr="002004BD" w:rsidTr="00F36877">
        <w:trPr>
          <w:trHeight w:val="93"/>
        </w:trPr>
        <w:tc>
          <w:tcPr>
            <w:tcW w:w="2847" w:type="dxa"/>
            <w:vAlign w:val="center"/>
          </w:tcPr>
          <w:p w:rsidR="001B3D05" w:rsidRPr="002004BD" w:rsidRDefault="001B3D05" w:rsidP="00F36877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F36877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1B3D05" w:rsidRPr="002004BD" w:rsidRDefault="001B3D05" w:rsidP="00F36877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F36877">
            <w:pPr>
              <w:ind w:left="34" w:firstLine="42"/>
            </w:pPr>
            <w:r w:rsidRPr="002004BD">
              <w:t>Высокий</w:t>
            </w:r>
          </w:p>
        </w:tc>
      </w:tr>
      <w:tr w:rsidR="001B3D05" w:rsidRPr="002004BD" w:rsidTr="00F36877">
        <w:trPr>
          <w:trHeight w:val="63"/>
        </w:trPr>
        <w:tc>
          <w:tcPr>
            <w:tcW w:w="2847" w:type="dxa"/>
            <w:vAlign w:val="center"/>
          </w:tcPr>
          <w:p w:rsidR="001B3D05" w:rsidRPr="002004BD" w:rsidRDefault="001B3D05" w:rsidP="00F36877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F36877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F36877"/>
        </w:tc>
        <w:tc>
          <w:tcPr>
            <w:tcW w:w="2350" w:type="dxa"/>
            <w:vAlign w:val="center"/>
          </w:tcPr>
          <w:p w:rsidR="001B3D05" w:rsidRPr="002004BD" w:rsidRDefault="001B3D05" w:rsidP="00F36877">
            <w:pPr>
              <w:ind w:left="34" w:firstLine="42"/>
            </w:pPr>
            <w:r w:rsidRPr="002004BD">
              <w:t>Повышенный</w:t>
            </w:r>
          </w:p>
        </w:tc>
      </w:tr>
      <w:tr w:rsidR="001B3D05" w:rsidRPr="002004BD" w:rsidTr="00F36877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F36877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F36877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1B3D05" w:rsidRPr="002004BD" w:rsidRDefault="001B3D05" w:rsidP="00F36877"/>
        </w:tc>
        <w:tc>
          <w:tcPr>
            <w:tcW w:w="2350" w:type="dxa"/>
            <w:vAlign w:val="center"/>
          </w:tcPr>
          <w:p w:rsidR="001B3D05" w:rsidRPr="002004BD" w:rsidRDefault="001B3D05" w:rsidP="00F36877">
            <w:pPr>
              <w:ind w:left="34" w:firstLine="42"/>
            </w:pPr>
            <w:r w:rsidRPr="002004BD">
              <w:t>Пороговый</w:t>
            </w:r>
          </w:p>
        </w:tc>
      </w:tr>
      <w:tr w:rsidR="001B3D05" w:rsidRPr="002004BD" w:rsidTr="00F36877">
        <w:trPr>
          <w:trHeight w:val="205"/>
        </w:trPr>
        <w:tc>
          <w:tcPr>
            <w:tcW w:w="2847" w:type="dxa"/>
            <w:vAlign w:val="center"/>
          </w:tcPr>
          <w:p w:rsidR="001B3D05" w:rsidRPr="002004BD" w:rsidRDefault="001B3D05" w:rsidP="00F36877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1B3D05" w:rsidRPr="002004BD" w:rsidRDefault="001B3D05" w:rsidP="00F36877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1B3D05" w:rsidRPr="002004BD" w:rsidRDefault="001B3D05" w:rsidP="00F36877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1B3D05" w:rsidRPr="002004BD" w:rsidRDefault="001B3D05" w:rsidP="00F36877">
            <w:pPr>
              <w:ind w:left="34" w:firstLine="42"/>
            </w:pPr>
            <w:r w:rsidRPr="002004BD">
              <w:t>Элементы не осв</w:t>
            </w:r>
            <w:r w:rsidRPr="002004BD">
              <w:t>о</w:t>
            </w:r>
            <w:r w:rsidRPr="002004BD">
              <w:t>ены</w:t>
            </w:r>
          </w:p>
        </w:tc>
      </w:tr>
    </w:tbl>
    <w:p w:rsidR="001B3D05" w:rsidRPr="002004BD" w:rsidRDefault="001B3D05" w:rsidP="001B3D05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1B3D05" w:rsidRDefault="00E4761A" w:rsidP="001B3D05">
      <w:pPr>
        <w:pStyle w:val="a9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8" w:history="1">
        <w:r w:rsidR="001B3D05" w:rsidRPr="00B6575A">
          <w:rPr>
            <w:rStyle w:val="a8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1B3D05" w:rsidRPr="00EB4E61" w:rsidRDefault="001B3D05" w:rsidP="001B3D05">
      <w:pPr>
        <w:ind w:firstLine="720"/>
        <w:jc w:val="both"/>
        <w:rPr>
          <w:b/>
          <w:color w:val="FF0000"/>
        </w:rPr>
      </w:pPr>
      <w:r w:rsidRPr="002004BD">
        <w:rPr>
          <w:u w:val="single"/>
        </w:rPr>
        <w:t>Промежуточная аттестация по дисциплине</w:t>
      </w:r>
      <w:r w:rsidRPr="002004BD">
        <w:t xml:space="preserve"> представляет собой комплексную оценку, определяемую уровнем выполнения всех запланированных контрольно-оценочных меропри</w:t>
      </w:r>
      <w:r w:rsidRPr="002004BD">
        <w:t>я</w:t>
      </w:r>
      <w:r w:rsidRPr="002004BD">
        <w:t>тий (КОМ), каждое из которых имеет свою значимость, учитываемую при определении ре</w:t>
      </w:r>
      <w:r w:rsidRPr="002004BD">
        <w:t>й</w:t>
      </w:r>
      <w:r w:rsidRPr="002004BD">
        <w:t xml:space="preserve">тинга результата освоения дисциплины </w:t>
      </w:r>
      <w:r w:rsidRPr="002004BD">
        <w:rPr>
          <w:position w:val="-16"/>
        </w:rPr>
        <w:object w:dxaOrig="520" w:dyaOrig="420">
          <v:shape id="_x0000_i1026" type="#_x0000_t75" style="width:27pt;height:20.25pt" o:ole="">
            <v:imagedata r:id="rId9" o:title=""/>
          </v:shape>
          <o:OLEObject Type="Embed" ProgID="Equation.3" ShapeID="_x0000_i1026" DrawAspect="Content" ObjectID="_1544014191" r:id="rId10"/>
        </w:object>
      </w:r>
      <w:r w:rsidRPr="002004BD">
        <w:t>. Используемый набор КОМ имеет следующую характеристику:</w:t>
      </w:r>
      <w:r>
        <w:t xml:space="preserve"> </w:t>
      </w:r>
    </w:p>
    <w:tbl>
      <w:tblPr>
        <w:tblW w:w="0" w:type="auto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76"/>
        <w:gridCol w:w="4678"/>
        <w:gridCol w:w="1417"/>
        <w:gridCol w:w="3083"/>
      </w:tblGrid>
      <w:tr w:rsidR="00DD03F6" w:rsidRPr="008E2BA9" w:rsidTr="00F36877">
        <w:trPr>
          <w:trHeight w:val="219"/>
          <w:tblHeader/>
          <w:jc w:val="center"/>
        </w:trPr>
        <w:tc>
          <w:tcPr>
            <w:tcW w:w="676" w:type="dxa"/>
            <w:vAlign w:val="center"/>
          </w:tcPr>
          <w:p w:rsidR="00DD03F6" w:rsidRPr="008E2BA9" w:rsidRDefault="00DD03F6" w:rsidP="00F36877">
            <w:pPr>
              <w:jc w:val="center"/>
            </w:pPr>
            <w:r w:rsidRPr="008E2BA9">
              <w:t>№ п/п</w:t>
            </w:r>
          </w:p>
        </w:tc>
        <w:tc>
          <w:tcPr>
            <w:tcW w:w="4678" w:type="dxa"/>
            <w:vAlign w:val="center"/>
          </w:tcPr>
          <w:p w:rsidR="00DD03F6" w:rsidRPr="008E2BA9" w:rsidRDefault="00DD03F6" w:rsidP="00F36877">
            <w:pPr>
              <w:jc w:val="center"/>
            </w:pPr>
            <w:r w:rsidRPr="008E2BA9">
              <w:t>Форма КОМ</w:t>
            </w:r>
          </w:p>
        </w:tc>
        <w:tc>
          <w:tcPr>
            <w:tcW w:w="1417" w:type="dxa"/>
            <w:vAlign w:val="center"/>
          </w:tcPr>
          <w:p w:rsidR="00DD03F6" w:rsidRPr="008E2BA9" w:rsidRDefault="00DD03F6" w:rsidP="00F36877">
            <w:pPr>
              <w:tabs>
                <w:tab w:val="left" w:pos="851"/>
              </w:tabs>
              <w:jc w:val="center"/>
            </w:pPr>
            <w:r w:rsidRPr="008E2BA9">
              <w:t>Значимость КОМ</w:t>
            </w:r>
          </w:p>
        </w:tc>
        <w:tc>
          <w:tcPr>
            <w:tcW w:w="3083" w:type="dxa"/>
            <w:vAlign w:val="center"/>
          </w:tcPr>
          <w:p w:rsidR="00DD03F6" w:rsidRPr="008E2BA9" w:rsidRDefault="00DD03F6" w:rsidP="00F36877">
            <w:pPr>
              <w:tabs>
                <w:tab w:val="left" w:pos="851"/>
              </w:tabs>
              <w:jc w:val="center"/>
            </w:pPr>
            <w:r w:rsidRPr="008E2BA9">
              <w:t>Состав применяемых оц</w:t>
            </w:r>
            <w:r w:rsidRPr="008E2BA9">
              <w:t>е</w:t>
            </w:r>
            <w:r w:rsidRPr="008E2BA9">
              <w:t>ночных средств</w:t>
            </w:r>
          </w:p>
        </w:tc>
      </w:tr>
      <w:tr w:rsidR="00DD03F6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DD03F6" w:rsidRPr="008E2BA9" w:rsidRDefault="00DD03F6" w:rsidP="00F36877">
            <w:pPr>
              <w:jc w:val="center"/>
            </w:pPr>
            <w:r w:rsidRPr="008E2BA9">
              <w:t>1</w:t>
            </w:r>
          </w:p>
        </w:tc>
        <w:tc>
          <w:tcPr>
            <w:tcW w:w="4678" w:type="dxa"/>
            <w:vAlign w:val="center"/>
          </w:tcPr>
          <w:p w:rsidR="00DD03F6" w:rsidRPr="008E2BA9" w:rsidRDefault="00DD03F6" w:rsidP="00F36877">
            <w:r w:rsidRPr="008E2BA9">
              <w:t xml:space="preserve">Посещение лекционных занятий </w:t>
            </w:r>
          </w:p>
        </w:tc>
        <w:tc>
          <w:tcPr>
            <w:tcW w:w="1417" w:type="dxa"/>
            <w:vAlign w:val="center"/>
          </w:tcPr>
          <w:p w:rsidR="00DD03F6" w:rsidRPr="008E2BA9" w:rsidRDefault="00DD03F6" w:rsidP="00F36877">
            <w:pPr>
              <w:jc w:val="center"/>
            </w:pPr>
            <w:r>
              <w:t>0,144</w:t>
            </w:r>
          </w:p>
        </w:tc>
        <w:tc>
          <w:tcPr>
            <w:tcW w:w="3083" w:type="dxa"/>
            <w:vAlign w:val="center"/>
          </w:tcPr>
          <w:p w:rsidR="00DD03F6" w:rsidRPr="008E2BA9" w:rsidRDefault="00DD03F6" w:rsidP="00F36877">
            <w:pPr>
              <w:jc w:val="center"/>
            </w:pPr>
          </w:p>
        </w:tc>
      </w:tr>
      <w:tr w:rsidR="00DD03F6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DD03F6" w:rsidRPr="008E2BA9" w:rsidRDefault="00DD03F6" w:rsidP="00F36877">
            <w:pPr>
              <w:jc w:val="center"/>
            </w:pPr>
            <w:r w:rsidRPr="008E2BA9">
              <w:t>2</w:t>
            </w:r>
          </w:p>
        </w:tc>
        <w:tc>
          <w:tcPr>
            <w:tcW w:w="4678" w:type="dxa"/>
          </w:tcPr>
          <w:p w:rsidR="00DD03F6" w:rsidRPr="0070079A" w:rsidRDefault="00DD03F6" w:rsidP="00F36877">
            <w:r w:rsidRPr="0070079A">
              <w:t>Посещение практических занятий</w:t>
            </w:r>
          </w:p>
        </w:tc>
        <w:tc>
          <w:tcPr>
            <w:tcW w:w="1417" w:type="dxa"/>
            <w:vAlign w:val="center"/>
          </w:tcPr>
          <w:p w:rsidR="00DD03F6" w:rsidRPr="008E2BA9" w:rsidRDefault="00DD03F6" w:rsidP="00F36877">
            <w:pPr>
              <w:jc w:val="center"/>
            </w:pPr>
            <w:r>
              <w:t>0,0816</w:t>
            </w:r>
          </w:p>
        </w:tc>
        <w:tc>
          <w:tcPr>
            <w:tcW w:w="3083" w:type="dxa"/>
            <w:vAlign w:val="center"/>
          </w:tcPr>
          <w:p w:rsidR="00DD03F6" w:rsidRPr="008E2BA9" w:rsidRDefault="00DD03F6" w:rsidP="00F36877">
            <w:pPr>
              <w:jc w:val="center"/>
            </w:pPr>
          </w:p>
        </w:tc>
      </w:tr>
      <w:tr w:rsidR="00DD03F6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DD03F6" w:rsidRPr="008E2BA9" w:rsidRDefault="00DD03F6" w:rsidP="00F36877">
            <w:pPr>
              <w:jc w:val="center"/>
            </w:pPr>
            <w:r w:rsidRPr="008E2BA9">
              <w:t>3</w:t>
            </w:r>
          </w:p>
        </w:tc>
        <w:tc>
          <w:tcPr>
            <w:tcW w:w="4678" w:type="dxa"/>
          </w:tcPr>
          <w:p w:rsidR="00DD03F6" w:rsidRPr="00DD03F6" w:rsidRDefault="00DD03F6" w:rsidP="00F36877">
            <w:pPr>
              <w:rPr>
                <w:lang w:val="en-US"/>
              </w:rPr>
            </w:pPr>
            <w:r w:rsidRPr="0070079A">
              <w:t>Выпо</w:t>
            </w:r>
            <w:r>
              <w:t>лнение практических работ №1- №</w:t>
            </w:r>
            <w:r>
              <w:rPr>
                <w:lang w:val="en-US"/>
              </w:rPr>
              <w:t>6</w:t>
            </w:r>
          </w:p>
        </w:tc>
        <w:tc>
          <w:tcPr>
            <w:tcW w:w="1417" w:type="dxa"/>
            <w:vAlign w:val="center"/>
          </w:tcPr>
          <w:p w:rsidR="00DD03F6" w:rsidRPr="008E2BA9" w:rsidRDefault="00DD03F6" w:rsidP="00F36877">
            <w:pPr>
              <w:jc w:val="center"/>
            </w:pPr>
            <w:r>
              <w:t>0,036</w:t>
            </w:r>
          </w:p>
        </w:tc>
        <w:tc>
          <w:tcPr>
            <w:tcW w:w="3083" w:type="dxa"/>
            <w:vAlign w:val="center"/>
          </w:tcPr>
          <w:p w:rsidR="00DD03F6" w:rsidRPr="008E2BA9" w:rsidRDefault="00DD03F6" w:rsidP="00F36877">
            <w:pPr>
              <w:rPr>
                <w:sz w:val="22"/>
                <w:szCs w:val="22"/>
              </w:rPr>
            </w:pPr>
          </w:p>
        </w:tc>
      </w:tr>
      <w:tr w:rsidR="00DD03F6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DD03F6" w:rsidRPr="008E2BA9" w:rsidRDefault="00DD03F6" w:rsidP="00F36877">
            <w:pPr>
              <w:jc w:val="center"/>
            </w:pPr>
            <w:r>
              <w:t>5</w:t>
            </w:r>
          </w:p>
        </w:tc>
        <w:tc>
          <w:tcPr>
            <w:tcW w:w="4678" w:type="dxa"/>
          </w:tcPr>
          <w:p w:rsidR="00DD03F6" w:rsidRPr="0070079A" w:rsidRDefault="00DD03F6" w:rsidP="00F36877">
            <w:r w:rsidRPr="0070079A">
              <w:t>Выполнение домашних работ №1-№2</w:t>
            </w:r>
          </w:p>
        </w:tc>
        <w:tc>
          <w:tcPr>
            <w:tcW w:w="1417" w:type="dxa"/>
            <w:vAlign w:val="center"/>
          </w:tcPr>
          <w:p w:rsidR="00DD03F6" w:rsidRPr="008E2BA9" w:rsidRDefault="00DD03F6" w:rsidP="00F36877">
            <w:pPr>
              <w:jc w:val="center"/>
            </w:pPr>
            <w:r>
              <w:t>0,0864</w:t>
            </w:r>
          </w:p>
        </w:tc>
        <w:tc>
          <w:tcPr>
            <w:tcW w:w="3083" w:type="dxa"/>
            <w:vAlign w:val="center"/>
          </w:tcPr>
          <w:p w:rsidR="00DD03F6" w:rsidRPr="008E2BA9" w:rsidRDefault="00DD03F6" w:rsidP="00F36877">
            <w:pPr>
              <w:rPr>
                <w:sz w:val="22"/>
                <w:szCs w:val="22"/>
              </w:rPr>
            </w:pPr>
          </w:p>
        </w:tc>
      </w:tr>
      <w:tr w:rsidR="00DD03F6" w:rsidRPr="008E2BA9" w:rsidTr="00F36877">
        <w:trPr>
          <w:trHeight w:val="275"/>
          <w:jc w:val="center"/>
        </w:trPr>
        <w:tc>
          <w:tcPr>
            <w:tcW w:w="676" w:type="dxa"/>
            <w:vAlign w:val="center"/>
          </w:tcPr>
          <w:p w:rsidR="00DD03F6" w:rsidRPr="008E2BA9" w:rsidRDefault="00DD03F6" w:rsidP="00F36877">
            <w:pPr>
              <w:jc w:val="center"/>
            </w:pPr>
            <w:r>
              <w:t>6</w:t>
            </w:r>
          </w:p>
        </w:tc>
        <w:tc>
          <w:tcPr>
            <w:tcW w:w="4678" w:type="dxa"/>
            <w:vAlign w:val="center"/>
          </w:tcPr>
          <w:p w:rsidR="00DD03F6" w:rsidRPr="008E2BA9" w:rsidRDefault="00DD03F6" w:rsidP="00F36877">
            <w:r w:rsidRPr="008E2BA9">
              <w:t>Выполнение контрольной работы</w:t>
            </w:r>
          </w:p>
        </w:tc>
        <w:tc>
          <w:tcPr>
            <w:tcW w:w="1417" w:type="dxa"/>
            <w:vAlign w:val="center"/>
          </w:tcPr>
          <w:p w:rsidR="00DD03F6" w:rsidRPr="008E2BA9" w:rsidRDefault="00DD03F6" w:rsidP="00F36877">
            <w:pPr>
              <w:jc w:val="center"/>
            </w:pPr>
            <w:r>
              <w:t>0,256</w:t>
            </w:r>
          </w:p>
        </w:tc>
        <w:tc>
          <w:tcPr>
            <w:tcW w:w="3083" w:type="dxa"/>
            <w:vAlign w:val="center"/>
          </w:tcPr>
          <w:p w:rsidR="00DD03F6" w:rsidRPr="008E2BA9" w:rsidRDefault="00DD03F6" w:rsidP="00F36877">
            <w:r w:rsidRPr="008E2BA9">
              <w:rPr>
                <w:sz w:val="22"/>
                <w:szCs w:val="22"/>
              </w:rPr>
              <w:t>2 задания в составе контрол</w:t>
            </w:r>
            <w:r w:rsidRPr="008E2BA9">
              <w:rPr>
                <w:sz w:val="22"/>
                <w:szCs w:val="22"/>
              </w:rPr>
              <w:t>ь</w:t>
            </w:r>
            <w:r w:rsidRPr="008E2BA9">
              <w:rPr>
                <w:sz w:val="22"/>
                <w:szCs w:val="22"/>
              </w:rPr>
              <w:t>ной работы</w:t>
            </w:r>
          </w:p>
        </w:tc>
      </w:tr>
      <w:tr w:rsidR="00DD03F6" w:rsidRPr="008E2BA9" w:rsidTr="00F36877">
        <w:trPr>
          <w:trHeight w:val="265"/>
          <w:jc w:val="center"/>
        </w:trPr>
        <w:tc>
          <w:tcPr>
            <w:tcW w:w="676" w:type="dxa"/>
            <w:vAlign w:val="center"/>
          </w:tcPr>
          <w:p w:rsidR="00DD03F6" w:rsidRPr="008E2BA9" w:rsidRDefault="00DD03F6" w:rsidP="00F36877">
            <w:pPr>
              <w:jc w:val="center"/>
            </w:pPr>
            <w:r>
              <w:t>7</w:t>
            </w:r>
          </w:p>
        </w:tc>
        <w:tc>
          <w:tcPr>
            <w:tcW w:w="4678" w:type="dxa"/>
            <w:vAlign w:val="center"/>
          </w:tcPr>
          <w:p w:rsidR="00DD03F6" w:rsidRPr="008E2BA9" w:rsidRDefault="00DD03F6" w:rsidP="00F36877">
            <w:r>
              <w:t>Экзамен</w:t>
            </w:r>
          </w:p>
        </w:tc>
        <w:tc>
          <w:tcPr>
            <w:tcW w:w="1417" w:type="dxa"/>
            <w:vAlign w:val="center"/>
          </w:tcPr>
          <w:p w:rsidR="00DD03F6" w:rsidRPr="008E2BA9" w:rsidRDefault="00DD03F6" w:rsidP="00F36877">
            <w:pPr>
              <w:jc w:val="center"/>
            </w:pPr>
            <w:r>
              <w:t>0,36</w:t>
            </w:r>
          </w:p>
        </w:tc>
        <w:tc>
          <w:tcPr>
            <w:tcW w:w="30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DD03F6" w:rsidRPr="008E2BA9" w:rsidRDefault="00DD03F6" w:rsidP="00182891">
            <w:pPr>
              <w:rPr>
                <w:sz w:val="22"/>
                <w:szCs w:val="22"/>
              </w:rPr>
            </w:pPr>
            <w:r w:rsidRPr="008E2BA9">
              <w:rPr>
                <w:sz w:val="22"/>
                <w:szCs w:val="22"/>
              </w:rPr>
              <w:t xml:space="preserve">Комплект из </w:t>
            </w:r>
            <w:r w:rsidR="00182891">
              <w:rPr>
                <w:sz w:val="22"/>
                <w:szCs w:val="22"/>
              </w:rPr>
              <w:t>4</w:t>
            </w:r>
            <w:r w:rsidRPr="008E2BA9">
              <w:rPr>
                <w:sz w:val="22"/>
                <w:szCs w:val="22"/>
              </w:rPr>
              <w:t>0 экзаменац</w:t>
            </w:r>
            <w:r w:rsidRPr="008E2BA9">
              <w:rPr>
                <w:sz w:val="22"/>
                <w:szCs w:val="22"/>
              </w:rPr>
              <w:t>и</w:t>
            </w:r>
            <w:r w:rsidRPr="008E2BA9">
              <w:rPr>
                <w:sz w:val="22"/>
                <w:szCs w:val="22"/>
              </w:rPr>
              <w:t>онных заданий</w:t>
            </w:r>
          </w:p>
        </w:tc>
      </w:tr>
      <w:tr w:rsidR="00DD03F6" w:rsidRPr="008E2BA9" w:rsidTr="00F36877">
        <w:trPr>
          <w:trHeight w:val="269"/>
          <w:jc w:val="center"/>
        </w:trPr>
        <w:tc>
          <w:tcPr>
            <w:tcW w:w="676" w:type="dxa"/>
            <w:vAlign w:val="center"/>
          </w:tcPr>
          <w:p w:rsidR="00DD03F6" w:rsidRPr="008E2BA9" w:rsidRDefault="00DD03F6" w:rsidP="00F36877">
            <w:pPr>
              <w:jc w:val="center"/>
            </w:pPr>
          </w:p>
        </w:tc>
        <w:tc>
          <w:tcPr>
            <w:tcW w:w="4678" w:type="dxa"/>
            <w:vAlign w:val="center"/>
          </w:tcPr>
          <w:p w:rsidR="00DD03F6" w:rsidRPr="008E2BA9" w:rsidRDefault="00DD03F6" w:rsidP="00F36877">
            <w:pPr>
              <w:jc w:val="right"/>
            </w:pPr>
            <w:r w:rsidRPr="008E2BA9">
              <w:t>Σ</w:t>
            </w:r>
          </w:p>
        </w:tc>
        <w:tc>
          <w:tcPr>
            <w:tcW w:w="1417" w:type="dxa"/>
            <w:vAlign w:val="center"/>
          </w:tcPr>
          <w:p w:rsidR="00DD03F6" w:rsidRPr="008E2BA9" w:rsidRDefault="00DD03F6" w:rsidP="00F36877">
            <w:pPr>
              <w:jc w:val="center"/>
            </w:pPr>
            <w:r w:rsidRPr="008E2BA9">
              <w:fldChar w:fldCharType="begin"/>
            </w:r>
            <w:r w:rsidRPr="008E2BA9">
              <w:instrText xml:space="preserve"> =SUM(ABOVE) </w:instrText>
            </w:r>
            <w:r w:rsidRPr="008E2BA9">
              <w:fldChar w:fldCharType="separate"/>
            </w:r>
            <w:r w:rsidRPr="008E2BA9">
              <w:rPr>
                <w:noProof/>
              </w:rPr>
              <w:t>1</w:t>
            </w:r>
            <w:r w:rsidRPr="008E2BA9">
              <w:fldChar w:fldCharType="end"/>
            </w:r>
          </w:p>
        </w:tc>
        <w:tc>
          <w:tcPr>
            <w:tcW w:w="3083" w:type="dxa"/>
            <w:vAlign w:val="center"/>
          </w:tcPr>
          <w:p w:rsidR="00DD03F6" w:rsidRPr="008E2BA9" w:rsidRDefault="00DD03F6" w:rsidP="00F36877">
            <w:pPr>
              <w:jc w:val="center"/>
            </w:pPr>
          </w:p>
        </w:tc>
      </w:tr>
    </w:tbl>
    <w:p w:rsidR="00DD03F6" w:rsidRDefault="00DD03F6" w:rsidP="001B3D05">
      <w:pPr>
        <w:autoSpaceDE w:val="0"/>
        <w:spacing w:before="120"/>
        <w:ind w:firstLine="709"/>
        <w:jc w:val="both"/>
        <w:rPr>
          <w:lang w:val="en-US"/>
        </w:rPr>
      </w:pPr>
    </w:p>
    <w:p w:rsidR="001B3D05" w:rsidRDefault="001B3D05" w:rsidP="001B3D05">
      <w:pPr>
        <w:autoSpaceDE w:val="0"/>
        <w:spacing w:before="120"/>
        <w:ind w:firstLine="709"/>
        <w:jc w:val="both"/>
      </w:pPr>
      <w:r w:rsidRPr="002004BD">
        <w:t>Набор и значимость перечисленных КОМ реализованы в БРС дисциплины (см. Прил</w:t>
      </w:r>
      <w:r w:rsidRPr="002004BD">
        <w:t>о</w:t>
      </w:r>
      <w:r w:rsidRPr="002004BD">
        <w:t>жение 1). Характеристика состава заданий КОМ приведена в разделе 8.3.</w:t>
      </w:r>
    </w:p>
    <w:p w:rsidR="001B3D05" w:rsidRPr="002004BD" w:rsidRDefault="001B3D05" w:rsidP="00182891">
      <w:pPr>
        <w:pStyle w:val="a6"/>
        <w:numPr>
          <w:ilvl w:val="2"/>
          <w:numId w:val="7"/>
        </w:numPr>
        <w:spacing w:before="120" w:after="120"/>
        <w:ind w:left="0" w:firstLine="0"/>
        <w:jc w:val="both"/>
        <w:rPr>
          <w:b/>
        </w:rPr>
      </w:pPr>
      <w:r w:rsidRPr="002004BD">
        <w:rPr>
          <w:u w:val="single"/>
        </w:rPr>
        <w:lastRenderedPageBreak/>
        <w:t>Оценка знаний, умений и навыков</w:t>
      </w:r>
      <w:r w:rsidRPr="002004BD">
        <w:t>, продемонстрированных студентами при выполн</w:t>
      </w:r>
      <w:r w:rsidRPr="002004BD">
        <w:t>е</w:t>
      </w:r>
      <w:r w:rsidRPr="002004BD">
        <w:t>нии отдельных контрольно-оценочных мероприятий и оценочных заданий, входящих в их с</w:t>
      </w:r>
      <w:r w:rsidRPr="002004BD">
        <w:t>о</w:t>
      </w:r>
      <w:r w:rsidRPr="002004BD">
        <w:t xml:space="preserve">став, осуществляется с применением следующей шкалы оценок и критериев </w:t>
      </w:r>
    </w:p>
    <w:tbl>
      <w:tblPr>
        <w:tblW w:w="9776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405"/>
        <w:gridCol w:w="5387"/>
        <w:gridCol w:w="1984"/>
      </w:tblGrid>
      <w:tr w:rsidR="001B3D05" w:rsidRPr="002004BD" w:rsidTr="00F36877">
        <w:trPr>
          <w:trHeight w:val="841"/>
          <w:jc w:val="center"/>
        </w:trPr>
        <w:tc>
          <w:tcPr>
            <w:tcW w:w="2405" w:type="dxa"/>
            <w:vMerge w:val="restart"/>
            <w:vAlign w:val="center"/>
          </w:tcPr>
          <w:p w:rsidR="001B3D05" w:rsidRPr="002004BD" w:rsidRDefault="001B3D05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b/>
              </w:rPr>
              <w:t>Уровни оценки д</w:t>
            </w:r>
            <w:r w:rsidRPr="002004BD">
              <w:rPr>
                <w:b/>
              </w:rPr>
              <w:t>о</w:t>
            </w:r>
            <w:r w:rsidRPr="002004BD">
              <w:rPr>
                <w:b/>
              </w:rPr>
              <w:t>стижений студента (оценки)</w:t>
            </w: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  <w:p w:rsidR="001B3D05" w:rsidRPr="002004BD" w:rsidRDefault="001B3D05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b/>
              </w:rPr>
              <w:t>для определения уровня достижений</w:t>
            </w:r>
          </w:p>
        </w:tc>
        <w:tc>
          <w:tcPr>
            <w:tcW w:w="1984" w:type="dxa"/>
            <w:vMerge w:val="restart"/>
            <w:vAlign w:val="center"/>
          </w:tcPr>
          <w:p w:rsidR="001B3D05" w:rsidRPr="002004BD" w:rsidRDefault="001B3D05" w:rsidP="00F36877">
            <w:pPr>
              <w:jc w:val="center"/>
              <w:rPr>
                <w:b/>
              </w:rPr>
            </w:pPr>
            <w:r w:rsidRPr="002004BD">
              <w:rPr>
                <w:b/>
              </w:rPr>
              <w:t>Значимость уровня оценки</w:t>
            </w:r>
          </w:p>
          <w:p w:rsidR="001B3D05" w:rsidRPr="002004BD" w:rsidRDefault="001B3D05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position w:val="-16"/>
              </w:rPr>
              <w:object w:dxaOrig="375" w:dyaOrig="420">
                <v:shape id="_x0000_i1027" type="#_x0000_t75" style="width:18.75pt;height:20.25pt" o:ole="">
                  <v:imagedata r:id="rId11" o:title=""/>
                </v:shape>
                <o:OLEObject Type="Embed" ProgID="Equation.3" ShapeID="_x0000_i1027" DrawAspect="Content" ObjectID="_1544014192" r:id="rId12"/>
              </w:object>
            </w:r>
          </w:p>
        </w:tc>
      </w:tr>
      <w:tr w:rsidR="001B3D05" w:rsidRPr="002004BD" w:rsidTr="00F36877">
        <w:trPr>
          <w:trHeight w:val="348"/>
          <w:jc w:val="center"/>
        </w:trPr>
        <w:tc>
          <w:tcPr>
            <w:tcW w:w="2405" w:type="dxa"/>
            <w:vMerge/>
            <w:vAlign w:val="center"/>
          </w:tcPr>
          <w:p w:rsidR="001B3D05" w:rsidRPr="002004BD" w:rsidRDefault="001B3D05" w:rsidP="00F36877">
            <w:pPr>
              <w:jc w:val="center"/>
              <w:rPr>
                <w:b/>
                <w:sz w:val="28"/>
                <w:szCs w:val="28"/>
              </w:rPr>
            </w:pP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jc w:val="center"/>
              <w:rPr>
                <w:b/>
                <w:sz w:val="28"/>
                <w:szCs w:val="28"/>
              </w:rPr>
            </w:pPr>
            <w:r w:rsidRPr="002004BD">
              <w:rPr>
                <w:u w:val="single"/>
              </w:rPr>
              <w:t>Выполненное оценочное задание</w:t>
            </w:r>
            <w:r w:rsidRPr="002004BD">
              <w:t>:</w:t>
            </w:r>
          </w:p>
        </w:tc>
        <w:tc>
          <w:tcPr>
            <w:tcW w:w="1984" w:type="dxa"/>
            <w:vMerge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</w:p>
        </w:tc>
      </w:tr>
      <w:tr w:rsidR="001B3D05" w:rsidRPr="002004BD" w:rsidTr="00F36877">
        <w:trPr>
          <w:trHeight w:val="303"/>
          <w:jc w:val="center"/>
        </w:trPr>
        <w:tc>
          <w:tcPr>
            <w:tcW w:w="2405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Высокий (В)</w:t>
            </w: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соответствует требованиям*, замечаний нет</w:t>
            </w:r>
          </w:p>
        </w:tc>
        <w:tc>
          <w:tcPr>
            <w:tcW w:w="1984" w:type="dxa"/>
            <w:vAlign w:val="center"/>
          </w:tcPr>
          <w:p w:rsidR="001B3D05" w:rsidRPr="002004BD" w:rsidRDefault="001B3D05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0,9</w:t>
            </w:r>
          </w:p>
        </w:tc>
      </w:tr>
      <w:tr w:rsidR="001B3D05" w:rsidRPr="002004BD" w:rsidTr="00F36877">
        <w:trPr>
          <w:trHeight w:val="596"/>
          <w:jc w:val="center"/>
        </w:trPr>
        <w:tc>
          <w:tcPr>
            <w:tcW w:w="2405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Средний (С)</w:t>
            </w: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соответствует требованиям*, имеются замечания, которые не требуют обязательного устранения</w:t>
            </w:r>
          </w:p>
        </w:tc>
        <w:tc>
          <w:tcPr>
            <w:tcW w:w="1984" w:type="dxa"/>
            <w:vAlign w:val="center"/>
          </w:tcPr>
          <w:p w:rsidR="001B3D05" w:rsidRPr="002004BD" w:rsidRDefault="001B3D05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0,65</w:t>
            </w:r>
          </w:p>
        </w:tc>
      </w:tr>
      <w:tr w:rsidR="001B3D05" w:rsidRPr="002004BD" w:rsidTr="00F36877">
        <w:trPr>
          <w:trHeight w:val="546"/>
          <w:jc w:val="center"/>
        </w:trPr>
        <w:tc>
          <w:tcPr>
            <w:tcW w:w="2405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Пороговый (П)</w:t>
            </w: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не в полной мере соответствует требованиям*, есть замечания</w:t>
            </w:r>
          </w:p>
        </w:tc>
        <w:tc>
          <w:tcPr>
            <w:tcW w:w="1984" w:type="dxa"/>
            <w:vAlign w:val="center"/>
          </w:tcPr>
          <w:p w:rsidR="001B3D05" w:rsidRPr="002004BD" w:rsidRDefault="001B3D05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0,40</w:t>
            </w:r>
          </w:p>
        </w:tc>
      </w:tr>
      <w:tr w:rsidR="001B3D05" w:rsidRPr="002004BD" w:rsidTr="00F36877">
        <w:trPr>
          <w:trHeight w:val="555"/>
          <w:jc w:val="center"/>
        </w:trPr>
        <w:tc>
          <w:tcPr>
            <w:tcW w:w="2405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Недостаточный (Н)</w:t>
            </w: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не соответствует требованиям*, имеет сущ</w:t>
            </w:r>
            <w:r w:rsidRPr="002004BD">
              <w:t>е</w:t>
            </w:r>
            <w:r w:rsidRPr="002004BD">
              <w:t>ственные ошибки, требующие исправления</w:t>
            </w:r>
          </w:p>
        </w:tc>
        <w:tc>
          <w:tcPr>
            <w:tcW w:w="1984" w:type="dxa"/>
            <w:vAlign w:val="center"/>
          </w:tcPr>
          <w:p w:rsidR="001B3D05" w:rsidRPr="002004BD" w:rsidRDefault="001B3D05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0,15</w:t>
            </w:r>
          </w:p>
        </w:tc>
      </w:tr>
      <w:tr w:rsidR="001B3D05" w:rsidRPr="002004BD" w:rsidTr="00F36877">
        <w:trPr>
          <w:trHeight w:val="280"/>
          <w:jc w:val="center"/>
        </w:trPr>
        <w:tc>
          <w:tcPr>
            <w:tcW w:w="2405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Нет результата (О)</w:t>
            </w:r>
          </w:p>
        </w:tc>
        <w:tc>
          <w:tcPr>
            <w:tcW w:w="5387" w:type="dxa"/>
            <w:vAlign w:val="center"/>
          </w:tcPr>
          <w:p w:rsidR="001B3D05" w:rsidRPr="002004BD" w:rsidRDefault="001B3D05" w:rsidP="00F36877">
            <w:pPr>
              <w:rPr>
                <w:b/>
                <w:sz w:val="28"/>
                <w:szCs w:val="28"/>
              </w:rPr>
            </w:pPr>
            <w:r w:rsidRPr="002004BD">
              <w:t>не выполнено или отсутствует</w:t>
            </w:r>
          </w:p>
        </w:tc>
        <w:tc>
          <w:tcPr>
            <w:tcW w:w="1984" w:type="dxa"/>
            <w:vAlign w:val="center"/>
          </w:tcPr>
          <w:p w:rsidR="001B3D05" w:rsidRPr="002004BD" w:rsidRDefault="001B3D05" w:rsidP="00F36877">
            <w:pPr>
              <w:jc w:val="center"/>
              <w:rPr>
                <w:sz w:val="28"/>
                <w:szCs w:val="28"/>
              </w:rPr>
            </w:pPr>
            <w:r w:rsidRPr="002004BD">
              <w:rPr>
                <w:sz w:val="28"/>
                <w:szCs w:val="28"/>
              </w:rPr>
              <w:t>0</w:t>
            </w:r>
          </w:p>
        </w:tc>
      </w:tr>
    </w:tbl>
    <w:p w:rsidR="001B3D05" w:rsidRPr="002004BD" w:rsidRDefault="001B3D05" w:rsidP="001B3D05">
      <w:pPr>
        <w:spacing w:before="120"/>
        <w:jc w:val="both"/>
      </w:pPr>
      <w:r w:rsidRPr="002004BD">
        <w:t>*) Требования и уровень достижений студентов (соответствие требованиям) по каждому ко</w:t>
      </w:r>
      <w:r w:rsidRPr="002004BD">
        <w:t>н</w:t>
      </w:r>
      <w:r w:rsidRPr="002004BD">
        <w:t>трольно-оценочному мероприятию определяется с учетом критериев, утвержденных УМС ММИ; код доступа:</w:t>
      </w:r>
    </w:p>
    <w:p w:rsidR="001B3D05" w:rsidRPr="008F2B3F" w:rsidRDefault="00E4761A" w:rsidP="001B3D05">
      <w:pPr>
        <w:ind w:firstLine="709"/>
        <w:jc w:val="both"/>
      </w:pPr>
      <w:hyperlink r:id="rId13" w:history="1">
        <w:r w:rsidR="001B3D05" w:rsidRPr="008F2B3F">
          <w:rPr>
            <w:rStyle w:val="a8"/>
            <w:color w:val="auto"/>
          </w:rPr>
          <w:t>http://mmi.urfu.ru/fileadmin/user_upload/site_9_1465/templates/doc/KriteriiUrovnjaOsvoenijaEHlementovKompetenciiPriIzucheniiDiscipliny.pdf</w:t>
        </w:r>
      </w:hyperlink>
      <w:r w:rsidR="001B3D05" w:rsidRPr="008F2B3F">
        <w:t>.</w:t>
      </w:r>
    </w:p>
    <w:p w:rsidR="001B3D05" w:rsidRPr="002004BD" w:rsidRDefault="001B3D05" w:rsidP="001B3D05">
      <w:pPr>
        <w:spacing w:before="120"/>
        <w:ind w:firstLine="709"/>
        <w:jc w:val="both"/>
      </w:pPr>
      <w:r w:rsidRPr="002004BD"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D20974" w:rsidRPr="004C61FB" w:rsidRDefault="00D20974" w:rsidP="00D20974">
      <w:pPr>
        <w:spacing w:before="240"/>
        <w:ind w:firstLine="709"/>
        <w:jc w:val="both"/>
      </w:pPr>
      <w:r w:rsidRPr="004C61FB">
        <w:t>Для определения начисляемого балла БРС по оценочному заданию, предусмотренный для него максимальный балл умножается на значимость уровня выставленной оценки (с округление до целого числа).</w:t>
      </w:r>
    </w:p>
    <w:p w:rsidR="00D20974" w:rsidRPr="004C61FB" w:rsidRDefault="00D20974" w:rsidP="00182891">
      <w:pPr>
        <w:numPr>
          <w:ilvl w:val="2"/>
          <w:numId w:val="7"/>
        </w:numPr>
        <w:spacing w:before="120"/>
        <w:ind w:left="0" w:firstLine="0"/>
        <w:jc w:val="both"/>
      </w:pPr>
      <w:r w:rsidRPr="004C61FB">
        <w:t>Оценка участия студента в аудиторных занятиях в баллах технологической карты БРС определяется на основе формулы:</w:t>
      </w:r>
    </w:p>
    <w:p w:rsidR="00D20974" w:rsidRPr="004C61FB" w:rsidRDefault="00D20974" w:rsidP="00182891">
      <w:pPr>
        <w:numPr>
          <w:ilvl w:val="0"/>
          <w:numId w:val="13"/>
        </w:numPr>
      </w:pPr>
      <w:r w:rsidRPr="004C61FB">
        <w:t>посещение лекций</w:t>
      </w:r>
      <w:r w:rsidRPr="004C61FB">
        <w:tab/>
      </w:r>
      <w:r w:rsidRPr="004C61FB">
        <w:tab/>
        <w:t xml:space="preserve"> </w:t>
      </w:r>
      <w:r w:rsidRPr="004C61FB">
        <w:rPr>
          <w:position w:val="-12"/>
        </w:rPr>
        <w:object w:dxaOrig="1700" w:dyaOrig="360">
          <v:shape id="_x0000_i1028" type="#_x0000_t75" style="width:105.75pt;height:22.5pt" o:ole="">
            <v:imagedata r:id="rId14" o:title=""/>
          </v:shape>
          <o:OLEObject Type="Embed" ProgID="Equation.3" ShapeID="_x0000_i1028" DrawAspect="Content" ObjectID="_1544014193" r:id="rId15"/>
        </w:object>
      </w:r>
      <w:r w:rsidRPr="004C61FB">
        <w:t>,</w:t>
      </w:r>
    </w:p>
    <w:p w:rsidR="00D20974" w:rsidRPr="004C61FB" w:rsidRDefault="00D20974" w:rsidP="00182891">
      <w:pPr>
        <w:numPr>
          <w:ilvl w:val="0"/>
          <w:numId w:val="13"/>
        </w:numPr>
      </w:pPr>
      <w:r w:rsidRPr="004C61FB">
        <w:t>посещение лабораторных занятий</w:t>
      </w:r>
      <w:r w:rsidRPr="004C61FB">
        <w:tab/>
      </w:r>
      <w:r w:rsidRPr="004C61FB">
        <w:tab/>
        <w:t xml:space="preserve"> </w:t>
      </w:r>
      <w:r w:rsidRPr="004C61FB">
        <w:rPr>
          <w:position w:val="-14"/>
        </w:rPr>
        <w:object w:dxaOrig="1760" w:dyaOrig="380">
          <v:shape id="_x0000_i1029" type="#_x0000_t75" style="width:95.25pt;height:20.25pt" o:ole="">
            <v:imagedata r:id="rId16" o:title=""/>
          </v:shape>
          <o:OLEObject Type="Embed" ProgID="Equation.3" ShapeID="_x0000_i1029" DrawAspect="Content" ObjectID="_1544014194" r:id="rId17"/>
        </w:object>
      </w:r>
      <w:r w:rsidRPr="004C61FB">
        <w:t xml:space="preserve">, </w:t>
      </w:r>
    </w:p>
    <w:p w:rsidR="00D20974" w:rsidRPr="004C61FB" w:rsidRDefault="00D20974" w:rsidP="00D20974">
      <w:pPr>
        <w:ind w:left="426" w:hanging="142"/>
        <w:jc w:val="both"/>
      </w:pPr>
      <w:r w:rsidRPr="004C61FB">
        <w:t xml:space="preserve">где  </w:t>
      </w:r>
      <w:r w:rsidRPr="004C61FB">
        <w:rPr>
          <w:position w:val="-12"/>
        </w:rPr>
        <w:object w:dxaOrig="880" w:dyaOrig="380">
          <v:shape id="_x0000_i1030" type="#_x0000_t75" style="width:44.25pt;height:18.75pt" o:ole="">
            <v:imagedata r:id="rId18" o:title=""/>
          </v:shape>
          <o:OLEObject Type="Embed" ProgID="Equation.3" ShapeID="_x0000_i1030" DrawAspect="Content" ObjectID="_1544014195" r:id="rId19"/>
        </w:object>
      </w:r>
      <w:r w:rsidRPr="004C61FB">
        <w:t>– балл технологической карты БРС за посещение лекций,</w:t>
      </w:r>
    </w:p>
    <w:p w:rsidR="00D20974" w:rsidRPr="004C61FB" w:rsidRDefault="00D20974" w:rsidP="00D20974">
      <w:pPr>
        <w:ind w:left="426" w:hanging="142"/>
        <w:jc w:val="both"/>
      </w:pPr>
      <w:r w:rsidRPr="004C61FB">
        <w:rPr>
          <w:position w:val="-16"/>
        </w:rPr>
        <w:object w:dxaOrig="980" w:dyaOrig="420">
          <v:shape id="_x0000_i1031" type="#_x0000_t75" style="width:48.75pt;height:21pt" o:ole="">
            <v:imagedata r:id="rId20" o:title=""/>
          </v:shape>
          <o:OLEObject Type="Embed" ProgID="Equation.3" ShapeID="_x0000_i1031" DrawAspect="Content" ObjectID="_1544014196" r:id="rId21"/>
        </w:object>
      </w:r>
      <w:r w:rsidRPr="004C61FB">
        <w:t>– балл технологической карты БРС за посещение практических занятий,</w:t>
      </w:r>
    </w:p>
    <w:p w:rsidR="00D20974" w:rsidRPr="004C61FB" w:rsidRDefault="00D20974" w:rsidP="00D20974">
      <w:pPr>
        <w:ind w:left="1134" w:hanging="851"/>
        <w:jc w:val="both"/>
      </w:pPr>
      <w:r w:rsidRPr="004C61FB">
        <w:rPr>
          <w:position w:val="-12"/>
        </w:rPr>
        <w:object w:dxaOrig="460" w:dyaOrig="380">
          <v:shape id="_x0000_i1032" type="#_x0000_t75" style="width:23.25pt;height:18.75pt" o:ole="">
            <v:imagedata r:id="rId22" o:title=""/>
          </v:shape>
          <o:OLEObject Type="Embed" ProgID="Equation.3" ShapeID="_x0000_i1032" DrawAspect="Content" ObjectID="_1544014197" r:id="rId23"/>
        </w:object>
      </w:r>
      <w:r w:rsidRPr="004C61FB">
        <w:t xml:space="preserve"> – индекс участия студента в аудиторной работе, определяемый отношением числа ч</w:t>
      </w:r>
      <w:r w:rsidRPr="004C61FB">
        <w:t>а</w:t>
      </w:r>
      <w:r w:rsidRPr="004C61FB">
        <w:t>сов занятий, на которых студент присутствовал, к числу часов занятий проведе</w:t>
      </w:r>
      <w:r w:rsidRPr="004C61FB">
        <w:t>н</w:t>
      </w:r>
      <w:r w:rsidRPr="004C61FB">
        <w:t>ных преподавателем по дисциплине в течение семестра (область изменения инде</w:t>
      </w:r>
      <w:r w:rsidRPr="004C61FB">
        <w:t>к</w:t>
      </w:r>
      <w:r w:rsidRPr="004C61FB">
        <w:t>са от 1 и до 0). Индекс рассчитывается по итогам семестра.</w:t>
      </w:r>
    </w:p>
    <w:p w:rsidR="00D20974" w:rsidRPr="004C61FB" w:rsidRDefault="00D20974" w:rsidP="00182891">
      <w:pPr>
        <w:numPr>
          <w:ilvl w:val="2"/>
          <w:numId w:val="7"/>
        </w:numPr>
        <w:spacing w:before="120"/>
        <w:ind w:left="0" w:firstLine="0"/>
        <w:jc w:val="both"/>
      </w:pPr>
      <w:r w:rsidRPr="004C61FB">
        <w:t>Оценка по дисциплине определяется по шкале БРС УрФУ на основании рейтинга р</w:t>
      </w:r>
      <w:r w:rsidRPr="004C61FB">
        <w:t>е</w:t>
      </w:r>
      <w:r w:rsidRPr="004C61FB">
        <w:t xml:space="preserve">зультата освоения дисциплины </w:t>
      </w:r>
      <w:r w:rsidRPr="004C61FB">
        <w:rPr>
          <w:position w:val="-16"/>
          <w:sz w:val="22"/>
          <w:szCs w:val="22"/>
        </w:rPr>
        <w:object w:dxaOrig="540" w:dyaOrig="420">
          <v:shape id="_x0000_i1033" type="#_x0000_t75" style="width:27pt;height:21pt" o:ole="">
            <v:imagedata r:id="rId24" o:title=""/>
          </v:shape>
          <o:OLEObject Type="Embed" ProgID="Equation.3" ShapeID="_x0000_i1033" DrawAspect="Content" ObjectID="_1544014198" r:id="rId25"/>
        </w:object>
      </w:r>
      <w:r w:rsidRPr="004C61FB">
        <w:t>, определяемого на основе БРС (Приложение 1) по фо</w:t>
      </w:r>
      <w:r w:rsidRPr="004C61FB">
        <w:t>р</w:t>
      </w:r>
      <w:r w:rsidRPr="004C61FB">
        <w:t>муле:</w:t>
      </w:r>
    </w:p>
    <w:p w:rsidR="00D20974" w:rsidRPr="004C61FB" w:rsidRDefault="00D20974" w:rsidP="00D20974">
      <w:pPr>
        <w:jc w:val="center"/>
        <w:rPr>
          <w:sz w:val="22"/>
          <w:szCs w:val="22"/>
        </w:rPr>
      </w:pPr>
      <w:r w:rsidRPr="00FA24D4">
        <w:rPr>
          <w:position w:val="-14"/>
          <w:sz w:val="22"/>
          <w:szCs w:val="22"/>
        </w:rPr>
        <w:object w:dxaOrig="7339" w:dyaOrig="380">
          <v:shape id="_x0000_i1034" type="#_x0000_t75" style="width:425.25pt;height:21.75pt" o:ole="">
            <v:imagedata r:id="rId26" o:title=""/>
          </v:shape>
          <o:OLEObject Type="Embed" ProgID="Equation.3" ShapeID="_x0000_i1034" DrawAspect="Content" ObjectID="_1544014199" r:id="rId27"/>
        </w:object>
      </w:r>
      <w:r w:rsidRPr="004C61FB">
        <w:rPr>
          <w:sz w:val="22"/>
          <w:szCs w:val="22"/>
        </w:rPr>
        <w:t>,</w:t>
      </w:r>
    </w:p>
    <w:p w:rsidR="00D20974" w:rsidRPr="004C61FB" w:rsidRDefault="00D20974" w:rsidP="00D20974">
      <w:pPr>
        <w:ind w:left="426" w:hanging="426"/>
        <w:jc w:val="both"/>
      </w:pPr>
      <w:r w:rsidRPr="004C61FB">
        <w:t xml:space="preserve">где </w:t>
      </w:r>
      <w:r w:rsidRPr="004C61FB">
        <w:rPr>
          <w:position w:val="-16"/>
        </w:rPr>
        <w:object w:dxaOrig="960" w:dyaOrig="420">
          <v:shape id="_x0000_i1035" type="#_x0000_t75" style="width:48pt;height:21pt" o:ole="">
            <v:imagedata r:id="rId28" o:title=""/>
          </v:shape>
          <o:OLEObject Type="Embed" ProgID="Equation.3" ShapeID="_x0000_i1035" DrawAspect="Content" ObjectID="_1544014200" r:id="rId29"/>
        </w:object>
      </w:r>
      <w:r w:rsidRPr="004C61FB">
        <w:t>– балл технологической карты БРС, полученный студентом за выполнение ко</w:t>
      </w:r>
      <w:r w:rsidRPr="004C61FB">
        <w:t>н</w:t>
      </w:r>
      <w:r w:rsidRPr="004C61FB">
        <w:t>трольной работы,</w:t>
      </w:r>
    </w:p>
    <w:p w:rsidR="00D20974" w:rsidRPr="004C61FB" w:rsidRDefault="00D20974" w:rsidP="00D20974">
      <w:pPr>
        <w:ind w:left="426" w:hanging="142"/>
        <w:jc w:val="both"/>
      </w:pPr>
      <w:r w:rsidRPr="004C61FB">
        <w:rPr>
          <w:position w:val="-12"/>
        </w:rPr>
        <w:object w:dxaOrig="880" w:dyaOrig="380">
          <v:shape id="_x0000_i1036" type="#_x0000_t75" style="width:44.25pt;height:18.75pt" o:ole="">
            <v:imagedata r:id="rId18" o:title=""/>
          </v:shape>
          <o:OLEObject Type="Embed" ProgID="Equation.3" ShapeID="_x0000_i1036" DrawAspect="Content" ObjectID="_1544014201" r:id="rId30"/>
        </w:object>
      </w:r>
      <w:r w:rsidRPr="004C61FB">
        <w:t>– балл технологической карты БРС за посещение лекций,</w:t>
      </w:r>
    </w:p>
    <w:p w:rsidR="00D20974" w:rsidRPr="004C61FB" w:rsidRDefault="00D20974" w:rsidP="00D20974">
      <w:pPr>
        <w:ind w:left="426" w:hanging="142"/>
        <w:jc w:val="both"/>
      </w:pPr>
      <w:r w:rsidRPr="004C61FB">
        <w:rPr>
          <w:position w:val="-16"/>
        </w:rPr>
        <w:object w:dxaOrig="980" w:dyaOrig="420">
          <v:shape id="_x0000_i1037" type="#_x0000_t75" style="width:48.75pt;height:21pt" o:ole="">
            <v:imagedata r:id="rId20" o:title=""/>
          </v:shape>
          <o:OLEObject Type="Embed" ProgID="Equation.3" ShapeID="_x0000_i1037" DrawAspect="Content" ObjectID="_1544014202" r:id="rId31"/>
        </w:object>
      </w:r>
      <w:r w:rsidRPr="004C61FB">
        <w:t>– балл технологической карты БРС за посещение практических занятий,</w:t>
      </w:r>
    </w:p>
    <w:p w:rsidR="00D20974" w:rsidRPr="004C61FB" w:rsidRDefault="00D20974" w:rsidP="00D20974">
      <w:pPr>
        <w:ind w:left="426" w:hanging="142"/>
        <w:jc w:val="both"/>
      </w:pPr>
      <w:r w:rsidRPr="004C61FB">
        <w:rPr>
          <w:position w:val="-14"/>
        </w:rPr>
        <w:object w:dxaOrig="780" w:dyaOrig="380">
          <v:shape id="_x0000_i1038" type="#_x0000_t75" style="width:39pt;height:18.75pt" o:ole="">
            <v:imagedata r:id="rId32" o:title=""/>
          </v:shape>
          <o:OLEObject Type="Embed" ProgID="Equation.3" ShapeID="_x0000_i1038" DrawAspect="Content" ObjectID="_1544014203" r:id="rId33"/>
        </w:object>
      </w:r>
      <w:r w:rsidRPr="004C61FB">
        <w:t>– балл технологической карты БРС за выполнение заданий на практических занят</w:t>
      </w:r>
      <w:r w:rsidRPr="004C61FB">
        <w:t>и</w:t>
      </w:r>
      <w:r w:rsidRPr="004C61FB">
        <w:t>ях,</w:t>
      </w:r>
    </w:p>
    <w:p w:rsidR="00D20974" w:rsidRPr="004C61FB" w:rsidRDefault="00D20974" w:rsidP="00D20974">
      <w:pPr>
        <w:ind w:left="426" w:hanging="142"/>
        <w:jc w:val="both"/>
      </w:pPr>
      <w:r w:rsidRPr="00FA24D4">
        <w:rPr>
          <w:i/>
        </w:rPr>
        <w:t>В</w:t>
      </w:r>
      <w:r w:rsidRPr="00FA24D4">
        <w:rPr>
          <w:i/>
          <w:vertAlign w:val="subscript"/>
        </w:rPr>
        <w:t>ТКдр</w:t>
      </w:r>
      <w:r w:rsidRPr="004C61FB">
        <w:t xml:space="preserve">– балл технологической карты БРС, полученный студентом за выполнение </w:t>
      </w:r>
      <w:r>
        <w:t xml:space="preserve">домашней </w:t>
      </w:r>
      <w:r w:rsidRPr="004C61FB">
        <w:t>работы,</w:t>
      </w:r>
    </w:p>
    <w:p w:rsidR="00D20974" w:rsidRPr="004C61FB" w:rsidRDefault="00D20974" w:rsidP="00D20974">
      <w:pPr>
        <w:ind w:left="426" w:hanging="142"/>
        <w:jc w:val="both"/>
      </w:pPr>
      <w:r w:rsidRPr="007257F5">
        <w:rPr>
          <w:position w:val="-12"/>
        </w:rPr>
        <w:object w:dxaOrig="580" w:dyaOrig="360">
          <v:shape id="_x0000_i1039" type="#_x0000_t75" style="width:37.5pt;height:23.25pt" o:ole="">
            <v:imagedata r:id="rId34" o:title=""/>
          </v:shape>
          <o:OLEObject Type="Embed" ProgID="Equation.3" ShapeID="_x0000_i1039" DrawAspect="Content" ObjectID="_1544014204" r:id="rId35"/>
        </w:object>
      </w:r>
      <w:r w:rsidRPr="004C61FB">
        <w:t xml:space="preserve">– балл технологической карты БРС, полученный студентом при сдаче </w:t>
      </w:r>
      <w:r>
        <w:t>экзамена</w:t>
      </w:r>
      <w:r w:rsidRPr="004C61FB">
        <w:t>.</w:t>
      </w:r>
    </w:p>
    <w:p w:rsidR="001B3D05" w:rsidRPr="00641240" w:rsidRDefault="001B3D05" w:rsidP="001B3D05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1B3D05" w:rsidRPr="00641240" w:rsidRDefault="001B3D05" w:rsidP="001B3D05">
      <w:pPr>
        <w:autoSpaceDE w:val="0"/>
      </w:pPr>
    </w:p>
    <w:p w:rsidR="001B3D05" w:rsidRPr="00F21895" w:rsidRDefault="001B3D05" w:rsidP="001B3D05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0035B1" w:rsidRPr="004C61FB" w:rsidRDefault="000035B1" w:rsidP="000035B1"/>
    <w:p w:rsidR="000035B1" w:rsidRPr="004C61FB" w:rsidRDefault="000035B1" w:rsidP="000035B1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0035B1" w:rsidRPr="00BF625D" w:rsidRDefault="000035B1" w:rsidP="000035B1">
      <w:pPr>
        <w:pStyle w:val="a9"/>
        <w:rPr>
          <w:rFonts w:ascii="Symbol" w:hAnsi="Symbol"/>
          <w:color w:val="auto"/>
          <w:sz w:val="24"/>
          <w:szCs w:val="24"/>
          <w:lang w:val="ru-RU"/>
        </w:rPr>
      </w:pPr>
    </w:p>
    <w:p w:rsidR="000035B1" w:rsidRPr="000D3396" w:rsidRDefault="000035B1" w:rsidP="000035B1">
      <w:pPr>
        <w:pStyle w:val="a9"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1</w:t>
      </w:r>
      <w:r w:rsidRPr="004C61FB">
        <w:rPr>
          <w:color w:val="auto"/>
          <w:sz w:val="24"/>
          <w:szCs w:val="24"/>
        </w:rPr>
        <w:t xml:space="preserve">.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 w:rsidRPr="000605BD">
        <w:rPr>
          <w:b/>
          <w:color w:val="auto"/>
          <w:sz w:val="24"/>
          <w:szCs w:val="24"/>
          <w:lang w:val="ru-RU"/>
        </w:rPr>
        <w:t>задания для выполнения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0035B1" w:rsidRPr="004C61FB" w:rsidRDefault="000035B1" w:rsidP="000035B1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Контрольная работа выполняется по теме «</w:t>
      </w:r>
      <w:r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Платформа как услуга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» и состоит из двух ч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а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стей: </w:t>
      </w:r>
    </w:p>
    <w:p w:rsidR="000035B1" w:rsidRPr="004C61FB" w:rsidRDefault="000035B1" w:rsidP="000035B1">
      <w:pPr>
        <w:pStyle w:val="2"/>
        <w:spacing w:before="0"/>
        <w:ind w:left="426"/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</w:pPr>
      <w:r w:rsidRPr="004C61FB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 xml:space="preserve">1. 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Ответить на теоретические вопросы по теме «</w:t>
      </w:r>
      <w:r w:rsidRPr="004C61FB">
        <w:rPr>
          <w:b w:val="0"/>
          <w:bCs w:val="0"/>
          <w:i w:val="0"/>
          <w:iCs w:val="0"/>
          <w:shd w:val="clear" w:color="auto" w:fill="FFFFFF"/>
          <w:lang w:val="ru-RU"/>
        </w:rPr>
        <w:t xml:space="preserve"> </w:t>
      </w:r>
      <w:r w:rsidR="00155978">
        <w:rPr>
          <w:rFonts w:ascii="Times New Roman" w:hAnsi="Times New Roman"/>
          <w:b w:val="0"/>
          <w:i w:val="0"/>
          <w:iCs w:val="0"/>
          <w:sz w:val="24"/>
          <w:szCs w:val="24"/>
          <w:lang w:val="ru-RU"/>
        </w:rPr>
        <w:t>Инструментальные средства разработки</w:t>
      </w:r>
      <w:r w:rsidRPr="004C61FB">
        <w:rPr>
          <w:rFonts w:ascii="Times New Roman" w:hAnsi="Times New Roman"/>
          <w:b w:val="0"/>
          <w:i w:val="0"/>
          <w:iCs w:val="0"/>
          <w:sz w:val="24"/>
          <w:szCs w:val="24"/>
        </w:rPr>
        <w:t>», например:</w:t>
      </w:r>
    </w:p>
    <w:p w:rsidR="000035B1" w:rsidRPr="004C61FB" w:rsidRDefault="00155978" w:rsidP="00182891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Виртуализация программного обеспечения.</w:t>
      </w:r>
    </w:p>
    <w:p w:rsidR="00155978" w:rsidRDefault="00155978" w:rsidP="00182891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Контейнеризация программного обеспечения</w:t>
      </w:r>
      <w:r w:rsidRPr="004C61FB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.</w:t>
      </w:r>
    </w:p>
    <w:p w:rsidR="00155978" w:rsidRDefault="00155978" w:rsidP="00182891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Непрерывная интеграция</w:t>
      </w:r>
    </w:p>
    <w:p w:rsidR="000035B1" w:rsidRPr="004C61FB" w:rsidRDefault="000035B1" w:rsidP="000035B1">
      <w:pPr>
        <w:pStyle w:val="a9"/>
        <w:tabs>
          <w:tab w:val="left" w:pos="709"/>
        </w:tabs>
        <w:spacing w:line="276" w:lineRule="auto"/>
        <w:ind w:left="426"/>
        <w:rPr>
          <w:iCs/>
          <w:color w:val="auto"/>
          <w:sz w:val="24"/>
          <w:szCs w:val="24"/>
          <w:lang w:val="ru-RU" w:eastAsia="x-none"/>
        </w:rPr>
      </w:pPr>
      <w:r w:rsidRPr="004C61FB">
        <w:rPr>
          <w:iCs/>
          <w:color w:val="auto"/>
          <w:sz w:val="24"/>
          <w:szCs w:val="24"/>
          <w:lang w:eastAsia="x-none"/>
        </w:rPr>
        <w:t>2. Ответить на теоретические вопросы по теме «</w:t>
      </w:r>
      <w:r w:rsidR="00155978" w:rsidRPr="00155978">
        <w:t xml:space="preserve"> </w:t>
      </w:r>
      <w:r w:rsidR="00155978" w:rsidRPr="00155978">
        <w:rPr>
          <w:iCs/>
          <w:color w:val="auto"/>
          <w:sz w:val="24"/>
          <w:szCs w:val="24"/>
          <w:lang w:val="ru-RU" w:eastAsia="x-none"/>
        </w:rPr>
        <w:t>Платформа как услуга</w:t>
      </w:r>
      <w:r w:rsidRPr="004C61FB">
        <w:rPr>
          <w:iCs/>
          <w:color w:val="auto"/>
          <w:sz w:val="24"/>
          <w:szCs w:val="24"/>
          <w:lang w:eastAsia="x-none"/>
        </w:rPr>
        <w:t xml:space="preserve">», например: </w:t>
      </w:r>
    </w:p>
    <w:p w:rsidR="00A865A0" w:rsidRPr="00A865A0" w:rsidRDefault="00A865A0" w:rsidP="00182891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Сектор PaaS – основные игроки рынка, </w:t>
      </w:r>
    </w:p>
    <w:p w:rsidR="00A865A0" w:rsidRPr="00A865A0" w:rsidRDefault="00A865A0" w:rsidP="00182891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 xml:space="preserve">Классификация предложений на рынке PaaS, </w:t>
      </w:r>
    </w:p>
    <w:p w:rsidR="000035B1" w:rsidRPr="00A865A0" w:rsidRDefault="00A865A0" w:rsidP="00182891">
      <w:pPr>
        <w:pStyle w:val="2"/>
        <w:numPr>
          <w:ilvl w:val="3"/>
          <w:numId w:val="14"/>
        </w:numPr>
        <w:spacing w:before="0" w:after="0"/>
        <w:ind w:left="1134" w:hanging="283"/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</w:pPr>
      <w:r w:rsidRPr="00A865A0">
        <w:rPr>
          <w:rFonts w:ascii="Times New Roman" w:hAnsi="Times New Roman" w:cs="Cambria"/>
          <w:b w:val="0"/>
          <w:i w:val="0"/>
          <w:iCs w:val="0"/>
          <w:spacing w:val="-5"/>
          <w:sz w:val="24"/>
          <w:szCs w:val="24"/>
          <w:lang w:val="ru-RU"/>
        </w:rPr>
        <w:t>Основные технологии, используемые в PaaS</w:t>
      </w:r>
    </w:p>
    <w:p w:rsidR="000035B1" w:rsidRPr="00BF625D" w:rsidRDefault="000035B1" w:rsidP="000035B1">
      <w:pPr>
        <w:pStyle w:val="a9"/>
        <w:rPr>
          <w:b/>
          <w:color w:val="auto"/>
          <w:sz w:val="24"/>
          <w:szCs w:val="24"/>
          <w:lang w:val="ru-RU"/>
        </w:rPr>
      </w:pPr>
    </w:p>
    <w:p w:rsidR="000035B1" w:rsidRDefault="000035B1" w:rsidP="000035B1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2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 xml:space="preserve">Примерные  </w:t>
      </w:r>
      <w:r>
        <w:rPr>
          <w:b/>
          <w:color w:val="auto"/>
          <w:sz w:val="24"/>
          <w:szCs w:val="24"/>
          <w:lang w:val="ru-RU"/>
        </w:rPr>
        <w:t>задания для выполнения домашних работ:</w:t>
      </w:r>
    </w:p>
    <w:p w:rsidR="000035B1" w:rsidRDefault="00E8428D" w:rsidP="00182891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Зарегистрировать учётную запись для подключения к облачной платформе</w:t>
      </w:r>
    </w:p>
    <w:p w:rsidR="00E8428D" w:rsidRDefault="00E8428D" w:rsidP="00182891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Выделить вычислительные ресурсы</w:t>
      </w:r>
    </w:p>
    <w:p w:rsidR="00E8428D" w:rsidRDefault="00E8428D" w:rsidP="00182891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Разработать модельное предложение БД для размещения на платформе</w:t>
      </w:r>
    </w:p>
    <w:p w:rsidR="00E8428D" w:rsidRDefault="00E8428D" w:rsidP="00182891">
      <w:pPr>
        <w:pStyle w:val="a9"/>
        <w:numPr>
          <w:ilvl w:val="0"/>
          <w:numId w:val="16"/>
        </w:numPr>
        <w:rPr>
          <w:color w:val="auto"/>
          <w:sz w:val="24"/>
          <w:szCs w:val="24"/>
          <w:lang w:val="ru-RU"/>
        </w:rPr>
      </w:pPr>
      <w:r>
        <w:rPr>
          <w:color w:val="auto"/>
          <w:sz w:val="24"/>
          <w:szCs w:val="24"/>
          <w:lang w:val="ru-RU"/>
        </w:rPr>
        <w:t>Доставить приложение на платформу</w:t>
      </w:r>
    </w:p>
    <w:p w:rsidR="00E8428D" w:rsidRPr="00BF625D" w:rsidRDefault="00E8428D" w:rsidP="000035B1">
      <w:pPr>
        <w:pStyle w:val="a9"/>
        <w:rPr>
          <w:color w:val="auto"/>
          <w:sz w:val="24"/>
          <w:szCs w:val="24"/>
          <w:lang w:val="ru-RU"/>
        </w:rPr>
      </w:pPr>
    </w:p>
    <w:p w:rsidR="000035B1" w:rsidRDefault="000035B1" w:rsidP="000035B1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132D4D">
        <w:rPr>
          <w:b/>
          <w:color w:val="auto"/>
          <w:sz w:val="24"/>
          <w:szCs w:val="24"/>
        </w:rPr>
        <w:t xml:space="preserve">Перечень аудиторных заданий, выполняемых в ходе </w:t>
      </w:r>
      <w:r>
        <w:rPr>
          <w:b/>
          <w:color w:val="auto"/>
          <w:sz w:val="24"/>
          <w:szCs w:val="24"/>
          <w:lang w:val="ru-RU"/>
        </w:rPr>
        <w:t>практических</w:t>
      </w:r>
      <w:r w:rsidRPr="00132D4D">
        <w:rPr>
          <w:b/>
          <w:color w:val="auto"/>
          <w:sz w:val="24"/>
          <w:szCs w:val="24"/>
        </w:rPr>
        <w:t xml:space="preserve"> занятий:</w:t>
      </w:r>
    </w:p>
    <w:p w:rsidR="0022342B" w:rsidRPr="0022342B" w:rsidRDefault="0022342B" w:rsidP="00182891">
      <w:pPr>
        <w:pStyle w:val="a6"/>
        <w:numPr>
          <w:ilvl w:val="0"/>
          <w:numId w:val="17"/>
        </w:numPr>
        <w:snapToGrid w:val="0"/>
        <w:ind w:right="34"/>
      </w:pPr>
      <w:r>
        <w:t>Введение в о</w:t>
      </w:r>
      <w:r w:rsidRPr="0022342B">
        <w:t>блачные вычисления</w:t>
      </w:r>
    </w:p>
    <w:p w:rsidR="0022342B" w:rsidRPr="0022342B" w:rsidRDefault="00C36B1E" w:rsidP="00182891">
      <w:pPr>
        <w:pStyle w:val="a6"/>
        <w:numPr>
          <w:ilvl w:val="0"/>
          <w:numId w:val="17"/>
        </w:numPr>
        <w:snapToGrid w:val="0"/>
        <w:ind w:right="34"/>
      </w:pPr>
      <w:r>
        <w:t xml:space="preserve">Использование </w:t>
      </w:r>
      <w:r w:rsidR="0022342B" w:rsidRPr="0022342B">
        <w:t>SaaS</w:t>
      </w:r>
    </w:p>
    <w:p w:rsidR="0022342B" w:rsidRPr="0022342B" w:rsidRDefault="00C36B1E" w:rsidP="00182891">
      <w:pPr>
        <w:pStyle w:val="a6"/>
        <w:numPr>
          <w:ilvl w:val="0"/>
          <w:numId w:val="17"/>
        </w:numPr>
        <w:snapToGrid w:val="0"/>
        <w:ind w:right="34"/>
      </w:pPr>
      <w:r>
        <w:t xml:space="preserve">Использование </w:t>
      </w:r>
      <w:r w:rsidR="0022342B" w:rsidRPr="0022342B">
        <w:t>PaaS</w:t>
      </w:r>
    </w:p>
    <w:p w:rsidR="0022342B" w:rsidRPr="0022342B" w:rsidRDefault="0022342B" w:rsidP="00182891">
      <w:pPr>
        <w:pStyle w:val="a6"/>
        <w:numPr>
          <w:ilvl w:val="0"/>
          <w:numId w:val="17"/>
        </w:numPr>
        <w:snapToGrid w:val="0"/>
        <w:ind w:right="34"/>
      </w:pPr>
      <w:r w:rsidRPr="0022342B">
        <w:t>Инструменты разработчика</w:t>
      </w:r>
    </w:p>
    <w:p w:rsidR="0022342B" w:rsidRPr="0022342B" w:rsidRDefault="00B36F9B" w:rsidP="00182891">
      <w:pPr>
        <w:pStyle w:val="a6"/>
        <w:numPr>
          <w:ilvl w:val="0"/>
          <w:numId w:val="17"/>
        </w:numPr>
        <w:snapToGrid w:val="0"/>
        <w:ind w:right="34"/>
      </w:pPr>
      <w:r>
        <w:t xml:space="preserve">Работа в </w:t>
      </w:r>
      <w:r w:rsidR="0022342B" w:rsidRPr="0022342B">
        <w:t>Google Apps</w:t>
      </w:r>
    </w:p>
    <w:p w:rsidR="0022342B" w:rsidRPr="0022342B" w:rsidRDefault="00B36F9B" w:rsidP="00182891">
      <w:pPr>
        <w:pStyle w:val="a6"/>
        <w:numPr>
          <w:ilvl w:val="0"/>
          <w:numId w:val="17"/>
        </w:numPr>
        <w:snapToGrid w:val="0"/>
        <w:ind w:right="34"/>
      </w:pPr>
      <w:r>
        <w:t xml:space="preserve">Работа в </w:t>
      </w:r>
      <w:r w:rsidR="0022342B" w:rsidRPr="0022342B">
        <w:t>Windows Azure</w:t>
      </w:r>
    </w:p>
    <w:p w:rsidR="000035B1" w:rsidRPr="004C61FB" w:rsidRDefault="000035B1" w:rsidP="000035B1">
      <w:pPr>
        <w:pStyle w:val="a9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экзамена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>Первый этап развития облачных технологий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Второй этап развития облачных технологий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Третий этап развития облачных технологий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Современное состояние технологий облачных вычислений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видов услуг на рынке облачных вычислений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lastRenderedPageBreak/>
        <w:t xml:space="preserve">Технологии, предваряющие облачные вычисления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>Преимущества  использования  облачных  вычислений  в  сравнении  с традицио</w:t>
      </w:r>
      <w:r>
        <w:t>н</w:t>
      </w:r>
      <w:r>
        <w:t xml:space="preserve">ными технологиями автоматизации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Недостатки  использования  облачных  вычислений  в  сравнении  с традиционными технологиями автоматизации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SaaS – основные игроки рынка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SaaS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SaaS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PaaS – основные игроки рынка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PaaS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PaaS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IaaS – основные игроки рынка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IaaS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IaaS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DaaS – основные игроки рынка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DaaS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DaaS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Сектор HaaS – основные игроки рынка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Классификация предложений на рынке HaaS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технологии, используемые в HaaS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Платформа Google App Engine – обзор технологии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Возможности разработки в среде Google App Engine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СУБД BigTable и язык запросов GQL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Платформа Windows Azure – обзор технологии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Проектирование с использованием .Net в среде Windows Azure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Технологии фреймворков в облачных вычислениях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Проблемы масштабирования СУБД в облачных вычислениях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Основные технологии виртуализации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Фреймворк Ruby on Rails – обзор технологии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Облачный сервис Heroku – обзор технологии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Виртуальные машины VMware – обзор технологии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>Применение  платформенных  решений  в  современном  проектировании информ</w:t>
      </w:r>
      <w:r>
        <w:t>а</w:t>
      </w:r>
      <w:r>
        <w:t xml:space="preserve">ционных систем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36. Основные архитектуры виртуальных серверов баз данных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Облачный веб-хостинг – обзор технологии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lastRenderedPageBreak/>
        <w:t>Применение возможностей технологии облачных вычислений в разработке мобил</w:t>
      </w:r>
      <w:r>
        <w:t>ь</w:t>
      </w:r>
      <w:r>
        <w:t xml:space="preserve">ных приложений </w:t>
      </w:r>
    </w:p>
    <w:p w:rsidR="00EA2E7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 xml:space="preserve">Проблемы обеспечения безопасности в облачных сервисах </w:t>
      </w:r>
    </w:p>
    <w:p w:rsidR="009F44C5" w:rsidRPr="00281EB6" w:rsidRDefault="00EA2E76" w:rsidP="00182891">
      <w:pPr>
        <w:pStyle w:val="a6"/>
        <w:numPr>
          <w:ilvl w:val="0"/>
          <w:numId w:val="15"/>
        </w:numPr>
        <w:spacing w:line="360" w:lineRule="auto"/>
        <w:jc w:val="both"/>
      </w:pPr>
      <w:r>
        <w:t>Перспективы развития технологий облачных вычислений в России</w:t>
      </w:r>
    </w:p>
    <w:p w:rsidR="00EA2E76" w:rsidRPr="004C61FB" w:rsidRDefault="00EA2E76" w:rsidP="00EA2E76">
      <w:pPr>
        <w:pStyle w:val="a9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A2E76" w:rsidRPr="004C61FB" w:rsidRDefault="00EA2E76" w:rsidP="00EA2E76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EA2E76" w:rsidRPr="00641240" w:rsidRDefault="00EA2E76" w:rsidP="00EA2E76">
      <w:pPr>
        <w:pStyle w:val="a9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A2E76" w:rsidRPr="004C61FB" w:rsidRDefault="00EA2E76" w:rsidP="00EA2E76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EA2E76" w:rsidRDefault="00EA2E76" w:rsidP="00EA2E76">
      <w:pPr>
        <w:pStyle w:val="a9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>
        <w:rPr>
          <w:b/>
          <w:color w:val="auto"/>
          <w:sz w:val="24"/>
          <w:szCs w:val="24"/>
          <w:lang w:val="ru-RU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A2E76" w:rsidRPr="004C61FB" w:rsidRDefault="00EA2E76" w:rsidP="00EA2E76">
      <w:pPr>
        <w:pStyle w:val="a9"/>
        <w:rPr>
          <w:b/>
          <w:color w:val="auto"/>
          <w:sz w:val="24"/>
          <w:szCs w:val="24"/>
          <w:lang w:val="ru-RU"/>
        </w:rPr>
      </w:pPr>
      <w:r w:rsidRPr="004C61FB">
        <w:rPr>
          <w:i/>
          <w:spacing w:val="-5"/>
          <w:sz w:val="24"/>
          <w:szCs w:val="24"/>
        </w:rPr>
        <w:t xml:space="preserve">не </w:t>
      </w:r>
      <w:r w:rsidRPr="004C61FB">
        <w:rPr>
          <w:i/>
          <w:spacing w:val="-5"/>
          <w:sz w:val="24"/>
          <w:szCs w:val="24"/>
          <w:lang w:val="ru-RU"/>
        </w:rPr>
        <w:t>используются</w:t>
      </w:r>
    </w:p>
    <w:p w:rsidR="009F44C5" w:rsidRDefault="00F35521" w:rsidP="00C27138">
      <w:pPr>
        <w:spacing w:line="360" w:lineRule="auto"/>
        <w:ind w:firstLine="720"/>
        <w:jc w:val="both"/>
        <w:rPr>
          <w:b/>
        </w:rPr>
      </w:pPr>
      <w:r>
        <w:rPr>
          <w:b/>
        </w:rPr>
        <w:br w:type="page"/>
      </w:r>
      <w:r>
        <w:rPr>
          <w:b/>
        </w:rPr>
        <w:lastRenderedPageBreak/>
        <w:t>ОГЛАВЛЕНИЕ</w:t>
      </w:r>
    </w:p>
    <w:p w:rsidR="00C27138" w:rsidRDefault="00696561">
      <w:pPr>
        <w:pStyle w:val="1"/>
        <w:tabs>
          <w:tab w:val="right" w:leader="dot" w:pos="9770"/>
        </w:tabs>
        <w:rPr>
          <w:noProof/>
          <w:lang w:eastAsia="ru-RU"/>
        </w:rPr>
      </w:pPr>
      <w:r>
        <w:fldChar w:fldCharType="begin"/>
      </w:r>
      <w:r>
        <w:instrText xml:space="preserve"> TOC \f </w:instrText>
      </w:r>
      <w:r>
        <w:fldChar w:fldCharType="separate"/>
      </w:r>
      <w:r w:rsidR="00C27138" w:rsidRPr="00F10FD4">
        <w:rPr>
          <w:b/>
          <w:bCs/>
          <w:caps/>
          <w:noProof/>
        </w:rPr>
        <w:t>ОБЩАЯ ХАРАКТЕРИСТИКА ДИСЦИПЛИНЫ</w:t>
      </w:r>
      <w:r w:rsidR="00C27138">
        <w:rPr>
          <w:noProof/>
        </w:rPr>
        <w:tab/>
      </w:r>
      <w:r w:rsidR="00C27138">
        <w:rPr>
          <w:noProof/>
        </w:rPr>
        <w:fldChar w:fldCharType="begin"/>
      </w:r>
      <w:r w:rsidR="00C27138">
        <w:rPr>
          <w:noProof/>
        </w:rPr>
        <w:instrText xml:space="preserve"> PAGEREF _Toc463805971 \h </w:instrText>
      </w:r>
      <w:r w:rsidR="00C27138">
        <w:rPr>
          <w:noProof/>
        </w:rPr>
      </w:r>
      <w:r w:rsidR="00C27138">
        <w:rPr>
          <w:noProof/>
        </w:rPr>
        <w:fldChar w:fldCharType="separate"/>
      </w:r>
      <w:r w:rsidR="00C27138">
        <w:rPr>
          <w:noProof/>
        </w:rPr>
        <w:t>3</w:t>
      </w:r>
      <w:r w:rsidR="00C27138"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Аннотация содержания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Язык реализации программы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Планируемые результаты обучения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Объем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СОДЕРЖАНИЕ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РАСПРЕДЕЛЕНИЕ УЧЕБНОГО ВРЕМЕНИ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Распределение аудиторной нагрузки и мероприятий самостоятельной работы по разделам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4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ОРГАНИЗАЦИЯ ПРАКТИЧЕСКИХ ЗАНЯТИЙ, САМОСТОЯТЕЛЬНОЙ РАБОТЫ ПО ДИСЦИПЛИНЕ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_Toc463805979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Лабораторные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Практические занятия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Примерная тематика самостоятельной работы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СООТНОШЕНИЕ РАЗДЕЛОВ, тем ДИСЦИПЛИНЫ И ПРИМЕНЯЕМЫХ ТЕХНОЛОГИЙ ОБУЧЕНИЯ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КОНТРОЛЯ И ОЦЕНИВАНИЯ РЕЗУЛЬТАТОВ ОБУЧЕНИЯ (Приложение 1)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ПРОЦЕДУРЫ ОЦЕНИВАНИЯ РЕЗУЛЬТАТОВ ОБУЧЕНИЯ В РАМКАХ НЕЗАВИСИМОГО ТЕСТОВОГО КОНТРОЛЯ (Приложение 2)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ФОНД ОЦЕНОЧНЫХ СРЕДСТВ ДЛЯ ПРОВЕДЕНИЯ ТЕКУЩЕЙ И ПРОМЕЖУТОЧНОЙ АТТЕСТАЦИИ ПО ДИСЦИПЛИНЕ (Приложение 3)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5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УЧЕБНО-МЕТОДИЧЕСКОЕ И ИНФОРМАЦИОННОЕ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Рекомендуемая литература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_Toc463805989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Методические разработки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Программное обеспечение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Базы данных, информационно-справочные и поисковые системы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2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iCs/>
          <w:noProof/>
        </w:rPr>
        <w:t>Электронные образовательные ресурсы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bCs/>
          <w:caps/>
          <w:noProof/>
        </w:rPr>
        <w:t>мАТЕРИАЛЬНО-ТЕХНИЧЕСКОЕ ОБЕСПЕЧЕНИЕ ДИСЦИПЛИНЫ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6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1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7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2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8</w:t>
      </w:r>
      <w:r>
        <w:rPr>
          <w:noProof/>
        </w:rPr>
        <w:fldChar w:fldCharType="end"/>
      </w:r>
    </w:p>
    <w:p w:rsidR="00C27138" w:rsidRDefault="00C27138">
      <w:pPr>
        <w:pStyle w:val="1"/>
        <w:tabs>
          <w:tab w:val="right" w:leader="dot" w:pos="9770"/>
        </w:tabs>
        <w:rPr>
          <w:noProof/>
          <w:lang w:eastAsia="ru-RU"/>
        </w:rPr>
      </w:pPr>
      <w:r w:rsidRPr="00F10FD4">
        <w:rPr>
          <w:b/>
          <w:noProof/>
        </w:rPr>
        <w:t>ПРИЛОЖЕНИЕ 3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_Toc463805997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9</w:t>
      </w:r>
      <w:r>
        <w:rPr>
          <w:noProof/>
        </w:rPr>
        <w:fldChar w:fldCharType="end"/>
      </w:r>
    </w:p>
    <w:p w:rsidR="00696561" w:rsidRDefault="00696561" w:rsidP="00696561">
      <w:pPr>
        <w:spacing w:line="360" w:lineRule="auto"/>
        <w:ind w:firstLine="720"/>
        <w:jc w:val="both"/>
      </w:pPr>
      <w:r>
        <w:fldChar w:fldCharType="end"/>
      </w:r>
    </w:p>
    <w:p w:rsidR="00696561" w:rsidRPr="00696561" w:rsidRDefault="00696561" w:rsidP="00696561">
      <w:pPr>
        <w:spacing w:line="360" w:lineRule="auto"/>
        <w:ind w:firstLine="720"/>
        <w:jc w:val="both"/>
      </w:pPr>
    </w:p>
    <w:sectPr w:rsidR="00696561" w:rsidRPr="00696561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9D1531E"/>
    <w:multiLevelType w:val="hybridMultilevel"/>
    <w:tmpl w:val="F3267964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3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>
    <w:nsid w:val="182D1B70"/>
    <w:multiLevelType w:val="hybridMultilevel"/>
    <w:tmpl w:val="88500FDC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6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7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8">
    <w:nsid w:val="45EB1475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9">
    <w:nsid w:val="4AF01B22"/>
    <w:multiLevelType w:val="multilevel"/>
    <w:tmpl w:val="EFC640DA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suff w:val="space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5B4F2186"/>
    <w:multiLevelType w:val="hybridMultilevel"/>
    <w:tmpl w:val="A822C8EE"/>
    <w:lvl w:ilvl="0" w:tplc="04190001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11">
    <w:nsid w:val="6A0C2778"/>
    <w:multiLevelType w:val="hybridMultilevel"/>
    <w:tmpl w:val="D174CF6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3BB27DD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AF1303B"/>
    <w:multiLevelType w:val="hybridMultilevel"/>
    <w:tmpl w:val="0F20C5CA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C7433C3"/>
    <w:multiLevelType w:val="hybridMultilevel"/>
    <w:tmpl w:val="EA1E369E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7FF939E4"/>
    <w:multiLevelType w:val="hybridMultilevel"/>
    <w:tmpl w:val="28CEB4C6"/>
    <w:lvl w:ilvl="0" w:tplc="99D88A6A">
      <w:start w:val="1"/>
      <w:numFmt w:val="bullet"/>
      <w:lvlText w:val="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7"/>
  </w:num>
  <w:num w:numId="5">
    <w:abstractNumId w:val="4"/>
  </w:num>
  <w:num w:numId="6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3"/>
  </w:num>
  <w:num w:numId="9">
    <w:abstractNumId w:val="8"/>
  </w:num>
  <w:num w:numId="10">
    <w:abstractNumId w:val="12"/>
  </w:num>
  <w:num w:numId="11">
    <w:abstractNumId w:val="1"/>
  </w:num>
  <w:num w:numId="12">
    <w:abstractNumId w:val="13"/>
  </w:num>
  <w:num w:numId="13">
    <w:abstractNumId w:val="16"/>
  </w:num>
  <w:num w:numId="14">
    <w:abstractNumId w:val="10"/>
  </w:num>
  <w:num w:numId="15">
    <w:abstractNumId w:val="15"/>
  </w:num>
  <w:num w:numId="16">
    <w:abstractNumId w:val="11"/>
  </w:num>
  <w:num w:numId="17">
    <w:abstractNumId w:val="14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035B1"/>
    <w:rsid w:val="0001445B"/>
    <w:rsid w:val="00014B2D"/>
    <w:rsid w:val="00022BC7"/>
    <w:rsid w:val="00050389"/>
    <w:rsid w:val="000506F8"/>
    <w:rsid w:val="000519E2"/>
    <w:rsid w:val="000603EB"/>
    <w:rsid w:val="00060744"/>
    <w:rsid w:val="000635DE"/>
    <w:rsid w:val="000767B6"/>
    <w:rsid w:val="0008402E"/>
    <w:rsid w:val="00091E5A"/>
    <w:rsid w:val="000B14B2"/>
    <w:rsid w:val="00102FBD"/>
    <w:rsid w:val="00103C8B"/>
    <w:rsid w:val="001446FF"/>
    <w:rsid w:val="00154A1D"/>
    <w:rsid w:val="001557CA"/>
    <w:rsid w:val="00155978"/>
    <w:rsid w:val="00182891"/>
    <w:rsid w:val="00187099"/>
    <w:rsid w:val="001A2A99"/>
    <w:rsid w:val="001B3D05"/>
    <w:rsid w:val="001C2BCF"/>
    <w:rsid w:val="001D7C68"/>
    <w:rsid w:val="001E1019"/>
    <w:rsid w:val="001E3529"/>
    <w:rsid w:val="001F4B5C"/>
    <w:rsid w:val="0022342B"/>
    <w:rsid w:val="00281EB6"/>
    <w:rsid w:val="00284E37"/>
    <w:rsid w:val="00291888"/>
    <w:rsid w:val="002A5D4E"/>
    <w:rsid w:val="002D32E5"/>
    <w:rsid w:val="002F40A2"/>
    <w:rsid w:val="00316542"/>
    <w:rsid w:val="00331777"/>
    <w:rsid w:val="00335C4C"/>
    <w:rsid w:val="00342FB9"/>
    <w:rsid w:val="003465AA"/>
    <w:rsid w:val="003674D0"/>
    <w:rsid w:val="00372169"/>
    <w:rsid w:val="003756DC"/>
    <w:rsid w:val="003913DA"/>
    <w:rsid w:val="003A0855"/>
    <w:rsid w:val="003E69AE"/>
    <w:rsid w:val="00410CCF"/>
    <w:rsid w:val="00412398"/>
    <w:rsid w:val="004162ED"/>
    <w:rsid w:val="0044742E"/>
    <w:rsid w:val="004664C9"/>
    <w:rsid w:val="004A7056"/>
    <w:rsid w:val="005024C9"/>
    <w:rsid w:val="005107D2"/>
    <w:rsid w:val="00520308"/>
    <w:rsid w:val="005263F0"/>
    <w:rsid w:val="005340F5"/>
    <w:rsid w:val="005415D3"/>
    <w:rsid w:val="00557495"/>
    <w:rsid w:val="005764C2"/>
    <w:rsid w:val="00580674"/>
    <w:rsid w:val="00593805"/>
    <w:rsid w:val="005B43F1"/>
    <w:rsid w:val="005C09C1"/>
    <w:rsid w:val="006051A0"/>
    <w:rsid w:val="00631638"/>
    <w:rsid w:val="00640660"/>
    <w:rsid w:val="006617A5"/>
    <w:rsid w:val="00667056"/>
    <w:rsid w:val="00667879"/>
    <w:rsid w:val="00696561"/>
    <w:rsid w:val="006F3BEB"/>
    <w:rsid w:val="00705705"/>
    <w:rsid w:val="007260E5"/>
    <w:rsid w:val="00762A38"/>
    <w:rsid w:val="00790B45"/>
    <w:rsid w:val="007B749B"/>
    <w:rsid w:val="007C4931"/>
    <w:rsid w:val="007D5A72"/>
    <w:rsid w:val="007E2001"/>
    <w:rsid w:val="007E7F56"/>
    <w:rsid w:val="00806DB5"/>
    <w:rsid w:val="00817297"/>
    <w:rsid w:val="008A48A7"/>
    <w:rsid w:val="008B0A1F"/>
    <w:rsid w:val="008B502C"/>
    <w:rsid w:val="008C4BF4"/>
    <w:rsid w:val="008D6066"/>
    <w:rsid w:val="008F09C9"/>
    <w:rsid w:val="00956E05"/>
    <w:rsid w:val="00956F6F"/>
    <w:rsid w:val="00961B2A"/>
    <w:rsid w:val="00984CCA"/>
    <w:rsid w:val="009925BF"/>
    <w:rsid w:val="009A4AD6"/>
    <w:rsid w:val="009F44C5"/>
    <w:rsid w:val="00A30447"/>
    <w:rsid w:val="00A5369F"/>
    <w:rsid w:val="00A632CA"/>
    <w:rsid w:val="00A64414"/>
    <w:rsid w:val="00A8369D"/>
    <w:rsid w:val="00A865A0"/>
    <w:rsid w:val="00AB1E72"/>
    <w:rsid w:val="00AB4CC1"/>
    <w:rsid w:val="00B15A69"/>
    <w:rsid w:val="00B31533"/>
    <w:rsid w:val="00B36692"/>
    <w:rsid w:val="00B36F9B"/>
    <w:rsid w:val="00B561B2"/>
    <w:rsid w:val="00BE116A"/>
    <w:rsid w:val="00C27138"/>
    <w:rsid w:val="00C36B1E"/>
    <w:rsid w:val="00C46027"/>
    <w:rsid w:val="00C74C8F"/>
    <w:rsid w:val="00C81049"/>
    <w:rsid w:val="00CA4202"/>
    <w:rsid w:val="00CC2D46"/>
    <w:rsid w:val="00CF48B9"/>
    <w:rsid w:val="00D20974"/>
    <w:rsid w:val="00D33186"/>
    <w:rsid w:val="00D747D0"/>
    <w:rsid w:val="00D84580"/>
    <w:rsid w:val="00D84CFE"/>
    <w:rsid w:val="00D874E0"/>
    <w:rsid w:val="00D932EE"/>
    <w:rsid w:val="00DA61FA"/>
    <w:rsid w:val="00DB451A"/>
    <w:rsid w:val="00DD03F6"/>
    <w:rsid w:val="00E00925"/>
    <w:rsid w:val="00E10A60"/>
    <w:rsid w:val="00E27673"/>
    <w:rsid w:val="00E4761A"/>
    <w:rsid w:val="00E651D5"/>
    <w:rsid w:val="00E6578C"/>
    <w:rsid w:val="00E8428D"/>
    <w:rsid w:val="00E8525B"/>
    <w:rsid w:val="00E95ABC"/>
    <w:rsid w:val="00EA0B88"/>
    <w:rsid w:val="00EA2E76"/>
    <w:rsid w:val="00EE075B"/>
    <w:rsid w:val="00F14E27"/>
    <w:rsid w:val="00F162E6"/>
    <w:rsid w:val="00F34D50"/>
    <w:rsid w:val="00F35521"/>
    <w:rsid w:val="00F86285"/>
    <w:rsid w:val="00FC0D1F"/>
    <w:rsid w:val="00FD5716"/>
    <w:rsid w:val="00FD6A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0035B1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uiPriority w:val="34"/>
    <w:qFormat/>
    <w:rsid w:val="00806DB5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AB4CC1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8">
    <w:name w:val="Hyperlink"/>
    <w:uiPriority w:val="99"/>
    <w:rsid w:val="001B3D05"/>
    <w:rPr>
      <w:color w:val="0563C1"/>
      <w:u w:val="single"/>
    </w:rPr>
  </w:style>
  <w:style w:type="paragraph" w:styleId="a9">
    <w:name w:val="footnote text"/>
    <w:basedOn w:val="a1"/>
    <w:link w:val="aa"/>
    <w:rsid w:val="001B3D05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a">
    <w:name w:val="Текст сноски Знак"/>
    <w:basedOn w:val="a2"/>
    <w:link w:val="a9"/>
    <w:rsid w:val="001B3D05"/>
    <w:rPr>
      <w:color w:val="000000"/>
      <w:lang w:val="x-none" w:eastAsia="ar-SA"/>
    </w:rPr>
  </w:style>
  <w:style w:type="paragraph" w:customStyle="1" w:styleId="22">
    <w:name w:val="2"/>
    <w:basedOn w:val="a1"/>
    <w:rsid w:val="001B3D05"/>
    <w:pPr>
      <w:spacing w:before="280" w:after="280"/>
    </w:pPr>
  </w:style>
  <w:style w:type="paragraph" w:styleId="ab">
    <w:name w:val="Balloon Text"/>
    <w:basedOn w:val="a1"/>
    <w:link w:val="ac"/>
    <w:rsid w:val="001B3D05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1B3D05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4162ED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0035B1"/>
    <w:rPr>
      <w:rFonts w:ascii="Arial" w:hAnsi="Arial" w:cs="Arial"/>
      <w:b/>
      <w:bCs/>
      <w:i/>
      <w:iCs/>
      <w:sz w:val="28"/>
      <w:szCs w:val="28"/>
      <w:lang w:val="x-none"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iPriority="99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2">
    <w:name w:val="heading 2"/>
    <w:basedOn w:val="a1"/>
    <w:next w:val="a1"/>
    <w:link w:val="20"/>
    <w:qFormat/>
    <w:rsid w:val="000035B1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paragraph" w:styleId="a6">
    <w:name w:val="List Paragraph"/>
    <w:basedOn w:val="a1"/>
    <w:uiPriority w:val="34"/>
    <w:qFormat/>
    <w:rsid w:val="00806DB5"/>
    <w:pPr>
      <w:ind w:left="720"/>
      <w:contextualSpacing/>
    </w:pPr>
  </w:style>
  <w:style w:type="paragraph" w:customStyle="1" w:styleId="210">
    <w:name w:val="Список 21"/>
    <w:basedOn w:val="a1"/>
    <w:uiPriority w:val="99"/>
    <w:rsid w:val="00AB4CC1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3465AA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character" w:styleId="a8">
    <w:name w:val="Hyperlink"/>
    <w:uiPriority w:val="99"/>
    <w:rsid w:val="001B3D05"/>
    <w:rPr>
      <w:color w:val="0563C1"/>
      <w:u w:val="single"/>
    </w:rPr>
  </w:style>
  <w:style w:type="paragraph" w:styleId="a9">
    <w:name w:val="footnote text"/>
    <w:basedOn w:val="a1"/>
    <w:link w:val="aa"/>
    <w:rsid w:val="001B3D05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a">
    <w:name w:val="Текст сноски Знак"/>
    <w:basedOn w:val="a2"/>
    <w:link w:val="a9"/>
    <w:rsid w:val="001B3D05"/>
    <w:rPr>
      <w:color w:val="000000"/>
      <w:lang w:val="x-none" w:eastAsia="ar-SA"/>
    </w:rPr>
  </w:style>
  <w:style w:type="paragraph" w:customStyle="1" w:styleId="22">
    <w:name w:val="2"/>
    <w:basedOn w:val="a1"/>
    <w:rsid w:val="001B3D05"/>
    <w:pPr>
      <w:spacing w:before="280" w:after="280"/>
    </w:pPr>
  </w:style>
  <w:style w:type="paragraph" w:styleId="ab">
    <w:name w:val="Balloon Text"/>
    <w:basedOn w:val="a1"/>
    <w:link w:val="ac"/>
    <w:rsid w:val="001B3D05"/>
    <w:rPr>
      <w:rFonts w:ascii="Tahoma" w:hAnsi="Tahoma" w:cs="Tahoma"/>
      <w:sz w:val="16"/>
      <w:szCs w:val="16"/>
    </w:rPr>
  </w:style>
  <w:style w:type="character" w:customStyle="1" w:styleId="ac">
    <w:name w:val="Текст выноски Знак"/>
    <w:basedOn w:val="a2"/>
    <w:link w:val="ab"/>
    <w:rsid w:val="001B3D05"/>
    <w:rPr>
      <w:rFonts w:ascii="Tahoma" w:hAnsi="Tahoma" w:cs="Tahoma"/>
      <w:sz w:val="16"/>
      <w:szCs w:val="16"/>
      <w:lang w:eastAsia="ar-SA"/>
    </w:rPr>
  </w:style>
  <w:style w:type="paragraph" w:customStyle="1" w:styleId="10">
    <w:name w:val="Заголовок №1"/>
    <w:basedOn w:val="a1"/>
    <w:rsid w:val="004162ED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0035B1"/>
    <w:rPr>
      <w:rFonts w:ascii="Arial" w:hAnsi="Arial" w:cs="Arial"/>
      <w:b/>
      <w:bCs/>
      <w:i/>
      <w:iCs/>
      <w:sz w:val="28"/>
      <w:szCs w:val="28"/>
      <w:lang w:val="x-none"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3" Type="http://schemas.openxmlformats.org/officeDocument/2006/relationships/hyperlink" Target="http://mmi.urfu.ru/fileadmin/user_upload/site_9_1465/templates/doc/KriteriiUrovnjaOsvoenijaEHlementovKompetenciiPriIzucheniiDiscipliny.pdf" TargetMode="External"/><Relationship Id="rId18" Type="http://schemas.openxmlformats.org/officeDocument/2006/relationships/image" Target="media/image6.wmf"/><Relationship Id="rId26" Type="http://schemas.openxmlformats.org/officeDocument/2006/relationships/image" Target="media/image10.wmf"/><Relationship Id="rId3" Type="http://schemas.microsoft.com/office/2007/relationships/stylesWithEffects" Target="stylesWithEffects.xml"/><Relationship Id="rId21" Type="http://schemas.openxmlformats.org/officeDocument/2006/relationships/oleObject" Target="embeddings/oleObject7.bin"/><Relationship Id="rId34" Type="http://schemas.openxmlformats.org/officeDocument/2006/relationships/image" Target="media/image13.wmf"/><Relationship Id="rId7" Type="http://schemas.openxmlformats.org/officeDocument/2006/relationships/oleObject" Target="embeddings/oleObject1.bin"/><Relationship Id="rId12" Type="http://schemas.openxmlformats.org/officeDocument/2006/relationships/oleObject" Target="embeddings/oleObject3.bin"/><Relationship Id="rId17" Type="http://schemas.openxmlformats.org/officeDocument/2006/relationships/oleObject" Target="embeddings/oleObject5.bin"/><Relationship Id="rId25" Type="http://schemas.openxmlformats.org/officeDocument/2006/relationships/oleObject" Target="embeddings/oleObject9.bin"/><Relationship Id="rId33" Type="http://schemas.openxmlformats.org/officeDocument/2006/relationships/oleObject" Target="embeddings/oleObject14.bin"/><Relationship Id="rId2" Type="http://schemas.openxmlformats.org/officeDocument/2006/relationships/styles" Target="styles.xml"/><Relationship Id="rId16" Type="http://schemas.openxmlformats.org/officeDocument/2006/relationships/image" Target="media/image5.wmf"/><Relationship Id="rId20" Type="http://schemas.openxmlformats.org/officeDocument/2006/relationships/image" Target="media/image7.wmf"/><Relationship Id="rId29" Type="http://schemas.openxmlformats.org/officeDocument/2006/relationships/oleObject" Target="embeddings/oleObject11.bin"/><Relationship Id="rId1" Type="http://schemas.openxmlformats.org/officeDocument/2006/relationships/numbering" Target="numbering.xml"/><Relationship Id="rId6" Type="http://schemas.openxmlformats.org/officeDocument/2006/relationships/image" Target="media/image1.wmf"/><Relationship Id="rId11" Type="http://schemas.openxmlformats.org/officeDocument/2006/relationships/image" Target="media/image3.wmf"/><Relationship Id="rId24" Type="http://schemas.openxmlformats.org/officeDocument/2006/relationships/image" Target="media/image9.wmf"/><Relationship Id="rId32" Type="http://schemas.openxmlformats.org/officeDocument/2006/relationships/image" Target="media/image12.wmf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oleObject" Target="embeddings/oleObject4.bin"/><Relationship Id="rId23" Type="http://schemas.openxmlformats.org/officeDocument/2006/relationships/oleObject" Target="embeddings/oleObject8.bin"/><Relationship Id="rId28" Type="http://schemas.openxmlformats.org/officeDocument/2006/relationships/image" Target="media/image11.wmf"/><Relationship Id="rId36" Type="http://schemas.openxmlformats.org/officeDocument/2006/relationships/fontTable" Target="fontTable.xml"/><Relationship Id="rId10" Type="http://schemas.openxmlformats.org/officeDocument/2006/relationships/oleObject" Target="embeddings/oleObject2.bin"/><Relationship Id="rId19" Type="http://schemas.openxmlformats.org/officeDocument/2006/relationships/oleObject" Target="embeddings/oleObject6.bin"/><Relationship Id="rId31" Type="http://schemas.openxmlformats.org/officeDocument/2006/relationships/oleObject" Target="embeddings/oleObject13.bin"/><Relationship Id="rId4" Type="http://schemas.openxmlformats.org/officeDocument/2006/relationships/settings" Target="settings.xml"/><Relationship Id="rId9" Type="http://schemas.openxmlformats.org/officeDocument/2006/relationships/image" Target="media/image2.wmf"/><Relationship Id="rId14" Type="http://schemas.openxmlformats.org/officeDocument/2006/relationships/image" Target="media/image4.wmf"/><Relationship Id="rId22" Type="http://schemas.openxmlformats.org/officeDocument/2006/relationships/image" Target="media/image8.wmf"/><Relationship Id="rId27" Type="http://schemas.openxmlformats.org/officeDocument/2006/relationships/oleObject" Target="embeddings/oleObject10.bin"/><Relationship Id="rId30" Type="http://schemas.openxmlformats.org/officeDocument/2006/relationships/oleObject" Target="embeddings/oleObject12.bin"/><Relationship Id="rId35" Type="http://schemas.openxmlformats.org/officeDocument/2006/relationships/oleObject" Target="embeddings/oleObject15.bin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210</TotalTime>
  <Pages>16</Pages>
  <Words>3943</Words>
  <Characters>22478</Characters>
  <Application>Microsoft Office Word</Application>
  <DocSecurity>0</DocSecurity>
  <Lines>187</Lines>
  <Paragraphs>52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26369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71</cp:revision>
  <cp:lastPrinted>1900-12-31T19:00:00Z</cp:lastPrinted>
  <dcterms:created xsi:type="dcterms:W3CDTF">2016-12-09T08:14:00Z</dcterms:created>
  <dcterms:modified xsi:type="dcterms:W3CDTF">2016-12-23T10:59:00Z</dcterms:modified>
</cp:coreProperties>
</file>