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5649A6">
            <w:pPr>
              <w:snapToGrid w:val="0"/>
              <w:ind w:right="2"/>
              <w:jc w:val="center"/>
            </w:pPr>
            <w:r>
              <w:t>Уколов С</w:t>
            </w:r>
            <w:r w:rsidR="005649A6">
              <w:t>тан</w:t>
            </w:r>
            <w:r w:rsidR="005649A6">
              <w:t>и</w:t>
            </w:r>
            <w:r w:rsidR="005649A6">
              <w:t>слав Сергеевич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5649A6" w:rsidRPr="0024460E" w:rsidRDefault="005649A6" w:rsidP="005649A6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5649A6" w:rsidRPr="0024460E" w:rsidRDefault="005649A6" w:rsidP="005649A6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</w:t>
      </w:r>
      <w:r w:rsidR="005649A6">
        <w:rPr>
          <w:color w:val="000000"/>
        </w:rPr>
        <w:t>7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  <w:r w:rsidR="005649A6">
        <w:tab/>
      </w:r>
      <w:r w:rsidR="005649A6" w:rsidRPr="007B63AF">
        <w:t>Р.Х. Токарева</w:t>
      </w:r>
      <w:bookmarkStart w:id="0" w:name="_GoBack"/>
      <w:bookmarkEnd w:id="0"/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="00154A1D" w:rsidRPr="00154A1D">
        <w:t>у</w:t>
      </w:r>
      <w:r w:rsidR="00154A1D" w:rsidRPr="00154A1D">
        <w:t xml:space="preserve">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7296267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5649A6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7296268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7296269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1B3D05" w:rsidRPr="008F2B3F" w:rsidRDefault="005649A6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7296270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7296271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7296272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7296273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7296274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7296275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7296276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7296277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7296278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7296279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7296280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D20974" w:rsidRPr="004C61FB" w:rsidRDefault="00D20974" w:rsidP="00D20974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7296281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211</TotalTime>
  <Pages>16</Pages>
  <Words>3946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73</cp:revision>
  <cp:lastPrinted>1900-12-31T19:00:00Z</cp:lastPrinted>
  <dcterms:created xsi:type="dcterms:W3CDTF">2016-12-09T08:14:00Z</dcterms:created>
  <dcterms:modified xsi:type="dcterms:W3CDTF">2017-01-30T10:42:00Z</dcterms:modified>
</cp:coreProperties>
</file>