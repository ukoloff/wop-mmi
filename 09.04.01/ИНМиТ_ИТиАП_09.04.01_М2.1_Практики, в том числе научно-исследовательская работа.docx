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087" w:rsidRDefault="00937087" w:rsidP="00937087">
      <w:pPr>
        <w:jc w:val="center"/>
      </w:pPr>
      <w:r>
        <w:t>МИНИСТЕРСТВО</w:t>
      </w:r>
      <w:r w:rsidR="002A4C01">
        <w:t xml:space="preserve"> </w:t>
      </w:r>
      <w:r>
        <w:t>ОБРАЗОВАНИЯ</w:t>
      </w:r>
      <w:r w:rsidR="002A4C01">
        <w:t xml:space="preserve"> </w:t>
      </w:r>
      <w:r>
        <w:t>И</w:t>
      </w:r>
      <w:r w:rsidR="002A4C01">
        <w:t xml:space="preserve"> </w:t>
      </w:r>
      <w:r>
        <w:t>НАУКИ</w:t>
      </w:r>
      <w:r w:rsidR="002A4C01">
        <w:t xml:space="preserve"> </w:t>
      </w:r>
      <w:r>
        <w:t>РОССИЙСКОЙ</w:t>
      </w:r>
      <w:r w:rsidR="002A4C01">
        <w:t xml:space="preserve"> </w:t>
      </w:r>
      <w:r>
        <w:t>ФЕДЕРАЦИИ</w:t>
      </w:r>
    </w:p>
    <w:p w:rsidR="00937087" w:rsidRDefault="00937087" w:rsidP="00937087">
      <w:pPr>
        <w:jc w:val="center"/>
      </w:pPr>
      <w:r>
        <w:t>Федеральное</w:t>
      </w:r>
      <w:r w:rsidR="002A4C01">
        <w:t xml:space="preserve"> </w:t>
      </w:r>
      <w:r>
        <w:t>государственное</w:t>
      </w:r>
      <w:r w:rsidR="002A4C01">
        <w:t xml:space="preserve"> </w:t>
      </w:r>
      <w:r>
        <w:t>автономное</w:t>
      </w:r>
      <w:r w:rsidR="002A4C01">
        <w:t xml:space="preserve"> </w:t>
      </w:r>
      <w:r>
        <w:t>образовательное</w:t>
      </w:r>
      <w:r w:rsidR="002A4C01">
        <w:t xml:space="preserve"> </w:t>
      </w:r>
      <w:r>
        <w:t>учреждение</w:t>
      </w:r>
    </w:p>
    <w:p w:rsidR="00937087" w:rsidRDefault="00937087" w:rsidP="00937087">
      <w:pPr>
        <w:jc w:val="center"/>
      </w:pPr>
      <w:r>
        <w:t>высшего</w:t>
      </w:r>
      <w:r w:rsidR="002A4C01">
        <w:t xml:space="preserve"> </w:t>
      </w:r>
      <w:r>
        <w:t>образования</w:t>
      </w:r>
    </w:p>
    <w:p w:rsidR="00937087" w:rsidRDefault="00937087" w:rsidP="00937087">
      <w:pPr>
        <w:jc w:val="center"/>
      </w:pPr>
      <w:r>
        <w:t>«Уральский</w:t>
      </w:r>
      <w:r w:rsidR="002A4C01">
        <w:t xml:space="preserve"> </w:t>
      </w:r>
      <w:r>
        <w:t>федеральный</w:t>
      </w:r>
      <w:r w:rsidR="002A4C01">
        <w:t xml:space="preserve"> </w:t>
      </w:r>
      <w:r>
        <w:t>университет</w:t>
      </w:r>
      <w:r w:rsidR="002A4C01">
        <w:t xml:space="preserve"> </w:t>
      </w:r>
      <w:r>
        <w:t>имени</w:t>
      </w:r>
      <w:r w:rsidR="002A4C01">
        <w:t xml:space="preserve"> </w:t>
      </w:r>
      <w:r>
        <w:t>первого</w:t>
      </w:r>
      <w:r w:rsidR="002A4C01">
        <w:t xml:space="preserve"> </w:t>
      </w:r>
      <w:r>
        <w:t>Президента</w:t>
      </w:r>
      <w:r w:rsidR="002A4C01">
        <w:t xml:space="preserve"> </w:t>
      </w:r>
      <w:r>
        <w:t>России</w:t>
      </w:r>
      <w:r w:rsidR="002A4C01">
        <w:t xml:space="preserve"> </w:t>
      </w:r>
      <w:r>
        <w:t>Б.</w:t>
      </w:r>
      <w:r w:rsidR="002A4C01">
        <w:t xml:space="preserve"> </w:t>
      </w:r>
      <w:r>
        <w:t>Н.</w:t>
      </w:r>
      <w:r w:rsidR="002A4C01">
        <w:t xml:space="preserve"> </w:t>
      </w:r>
      <w:r>
        <w:t>Ельцина»</w:t>
      </w:r>
    </w:p>
    <w:p w:rsidR="00937087" w:rsidRDefault="00937087" w:rsidP="00937087">
      <w:pPr>
        <w:jc w:val="center"/>
      </w:pPr>
    </w:p>
    <w:p w:rsidR="00937087" w:rsidRDefault="00937087" w:rsidP="00937087">
      <w:pPr>
        <w:jc w:val="center"/>
      </w:pPr>
    </w:p>
    <w:p w:rsidR="00937087" w:rsidRDefault="00937087" w:rsidP="00937087">
      <w:pPr>
        <w:jc w:val="right"/>
      </w:pPr>
      <w:r>
        <w:t>УТВЕРЖДАЮ</w:t>
      </w:r>
    </w:p>
    <w:p w:rsidR="00937087" w:rsidRDefault="00937087" w:rsidP="00937087">
      <w:pPr>
        <w:ind w:left="5222"/>
        <w:jc w:val="right"/>
      </w:pPr>
      <w:r>
        <w:t>Проректор</w:t>
      </w:r>
      <w:r w:rsidR="002A4C01">
        <w:t xml:space="preserve"> </w:t>
      </w:r>
      <w:r>
        <w:t>по</w:t>
      </w:r>
      <w:r w:rsidR="002A4C01">
        <w:t xml:space="preserve"> </w:t>
      </w:r>
      <w:r>
        <w:t>учебной</w:t>
      </w:r>
      <w:r w:rsidR="002A4C01">
        <w:t xml:space="preserve"> </w:t>
      </w:r>
      <w:r>
        <w:t>работе</w:t>
      </w:r>
    </w:p>
    <w:p w:rsidR="00937087" w:rsidRDefault="00937087" w:rsidP="00937087">
      <w:pPr>
        <w:ind w:left="5222"/>
        <w:jc w:val="right"/>
      </w:pPr>
    </w:p>
    <w:p w:rsidR="00937087" w:rsidRDefault="00937087" w:rsidP="00937087">
      <w:pPr>
        <w:ind w:left="5222"/>
        <w:jc w:val="right"/>
      </w:pPr>
      <w:r>
        <w:t>___________________</w:t>
      </w:r>
      <w:r w:rsidR="002A4C01">
        <w:t xml:space="preserve"> </w:t>
      </w:r>
      <w:r w:rsidRPr="009E1DFB">
        <w:t>С.</w:t>
      </w:r>
      <w:r w:rsidR="002A4C01">
        <w:t xml:space="preserve"> </w:t>
      </w:r>
      <w:r w:rsidRPr="009E1DFB">
        <w:t>Т.</w:t>
      </w:r>
      <w:r w:rsidR="002A4C01">
        <w:t xml:space="preserve"> </w:t>
      </w:r>
      <w:r w:rsidRPr="009E1DFB">
        <w:t>Князев</w:t>
      </w:r>
    </w:p>
    <w:p w:rsidR="00937087" w:rsidRDefault="00937087" w:rsidP="00937087">
      <w:pPr>
        <w:ind w:left="5222"/>
        <w:jc w:val="right"/>
      </w:pPr>
      <w:r>
        <w:t>«___»</w:t>
      </w:r>
      <w:r w:rsidR="002A4C01">
        <w:t xml:space="preserve"> </w:t>
      </w:r>
      <w:r>
        <w:t>_________________</w:t>
      </w:r>
      <w:r w:rsidR="002A4C01">
        <w:t xml:space="preserve"> </w:t>
      </w:r>
      <w:r>
        <w:t>2017</w:t>
      </w:r>
      <w:r w:rsidR="002A4C01">
        <w:t xml:space="preserve"> </w:t>
      </w:r>
      <w:r>
        <w:t>г.</w:t>
      </w:r>
    </w:p>
    <w:p w:rsidR="00937087" w:rsidRDefault="00937087" w:rsidP="00937087">
      <w:pPr>
        <w:jc w:val="center"/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Pr="00961A7F" w:rsidRDefault="00A47F71" w:rsidP="00A47F71">
      <w:pPr>
        <w:jc w:val="center"/>
        <w:rPr>
          <w:b/>
        </w:rPr>
      </w:pPr>
    </w:p>
    <w:p w:rsidR="00A47F71" w:rsidRDefault="006673EC" w:rsidP="000E1655">
      <w:pPr>
        <w:jc w:val="center"/>
        <w:rPr>
          <w:b/>
        </w:rPr>
      </w:pPr>
      <w:r w:rsidRPr="00961A7F">
        <w:rPr>
          <w:b/>
        </w:rPr>
        <w:t>ПРОГРАММА</w:t>
      </w:r>
      <w:r w:rsidR="002A4C01">
        <w:rPr>
          <w:b/>
        </w:rPr>
        <w:t xml:space="preserve"> </w:t>
      </w:r>
      <w:r w:rsidRPr="00961A7F">
        <w:rPr>
          <w:b/>
        </w:rPr>
        <w:t>ПРАКТИК</w:t>
      </w:r>
    </w:p>
    <w:p w:rsidR="00504ED9" w:rsidRDefault="00504ED9" w:rsidP="000E1655">
      <w:pPr>
        <w:jc w:val="center"/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819"/>
      </w:tblGrid>
      <w:tr w:rsidR="00504ED9" w:rsidRPr="00F96809" w:rsidTr="00AA6AFC">
        <w:trPr>
          <w:trHeight w:val="143"/>
        </w:trPr>
        <w:tc>
          <w:tcPr>
            <w:tcW w:w="4928" w:type="dxa"/>
            <w:shd w:val="clear" w:color="auto" w:fill="auto"/>
          </w:tcPr>
          <w:p w:rsidR="00504ED9" w:rsidRPr="0048501A" w:rsidRDefault="00504ED9" w:rsidP="00937087">
            <w:pPr>
              <w:rPr>
                <w:b/>
              </w:rPr>
            </w:pPr>
            <w:r w:rsidRPr="0048501A">
              <w:rPr>
                <w:b/>
              </w:rPr>
              <w:t>Перечень</w:t>
            </w:r>
            <w:r w:rsidR="002A4C01">
              <w:rPr>
                <w:b/>
              </w:rPr>
              <w:t xml:space="preserve"> </w:t>
            </w:r>
            <w:r w:rsidRPr="0048501A">
              <w:rPr>
                <w:b/>
              </w:rPr>
              <w:t>сведений</w:t>
            </w:r>
            <w:r w:rsidR="002A4C01">
              <w:rPr>
                <w:b/>
              </w:rPr>
              <w:t xml:space="preserve"> </w:t>
            </w:r>
            <w:r w:rsidRPr="0048501A">
              <w:rPr>
                <w:b/>
              </w:rPr>
              <w:t>о</w:t>
            </w:r>
            <w:r w:rsidR="002A4C01">
              <w:rPr>
                <w:b/>
              </w:rPr>
              <w:t xml:space="preserve"> </w:t>
            </w:r>
            <w:r w:rsidRPr="0048501A">
              <w:rPr>
                <w:b/>
              </w:rPr>
              <w:t>программе</w:t>
            </w:r>
            <w:r w:rsidR="002A4C01">
              <w:rPr>
                <w:b/>
              </w:rPr>
              <w:t xml:space="preserve"> </w:t>
            </w:r>
            <w:r w:rsidRPr="0048501A">
              <w:rPr>
                <w:b/>
              </w:rPr>
              <w:t>практик</w:t>
            </w:r>
          </w:p>
        </w:tc>
        <w:tc>
          <w:tcPr>
            <w:tcW w:w="4819" w:type="dxa"/>
            <w:shd w:val="clear" w:color="auto" w:fill="auto"/>
          </w:tcPr>
          <w:p w:rsidR="00504ED9" w:rsidRPr="0048501A" w:rsidRDefault="00504ED9" w:rsidP="00F96809">
            <w:pPr>
              <w:jc w:val="center"/>
              <w:rPr>
                <w:b/>
              </w:rPr>
            </w:pPr>
            <w:r w:rsidRPr="0048501A">
              <w:rPr>
                <w:b/>
              </w:rPr>
              <w:t>Учетные</w:t>
            </w:r>
            <w:r w:rsidR="002A4C01">
              <w:rPr>
                <w:b/>
              </w:rPr>
              <w:t xml:space="preserve"> </w:t>
            </w:r>
            <w:r w:rsidRPr="0048501A">
              <w:rPr>
                <w:b/>
              </w:rPr>
              <w:t>данные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DE184E">
            <w:r w:rsidRPr="00EE00EB">
              <w:rPr>
                <w:b/>
              </w:rPr>
              <w:t>Образовательная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B40966" w:rsidRPr="003F40FD" w:rsidRDefault="00B40966" w:rsidP="00DE184E">
            <w:r w:rsidRPr="000D2F97">
              <w:rPr>
                <w:iCs/>
                <w:spacing w:val="-1"/>
              </w:rPr>
              <w:t>Автоматизация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и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технологическо</w:t>
            </w:r>
            <w:r w:rsidRPr="000D2F97">
              <w:rPr>
                <w:iCs/>
                <w:spacing w:val="-1"/>
              </w:rPr>
              <w:t>го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на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базе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универсальных</w:t>
            </w:r>
            <w:r w:rsidR="002A4C01">
              <w:rPr>
                <w:iCs/>
                <w:spacing w:val="-1"/>
              </w:rPr>
              <w:t xml:space="preserve"> </w:t>
            </w:r>
            <w:r>
              <w:rPr>
                <w:iCs/>
                <w:spacing w:val="-1"/>
              </w:rPr>
              <w:t>промыш</w:t>
            </w:r>
            <w:r w:rsidRPr="000D2F97">
              <w:rPr>
                <w:iCs/>
                <w:spacing w:val="-1"/>
              </w:rPr>
              <w:t>ленных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819" w:type="dxa"/>
            <w:shd w:val="clear" w:color="auto" w:fill="auto"/>
          </w:tcPr>
          <w:p w:rsidR="00B40966" w:rsidRDefault="00B40966" w:rsidP="00DE184E">
            <w:r w:rsidRPr="00EE00EB">
              <w:rPr>
                <w:b/>
              </w:rPr>
              <w:t>Код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 w:rsidR="002A4C01">
              <w:t xml:space="preserve"> </w:t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B40966" w:rsidRPr="009A1950" w:rsidRDefault="00B40966" w:rsidP="00C8681E">
            <w:r w:rsidRPr="00C87D33">
              <w:rPr>
                <w:b/>
              </w:rPr>
              <w:t>Учебный</w:t>
            </w:r>
            <w:r w:rsidR="002A4C01"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 w:rsidR="002A4C01">
              <w:rPr>
                <w:b/>
              </w:rPr>
              <w:t xml:space="preserve"> </w:t>
            </w:r>
            <w:r>
              <w:t>6458</w:t>
            </w:r>
            <w:r w:rsidR="002A4C01">
              <w:t xml:space="preserve"> </w:t>
            </w:r>
            <w:r>
              <w:t>(версия</w:t>
            </w:r>
            <w:r w:rsidR="002A4C01">
              <w:t xml:space="preserve"> </w:t>
            </w:r>
            <w:r w:rsidR="00C8681E" w:rsidRPr="00432ADA">
              <w:t>2</w:t>
            </w:r>
            <w:r w:rsidRPr="00C87D33">
              <w:t>)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DE184E">
            <w:r w:rsidRPr="00EE00EB">
              <w:rPr>
                <w:b/>
              </w:rPr>
              <w:t>Направление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A4C01">
              <w:t xml:space="preserve"> </w:t>
            </w:r>
          </w:p>
          <w:p w:rsidR="00B40966" w:rsidRPr="00D31623" w:rsidRDefault="00B40966" w:rsidP="00DE184E">
            <w:r w:rsidRPr="000D2F97">
              <w:rPr>
                <w:iCs/>
                <w:spacing w:val="-1"/>
              </w:rPr>
              <w:t>Информатика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 w:rsidR="002A4C01"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819" w:type="dxa"/>
            <w:vMerge w:val="restart"/>
            <w:shd w:val="clear" w:color="auto" w:fill="auto"/>
          </w:tcPr>
          <w:p w:rsidR="00B40966" w:rsidRPr="00EE00EB" w:rsidRDefault="00B40966" w:rsidP="00DE184E">
            <w:pPr>
              <w:jc w:val="both"/>
            </w:pPr>
            <w:r w:rsidRPr="00EE00EB">
              <w:rPr>
                <w:b/>
              </w:rPr>
              <w:t>Код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A4C01">
              <w:t xml:space="preserve"> </w:t>
            </w:r>
          </w:p>
          <w:p w:rsidR="00B40966" w:rsidRPr="00131F6B" w:rsidRDefault="00B40966" w:rsidP="00DE184E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DE184E">
            <w:r w:rsidRPr="00EE00EB">
              <w:rPr>
                <w:b/>
              </w:rPr>
              <w:t>Уровень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 w:rsidR="002A4C01">
              <w:t xml:space="preserve"> </w:t>
            </w:r>
          </w:p>
          <w:p w:rsidR="00B40966" w:rsidRPr="0048501A" w:rsidRDefault="00B40966" w:rsidP="00381D8D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819" w:type="dxa"/>
            <w:vMerge/>
            <w:shd w:val="clear" w:color="auto" w:fill="auto"/>
          </w:tcPr>
          <w:p w:rsidR="00B40966" w:rsidRPr="0048501A" w:rsidRDefault="00B40966" w:rsidP="00381D8D"/>
        </w:tc>
      </w:tr>
      <w:tr w:rsidR="00B40966" w:rsidRPr="00F96809" w:rsidTr="00AA6AFC">
        <w:trPr>
          <w:trHeight w:val="320"/>
        </w:trPr>
        <w:tc>
          <w:tcPr>
            <w:tcW w:w="4928" w:type="dxa"/>
            <w:shd w:val="clear" w:color="auto" w:fill="auto"/>
          </w:tcPr>
          <w:p w:rsidR="00B40966" w:rsidRPr="00EE00EB" w:rsidRDefault="00B40966" w:rsidP="00DE184E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2A4C01">
              <w:rPr>
                <w:b/>
              </w:rPr>
              <w:t xml:space="preserve"> </w:t>
            </w:r>
            <w:r>
              <w:rPr>
                <w:b/>
              </w:rPr>
              <w:t>ВО</w:t>
            </w:r>
          </w:p>
        </w:tc>
        <w:tc>
          <w:tcPr>
            <w:tcW w:w="4819" w:type="dxa"/>
            <w:shd w:val="clear" w:color="auto" w:fill="auto"/>
          </w:tcPr>
          <w:p w:rsidR="00B40966" w:rsidRPr="0058684D" w:rsidRDefault="00B40966" w:rsidP="00AA6AFC">
            <w:r w:rsidRPr="00EE00EB">
              <w:rPr>
                <w:b/>
              </w:rPr>
              <w:t>Реквизиты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Минобрнауки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 w:rsidR="002A4C01"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 w:rsidR="00AA6AFC">
              <w:br/>
            </w:r>
            <w:r w:rsidRPr="0058684D">
              <w:t>30.10.2014</w:t>
            </w:r>
            <w:r w:rsidR="002A4C01">
              <w:t xml:space="preserve"> </w:t>
            </w:r>
            <w:r w:rsidRPr="000D2F97">
              <w:t>г.</w:t>
            </w:r>
            <w:r w:rsidR="002A4C01">
              <w:t xml:space="preserve"> </w:t>
            </w:r>
            <w:r w:rsidRPr="000D2F97">
              <w:t>№</w:t>
            </w:r>
            <w:r w:rsidR="002A4C01">
              <w:t xml:space="preserve"> </w:t>
            </w:r>
            <w:r w:rsidRPr="0058684D">
              <w:t>1420</w:t>
            </w:r>
          </w:p>
        </w:tc>
      </w:tr>
    </w:tbl>
    <w:p w:rsidR="00504ED9" w:rsidRPr="00961A7F" w:rsidRDefault="00504ED9" w:rsidP="000E1655">
      <w:pPr>
        <w:jc w:val="center"/>
        <w:rPr>
          <w:b/>
        </w:rPr>
      </w:pPr>
    </w:p>
    <w:p w:rsidR="006673EC" w:rsidRPr="00961A7F" w:rsidRDefault="006673EC" w:rsidP="000E1655">
      <w:pPr>
        <w:jc w:val="center"/>
        <w:rPr>
          <w:b/>
        </w:rPr>
      </w:pPr>
    </w:p>
    <w:p w:rsidR="00BF3148" w:rsidRPr="00961A7F" w:rsidRDefault="00BF3148" w:rsidP="000E1655">
      <w:pPr>
        <w:jc w:val="center"/>
        <w:rPr>
          <w:b/>
        </w:rPr>
      </w:pPr>
    </w:p>
    <w:p w:rsidR="00A47F71" w:rsidRPr="00961A7F" w:rsidRDefault="00A47F71" w:rsidP="00A47F71">
      <w:pPr>
        <w:jc w:val="center"/>
      </w:pPr>
    </w:p>
    <w:p w:rsidR="00A47F71" w:rsidRDefault="00A47F71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Default="00846A64" w:rsidP="00A47F71">
      <w:pPr>
        <w:jc w:val="center"/>
      </w:pPr>
    </w:p>
    <w:p w:rsidR="00846A64" w:rsidRPr="00961A7F" w:rsidRDefault="00846A64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47F71" w:rsidRPr="00961A7F" w:rsidRDefault="00A47F71" w:rsidP="00A47F71">
      <w:pPr>
        <w:jc w:val="center"/>
      </w:pPr>
    </w:p>
    <w:p w:rsidR="00A1308E" w:rsidRPr="00020DC6" w:rsidRDefault="00B40966" w:rsidP="00020DC6">
      <w:pPr>
        <w:jc w:val="center"/>
        <w:rPr>
          <w:b/>
          <w:bCs/>
        </w:rPr>
      </w:pPr>
      <w:r>
        <w:rPr>
          <w:b/>
          <w:bCs/>
        </w:rPr>
        <w:t>Екатеринбург,</w:t>
      </w:r>
      <w:r w:rsidR="002A4C01">
        <w:rPr>
          <w:b/>
          <w:bCs/>
        </w:rPr>
        <w:t xml:space="preserve"> </w:t>
      </w:r>
      <w:r>
        <w:rPr>
          <w:b/>
          <w:bCs/>
        </w:rPr>
        <w:t>2017</w:t>
      </w:r>
    </w:p>
    <w:p w:rsidR="00B40966" w:rsidRDefault="00B40966" w:rsidP="00B40966">
      <w:pPr>
        <w:pageBreakBefore/>
      </w:pPr>
      <w:r>
        <w:lastRenderedPageBreak/>
        <w:t>Программа</w:t>
      </w:r>
      <w:r w:rsidR="002A4C01">
        <w:t xml:space="preserve"> </w:t>
      </w:r>
      <w:r>
        <w:t>модуля</w:t>
      </w:r>
      <w:r w:rsidR="002A4C01">
        <w:t xml:space="preserve"> </w:t>
      </w:r>
      <w:r>
        <w:t>составлена</w:t>
      </w:r>
      <w:r w:rsidR="002A4C01">
        <w:t xml:space="preserve"> </w:t>
      </w:r>
      <w:r>
        <w:t>авторами:</w:t>
      </w:r>
    </w:p>
    <w:p w:rsidR="00B40966" w:rsidRDefault="00B40966" w:rsidP="00B40966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B40966" w:rsidTr="00AA6AFC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  <w:r w:rsidR="002A4C01">
              <w:rPr>
                <w:b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</w:t>
            </w:r>
            <w:r w:rsidR="002A4C01">
              <w:rPr>
                <w:b/>
              </w:rPr>
              <w:t xml:space="preserve"> </w:t>
            </w:r>
            <w:r>
              <w:rPr>
                <w:b/>
              </w:rPr>
              <w:t>степень,</w:t>
            </w:r>
            <w:r w:rsidR="002A4C01">
              <w:rPr>
                <w:b/>
              </w:rPr>
              <w:t xml:space="preserve"> </w:t>
            </w:r>
            <w:r>
              <w:rPr>
                <w:b/>
              </w:rPr>
              <w:t>ученое</w:t>
            </w:r>
            <w:r w:rsidR="002A4C01">
              <w:rPr>
                <w:b/>
              </w:rPr>
              <w:t xml:space="preserve"> </w:t>
            </w:r>
            <w:r>
              <w:rPr>
                <w:b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0966" w:rsidRDefault="00B40966" w:rsidP="00DE184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E184E">
            <w:pPr>
              <w:snapToGrid w:val="0"/>
              <w:ind w:right="2"/>
              <w:jc w:val="center"/>
            </w:pPr>
            <w:r>
              <w:t>Петунин</w:t>
            </w:r>
            <w:r w:rsidR="002A4C01">
              <w:t xml:space="preserve"> </w:t>
            </w:r>
            <w:r>
              <w:t>Александр</w:t>
            </w:r>
            <w:r w:rsidR="002A4C01">
              <w:t xml:space="preserve"> </w:t>
            </w:r>
            <w: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E184E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Default="00B40966" w:rsidP="00DE184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E184E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A4C01">
              <w:t xml:space="preserve"> </w:t>
            </w:r>
            <w:r w:rsidRPr="00477D03">
              <w:t>технологий</w:t>
            </w:r>
            <w:r w:rsidR="002A4C01">
              <w:t xml:space="preserve"> </w:t>
            </w:r>
            <w:r w:rsidRPr="00477D03">
              <w:t>и</w:t>
            </w:r>
            <w:r w:rsidR="002A4C01">
              <w:t xml:space="preserve"> </w:t>
            </w:r>
            <w:r w:rsidRPr="00477D03">
              <w:t>автоматизации</w:t>
            </w:r>
            <w:r w:rsidR="002A4C01"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snapToGrid w:val="0"/>
              <w:ind w:right="2"/>
              <w:jc w:val="center"/>
            </w:pPr>
          </w:p>
        </w:tc>
      </w:tr>
      <w:tr w:rsidR="00B40966" w:rsidRPr="00EE00EB" w:rsidTr="00AA6AFC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snapToGrid w:val="0"/>
              <w:ind w:right="2"/>
              <w:jc w:val="center"/>
            </w:pPr>
            <w:r>
              <w:t>Уколов</w:t>
            </w:r>
            <w:r w:rsidR="002A4C01">
              <w:t xml:space="preserve"> </w:t>
            </w:r>
            <w:r>
              <w:t>Станислав</w:t>
            </w:r>
            <w:r w:rsidR="002A4C01">
              <w:t xml:space="preserve"> </w:t>
            </w:r>
            <w:r>
              <w:t>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0966" w:rsidRPr="00477D03" w:rsidRDefault="00B40966" w:rsidP="00DE184E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 w:rsidR="002A4C01">
              <w:t xml:space="preserve"> </w:t>
            </w:r>
            <w:r w:rsidRPr="00477D03">
              <w:t>технологий</w:t>
            </w:r>
            <w:r w:rsidR="002A4C01">
              <w:t xml:space="preserve"> </w:t>
            </w:r>
            <w:r w:rsidRPr="00477D03">
              <w:t>и</w:t>
            </w:r>
            <w:r w:rsidR="002A4C01">
              <w:t xml:space="preserve"> </w:t>
            </w:r>
            <w:r w:rsidRPr="00477D03">
              <w:t>автоматизации</w:t>
            </w:r>
            <w:r w:rsidR="002A4C01">
              <w:t xml:space="preserve"> </w:t>
            </w:r>
            <w:r w:rsidRPr="00477D03">
              <w:t>проектирования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0966" w:rsidRPr="00EE00EB" w:rsidRDefault="00B40966" w:rsidP="00DE184E">
            <w:pPr>
              <w:snapToGrid w:val="0"/>
              <w:ind w:right="2"/>
              <w:jc w:val="center"/>
            </w:pPr>
          </w:p>
        </w:tc>
      </w:tr>
    </w:tbl>
    <w:p w:rsidR="00B40966" w:rsidRPr="00EE00EB" w:rsidRDefault="00B40966" w:rsidP="00B40966">
      <w:pPr>
        <w:jc w:val="both"/>
        <w:rPr>
          <w:spacing w:val="-3"/>
        </w:rPr>
      </w:pPr>
    </w:p>
    <w:p w:rsidR="00B40966" w:rsidRPr="00635162" w:rsidRDefault="00B40966" w:rsidP="00B40966">
      <w:pPr>
        <w:spacing w:before="360" w:after="360"/>
        <w:jc w:val="both"/>
      </w:pPr>
      <w:r w:rsidRPr="002E58FD">
        <w:t>Руководитель</w:t>
      </w:r>
      <w:r w:rsidR="002A4C01">
        <w:t xml:space="preserve"> </w:t>
      </w:r>
      <w:r w:rsidR="006F1EC2" w:rsidRPr="006F1EC2">
        <w:t>образовательной</w:t>
      </w:r>
      <w:r w:rsidR="002A4C01">
        <w:t xml:space="preserve"> </w:t>
      </w:r>
      <w:r w:rsidR="006F1EC2" w:rsidRPr="006F1EC2">
        <w:t>программы</w:t>
      </w:r>
      <w:r w:rsidR="002A4C01">
        <w:t xml:space="preserve"> </w:t>
      </w:r>
      <w:r w:rsidR="006F1EC2" w:rsidRPr="006F1EC2">
        <w:t>(ОП)</w:t>
      </w:r>
      <w:r w:rsidR="002A4C01">
        <w:t xml:space="preserve"> </w:t>
      </w:r>
      <w:r>
        <w:t>А.А.</w:t>
      </w:r>
      <w:r w:rsidR="002A4C01">
        <w:t xml:space="preserve"> </w:t>
      </w:r>
      <w:r>
        <w:t>Петунин</w:t>
      </w:r>
    </w:p>
    <w:p w:rsidR="00B40966" w:rsidRPr="009E0BD3" w:rsidRDefault="00B40966" w:rsidP="00B40966">
      <w:pPr>
        <w:jc w:val="both"/>
      </w:pPr>
      <w:r w:rsidRPr="002B1965">
        <w:t>Рекомендовано</w:t>
      </w:r>
      <w:r w:rsidR="002A4C01">
        <w:t xml:space="preserve"> </w:t>
      </w:r>
      <w:r w:rsidRPr="002B1965">
        <w:t>учебно-методическим</w:t>
      </w:r>
      <w:r w:rsidR="002A4C01">
        <w:t xml:space="preserve"> </w:t>
      </w:r>
      <w:r w:rsidRPr="002B1965">
        <w:t>советом</w:t>
      </w:r>
      <w:r w:rsidR="002A4C01">
        <w:t xml:space="preserve"> </w:t>
      </w:r>
      <w:r>
        <w:t>Института</w:t>
      </w:r>
      <w:r w:rsidR="002A4C01">
        <w:t xml:space="preserve"> </w:t>
      </w:r>
      <w:r>
        <w:t>новых</w:t>
      </w:r>
      <w:r w:rsidR="002A4C01">
        <w:t xml:space="preserve"> </w:t>
      </w:r>
      <w:r>
        <w:t>материалов</w:t>
      </w:r>
      <w:r w:rsidR="002A4C01">
        <w:t xml:space="preserve"> </w:t>
      </w:r>
      <w:r>
        <w:t>и</w:t>
      </w:r>
      <w:r w:rsidR="002A4C01">
        <w:t xml:space="preserve"> </w:t>
      </w:r>
      <w:r>
        <w:t>технологий</w:t>
      </w:r>
    </w:p>
    <w:p w:rsidR="00B40966" w:rsidRPr="00EE00EB" w:rsidRDefault="00B40966" w:rsidP="00B40966">
      <w:pPr>
        <w:ind w:firstLine="709"/>
        <w:jc w:val="both"/>
      </w:pPr>
    </w:p>
    <w:p w:rsidR="00B40966" w:rsidRPr="00807340" w:rsidRDefault="00B40966" w:rsidP="00B40966">
      <w:pPr>
        <w:ind w:firstLine="709"/>
        <w:jc w:val="both"/>
      </w:pPr>
      <w:r>
        <w:t>Председатель</w:t>
      </w:r>
      <w:r w:rsidR="002A4C01">
        <w:t xml:space="preserve"> </w:t>
      </w:r>
      <w:r>
        <w:t>УМС</w:t>
      </w:r>
      <w:r w:rsidR="002A4C01">
        <w:t xml:space="preserve"> </w:t>
      </w:r>
      <w:r>
        <w:t>ИНМиТ</w:t>
      </w:r>
      <w:r w:rsidR="002A4C01">
        <w:t xml:space="preserve"> </w:t>
      </w:r>
      <w:r>
        <w:t>М.П.</w:t>
      </w:r>
      <w:r w:rsidR="002A4C01">
        <w:t xml:space="preserve"> </w:t>
      </w:r>
      <w:r>
        <w:t>Шалимов</w:t>
      </w:r>
    </w:p>
    <w:p w:rsidR="00B40966" w:rsidRPr="00807340" w:rsidRDefault="00B40966" w:rsidP="00B40966">
      <w:pPr>
        <w:ind w:firstLine="709"/>
        <w:jc w:val="both"/>
      </w:pPr>
    </w:p>
    <w:p w:rsidR="00B40966" w:rsidRPr="002B1965" w:rsidRDefault="00B40966" w:rsidP="00B40966">
      <w:pPr>
        <w:ind w:firstLine="709"/>
        <w:jc w:val="both"/>
      </w:pPr>
      <w:r w:rsidRPr="00EE00EB">
        <w:t>Протокол</w:t>
      </w:r>
      <w:r w:rsidR="002A4C01">
        <w:t xml:space="preserve"> </w:t>
      </w:r>
      <w:r w:rsidRPr="00EE00EB">
        <w:t>№</w:t>
      </w:r>
      <w:r w:rsidR="002A4C01">
        <w:t xml:space="preserve"> </w:t>
      </w:r>
      <w:r w:rsidRPr="00EE00EB">
        <w:t>______</w:t>
      </w:r>
      <w:r w:rsidR="002A4C01">
        <w:t xml:space="preserve"> </w:t>
      </w:r>
      <w:r w:rsidRPr="00EE00EB">
        <w:t>от</w:t>
      </w:r>
      <w:r w:rsidR="002A4C01">
        <w:t xml:space="preserve"> </w:t>
      </w:r>
      <w:r w:rsidRPr="00EE00EB">
        <w:t>__________</w:t>
      </w:r>
      <w:r w:rsidR="002A4C01">
        <w:t xml:space="preserve"> </w:t>
      </w:r>
      <w:r w:rsidRPr="00EE00EB">
        <w:t>г.</w:t>
      </w:r>
    </w:p>
    <w:p w:rsidR="00B40966" w:rsidRPr="00807340" w:rsidRDefault="00B40966" w:rsidP="00B40966">
      <w:pPr>
        <w:jc w:val="both"/>
        <w:rPr>
          <w:spacing w:val="-3"/>
        </w:rPr>
      </w:pPr>
    </w:p>
    <w:p w:rsidR="00B40966" w:rsidRPr="006907FB" w:rsidRDefault="00B40966" w:rsidP="00B40966">
      <w:pPr>
        <w:jc w:val="both"/>
        <w:rPr>
          <w:spacing w:val="-3"/>
        </w:rPr>
      </w:pPr>
    </w:p>
    <w:p w:rsidR="00B40966" w:rsidRPr="006E69FD" w:rsidRDefault="00B40966" w:rsidP="00B40966">
      <w:pPr>
        <w:ind w:firstLine="709"/>
        <w:jc w:val="both"/>
      </w:pPr>
      <w:r w:rsidRPr="006E69FD">
        <w:t>Согласовано:</w:t>
      </w:r>
    </w:p>
    <w:p w:rsidR="00B40966" w:rsidRPr="00EE00EB" w:rsidRDefault="00B40966" w:rsidP="00B40966">
      <w:pPr>
        <w:ind w:firstLine="709"/>
        <w:jc w:val="both"/>
      </w:pPr>
    </w:p>
    <w:p w:rsidR="00B40966" w:rsidRDefault="00B40966" w:rsidP="00B40966">
      <w:pPr>
        <w:jc w:val="both"/>
        <w:rPr>
          <w:spacing w:val="-3"/>
        </w:rPr>
      </w:pPr>
      <w:r w:rsidRPr="006E69FD">
        <w:t>Дирекция</w:t>
      </w:r>
      <w:r w:rsidR="002A4C01">
        <w:t xml:space="preserve"> </w:t>
      </w:r>
      <w:r w:rsidRPr="006E69FD">
        <w:t>образовательных</w:t>
      </w:r>
      <w:r w:rsidR="002A4C01">
        <w:t xml:space="preserve"> </w:t>
      </w:r>
      <w:r w:rsidRPr="006E69FD">
        <w:t>программ</w:t>
      </w:r>
      <w:r w:rsidR="002A4C01">
        <w:t xml:space="preserve"> </w:t>
      </w:r>
      <w:r>
        <w:t>Р.Х.</w:t>
      </w:r>
      <w:r w:rsidR="002A4C01">
        <w:t xml:space="preserve"> </w:t>
      </w:r>
      <w:r>
        <w:t>Токарева</w:t>
      </w:r>
    </w:p>
    <w:p w:rsidR="00A47F71" w:rsidRPr="00961A7F" w:rsidRDefault="00A47F71" w:rsidP="004A3328">
      <w:pPr>
        <w:pStyle w:val="10"/>
        <w:pageBreakBefore/>
        <w:ind w:left="568" w:hanging="284"/>
      </w:pPr>
      <w:r w:rsidRPr="00961A7F">
        <w:lastRenderedPageBreak/>
        <w:t>ОБЩАЯ</w:t>
      </w:r>
      <w:r w:rsidR="002A4C01">
        <w:t xml:space="preserve"> </w:t>
      </w:r>
      <w:r w:rsidRPr="00961A7F">
        <w:t>ХАРАКТЕРИСТИКА</w:t>
      </w:r>
      <w:r w:rsidR="002A4C01">
        <w:t xml:space="preserve"> </w:t>
      </w:r>
      <w:r w:rsidRPr="00961A7F">
        <w:t>ПРАКТИК</w:t>
      </w:r>
      <w:r w:rsidRPr="00961A7F">
        <w:fldChar w:fldCharType="begin"/>
      </w:r>
      <w:r w:rsidR="002A4C01">
        <w:instrText xml:space="preserve"> </w:instrText>
      </w:r>
      <w:r w:rsidRPr="00961A7F">
        <w:instrText>TC</w:instrText>
      </w:r>
      <w:r w:rsidR="002A4C01">
        <w:instrText xml:space="preserve"> </w:instrText>
      </w:r>
      <w:r w:rsidRPr="00961A7F">
        <w:instrText>"</w:instrText>
      </w:r>
      <w:bookmarkStart w:id="0" w:name="_Toc354140200"/>
      <w:bookmarkStart w:id="1" w:name="_Toc354140326"/>
      <w:bookmarkStart w:id="2" w:name="_Toc354141163"/>
      <w:bookmarkStart w:id="3" w:name="_Toc358032653"/>
      <w:r w:rsidRPr="00961A7F">
        <w:instrText>ОБЩАЯ</w:instrText>
      </w:r>
      <w:r w:rsidR="002A4C01">
        <w:instrText xml:space="preserve"> </w:instrText>
      </w:r>
      <w:r w:rsidRPr="00961A7F">
        <w:instrText>ХАРАКТЕРИСТИКА</w:instrText>
      </w:r>
      <w:r w:rsidR="002A4C01">
        <w:instrText xml:space="preserve"> </w:instrText>
      </w:r>
      <w:r w:rsidRPr="00961A7F">
        <w:instrText>ПРАКТИКИ</w:instrText>
      </w:r>
      <w:bookmarkEnd w:id="0"/>
      <w:bookmarkEnd w:id="1"/>
      <w:bookmarkEnd w:id="2"/>
      <w:bookmarkEnd w:id="3"/>
      <w:r w:rsidRPr="00961A7F">
        <w:instrText>"</w:instrText>
      </w:r>
      <w:r w:rsidR="002A4C01">
        <w:instrText xml:space="preserve"> </w:instrText>
      </w:r>
      <w:r w:rsidRPr="00961A7F">
        <w:instrText>\f</w:instrText>
      </w:r>
      <w:r w:rsidR="002A4C01">
        <w:instrText xml:space="preserve"> </w:instrText>
      </w:r>
      <w:r w:rsidRPr="00961A7F">
        <w:instrText>C</w:instrText>
      </w:r>
      <w:r w:rsidR="002A4C01">
        <w:instrText xml:space="preserve"> </w:instrText>
      </w:r>
      <w:r w:rsidRPr="00961A7F">
        <w:instrText>\l</w:instrText>
      </w:r>
      <w:r w:rsidR="002A4C01">
        <w:instrText xml:space="preserve"> </w:instrText>
      </w:r>
      <w:r w:rsidRPr="00961A7F">
        <w:instrText>"1"</w:instrText>
      </w:r>
      <w:r w:rsidR="002A4C01">
        <w:instrText xml:space="preserve"> </w:instrText>
      </w:r>
      <w:r w:rsidRPr="00961A7F">
        <w:fldChar w:fldCharType="end"/>
      </w:r>
      <w:r w:rsidR="002A4C01">
        <w:t xml:space="preserve"> </w:t>
      </w:r>
    </w:p>
    <w:p w:rsidR="003908E2" w:rsidRPr="00961A7F" w:rsidRDefault="003908E2" w:rsidP="00020DC6">
      <w:pPr>
        <w:rPr>
          <w:b/>
        </w:rPr>
      </w:pPr>
    </w:p>
    <w:p w:rsidR="003908E2" w:rsidRPr="00961A7F" w:rsidRDefault="003908E2" w:rsidP="003908E2">
      <w:pPr>
        <w:ind w:left="360" w:firstLine="349"/>
        <w:rPr>
          <w:b/>
        </w:rPr>
      </w:pPr>
      <w:r w:rsidRPr="00961A7F">
        <w:rPr>
          <w:b/>
        </w:rPr>
        <w:t>1.1.</w:t>
      </w:r>
      <w:r w:rsidR="002A4C01">
        <w:t xml:space="preserve"> </w:t>
      </w:r>
      <w:r w:rsidR="00A76D5B" w:rsidRPr="00961A7F">
        <w:rPr>
          <w:b/>
        </w:rPr>
        <w:t>Аннотация</w:t>
      </w:r>
      <w:r w:rsidR="002A4C01">
        <w:rPr>
          <w:b/>
        </w:rPr>
        <w:t xml:space="preserve"> </w:t>
      </w:r>
      <w:r w:rsidRPr="00961A7F">
        <w:rPr>
          <w:b/>
        </w:rPr>
        <w:t>практик</w:t>
      </w:r>
    </w:p>
    <w:p w:rsidR="00A952FB" w:rsidRPr="00110086" w:rsidRDefault="0025492E" w:rsidP="00471E2F">
      <w:pPr>
        <w:ind w:firstLine="709"/>
        <w:jc w:val="both"/>
        <w:rPr>
          <w:spacing w:val="-5"/>
        </w:rPr>
      </w:pPr>
      <w:r>
        <w:rPr>
          <w:spacing w:val="-5"/>
        </w:rPr>
        <w:t>Блок</w:t>
      </w:r>
      <w:r w:rsidR="002A4C01">
        <w:rPr>
          <w:spacing w:val="-5"/>
        </w:rPr>
        <w:t xml:space="preserve"> </w:t>
      </w:r>
      <w:r>
        <w:rPr>
          <w:spacing w:val="-5"/>
        </w:rPr>
        <w:t>2</w:t>
      </w:r>
      <w:r w:rsidR="002A4C01">
        <w:rPr>
          <w:spacing w:val="-5"/>
        </w:rPr>
        <w:t xml:space="preserve"> </w:t>
      </w:r>
      <w:r>
        <w:rPr>
          <w:spacing w:val="-5"/>
        </w:rPr>
        <w:t>«Практики</w:t>
      </w:r>
      <w:r w:rsidR="00471E2F" w:rsidRPr="00471E2F">
        <w:rPr>
          <w:spacing w:val="-5"/>
        </w:rPr>
        <w:t>»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структуре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образовательной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программы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магистратуры</w:t>
      </w:r>
      <w:r w:rsidR="002A4C01">
        <w:rPr>
          <w:spacing w:val="-5"/>
        </w:rPr>
        <w:t xml:space="preserve"> </w:t>
      </w:r>
      <w:r>
        <w:rPr>
          <w:spacing w:val="-5"/>
        </w:rPr>
        <w:t>«</w:t>
      </w:r>
      <w:r w:rsidRPr="000D2F97">
        <w:rPr>
          <w:iCs/>
          <w:spacing w:val="-1"/>
        </w:rPr>
        <w:t>Автоматизация</w:t>
      </w:r>
      <w:r w:rsidR="002A4C01">
        <w:rPr>
          <w:iCs/>
          <w:spacing w:val="-1"/>
        </w:rPr>
        <w:t xml:space="preserve"> </w:t>
      </w:r>
      <w:r w:rsidRPr="000D2F97">
        <w:rPr>
          <w:iCs/>
          <w:spacing w:val="-1"/>
        </w:rPr>
        <w:t>ко</w:t>
      </w:r>
      <w:r>
        <w:rPr>
          <w:iCs/>
          <w:spacing w:val="-1"/>
        </w:rPr>
        <w:t>нструкторского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и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технологическо</w:t>
      </w:r>
      <w:r w:rsidRPr="000D2F97">
        <w:rPr>
          <w:iCs/>
          <w:spacing w:val="-1"/>
        </w:rPr>
        <w:t>го</w:t>
      </w:r>
      <w:r w:rsidR="002A4C01">
        <w:rPr>
          <w:iCs/>
          <w:spacing w:val="-1"/>
        </w:rPr>
        <w:t xml:space="preserve"> </w:t>
      </w:r>
      <w:r w:rsidRPr="000D2F97">
        <w:rPr>
          <w:iCs/>
          <w:spacing w:val="-1"/>
        </w:rPr>
        <w:t>проектирован</w:t>
      </w:r>
      <w:r>
        <w:rPr>
          <w:iCs/>
          <w:spacing w:val="-1"/>
        </w:rPr>
        <w:t>ия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на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базе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универсальных</w:t>
      </w:r>
      <w:r w:rsidR="002A4C01">
        <w:rPr>
          <w:iCs/>
          <w:spacing w:val="-1"/>
        </w:rPr>
        <w:t xml:space="preserve"> </w:t>
      </w:r>
      <w:r>
        <w:rPr>
          <w:iCs/>
          <w:spacing w:val="-1"/>
        </w:rPr>
        <w:t>промыш</w:t>
      </w:r>
      <w:r w:rsidRPr="000D2F97">
        <w:rPr>
          <w:iCs/>
          <w:spacing w:val="-1"/>
        </w:rPr>
        <w:t>ленных</w:t>
      </w:r>
      <w:r w:rsidR="002A4C01">
        <w:rPr>
          <w:iCs/>
          <w:spacing w:val="-1"/>
        </w:rPr>
        <w:t xml:space="preserve"> </w:t>
      </w:r>
      <w:r w:rsidRPr="000D2F97">
        <w:rPr>
          <w:iCs/>
          <w:spacing w:val="-1"/>
        </w:rPr>
        <w:t>САПР</w:t>
      </w:r>
      <w:r>
        <w:rPr>
          <w:spacing w:val="-5"/>
        </w:rPr>
        <w:t>»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представляет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собой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форму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организации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учебного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процесса,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непосредственно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ориентированную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профессионально-практическую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подготовку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обучающихся.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период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прохождения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студенты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закрепляют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теоретические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знания,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полученные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изучении</w:t>
      </w:r>
      <w:r w:rsidR="002A4C01">
        <w:rPr>
          <w:spacing w:val="-5"/>
        </w:rPr>
        <w:t xml:space="preserve"> </w:t>
      </w:r>
      <w:r w:rsidR="00432ADA">
        <w:rPr>
          <w:spacing w:val="-5"/>
        </w:rPr>
        <w:t>программы</w:t>
      </w:r>
      <w:r w:rsidR="002A4C01">
        <w:rPr>
          <w:spacing w:val="-5"/>
        </w:rPr>
        <w:t xml:space="preserve"> </w:t>
      </w:r>
      <w:r w:rsidR="00432ADA">
        <w:rPr>
          <w:spacing w:val="-5"/>
        </w:rPr>
        <w:t>магистратуры</w:t>
      </w:r>
      <w:r w:rsidR="00471E2F" w:rsidRPr="00471E2F">
        <w:rPr>
          <w:spacing w:val="-5"/>
        </w:rPr>
        <w:t>,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приобретают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развивают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необходимые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практические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умения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навыки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предприятия.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Аттестация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по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итогам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проводится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на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основании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оформленного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в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соответствии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с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установленными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требованиями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письменного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отчета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отзыва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руководителя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практики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от</w:t>
      </w:r>
      <w:r w:rsidR="002A4C01">
        <w:rPr>
          <w:spacing w:val="-5"/>
        </w:rPr>
        <w:t xml:space="preserve"> </w:t>
      </w:r>
      <w:r w:rsidR="00471E2F" w:rsidRPr="00471E2F">
        <w:rPr>
          <w:spacing w:val="-5"/>
        </w:rPr>
        <w:t>организации.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 w:rsidRPr="00110086">
        <w:rPr>
          <w:b/>
        </w:rPr>
        <w:t>Учебная</w:t>
      </w:r>
      <w:r w:rsidR="002A4C01">
        <w:rPr>
          <w:b/>
        </w:rPr>
        <w:t xml:space="preserve"> </w:t>
      </w:r>
      <w:r w:rsidRPr="00110086">
        <w:rPr>
          <w:b/>
        </w:rPr>
        <w:t>практика</w:t>
      </w:r>
    </w:p>
    <w:p w:rsidR="00110086" w:rsidRDefault="00110086" w:rsidP="00110086">
      <w:pPr>
        <w:ind w:firstLine="720"/>
        <w:jc w:val="both"/>
        <w:rPr>
          <w:spacing w:val="-5"/>
        </w:rPr>
      </w:pPr>
      <w:r w:rsidRPr="002274E9">
        <w:rPr>
          <w:b/>
        </w:rPr>
        <w:t>Практика</w:t>
      </w:r>
      <w:r w:rsidR="002A4C01">
        <w:rPr>
          <w:b/>
        </w:rPr>
        <w:t xml:space="preserve"> </w:t>
      </w:r>
      <w:r w:rsidRPr="002274E9">
        <w:rPr>
          <w:b/>
        </w:rPr>
        <w:t>по</w:t>
      </w:r>
      <w:r w:rsidR="002A4C01">
        <w:rPr>
          <w:b/>
        </w:rPr>
        <w:t xml:space="preserve"> </w:t>
      </w:r>
      <w:r w:rsidRPr="002274E9">
        <w:rPr>
          <w:b/>
        </w:rPr>
        <w:t>получению</w:t>
      </w:r>
      <w:r w:rsidR="002A4C01">
        <w:rPr>
          <w:b/>
        </w:rPr>
        <w:t xml:space="preserve"> </w:t>
      </w:r>
      <w:r w:rsidRPr="002274E9">
        <w:rPr>
          <w:b/>
        </w:rPr>
        <w:t>первичных</w:t>
      </w:r>
      <w:r w:rsidR="002A4C01">
        <w:rPr>
          <w:b/>
        </w:rPr>
        <w:t xml:space="preserve"> </w:t>
      </w:r>
      <w:r w:rsidRPr="002274E9">
        <w:rPr>
          <w:b/>
        </w:rPr>
        <w:t>профессиональных</w:t>
      </w:r>
      <w:r w:rsidR="002A4C01">
        <w:rPr>
          <w:b/>
        </w:rPr>
        <w:t xml:space="preserve"> </w:t>
      </w:r>
      <w:r w:rsidRPr="002274E9">
        <w:rPr>
          <w:b/>
        </w:rPr>
        <w:t>умений</w:t>
      </w:r>
      <w:r w:rsidR="002A4C01">
        <w:rPr>
          <w:b/>
        </w:rPr>
        <w:t xml:space="preserve"> </w:t>
      </w:r>
      <w:r w:rsidRPr="002274E9">
        <w:rPr>
          <w:b/>
        </w:rPr>
        <w:t>и</w:t>
      </w:r>
      <w:r w:rsidR="002A4C01">
        <w:rPr>
          <w:b/>
        </w:rPr>
        <w:t xml:space="preserve"> </w:t>
      </w:r>
      <w:r w:rsidRPr="002274E9">
        <w:rPr>
          <w:b/>
        </w:rPr>
        <w:t>навыков</w:t>
      </w:r>
      <w:r w:rsidR="002A4C01">
        <w:t xml:space="preserve"> </w:t>
      </w:r>
      <w:r w:rsidRPr="00FA7981">
        <w:t>проводится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во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2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семестре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базируется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навыках,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полученных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результате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освоения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модулей,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изучаемых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1-2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семе</w:t>
      </w:r>
      <w:r>
        <w:rPr>
          <w:spacing w:val="-5"/>
        </w:rPr>
        <w:t>страх.</w:t>
      </w:r>
    </w:p>
    <w:p w:rsidR="00110086" w:rsidRDefault="00110086" w:rsidP="00110086">
      <w:pPr>
        <w:ind w:firstLine="720"/>
        <w:jc w:val="both"/>
      </w:pPr>
      <w:r w:rsidRPr="00FA7981">
        <w:rPr>
          <w:spacing w:val="-5"/>
        </w:rPr>
        <w:t>Целью</w:t>
      </w:r>
      <w:r w:rsidR="002A4C01">
        <w:rPr>
          <w:spacing w:val="-5"/>
        </w:rPr>
        <w:t xml:space="preserve"> </w:t>
      </w:r>
      <w:r>
        <w:rPr>
          <w:spacing w:val="-5"/>
        </w:rPr>
        <w:t>данной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практики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является</w:t>
      </w:r>
      <w:r>
        <w:rPr>
          <w:spacing w:val="-5"/>
        </w:rPr>
        <w:t>:</w:t>
      </w:r>
      <w:r w:rsidR="002A4C01">
        <w:rPr>
          <w:spacing w:val="-5"/>
        </w:rPr>
        <w:t xml:space="preserve"> </w:t>
      </w:r>
      <w:r>
        <w:rPr>
          <w:spacing w:val="-5"/>
        </w:rPr>
        <w:t>получение</w:t>
      </w:r>
      <w:r w:rsidR="002A4C01">
        <w:rPr>
          <w:spacing w:val="-5"/>
        </w:rPr>
        <w:t xml:space="preserve"> </w:t>
      </w:r>
      <w:r>
        <w:rPr>
          <w:spacing w:val="-5"/>
        </w:rPr>
        <w:t>представления</w:t>
      </w:r>
      <w:r w:rsidR="002A4C01">
        <w:rPr>
          <w:spacing w:val="-5"/>
        </w:rPr>
        <w:t xml:space="preserve"> </w:t>
      </w:r>
      <w:r>
        <w:rPr>
          <w:spacing w:val="-5"/>
        </w:rPr>
        <w:t>о</w:t>
      </w:r>
      <w:r w:rsidR="002A4C01">
        <w:rPr>
          <w:spacing w:val="-5"/>
        </w:rPr>
        <w:t xml:space="preserve"> </w:t>
      </w:r>
      <w:r>
        <w:rPr>
          <w:spacing w:val="-5"/>
        </w:rPr>
        <w:t>деятельности</w:t>
      </w:r>
      <w:r w:rsidR="002A4C01">
        <w:rPr>
          <w:spacing w:val="-5"/>
        </w:rPr>
        <w:t xml:space="preserve"> </w:t>
      </w:r>
      <w:r>
        <w:rPr>
          <w:spacing w:val="-5"/>
        </w:rPr>
        <w:t>предприятия</w:t>
      </w:r>
      <w:r w:rsidR="002A4C01">
        <w:rPr>
          <w:spacing w:val="-5"/>
        </w:rPr>
        <w:t xml:space="preserve"> </w:t>
      </w:r>
      <w:r>
        <w:rPr>
          <w:spacing w:val="-5"/>
        </w:rPr>
        <w:t>или</w:t>
      </w:r>
      <w:r w:rsidR="002A4C01">
        <w:rPr>
          <w:spacing w:val="-5"/>
        </w:rPr>
        <w:t xml:space="preserve"> </w:t>
      </w:r>
      <w:r>
        <w:rPr>
          <w:spacing w:val="-5"/>
        </w:rPr>
        <w:t>организации</w:t>
      </w:r>
      <w:r w:rsidR="002A4C01">
        <w:rPr>
          <w:spacing w:val="-5"/>
        </w:rPr>
        <w:t xml:space="preserve"> </w:t>
      </w:r>
      <w:r>
        <w:rPr>
          <w:spacing w:val="-5"/>
        </w:rPr>
        <w:t>в</w:t>
      </w:r>
      <w:r w:rsidR="002A4C01">
        <w:rPr>
          <w:spacing w:val="-5"/>
        </w:rPr>
        <w:t xml:space="preserve"> </w:t>
      </w:r>
      <w:r>
        <w:rPr>
          <w:spacing w:val="-5"/>
        </w:rPr>
        <w:t>реальных</w:t>
      </w:r>
      <w:r w:rsidR="002A4C01">
        <w:rPr>
          <w:spacing w:val="-5"/>
        </w:rPr>
        <w:t xml:space="preserve"> </w:t>
      </w:r>
      <w:r>
        <w:rPr>
          <w:spacing w:val="-5"/>
        </w:rPr>
        <w:t>условиях;</w:t>
      </w:r>
      <w:r w:rsidR="002A4C01">
        <w:rPr>
          <w:spacing w:val="-5"/>
        </w:rPr>
        <w:t xml:space="preserve"> </w:t>
      </w:r>
      <w:r>
        <w:rPr>
          <w:spacing w:val="-5"/>
        </w:rPr>
        <w:t>приобретение</w:t>
      </w:r>
      <w:r w:rsidR="002A4C01">
        <w:rPr>
          <w:spacing w:val="-5"/>
        </w:rPr>
        <w:t xml:space="preserve"> </w:t>
      </w:r>
      <w:r>
        <w:rPr>
          <w:spacing w:val="-5"/>
        </w:rPr>
        <w:t>опыта</w:t>
      </w:r>
      <w:r w:rsidR="002A4C01">
        <w:rPr>
          <w:spacing w:val="-5"/>
        </w:rPr>
        <w:t xml:space="preserve"> </w:t>
      </w:r>
      <w:r>
        <w:rPr>
          <w:spacing w:val="-5"/>
        </w:rPr>
        <w:t>работы</w:t>
      </w:r>
      <w:r w:rsidR="002A4C01">
        <w:rPr>
          <w:spacing w:val="-5"/>
        </w:rPr>
        <w:t xml:space="preserve"> </w:t>
      </w:r>
      <w:r>
        <w:rPr>
          <w:spacing w:val="-5"/>
        </w:rPr>
        <w:t>с</w:t>
      </w:r>
      <w:r w:rsidR="002A4C01">
        <w:rPr>
          <w:spacing w:val="-5"/>
        </w:rPr>
        <w:t xml:space="preserve"> </w:t>
      </w:r>
      <w:r>
        <w:rPr>
          <w:spacing w:val="-5"/>
        </w:rPr>
        <w:t>информацией</w:t>
      </w:r>
      <w:r w:rsidR="002A4C01">
        <w:rPr>
          <w:spacing w:val="-5"/>
        </w:rPr>
        <w:t xml:space="preserve"> </w:t>
      </w:r>
      <w:r>
        <w:rPr>
          <w:spacing w:val="-5"/>
        </w:rPr>
        <w:t>и</w:t>
      </w:r>
      <w:r w:rsidR="002A4C01">
        <w:rPr>
          <w:spacing w:val="-5"/>
        </w:rPr>
        <w:t xml:space="preserve"> </w:t>
      </w:r>
      <w:r>
        <w:rPr>
          <w:spacing w:val="-5"/>
        </w:rPr>
        <w:t>ее</w:t>
      </w:r>
      <w:r w:rsidR="002A4C01">
        <w:rPr>
          <w:spacing w:val="-5"/>
        </w:rPr>
        <w:t xml:space="preserve"> </w:t>
      </w:r>
      <w:r>
        <w:rPr>
          <w:spacing w:val="-5"/>
        </w:rPr>
        <w:t>публичного</w:t>
      </w:r>
      <w:r w:rsidR="002A4C01">
        <w:rPr>
          <w:spacing w:val="-5"/>
        </w:rPr>
        <w:t xml:space="preserve"> </w:t>
      </w:r>
      <w:r>
        <w:rPr>
          <w:spacing w:val="-5"/>
        </w:rPr>
        <w:t>представления;</w:t>
      </w:r>
      <w:r w:rsidR="002A4C01">
        <w:t xml:space="preserve"> </w:t>
      </w:r>
      <w:r>
        <w:t>изучение</w:t>
      </w:r>
      <w:r w:rsidR="002A4C01">
        <w:t xml:space="preserve"> </w:t>
      </w:r>
      <w:r>
        <w:t>современного</w:t>
      </w:r>
      <w:r w:rsidR="002A4C01">
        <w:t xml:space="preserve"> </w:t>
      </w:r>
      <w:r>
        <w:t>состояния</w:t>
      </w:r>
      <w:r w:rsidR="002A4C01">
        <w:t xml:space="preserve"> </w:t>
      </w:r>
      <w:r>
        <w:t>и</w:t>
      </w:r>
      <w:r w:rsidR="002A4C01">
        <w:t xml:space="preserve"> </w:t>
      </w:r>
      <w:r>
        <w:t>направлений</w:t>
      </w:r>
      <w:r w:rsidR="002A4C01">
        <w:t xml:space="preserve"> </w:t>
      </w:r>
      <w:r>
        <w:t>развития</w:t>
      </w:r>
      <w:r w:rsidR="002A4C01">
        <w:t xml:space="preserve"> </w:t>
      </w:r>
      <w:r>
        <w:t>компьютерной</w:t>
      </w:r>
      <w:r w:rsidR="002A4C01">
        <w:t xml:space="preserve"> </w:t>
      </w:r>
      <w:r>
        <w:t>техники</w:t>
      </w:r>
      <w:r w:rsidR="002A4C01">
        <w:t xml:space="preserve"> </w:t>
      </w:r>
      <w:r>
        <w:t>и</w:t>
      </w:r>
      <w:r w:rsidR="002A4C01">
        <w:t xml:space="preserve"> </w:t>
      </w:r>
      <w:r>
        <w:t>информационных</w:t>
      </w:r>
      <w:r w:rsidR="002A4C01">
        <w:t xml:space="preserve"> </w:t>
      </w:r>
      <w:r>
        <w:t>технологий;</w:t>
      </w:r>
      <w:r w:rsidR="002A4C01">
        <w:t xml:space="preserve"> </w:t>
      </w:r>
      <w:r>
        <w:t>изучение</w:t>
      </w:r>
      <w:r w:rsidR="002A4C01">
        <w:t xml:space="preserve"> </w:t>
      </w:r>
      <w:r>
        <w:t>обязанностей</w:t>
      </w:r>
      <w:r w:rsidR="002A4C01">
        <w:t xml:space="preserve"> </w:t>
      </w:r>
      <w:r>
        <w:t>должностных</w:t>
      </w:r>
      <w:r w:rsidR="002A4C01">
        <w:t xml:space="preserve"> </w:t>
      </w:r>
      <w:r>
        <w:t>лиц</w:t>
      </w:r>
      <w:r w:rsidR="002A4C01">
        <w:t xml:space="preserve"> </w:t>
      </w:r>
      <w:r>
        <w:t>предприятия,</w:t>
      </w:r>
      <w:r w:rsidR="002A4C01">
        <w:t xml:space="preserve"> </w:t>
      </w:r>
      <w:r>
        <w:t>обеспечивающих</w:t>
      </w:r>
      <w:r w:rsidR="002A4C01">
        <w:t xml:space="preserve"> </w:t>
      </w:r>
      <w:r>
        <w:t>решение</w:t>
      </w:r>
      <w:r w:rsidR="002A4C01">
        <w:t xml:space="preserve"> </w:t>
      </w:r>
      <w:r>
        <w:t>проблем</w:t>
      </w:r>
      <w:r w:rsidR="002A4C01">
        <w:t xml:space="preserve"> </w:t>
      </w:r>
      <w:r>
        <w:t>использования</w:t>
      </w:r>
      <w:r w:rsidR="002A4C01">
        <w:t xml:space="preserve"> </w:t>
      </w:r>
      <w:r>
        <w:t>информации;</w:t>
      </w:r>
      <w:r w:rsidR="002A4C01">
        <w:t xml:space="preserve"> </w:t>
      </w:r>
      <w:r>
        <w:t>формирование</w:t>
      </w:r>
      <w:r w:rsidR="002A4C01">
        <w:t xml:space="preserve"> </w:t>
      </w:r>
      <w:r>
        <w:t>общего</w:t>
      </w:r>
      <w:r w:rsidR="002A4C01">
        <w:t xml:space="preserve"> </w:t>
      </w:r>
      <w:r>
        <w:t>представления</w:t>
      </w:r>
      <w:r w:rsidR="002A4C01">
        <w:t xml:space="preserve"> </w:t>
      </w:r>
      <w:r>
        <w:t>об</w:t>
      </w:r>
      <w:r w:rsidR="002A4C01">
        <w:t xml:space="preserve"> </w:t>
      </w:r>
      <w:r>
        <w:t>информационной</w:t>
      </w:r>
      <w:r w:rsidR="002A4C01">
        <w:t xml:space="preserve"> </w:t>
      </w:r>
      <w:r>
        <w:t>среде</w:t>
      </w:r>
      <w:r w:rsidR="002A4C01">
        <w:t xml:space="preserve"> </w:t>
      </w:r>
      <w:r>
        <w:t>предприятия,</w:t>
      </w:r>
      <w:r w:rsidR="002A4C01">
        <w:t xml:space="preserve"> </w:t>
      </w:r>
      <w:r>
        <w:t>методах</w:t>
      </w:r>
      <w:r w:rsidR="002A4C01">
        <w:t xml:space="preserve"> </w:t>
      </w:r>
      <w:r>
        <w:t>и</w:t>
      </w:r>
      <w:r w:rsidR="002A4C01">
        <w:t xml:space="preserve"> </w:t>
      </w:r>
      <w:r>
        <w:t>средствах</w:t>
      </w:r>
      <w:r w:rsidR="002A4C01">
        <w:t xml:space="preserve"> </w:t>
      </w:r>
      <w:r>
        <w:t>ее</w:t>
      </w:r>
      <w:r w:rsidR="002A4C01">
        <w:t xml:space="preserve"> </w:t>
      </w:r>
      <w:r>
        <w:t>создания;</w:t>
      </w:r>
      <w:r w:rsidR="002A4C01">
        <w:t xml:space="preserve"> </w:t>
      </w:r>
      <w:r>
        <w:t>изучение</w:t>
      </w:r>
      <w:r w:rsidR="002A4C01">
        <w:t xml:space="preserve"> </w:t>
      </w:r>
      <w:r>
        <w:t>комплексного</w:t>
      </w:r>
      <w:r w:rsidR="002A4C01">
        <w:t xml:space="preserve"> </w:t>
      </w:r>
      <w:r>
        <w:t>применения</w:t>
      </w:r>
      <w:r w:rsidR="002A4C01">
        <w:t xml:space="preserve"> </w:t>
      </w:r>
      <w:r>
        <w:t>методов</w:t>
      </w:r>
      <w:r w:rsidR="002A4C01">
        <w:t xml:space="preserve"> </w:t>
      </w:r>
      <w:r>
        <w:t>и</w:t>
      </w:r>
      <w:r w:rsidR="002A4C01">
        <w:t xml:space="preserve"> </w:t>
      </w:r>
      <w:r>
        <w:t>средств</w:t>
      </w:r>
      <w:r w:rsidR="002A4C01">
        <w:t xml:space="preserve"> </w:t>
      </w:r>
      <w:r>
        <w:t>обеспечения</w:t>
      </w:r>
      <w:r w:rsidR="002A4C01">
        <w:t xml:space="preserve"> </w:t>
      </w:r>
      <w:r>
        <w:t>информационной</w:t>
      </w:r>
      <w:r w:rsidR="002A4C01">
        <w:t xml:space="preserve"> </w:t>
      </w:r>
      <w:r>
        <w:t>безопасности;</w:t>
      </w:r>
      <w:r w:rsidR="002A4C01">
        <w:t xml:space="preserve"> </w:t>
      </w:r>
      <w:r>
        <w:t>изучение</w:t>
      </w:r>
      <w:r w:rsidR="002A4C01">
        <w:t xml:space="preserve"> </w:t>
      </w:r>
      <w:r>
        <w:t>источников</w:t>
      </w:r>
      <w:r w:rsidR="002A4C01">
        <w:t xml:space="preserve"> </w:t>
      </w:r>
      <w:r>
        <w:t>информации</w:t>
      </w:r>
      <w:r w:rsidR="002A4C01">
        <w:t xml:space="preserve"> </w:t>
      </w:r>
      <w:r>
        <w:t>и</w:t>
      </w:r>
      <w:r w:rsidR="002A4C01">
        <w:t xml:space="preserve"> </w:t>
      </w:r>
      <w:r>
        <w:t>системы</w:t>
      </w:r>
      <w:r w:rsidR="002A4C01">
        <w:t xml:space="preserve"> </w:t>
      </w:r>
      <w:r>
        <w:t>оценок</w:t>
      </w:r>
      <w:r w:rsidR="002A4C01">
        <w:t xml:space="preserve"> </w:t>
      </w:r>
      <w:r>
        <w:t>эффективности</w:t>
      </w:r>
      <w:r w:rsidR="002A4C01">
        <w:t xml:space="preserve"> </w:t>
      </w:r>
      <w:r>
        <w:t>ее</w:t>
      </w:r>
      <w:r w:rsidR="002A4C01">
        <w:t xml:space="preserve"> </w:t>
      </w:r>
      <w:r>
        <w:t>использования;</w:t>
      </w:r>
      <w:r w:rsidR="002A4C01">
        <w:t xml:space="preserve"> </w:t>
      </w:r>
      <w:r>
        <w:t>повышение</w:t>
      </w:r>
      <w:r w:rsidR="002A4C01">
        <w:t xml:space="preserve"> </w:t>
      </w:r>
      <w:r>
        <w:t>уровня</w:t>
      </w:r>
      <w:r w:rsidR="002A4C01">
        <w:t xml:space="preserve"> </w:t>
      </w:r>
      <w:r>
        <w:t>освоения</w:t>
      </w:r>
      <w:r w:rsidR="002A4C01">
        <w:t xml:space="preserve"> </w:t>
      </w:r>
      <w:r>
        <w:t>компетенций</w:t>
      </w:r>
      <w:r w:rsidR="002A4C01">
        <w:t xml:space="preserve"> </w:t>
      </w:r>
      <w:r>
        <w:t>в</w:t>
      </w:r>
      <w:r w:rsidR="002A4C01">
        <w:t xml:space="preserve"> </w:t>
      </w:r>
      <w:r>
        <w:t>профессиональной</w:t>
      </w:r>
      <w:r w:rsidR="002A4C01">
        <w:t xml:space="preserve"> </w:t>
      </w:r>
      <w:r>
        <w:t>деятельности.</w:t>
      </w:r>
    </w:p>
    <w:p w:rsidR="00110086" w:rsidRPr="00110086" w:rsidRDefault="00110086" w:rsidP="00110086">
      <w:pPr>
        <w:pStyle w:val="aa"/>
        <w:numPr>
          <w:ilvl w:val="2"/>
          <w:numId w:val="30"/>
        </w:numPr>
        <w:rPr>
          <w:b/>
        </w:rPr>
      </w:pPr>
      <w:r>
        <w:rPr>
          <w:b/>
        </w:rPr>
        <w:t>Производственная</w:t>
      </w:r>
      <w:r w:rsidR="002A4C01">
        <w:rPr>
          <w:b/>
        </w:rPr>
        <w:t xml:space="preserve"> </w:t>
      </w:r>
      <w:r w:rsidRPr="00110086">
        <w:rPr>
          <w:b/>
        </w:rPr>
        <w:t>практика</w:t>
      </w:r>
    </w:p>
    <w:p w:rsidR="00110086" w:rsidRPr="00110086" w:rsidRDefault="00110086" w:rsidP="00110086">
      <w:pPr>
        <w:ind w:firstLine="708"/>
        <w:rPr>
          <w:b/>
        </w:rPr>
      </w:pPr>
      <w:r>
        <w:rPr>
          <w:color w:val="000000"/>
          <w:spacing w:val="-1"/>
        </w:rPr>
        <w:t>В</w:t>
      </w:r>
      <w:r w:rsidRPr="00A2434E">
        <w:rPr>
          <w:color w:val="000000"/>
          <w:spacing w:val="-1"/>
        </w:rPr>
        <w:t>ключает</w:t>
      </w:r>
      <w:r w:rsidR="002A4C01">
        <w:rPr>
          <w:color w:val="000000"/>
          <w:spacing w:val="-1"/>
        </w:rPr>
        <w:t xml:space="preserve"> </w:t>
      </w:r>
      <w:r w:rsidRPr="00A2434E">
        <w:rPr>
          <w:color w:val="000000"/>
          <w:spacing w:val="-1"/>
        </w:rPr>
        <w:t>в</w:t>
      </w:r>
      <w:r w:rsidR="002A4C01">
        <w:rPr>
          <w:color w:val="000000"/>
          <w:spacing w:val="-1"/>
        </w:rPr>
        <w:t xml:space="preserve"> </w:t>
      </w:r>
      <w:r w:rsidRPr="00A2434E">
        <w:rPr>
          <w:color w:val="000000"/>
          <w:spacing w:val="-1"/>
        </w:rPr>
        <w:t>себя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три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типа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практик: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научно-исследовательскую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работу,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педагогическую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и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преддипломную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практики.</w:t>
      </w:r>
    </w:p>
    <w:p w:rsidR="002274E9" w:rsidRDefault="002274E9" w:rsidP="002274E9">
      <w:pPr>
        <w:ind w:firstLine="720"/>
        <w:jc w:val="both"/>
        <w:rPr>
          <w:spacing w:val="-5"/>
        </w:rPr>
      </w:pPr>
      <w:r>
        <w:rPr>
          <w:b/>
          <w:spacing w:val="-5"/>
        </w:rPr>
        <w:t>Научно-исследовательская</w:t>
      </w:r>
      <w:r w:rsidR="002A4C01">
        <w:rPr>
          <w:b/>
          <w:spacing w:val="-5"/>
        </w:rPr>
        <w:t xml:space="preserve"> </w:t>
      </w:r>
      <w:r>
        <w:rPr>
          <w:b/>
          <w:spacing w:val="-5"/>
        </w:rPr>
        <w:t>работа</w:t>
      </w:r>
      <w:r w:rsidR="002A4C01">
        <w:t xml:space="preserve"> </w:t>
      </w:r>
      <w:r w:rsidRPr="00FA7981">
        <w:t>проводится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>
        <w:rPr>
          <w:spacing w:val="-5"/>
        </w:rPr>
        <w:t>о</w:t>
      </w:r>
      <w:r w:rsidR="002A4C01">
        <w:rPr>
          <w:spacing w:val="-5"/>
        </w:rPr>
        <w:t xml:space="preserve"> </w:t>
      </w:r>
      <w:r>
        <w:rPr>
          <w:spacing w:val="-5"/>
        </w:rPr>
        <w:t>всех</w:t>
      </w:r>
      <w:r w:rsidR="002A4C01">
        <w:rPr>
          <w:spacing w:val="-5"/>
        </w:rPr>
        <w:t xml:space="preserve"> </w:t>
      </w:r>
      <w:r>
        <w:rPr>
          <w:spacing w:val="-5"/>
        </w:rPr>
        <w:t>4</w:t>
      </w:r>
      <w:r w:rsidR="002A4C01">
        <w:rPr>
          <w:spacing w:val="-5"/>
        </w:rPr>
        <w:t xml:space="preserve"> </w:t>
      </w:r>
      <w:r>
        <w:rPr>
          <w:spacing w:val="-5"/>
        </w:rPr>
        <w:t>семестрах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базируется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навыках,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полученных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результате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освоения</w:t>
      </w:r>
      <w:r w:rsidR="002A4C01">
        <w:rPr>
          <w:spacing w:val="-5"/>
        </w:rPr>
        <w:t xml:space="preserve"> </w:t>
      </w:r>
      <w:r>
        <w:rPr>
          <w:spacing w:val="-5"/>
        </w:rPr>
        <w:t>всех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модулей</w:t>
      </w:r>
      <w:r w:rsidR="002A4C01">
        <w:rPr>
          <w:spacing w:val="-5"/>
        </w:rPr>
        <w:t xml:space="preserve"> </w:t>
      </w:r>
      <w:r>
        <w:rPr>
          <w:spacing w:val="-5"/>
        </w:rPr>
        <w:t>образовательной</w:t>
      </w:r>
      <w:r w:rsidR="002A4C01">
        <w:rPr>
          <w:spacing w:val="-5"/>
        </w:rPr>
        <w:t xml:space="preserve"> </w:t>
      </w:r>
      <w:r>
        <w:rPr>
          <w:spacing w:val="-5"/>
        </w:rPr>
        <w:t>программы</w:t>
      </w:r>
      <w:r w:rsidRPr="00FA7981">
        <w:rPr>
          <w:spacing w:val="-5"/>
        </w:rPr>
        <w:t>.</w:t>
      </w:r>
      <w:r w:rsidR="002A4C01">
        <w:rPr>
          <w:spacing w:val="-5"/>
        </w:rPr>
        <w:t xml:space="preserve"> </w:t>
      </w:r>
    </w:p>
    <w:p w:rsidR="002274E9" w:rsidRDefault="002274E9" w:rsidP="002274E9">
      <w:pPr>
        <w:ind w:firstLine="720"/>
        <w:jc w:val="both"/>
        <w:rPr>
          <w:color w:val="000000"/>
          <w:spacing w:val="-1"/>
        </w:rPr>
      </w:pPr>
      <w:r>
        <w:rPr>
          <w:spacing w:val="-5"/>
        </w:rPr>
        <w:t>Целью</w:t>
      </w:r>
      <w:r w:rsidR="002A4C01">
        <w:rPr>
          <w:spacing w:val="-5"/>
        </w:rPr>
        <w:t xml:space="preserve"> </w:t>
      </w:r>
      <w:r>
        <w:rPr>
          <w:spacing w:val="-5"/>
        </w:rPr>
        <w:t>научно-исследовательской</w:t>
      </w:r>
      <w:r w:rsidR="002A4C01">
        <w:rPr>
          <w:spacing w:val="-5"/>
        </w:rPr>
        <w:t xml:space="preserve"> </w:t>
      </w:r>
      <w:r>
        <w:rPr>
          <w:spacing w:val="-5"/>
        </w:rPr>
        <w:t>работы</w:t>
      </w:r>
      <w:r w:rsidR="002A4C01">
        <w:rPr>
          <w:spacing w:val="-5"/>
        </w:rPr>
        <w:t xml:space="preserve"> </w:t>
      </w:r>
      <w:r>
        <w:rPr>
          <w:spacing w:val="-5"/>
        </w:rPr>
        <w:t>является</w:t>
      </w:r>
      <w:r w:rsidR="002A4C01">
        <w:rPr>
          <w:spacing w:val="-5"/>
        </w:rPr>
        <w:t xml:space="preserve"> </w:t>
      </w:r>
      <w:r>
        <w:rPr>
          <w:spacing w:val="-5"/>
        </w:rPr>
        <w:t>получение</w:t>
      </w:r>
      <w:r w:rsidR="002A4C01">
        <w:rPr>
          <w:spacing w:val="-5"/>
        </w:rPr>
        <w:t xml:space="preserve"> </w:t>
      </w:r>
      <w:r>
        <w:rPr>
          <w:spacing w:val="-5"/>
        </w:rPr>
        <w:t>навыков</w:t>
      </w:r>
      <w:r w:rsidR="002A4C01">
        <w:rPr>
          <w:spacing w:val="-5"/>
        </w:rPr>
        <w:t xml:space="preserve"> </w:t>
      </w:r>
      <w:r>
        <w:rPr>
          <w:spacing w:val="-5"/>
        </w:rPr>
        <w:t>и</w:t>
      </w:r>
      <w:r w:rsidR="002A4C01">
        <w:rPr>
          <w:spacing w:val="-5"/>
        </w:rPr>
        <w:t xml:space="preserve"> </w:t>
      </w:r>
      <w:r>
        <w:rPr>
          <w:spacing w:val="-5"/>
        </w:rPr>
        <w:t>умений</w:t>
      </w:r>
      <w:r w:rsidR="002A4C01">
        <w:rPr>
          <w:spacing w:val="-5"/>
        </w:rPr>
        <w:t xml:space="preserve"> </w:t>
      </w:r>
      <w:r>
        <w:rPr>
          <w:spacing w:val="-5"/>
        </w:rPr>
        <w:t>проведения</w:t>
      </w:r>
      <w:r w:rsidR="002A4C01">
        <w:rPr>
          <w:spacing w:val="-5"/>
        </w:rPr>
        <w:t xml:space="preserve"> </w:t>
      </w:r>
      <w:r>
        <w:rPr>
          <w:spacing w:val="-5"/>
        </w:rPr>
        <w:t>исследований</w:t>
      </w:r>
      <w:r w:rsidR="002A4C01">
        <w:rPr>
          <w:spacing w:val="-5"/>
        </w:rPr>
        <w:t xml:space="preserve"> </w:t>
      </w:r>
      <w:r>
        <w:rPr>
          <w:spacing w:val="-5"/>
        </w:rPr>
        <w:t>в</w:t>
      </w:r>
      <w:r w:rsidR="002A4C01">
        <w:rPr>
          <w:spacing w:val="-5"/>
        </w:rPr>
        <w:t xml:space="preserve"> </w:t>
      </w:r>
      <w:r>
        <w:rPr>
          <w:spacing w:val="-5"/>
        </w:rPr>
        <w:t>сфере</w:t>
      </w:r>
      <w:r w:rsidR="002A4C01">
        <w:rPr>
          <w:spacing w:val="-5"/>
        </w:rPr>
        <w:t xml:space="preserve"> </w:t>
      </w:r>
      <w:r>
        <w:rPr>
          <w:spacing w:val="-5"/>
        </w:rPr>
        <w:t>профессиональной</w:t>
      </w:r>
      <w:r w:rsidR="002A4C01">
        <w:rPr>
          <w:spacing w:val="-5"/>
        </w:rPr>
        <w:t xml:space="preserve"> </w:t>
      </w:r>
      <w:r>
        <w:rPr>
          <w:spacing w:val="-5"/>
        </w:rPr>
        <w:t>деятельности.</w:t>
      </w:r>
      <w:r w:rsidR="002A4C01">
        <w:rPr>
          <w:color w:val="000000"/>
          <w:spacing w:val="-1"/>
        </w:rPr>
        <w:t xml:space="preserve"> </w:t>
      </w:r>
    </w:p>
    <w:p w:rsidR="00AC31F4" w:rsidRDefault="00AC31F4" w:rsidP="00AC31F4">
      <w:pPr>
        <w:ind w:firstLine="720"/>
        <w:jc w:val="both"/>
        <w:rPr>
          <w:spacing w:val="-5"/>
        </w:rPr>
      </w:pPr>
      <w:r w:rsidRPr="00A32425">
        <w:rPr>
          <w:b/>
          <w:sz w:val="22"/>
          <w:szCs w:val="22"/>
        </w:rPr>
        <w:t>Практика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по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получению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профессиональных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умений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и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опыта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профессиональной</w:t>
      </w:r>
      <w:r w:rsidR="002A4C01">
        <w:rPr>
          <w:b/>
          <w:sz w:val="22"/>
          <w:szCs w:val="22"/>
        </w:rPr>
        <w:t xml:space="preserve"> </w:t>
      </w:r>
      <w:r w:rsidRPr="00A32425">
        <w:rPr>
          <w:b/>
          <w:sz w:val="22"/>
          <w:szCs w:val="22"/>
        </w:rPr>
        <w:t>деятельности</w:t>
      </w:r>
      <w:r w:rsidR="002A4C01">
        <w:rPr>
          <w:sz w:val="22"/>
          <w:szCs w:val="22"/>
        </w:rPr>
        <w:t xml:space="preserve"> </w:t>
      </w:r>
      <w:r w:rsidRPr="00FA7981">
        <w:t>проводится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во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2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семестре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базируется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навыках,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полученных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результате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освоения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модулей,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изучаемых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1-2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семестрах.</w:t>
      </w:r>
      <w:r w:rsidR="002A4C01">
        <w:rPr>
          <w:spacing w:val="-5"/>
        </w:rPr>
        <w:t xml:space="preserve"> </w:t>
      </w:r>
    </w:p>
    <w:p w:rsidR="00AC31F4" w:rsidRDefault="00AC31F4" w:rsidP="00AC31F4">
      <w:pPr>
        <w:ind w:firstLine="720"/>
        <w:jc w:val="both"/>
      </w:pPr>
      <w:r w:rsidRPr="00FA7981">
        <w:rPr>
          <w:color w:val="000000"/>
          <w:spacing w:val="-1"/>
        </w:rPr>
        <w:t>Целью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практики</w:t>
      </w:r>
      <w:r w:rsidR="002A4C01">
        <w:rPr>
          <w:color w:val="000000"/>
          <w:spacing w:val="-1"/>
        </w:rPr>
        <w:t xml:space="preserve"> </w:t>
      </w:r>
      <w:r w:rsidRPr="00FA7981">
        <w:rPr>
          <w:color w:val="000000"/>
          <w:spacing w:val="-1"/>
        </w:rPr>
        <w:t>является</w:t>
      </w:r>
      <w:r>
        <w:rPr>
          <w:color w:val="000000"/>
          <w:spacing w:val="-1"/>
        </w:rPr>
        <w:t>: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формирование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профессиональных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умений,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ознакомление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с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организацией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производства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в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машиностроении;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изучение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функций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персонала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в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  <w:lang w:val="en-US"/>
        </w:rPr>
        <w:t>IT</w:t>
      </w:r>
      <w:r w:rsidRPr="00DB03A0">
        <w:rPr>
          <w:color w:val="000000"/>
          <w:spacing w:val="-1"/>
        </w:rPr>
        <w:t>-подразделении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машиностроительного</w:t>
      </w:r>
      <w:r w:rsidR="002A4C01">
        <w:rPr>
          <w:color w:val="000000"/>
          <w:spacing w:val="-1"/>
        </w:rPr>
        <w:t xml:space="preserve"> </w:t>
      </w:r>
      <w:r>
        <w:rPr>
          <w:color w:val="000000"/>
          <w:spacing w:val="-1"/>
        </w:rPr>
        <w:t>предприятия;</w:t>
      </w:r>
      <w:r w:rsidR="002A4C01">
        <w:rPr>
          <w:color w:val="000000"/>
          <w:spacing w:val="-1"/>
        </w:rPr>
        <w:t xml:space="preserve"> </w:t>
      </w:r>
      <w:r>
        <w:t>подготовка</w:t>
      </w:r>
      <w:r w:rsidR="002A4C01">
        <w:t xml:space="preserve"> </w:t>
      </w:r>
      <w:r>
        <w:t>обучающихся</w:t>
      </w:r>
      <w:r w:rsidR="002A4C01">
        <w:t xml:space="preserve"> </w:t>
      </w:r>
      <w:r>
        <w:t>к</w:t>
      </w:r>
      <w:r w:rsidR="002A4C01">
        <w:t xml:space="preserve"> </w:t>
      </w:r>
      <w:r>
        <w:t>профессиональной</w:t>
      </w:r>
      <w:r w:rsidR="002A4C01">
        <w:t xml:space="preserve"> </w:t>
      </w:r>
      <w:r>
        <w:t>деятельности,</w:t>
      </w:r>
      <w:r w:rsidR="002A4C01">
        <w:t xml:space="preserve"> </w:t>
      </w:r>
      <w:r>
        <w:t>в</w:t>
      </w:r>
      <w:r w:rsidR="002A4C01">
        <w:t xml:space="preserve"> </w:t>
      </w:r>
      <w:r>
        <w:t>основном</w:t>
      </w:r>
      <w:r w:rsidR="002A4C01">
        <w:t xml:space="preserve"> </w:t>
      </w:r>
      <w:r>
        <w:t>путем</w:t>
      </w:r>
      <w:r w:rsidR="002A4C01">
        <w:t xml:space="preserve"> </w:t>
      </w:r>
      <w:r>
        <w:t>самостоятельного</w:t>
      </w:r>
      <w:r w:rsidR="002A4C01">
        <w:t xml:space="preserve"> </w:t>
      </w:r>
      <w:r>
        <w:t>решения</w:t>
      </w:r>
      <w:r w:rsidR="002A4C01">
        <w:t xml:space="preserve"> </w:t>
      </w:r>
      <w:r>
        <w:t>реальных</w:t>
      </w:r>
      <w:r w:rsidR="002A4C01">
        <w:t xml:space="preserve"> </w:t>
      </w:r>
      <w:r>
        <w:t>научно-исследовательских</w:t>
      </w:r>
      <w:r w:rsidR="002A4C01">
        <w:t xml:space="preserve"> </w:t>
      </w:r>
      <w:r>
        <w:t>и/или</w:t>
      </w:r>
      <w:r w:rsidR="002A4C01">
        <w:t xml:space="preserve"> </w:t>
      </w:r>
      <w:r>
        <w:t>производственно-хозяйственных</w:t>
      </w:r>
      <w:r w:rsidR="002A4C01">
        <w:t xml:space="preserve"> </w:t>
      </w:r>
      <w:r>
        <w:t>задач;</w:t>
      </w:r>
      <w:r w:rsidR="002A4C01">
        <w:t xml:space="preserve"> </w:t>
      </w:r>
      <w:r>
        <w:t>приобретение</w:t>
      </w:r>
      <w:r w:rsidR="002A4C01">
        <w:t xml:space="preserve"> </w:t>
      </w:r>
      <w:r>
        <w:t>практического</w:t>
      </w:r>
      <w:r w:rsidR="002A4C01">
        <w:t xml:space="preserve"> </w:t>
      </w:r>
      <w:r>
        <w:t>опыта</w:t>
      </w:r>
      <w:r w:rsidR="002A4C01">
        <w:t xml:space="preserve"> </w:t>
      </w:r>
      <w:r>
        <w:t>работы</w:t>
      </w:r>
      <w:r w:rsidR="002A4C01">
        <w:t xml:space="preserve"> </w:t>
      </w:r>
      <w:r>
        <w:t>с</w:t>
      </w:r>
      <w:r w:rsidR="002A4C01">
        <w:t xml:space="preserve"> </w:t>
      </w:r>
      <w:r>
        <w:t>прикладными</w:t>
      </w:r>
      <w:r w:rsidR="002A4C01">
        <w:t xml:space="preserve"> </w:t>
      </w:r>
      <w:r>
        <w:t>программами;</w:t>
      </w:r>
      <w:r w:rsidR="002A4C01">
        <w:t xml:space="preserve"> </w:t>
      </w:r>
      <w:r>
        <w:t>формирование</w:t>
      </w:r>
      <w:r w:rsidR="002A4C01">
        <w:t xml:space="preserve"> </w:t>
      </w:r>
      <w:r>
        <w:t>навыков</w:t>
      </w:r>
      <w:r w:rsidR="002A4C01">
        <w:t xml:space="preserve"> </w:t>
      </w:r>
      <w:r>
        <w:t>профессиональной</w:t>
      </w:r>
      <w:r w:rsidR="002A4C01">
        <w:t xml:space="preserve"> </w:t>
      </w:r>
      <w:r>
        <w:t>деятельности.</w:t>
      </w:r>
      <w:r w:rsidR="002A4C01">
        <w:t xml:space="preserve"> </w:t>
      </w:r>
    </w:p>
    <w:p w:rsidR="00F82E37" w:rsidRDefault="00F82E37" w:rsidP="00060066">
      <w:pPr>
        <w:pStyle w:val="Style14"/>
        <w:spacing w:line="240" w:lineRule="auto"/>
        <w:ind w:firstLine="720"/>
        <w:jc w:val="both"/>
      </w:pPr>
      <w:r w:rsidRPr="004860BD">
        <w:rPr>
          <w:b/>
        </w:rPr>
        <w:t>Преддипломная</w:t>
      </w:r>
      <w:r w:rsidR="002A4C01">
        <w:rPr>
          <w:b/>
        </w:rPr>
        <w:t xml:space="preserve"> </w:t>
      </w:r>
      <w:r w:rsidRPr="004860BD">
        <w:rPr>
          <w:b/>
        </w:rPr>
        <w:t>практика</w:t>
      </w:r>
      <w:r w:rsidR="002A4C01">
        <w:rPr>
          <w:b/>
        </w:rPr>
        <w:t xml:space="preserve"> </w:t>
      </w:r>
      <w:r w:rsidRPr="00FA7981">
        <w:t>проводится</w:t>
      </w:r>
      <w:r w:rsidR="002A4C01"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>
        <w:rPr>
          <w:spacing w:val="-5"/>
        </w:rPr>
        <w:t>4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семестре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базируется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навыках,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полученных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результате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освоения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образовательной</w:t>
      </w:r>
      <w:r w:rsidR="002A4C01">
        <w:rPr>
          <w:spacing w:val="-5"/>
        </w:rPr>
        <w:t xml:space="preserve"> </w:t>
      </w:r>
      <w:r w:rsidRPr="00FA7981">
        <w:rPr>
          <w:spacing w:val="-5"/>
        </w:rPr>
        <w:t>программы.</w:t>
      </w:r>
      <w:r w:rsidR="002A4C01">
        <w:t xml:space="preserve"> </w:t>
      </w:r>
      <w:r w:rsidR="002F6C50">
        <w:t>Особая</w:t>
      </w:r>
      <w:r w:rsidR="002A4C01">
        <w:t xml:space="preserve"> </w:t>
      </w:r>
      <w:r w:rsidR="002F6C50">
        <w:t>роль</w:t>
      </w:r>
      <w:r w:rsidR="002A4C01">
        <w:t xml:space="preserve"> </w:t>
      </w:r>
      <w:r w:rsidR="002F6C50">
        <w:t>преддипломной</w:t>
      </w:r>
      <w:r w:rsidR="002A4C01">
        <w:t xml:space="preserve"> </w:t>
      </w:r>
      <w:r w:rsidR="002F6C50">
        <w:t>практики</w:t>
      </w:r>
      <w:r w:rsidR="002A4C01">
        <w:t xml:space="preserve"> </w:t>
      </w:r>
      <w:r w:rsidR="002F6C50">
        <w:t>состоит</w:t>
      </w:r>
      <w:r w:rsidR="002A4C01">
        <w:t xml:space="preserve"> </w:t>
      </w:r>
      <w:r w:rsidR="002F6C50">
        <w:t>в</w:t>
      </w:r>
      <w:r w:rsidR="002A4C01">
        <w:t xml:space="preserve"> </w:t>
      </w:r>
      <w:r w:rsidR="002F6C50">
        <w:t>ее</w:t>
      </w:r>
      <w:r w:rsidR="002A4C01">
        <w:t xml:space="preserve"> </w:t>
      </w:r>
      <w:r w:rsidR="002F6C50">
        <w:t>исследовательском</w:t>
      </w:r>
      <w:r w:rsidR="002A4C01">
        <w:t xml:space="preserve"> </w:t>
      </w:r>
      <w:r w:rsidR="002F6C50">
        <w:t>характере</w:t>
      </w:r>
      <w:r w:rsidR="002A4C01">
        <w:t xml:space="preserve"> </w:t>
      </w:r>
      <w:r w:rsidR="002F6C50">
        <w:t>и</w:t>
      </w:r>
      <w:r w:rsidR="002A4C01">
        <w:t xml:space="preserve"> </w:t>
      </w:r>
      <w:r w:rsidR="002F6C50">
        <w:t>практической</w:t>
      </w:r>
      <w:r w:rsidR="002A4C01">
        <w:t xml:space="preserve"> </w:t>
      </w:r>
      <w:r w:rsidR="002F6C50">
        <w:t>направленности</w:t>
      </w:r>
      <w:r w:rsidR="002A4C01">
        <w:t xml:space="preserve"> </w:t>
      </w:r>
      <w:r w:rsidR="002F6C50">
        <w:t>на</w:t>
      </w:r>
      <w:r w:rsidR="002A4C01">
        <w:t xml:space="preserve"> </w:t>
      </w:r>
      <w:r w:rsidR="002F6C50">
        <w:t>тематику</w:t>
      </w:r>
      <w:r w:rsidR="002A4C01">
        <w:t xml:space="preserve"> </w:t>
      </w:r>
      <w:r w:rsidR="002F6C50">
        <w:t>магистерской</w:t>
      </w:r>
      <w:r w:rsidR="002A4C01">
        <w:t xml:space="preserve"> </w:t>
      </w:r>
      <w:r w:rsidR="002F6C50">
        <w:t>диссертации.</w:t>
      </w:r>
    </w:p>
    <w:p w:rsidR="00F82E37" w:rsidRPr="00333F78" w:rsidRDefault="00F82E37" w:rsidP="00F82E37">
      <w:pPr>
        <w:pStyle w:val="Style14"/>
        <w:spacing w:line="240" w:lineRule="auto"/>
        <w:ind w:firstLine="720"/>
        <w:jc w:val="both"/>
      </w:pPr>
      <w:r w:rsidRPr="00D774A2">
        <w:t>Целью</w:t>
      </w:r>
      <w:r w:rsidR="002A4C01">
        <w:t xml:space="preserve"> </w:t>
      </w:r>
      <w:r w:rsidRPr="00D774A2">
        <w:t>преддипломной</w:t>
      </w:r>
      <w:r w:rsidR="002A4C01">
        <w:t xml:space="preserve"> </w:t>
      </w:r>
      <w:r w:rsidRPr="00D774A2">
        <w:t>практики</w:t>
      </w:r>
      <w:r w:rsidR="002A4C01">
        <w:t xml:space="preserve"> </w:t>
      </w:r>
      <w:r w:rsidRPr="00D774A2">
        <w:t>является</w:t>
      </w:r>
      <w:r w:rsidR="002A4C01">
        <w:t xml:space="preserve"> </w:t>
      </w:r>
      <w:r w:rsidRPr="00D774A2">
        <w:t>сбор</w:t>
      </w:r>
      <w:r w:rsidR="002A4C01">
        <w:t xml:space="preserve"> </w:t>
      </w:r>
      <w:r w:rsidRPr="00D774A2">
        <w:t>материалов</w:t>
      </w:r>
      <w:r w:rsidR="002A4C01">
        <w:t xml:space="preserve"> </w:t>
      </w:r>
      <w:r w:rsidRPr="00D774A2">
        <w:t>для</w:t>
      </w:r>
      <w:r w:rsidR="002A4C01">
        <w:t xml:space="preserve"> </w:t>
      </w:r>
      <w:r w:rsidRPr="00D774A2">
        <w:t>выполнения</w:t>
      </w:r>
      <w:r w:rsidR="002A4C01">
        <w:t xml:space="preserve"> </w:t>
      </w:r>
      <w:r w:rsidRPr="00D774A2">
        <w:t>выпускной</w:t>
      </w:r>
      <w:r w:rsidR="002A4C01">
        <w:t xml:space="preserve"> </w:t>
      </w:r>
      <w:r w:rsidRPr="00D774A2">
        <w:t>квалификационной</w:t>
      </w:r>
      <w:r w:rsidR="002A4C01">
        <w:t xml:space="preserve"> </w:t>
      </w:r>
      <w:r w:rsidRPr="00D774A2">
        <w:t>работы;</w:t>
      </w:r>
      <w:r w:rsidR="002A4C01">
        <w:t xml:space="preserve"> </w:t>
      </w:r>
      <w:r w:rsidRPr="00D774A2">
        <w:t>подготовка</w:t>
      </w:r>
      <w:r w:rsidR="002A4C01">
        <w:t xml:space="preserve"> </w:t>
      </w:r>
      <w:r w:rsidRPr="00D774A2">
        <w:t>выпускников</w:t>
      </w:r>
      <w:r w:rsidR="002A4C01">
        <w:t xml:space="preserve"> </w:t>
      </w:r>
      <w:r w:rsidRPr="00D774A2">
        <w:t>к</w:t>
      </w:r>
      <w:r w:rsidR="002A4C01">
        <w:t xml:space="preserve"> </w:t>
      </w:r>
      <w:r w:rsidRPr="00D774A2">
        <w:t>производственной</w:t>
      </w:r>
      <w:r w:rsidR="002A4C01">
        <w:t xml:space="preserve"> </w:t>
      </w:r>
      <w:r w:rsidRPr="00D774A2">
        <w:t>деятельно</w:t>
      </w:r>
      <w:r>
        <w:t>сти,</w:t>
      </w:r>
      <w:r w:rsidR="002A4C01">
        <w:t xml:space="preserve"> </w:t>
      </w:r>
      <w:r>
        <w:t>связанной</w:t>
      </w:r>
      <w:r w:rsidR="002A4C01">
        <w:t xml:space="preserve"> </w:t>
      </w:r>
      <w:r>
        <w:t>с</w:t>
      </w:r>
      <w:r w:rsidR="002A4C01">
        <w:t xml:space="preserve"> </w:t>
      </w:r>
      <w:r w:rsidRPr="00D774A2">
        <w:t>освоением</w:t>
      </w:r>
      <w:r w:rsidR="002A4C01">
        <w:t xml:space="preserve"> </w:t>
      </w:r>
      <w:r w:rsidRPr="00D774A2">
        <w:t>методик</w:t>
      </w:r>
      <w:r w:rsidR="002A4C01">
        <w:t xml:space="preserve"> </w:t>
      </w:r>
      <w:r w:rsidRPr="00D774A2">
        <w:t>использования</w:t>
      </w:r>
      <w:r w:rsidR="002A4C01">
        <w:t xml:space="preserve"> </w:t>
      </w:r>
      <w:r w:rsidRPr="00D774A2">
        <w:t>программных</w:t>
      </w:r>
      <w:r w:rsidR="002A4C01">
        <w:t xml:space="preserve"> </w:t>
      </w:r>
      <w:r w:rsidRPr="00D774A2">
        <w:t>средств</w:t>
      </w:r>
      <w:r w:rsidR="002A4C01">
        <w:t xml:space="preserve"> </w:t>
      </w:r>
      <w:r w:rsidRPr="00D774A2">
        <w:t>для</w:t>
      </w:r>
      <w:r w:rsidR="002A4C01">
        <w:t xml:space="preserve"> </w:t>
      </w:r>
      <w:r w:rsidRPr="00D774A2">
        <w:t>решения</w:t>
      </w:r>
      <w:r w:rsidR="002A4C01">
        <w:t xml:space="preserve"> </w:t>
      </w:r>
      <w:r w:rsidRPr="00D774A2">
        <w:t>практических</w:t>
      </w:r>
      <w:r w:rsidR="002A4C01">
        <w:t xml:space="preserve"> </w:t>
      </w:r>
      <w:r w:rsidRPr="00D774A2">
        <w:t>задач;</w:t>
      </w:r>
      <w:r w:rsidR="002A4C01">
        <w:t xml:space="preserve"> </w:t>
      </w:r>
      <w:r w:rsidRPr="00D774A2">
        <w:t>к</w:t>
      </w:r>
      <w:r w:rsidR="002A4C01">
        <w:t xml:space="preserve"> </w:t>
      </w:r>
      <w:r w:rsidRPr="00D774A2">
        <w:t>производственной</w:t>
      </w:r>
      <w:r w:rsidR="002A4C01">
        <w:t xml:space="preserve"> </w:t>
      </w:r>
      <w:r w:rsidRPr="00D774A2">
        <w:t>деятельности</w:t>
      </w:r>
      <w:r w:rsidR="002A4C01">
        <w:t xml:space="preserve"> </w:t>
      </w:r>
      <w:r w:rsidRPr="00D774A2">
        <w:t>для</w:t>
      </w:r>
      <w:r w:rsidR="002A4C01">
        <w:t xml:space="preserve"> </w:t>
      </w:r>
      <w:r w:rsidRPr="00D774A2">
        <w:t>решения</w:t>
      </w:r>
      <w:r w:rsidR="002A4C01">
        <w:t xml:space="preserve"> </w:t>
      </w:r>
      <w:r w:rsidRPr="00D774A2">
        <w:t>задач,</w:t>
      </w:r>
      <w:r w:rsidR="002A4C01">
        <w:t xml:space="preserve"> </w:t>
      </w:r>
      <w:r w:rsidRPr="00D774A2">
        <w:t>связанных</w:t>
      </w:r>
      <w:r w:rsidR="002A4C01">
        <w:t xml:space="preserve"> </w:t>
      </w:r>
      <w:r w:rsidRPr="00D774A2">
        <w:t>с</w:t>
      </w:r>
      <w:r w:rsidR="002A4C01">
        <w:t xml:space="preserve"> </w:t>
      </w:r>
      <w:r w:rsidRPr="00D774A2">
        <w:t>разработкой</w:t>
      </w:r>
      <w:r w:rsidR="002A4C01">
        <w:t xml:space="preserve"> </w:t>
      </w:r>
      <w:r w:rsidRPr="00D774A2">
        <w:t>интерф</w:t>
      </w:r>
      <w:r>
        <w:t>ейсов</w:t>
      </w:r>
      <w:r w:rsidR="002A4C01">
        <w:t xml:space="preserve"> </w:t>
      </w:r>
      <w:r>
        <w:t>«</w:t>
      </w:r>
      <w:r w:rsidRPr="00D774A2">
        <w:t>человек</w:t>
      </w:r>
      <w:r w:rsidR="002A4C01">
        <w:t xml:space="preserve"> </w:t>
      </w:r>
      <w:r w:rsidRPr="00D774A2">
        <w:t>-</w:t>
      </w:r>
      <w:r w:rsidR="002A4C01">
        <w:t xml:space="preserve"> </w:t>
      </w:r>
      <w:r w:rsidRPr="00D774A2">
        <w:t>электронно-вычислительная</w:t>
      </w:r>
      <w:r w:rsidR="002A4C01">
        <w:t xml:space="preserve"> </w:t>
      </w:r>
      <w:r w:rsidRPr="00D774A2">
        <w:t>машина</w:t>
      </w:r>
      <w:r>
        <w:t>»</w:t>
      </w:r>
      <w:r w:rsidRPr="00D774A2">
        <w:t>;</w:t>
      </w:r>
      <w:r w:rsidR="002A4C01">
        <w:t xml:space="preserve"> </w:t>
      </w:r>
      <w:r w:rsidRPr="00D774A2">
        <w:t>к</w:t>
      </w:r>
      <w:r w:rsidR="002A4C01">
        <w:t xml:space="preserve"> </w:t>
      </w:r>
      <w:r w:rsidRPr="00D774A2">
        <w:t>проектной</w:t>
      </w:r>
      <w:r w:rsidR="002A4C01">
        <w:t xml:space="preserve"> </w:t>
      </w:r>
      <w:r w:rsidRPr="00D774A2">
        <w:t>деятельности</w:t>
      </w:r>
      <w:r w:rsidR="002A4C01">
        <w:t xml:space="preserve"> </w:t>
      </w:r>
      <w:r w:rsidRPr="00D774A2">
        <w:t>для</w:t>
      </w:r>
      <w:r w:rsidR="002A4C01">
        <w:t xml:space="preserve"> </w:t>
      </w:r>
      <w:r w:rsidRPr="00D774A2">
        <w:t>решения</w:t>
      </w:r>
      <w:r w:rsidR="002A4C01">
        <w:t xml:space="preserve"> </w:t>
      </w:r>
      <w:r w:rsidRPr="00D774A2">
        <w:t>задач,</w:t>
      </w:r>
      <w:r w:rsidR="002A4C01">
        <w:t xml:space="preserve"> </w:t>
      </w:r>
      <w:r w:rsidRPr="00D774A2">
        <w:t>связанных</w:t>
      </w:r>
      <w:r w:rsidR="002A4C01">
        <w:t xml:space="preserve"> </w:t>
      </w:r>
      <w:r w:rsidRPr="00D774A2">
        <w:t>с</w:t>
      </w:r>
      <w:r w:rsidR="002A4C01">
        <w:t xml:space="preserve"> </w:t>
      </w:r>
      <w:r w:rsidRPr="00D774A2">
        <w:t>разработкой</w:t>
      </w:r>
      <w:r w:rsidR="002A4C01">
        <w:t xml:space="preserve"> </w:t>
      </w:r>
      <w:r w:rsidRPr="00D774A2">
        <w:t>моделей</w:t>
      </w:r>
      <w:r w:rsidR="002A4C01">
        <w:t xml:space="preserve"> </w:t>
      </w:r>
      <w:r w:rsidRPr="00D774A2">
        <w:t>компонентов</w:t>
      </w:r>
      <w:r w:rsidR="002A4C01">
        <w:t xml:space="preserve"> </w:t>
      </w:r>
      <w:r w:rsidRPr="00D774A2">
        <w:t>информационных</w:t>
      </w:r>
      <w:r w:rsidR="002A4C01">
        <w:t xml:space="preserve"> </w:t>
      </w:r>
      <w:r w:rsidRPr="00D774A2">
        <w:t>си</w:t>
      </w:r>
      <w:r>
        <w:t>стем,</w:t>
      </w:r>
      <w:r w:rsidR="002A4C01">
        <w:t xml:space="preserve"> </w:t>
      </w:r>
      <w:r>
        <w:t>включая</w:t>
      </w:r>
      <w:r w:rsidR="002A4C01">
        <w:t xml:space="preserve"> </w:t>
      </w:r>
      <w:r>
        <w:t>модели</w:t>
      </w:r>
      <w:r w:rsidR="002A4C01">
        <w:t xml:space="preserve"> </w:t>
      </w:r>
      <w:r>
        <w:t>баз</w:t>
      </w:r>
      <w:r w:rsidR="002A4C01">
        <w:t xml:space="preserve"> </w:t>
      </w:r>
      <w:r>
        <w:t>данных;</w:t>
      </w:r>
      <w:r w:rsidR="002A4C01">
        <w:t xml:space="preserve"> </w:t>
      </w:r>
      <w:r w:rsidRPr="00D774A2">
        <w:lastRenderedPageBreak/>
        <w:t>приобретение</w:t>
      </w:r>
      <w:r w:rsidR="002A4C01">
        <w:t xml:space="preserve"> </w:t>
      </w:r>
      <w:r w:rsidRPr="00D774A2">
        <w:t>студент</w:t>
      </w:r>
      <w:r>
        <w:t>ами</w:t>
      </w:r>
      <w:r w:rsidR="002A4C01">
        <w:t xml:space="preserve"> </w:t>
      </w:r>
      <w:r w:rsidRPr="00D774A2">
        <w:t>опыта</w:t>
      </w:r>
      <w:r w:rsidR="002A4C01">
        <w:t xml:space="preserve"> </w:t>
      </w:r>
      <w:r w:rsidRPr="00D774A2">
        <w:t>в</w:t>
      </w:r>
      <w:r w:rsidR="002A4C01">
        <w:t xml:space="preserve"> </w:t>
      </w:r>
      <w:r w:rsidRPr="00D774A2">
        <w:t>исследовании</w:t>
      </w:r>
      <w:r w:rsidR="002A4C01">
        <w:t xml:space="preserve"> </w:t>
      </w:r>
      <w:r w:rsidRPr="00D774A2">
        <w:t>актуальной</w:t>
      </w:r>
      <w:r w:rsidR="002A4C01">
        <w:t xml:space="preserve"> </w:t>
      </w:r>
      <w:r w:rsidRPr="00D774A2">
        <w:t>научной</w:t>
      </w:r>
      <w:r w:rsidR="002A4C01">
        <w:t xml:space="preserve"> </w:t>
      </w:r>
      <w:r w:rsidRPr="00D774A2">
        <w:t>проблемы</w:t>
      </w:r>
      <w:r w:rsidR="002A4C01">
        <w:t xml:space="preserve"> </w:t>
      </w:r>
      <w:r w:rsidRPr="00D774A2">
        <w:t>или</w:t>
      </w:r>
      <w:r w:rsidR="002A4C01">
        <w:t xml:space="preserve"> </w:t>
      </w:r>
      <w:r w:rsidRPr="00D774A2">
        <w:t>решении</w:t>
      </w:r>
      <w:r w:rsidR="002A4C01">
        <w:t xml:space="preserve"> </w:t>
      </w:r>
      <w:r w:rsidRPr="00D774A2">
        <w:t>реальной</w:t>
      </w:r>
      <w:r w:rsidR="002A4C01">
        <w:t xml:space="preserve"> </w:t>
      </w:r>
      <w:r w:rsidRPr="00D774A2">
        <w:t>инженерной</w:t>
      </w:r>
      <w:r w:rsidR="002A4C01">
        <w:t xml:space="preserve"> </w:t>
      </w:r>
      <w:r w:rsidRPr="00D774A2">
        <w:t>за</w:t>
      </w:r>
      <w:r>
        <w:t>дачи.</w:t>
      </w:r>
    </w:p>
    <w:p w:rsidR="00F82E37" w:rsidRPr="00F82E37" w:rsidRDefault="00F82E37" w:rsidP="00F82E37">
      <w:pPr>
        <w:ind w:firstLine="709"/>
        <w:jc w:val="both"/>
      </w:pPr>
    </w:p>
    <w:p w:rsidR="00121C78" w:rsidRPr="00961A7F" w:rsidRDefault="00A76D5B" w:rsidP="00D932AD">
      <w:pPr>
        <w:pStyle w:val="20"/>
        <w:keepNext/>
        <w:keepLines/>
        <w:numPr>
          <w:ilvl w:val="0"/>
          <w:numId w:val="0"/>
        </w:numPr>
        <w:ind w:left="284" w:firstLine="425"/>
      </w:pPr>
      <w:r w:rsidRPr="00961A7F">
        <w:t>1.2</w:t>
      </w:r>
      <w:r w:rsidR="003908E2" w:rsidRPr="00961A7F">
        <w:t>.</w:t>
      </w:r>
      <w:r w:rsidR="002A4C01">
        <w:t xml:space="preserve"> </w:t>
      </w:r>
      <w:r w:rsidR="00A952FB" w:rsidRPr="00961A7F">
        <w:t>Структура</w:t>
      </w:r>
      <w:r w:rsidR="002A4C01">
        <w:t xml:space="preserve"> </w:t>
      </w:r>
      <w:r w:rsidR="00A952FB" w:rsidRPr="00961A7F">
        <w:t>практик,</w:t>
      </w:r>
      <w:r w:rsidR="002A4C01">
        <w:t xml:space="preserve"> </w:t>
      </w:r>
      <w:r w:rsidR="00A952FB" w:rsidRPr="00961A7F">
        <w:t>их</w:t>
      </w:r>
      <w:r w:rsidR="002A4C01">
        <w:t xml:space="preserve"> </w:t>
      </w:r>
      <w:r w:rsidR="00A952FB" w:rsidRPr="00961A7F">
        <w:t>сроки</w:t>
      </w:r>
      <w:r w:rsidR="002A4C01">
        <w:t xml:space="preserve"> </w:t>
      </w:r>
      <w:r w:rsidR="00A952FB" w:rsidRPr="00961A7F">
        <w:t>и</w:t>
      </w:r>
      <w:r w:rsidR="002A4C01">
        <w:t xml:space="preserve"> </w:t>
      </w:r>
      <w:r w:rsidR="00A952FB" w:rsidRPr="00961A7F">
        <w:t>продолжительность</w:t>
      </w:r>
      <w:r w:rsidR="002A4C01">
        <w:t xml:space="preserve"> </w:t>
      </w:r>
    </w:p>
    <w:tbl>
      <w:tblPr>
        <w:tblW w:w="9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5945"/>
        <w:gridCol w:w="1229"/>
        <w:gridCol w:w="1056"/>
        <w:gridCol w:w="939"/>
      </w:tblGrid>
      <w:tr w:rsidR="00133375" w:rsidRPr="00961A7F" w:rsidTr="005B236D">
        <w:trPr>
          <w:cantSplit/>
          <w:trHeight w:val="398"/>
          <w:jc w:val="center"/>
        </w:trPr>
        <w:tc>
          <w:tcPr>
            <w:tcW w:w="667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5B236D">
              <w:rPr>
                <w:sz w:val="22"/>
                <w:szCs w:val="22"/>
              </w:rPr>
              <w:br/>
            </w: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5945" w:type="dxa"/>
            <w:vMerge w:val="restart"/>
            <w:shd w:val="clear" w:color="auto" w:fill="auto"/>
            <w:vAlign w:val="center"/>
          </w:tcPr>
          <w:p w:rsidR="00133375" w:rsidRPr="00611B96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1229" w:type="dxa"/>
            <w:vMerge w:val="restart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Номер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учебного</w:t>
            </w:r>
          </w:p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семестра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133375" w:rsidRPr="00961A7F" w:rsidRDefault="00133375" w:rsidP="005B236D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Объем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133375" w:rsidRPr="00961A7F" w:rsidTr="005B236D">
        <w:trPr>
          <w:cantSplit/>
          <w:trHeight w:val="142"/>
          <w:jc w:val="center"/>
        </w:trPr>
        <w:tc>
          <w:tcPr>
            <w:tcW w:w="667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5945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229" w:type="dxa"/>
            <w:vMerge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1056" w:type="dxa"/>
            <w:shd w:val="clear" w:color="auto" w:fill="auto"/>
          </w:tcPr>
          <w:p w:rsidR="00133375" w:rsidRPr="00961A7F" w:rsidRDefault="00C22C2A" w:rsidP="00C22C2A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>
              <w:rPr>
                <w:sz w:val="22"/>
                <w:szCs w:val="22"/>
              </w:rPr>
              <w:br/>
            </w:r>
            <w:r w:rsidR="00133375" w:rsidRPr="00961A7F">
              <w:rPr>
                <w:sz w:val="22"/>
                <w:szCs w:val="22"/>
              </w:rPr>
              <w:t>неделях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133375" w:rsidP="005F0D69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</w:t>
            </w:r>
            <w:r w:rsidR="00C52658">
              <w:rPr>
                <w:sz w:val="22"/>
                <w:szCs w:val="22"/>
              </w:rPr>
              <w:br/>
            </w:r>
            <w:r w:rsidRPr="00961A7F">
              <w:rPr>
                <w:sz w:val="22"/>
                <w:szCs w:val="22"/>
              </w:rPr>
              <w:t>з.е.</w:t>
            </w:r>
          </w:p>
        </w:tc>
      </w:tr>
      <w:tr w:rsidR="00430FC0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430FC0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430FC0" w:rsidRDefault="00430FC0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1056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939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</w:tr>
      <w:tr w:rsidR="00430FC0" w:rsidRPr="00961A7F" w:rsidTr="00DE184E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30FC0" w:rsidRPr="00961A7F" w:rsidRDefault="00430FC0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lang w:val="en-US"/>
              </w:rPr>
              <w:t>1</w:t>
            </w:r>
            <w:r w:rsidRPr="00961A7F">
              <w:rPr>
                <w:b w:val="0"/>
              </w:rPr>
              <w:t>.</w:t>
            </w:r>
            <w:r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430FC0" w:rsidRPr="00961A7F" w:rsidRDefault="00430FC0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1229" w:type="dxa"/>
            <w:shd w:val="clear" w:color="auto" w:fill="auto"/>
          </w:tcPr>
          <w:p w:rsidR="00430FC0" w:rsidRPr="00961A7F" w:rsidRDefault="00430FC0" w:rsidP="00DE184E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430FC0" w:rsidRPr="00961A7F" w:rsidRDefault="00430FC0" w:rsidP="00DE184E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430FC0" w:rsidRPr="00961A7F" w:rsidRDefault="00430FC0" w:rsidP="00DE184E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30FC0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430FC0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</w:t>
            </w:r>
          </w:p>
        </w:tc>
        <w:tc>
          <w:tcPr>
            <w:tcW w:w="5945" w:type="dxa"/>
            <w:shd w:val="clear" w:color="auto" w:fill="auto"/>
          </w:tcPr>
          <w:p w:rsidR="00430FC0" w:rsidRDefault="00430FC0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1056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  <w:tc>
          <w:tcPr>
            <w:tcW w:w="939" w:type="dxa"/>
            <w:shd w:val="clear" w:color="auto" w:fill="auto"/>
          </w:tcPr>
          <w:p w:rsidR="00430FC0" w:rsidRDefault="00430FC0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</w:p>
        </w:tc>
      </w:tr>
      <w:tr w:rsidR="00133375" w:rsidRPr="00961A7F" w:rsidTr="005B236D">
        <w:trPr>
          <w:cantSplit/>
          <w:trHeight w:val="456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</w:t>
            </w:r>
            <w:r w:rsidR="00133375" w:rsidRPr="00961A7F">
              <w:rPr>
                <w:b w:val="0"/>
              </w:rPr>
              <w:t>1.</w:t>
            </w:r>
          </w:p>
        </w:tc>
        <w:tc>
          <w:tcPr>
            <w:tcW w:w="5945" w:type="dxa"/>
            <w:shd w:val="clear" w:color="auto" w:fill="auto"/>
          </w:tcPr>
          <w:p w:rsidR="00133375" w:rsidRPr="00816D16" w:rsidRDefault="00430FC0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Н</w:t>
            </w:r>
            <w:r w:rsidR="00493458"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1-4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885A1E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33</w:t>
            </w:r>
          </w:p>
        </w:tc>
      </w:tr>
      <w:tr w:rsidR="00133375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133375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2.2</w:t>
            </w:r>
            <w:r w:rsidR="00133375" w:rsidRPr="00961A7F">
              <w:rPr>
                <w:b w:val="0"/>
              </w:rPr>
              <w:t>.</w:t>
            </w:r>
          </w:p>
        </w:tc>
        <w:tc>
          <w:tcPr>
            <w:tcW w:w="5945" w:type="dxa"/>
            <w:shd w:val="clear" w:color="auto" w:fill="auto"/>
          </w:tcPr>
          <w:p w:rsidR="00133375" w:rsidRPr="00961A7F" w:rsidRDefault="00430FC0" w:rsidP="00FF6A9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</w:t>
            </w:r>
            <w:r w:rsidR="00CB20CE" w:rsidRPr="00560A96">
              <w:rPr>
                <w:b w:val="0"/>
                <w:sz w:val="22"/>
                <w:szCs w:val="22"/>
              </w:rPr>
              <w:t>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CB20CE" w:rsidRPr="00560A96">
              <w:rPr>
                <w:b w:val="0"/>
                <w:sz w:val="22"/>
                <w:szCs w:val="22"/>
              </w:rPr>
              <w:t>деятельности</w:t>
            </w:r>
          </w:p>
        </w:tc>
        <w:tc>
          <w:tcPr>
            <w:tcW w:w="122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056" w:type="dxa"/>
            <w:shd w:val="clear" w:color="auto" w:fill="auto"/>
          </w:tcPr>
          <w:p w:rsidR="00133375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939" w:type="dxa"/>
            <w:shd w:val="clear" w:color="auto" w:fill="auto"/>
          </w:tcPr>
          <w:p w:rsidR="00133375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</w:tr>
      <w:tr w:rsidR="00493458" w:rsidRPr="00961A7F" w:rsidTr="005B236D">
        <w:trPr>
          <w:cantSplit/>
          <w:trHeight w:val="442"/>
          <w:jc w:val="center"/>
        </w:trPr>
        <w:tc>
          <w:tcPr>
            <w:tcW w:w="667" w:type="dxa"/>
            <w:shd w:val="clear" w:color="auto" w:fill="auto"/>
          </w:tcPr>
          <w:p w:rsidR="00493458" w:rsidRPr="00961A7F" w:rsidRDefault="00430FC0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2.3.</w:t>
            </w:r>
          </w:p>
        </w:tc>
        <w:tc>
          <w:tcPr>
            <w:tcW w:w="5945" w:type="dxa"/>
            <w:shd w:val="clear" w:color="auto" w:fill="auto"/>
          </w:tcPr>
          <w:p w:rsidR="00493458" w:rsidRPr="00961A7F" w:rsidRDefault="00FF6A9E" w:rsidP="00FF6A9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</w:t>
            </w:r>
            <w:r w:rsidR="00493458" w:rsidRPr="00493458">
              <w:rPr>
                <w:b w:val="0"/>
                <w:sz w:val="22"/>
                <w:szCs w:val="22"/>
              </w:rPr>
              <w:t>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493458"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122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1056" w:type="dxa"/>
            <w:shd w:val="clear" w:color="auto" w:fill="auto"/>
          </w:tcPr>
          <w:p w:rsidR="00493458" w:rsidRPr="00961A7F" w:rsidRDefault="00347E91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939" w:type="dxa"/>
            <w:shd w:val="clear" w:color="auto" w:fill="auto"/>
          </w:tcPr>
          <w:p w:rsidR="00493458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</w:tr>
      <w:tr w:rsidR="00E17E9B" w:rsidRPr="00961A7F" w:rsidTr="005B236D">
        <w:trPr>
          <w:cantSplit/>
          <w:trHeight w:val="442"/>
          <w:jc w:val="center"/>
        </w:trPr>
        <w:tc>
          <w:tcPr>
            <w:tcW w:w="7841" w:type="dxa"/>
            <w:gridSpan w:val="3"/>
            <w:shd w:val="clear" w:color="auto" w:fill="auto"/>
          </w:tcPr>
          <w:p w:rsidR="00E17E9B" w:rsidRPr="00961A7F" w:rsidRDefault="00E17E9B" w:rsidP="005F0D69">
            <w:pPr>
              <w:pStyle w:val="20"/>
              <w:numPr>
                <w:ilvl w:val="0"/>
                <w:numId w:val="0"/>
              </w:numPr>
              <w:jc w:val="right"/>
              <w:rPr>
                <w:b w:val="0"/>
              </w:rPr>
            </w:pPr>
            <w:r w:rsidRPr="00961A7F">
              <w:rPr>
                <w:b w:val="0"/>
              </w:rPr>
              <w:t>Итого</w:t>
            </w:r>
          </w:p>
        </w:tc>
        <w:tc>
          <w:tcPr>
            <w:tcW w:w="1056" w:type="dxa"/>
            <w:shd w:val="clear" w:color="auto" w:fill="auto"/>
          </w:tcPr>
          <w:p w:rsidR="00E17E9B" w:rsidRPr="00961A7F" w:rsidRDefault="00885A1E" w:rsidP="0046323A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32</w:t>
            </w:r>
          </w:p>
        </w:tc>
        <w:tc>
          <w:tcPr>
            <w:tcW w:w="939" w:type="dxa"/>
            <w:shd w:val="clear" w:color="auto" w:fill="auto"/>
          </w:tcPr>
          <w:p w:rsidR="00E17E9B" w:rsidRPr="00961A7F" w:rsidRDefault="00493458" w:rsidP="00493458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</w:rPr>
            </w:pPr>
            <w:r>
              <w:rPr>
                <w:b w:val="0"/>
              </w:rPr>
              <w:t>48</w:t>
            </w:r>
          </w:p>
        </w:tc>
      </w:tr>
    </w:tbl>
    <w:p w:rsidR="00121C78" w:rsidRPr="00961A7F" w:rsidRDefault="00121C78" w:rsidP="00121C78">
      <w:pPr>
        <w:ind w:firstLine="709"/>
        <w:jc w:val="both"/>
      </w:pPr>
    </w:p>
    <w:p w:rsidR="00121C78" w:rsidRPr="00961A7F" w:rsidRDefault="00A76D5B" w:rsidP="00F9321C">
      <w:pPr>
        <w:ind w:firstLine="709"/>
        <w:jc w:val="both"/>
      </w:pPr>
      <w:r w:rsidRPr="00961A7F">
        <w:rPr>
          <w:b/>
        </w:rPr>
        <w:t>1.3</w:t>
      </w:r>
      <w:r w:rsidR="00133375" w:rsidRPr="00961A7F">
        <w:rPr>
          <w:b/>
        </w:rPr>
        <w:t>.</w:t>
      </w:r>
      <w:r w:rsidR="002A4C01">
        <w:rPr>
          <w:b/>
        </w:rPr>
        <w:t xml:space="preserve"> </w:t>
      </w:r>
      <w:r w:rsidR="00121C78" w:rsidRPr="00961A7F">
        <w:rPr>
          <w:b/>
        </w:rPr>
        <w:t>Базы</w:t>
      </w:r>
      <w:r w:rsidR="002A4C01">
        <w:rPr>
          <w:b/>
        </w:rPr>
        <w:t xml:space="preserve"> </w:t>
      </w:r>
      <w:r w:rsidR="00121C78" w:rsidRPr="00961A7F">
        <w:rPr>
          <w:b/>
        </w:rPr>
        <w:t>практик</w:t>
      </w:r>
      <w:r w:rsidR="00F9321C" w:rsidRPr="00961A7F">
        <w:t>,</w:t>
      </w:r>
      <w:r w:rsidR="002A4C01">
        <w:t xml:space="preserve"> </w:t>
      </w:r>
      <w:r w:rsidR="00121C78" w:rsidRPr="00961A7F">
        <w:rPr>
          <w:b/>
        </w:rPr>
        <w:t>форма</w:t>
      </w:r>
      <w:r w:rsidR="002A4C01">
        <w:rPr>
          <w:b/>
        </w:rPr>
        <w:t xml:space="preserve"> </w:t>
      </w:r>
      <w:r w:rsidR="00121C78" w:rsidRPr="00961A7F">
        <w:rPr>
          <w:b/>
        </w:rPr>
        <w:t>проведения</w:t>
      </w:r>
      <w:r w:rsidR="002A4C01">
        <w:rPr>
          <w:b/>
        </w:rPr>
        <w:t xml:space="preserve"> </w:t>
      </w:r>
      <w:r w:rsidR="00121C78" w:rsidRPr="00961A7F">
        <w:rPr>
          <w:b/>
        </w:rPr>
        <w:t>практик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3086"/>
        <w:gridCol w:w="2835"/>
        <w:gridCol w:w="3402"/>
      </w:tblGrid>
      <w:tr w:rsidR="00121C78" w:rsidRPr="00961A7F" w:rsidTr="00AA6AFC">
        <w:trPr>
          <w:cantSplit/>
          <w:trHeight w:val="530"/>
          <w:tblHeader/>
        </w:trPr>
        <w:tc>
          <w:tcPr>
            <w:tcW w:w="708" w:type="dxa"/>
            <w:shd w:val="clear" w:color="auto" w:fill="auto"/>
            <w:vAlign w:val="center"/>
          </w:tcPr>
          <w:p w:rsidR="00121C78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086" w:type="dxa"/>
            <w:shd w:val="clear" w:color="auto" w:fill="auto"/>
            <w:vAlign w:val="center"/>
          </w:tcPr>
          <w:p w:rsidR="00D11090" w:rsidRPr="00961A7F" w:rsidRDefault="00121C78" w:rsidP="00184140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Вид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121C78" w:rsidRPr="00961A7F" w:rsidRDefault="00184140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Форма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проведения</w:t>
            </w:r>
            <w:r w:rsidR="002A4C01">
              <w:rPr>
                <w:sz w:val="22"/>
                <w:szCs w:val="22"/>
              </w:rPr>
              <w:t xml:space="preserve"> </w:t>
            </w:r>
            <w:r w:rsidR="00E17E9B" w:rsidRPr="00961A7F">
              <w:rPr>
                <w:sz w:val="22"/>
                <w:szCs w:val="22"/>
              </w:rPr>
              <w:t>практики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21C78" w:rsidRPr="00961A7F" w:rsidRDefault="00E17E9B" w:rsidP="00184140">
            <w:pPr>
              <w:pStyle w:val="20"/>
              <w:numPr>
                <w:ilvl w:val="0"/>
                <w:numId w:val="0"/>
              </w:numPr>
              <w:jc w:val="center"/>
              <w:rPr>
                <w:b w:val="0"/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Способ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проведения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  <w:r w:rsidR="00BD0D65" w:rsidRPr="00961A7F"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база</w:t>
            </w:r>
            <w:r w:rsidR="002A4C01">
              <w:rPr>
                <w:sz w:val="22"/>
                <w:szCs w:val="22"/>
              </w:rPr>
              <w:t xml:space="preserve"> </w:t>
            </w:r>
            <w:r w:rsidRPr="00961A7F">
              <w:rPr>
                <w:sz w:val="22"/>
                <w:szCs w:val="22"/>
              </w:rPr>
              <w:t>практики</w:t>
            </w:r>
          </w:p>
        </w:tc>
      </w:tr>
      <w:tr w:rsidR="00816D16" w:rsidRPr="00961A7F" w:rsidTr="00AA6AFC">
        <w:trPr>
          <w:cantSplit/>
          <w:trHeight w:val="477"/>
        </w:trPr>
        <w:tc>
          <w:tcPr>
            <w:tcW w:w="708" w:type="dxa"/>
            <w:shd w:val="clear" w:color="auto" w:fill="auto"/>
          </w:tcPr>
          <w:p w:rsidR="00816D16" w:rsidRPr="00961A7F" w:rsidRDefault="00816D1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086" w:type="dxa"/>
            <w:shd w:val="clear" w:color="auto" w:fill="auto"/>
          </w:tcPr>
          <w:p w:rsidR="00816D16" w:rsidRPr="00405610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816D16" w:rsidRPr="009F778C" w:rsidRDefault="0018553E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</w:rPr>
            </w:pPr>
            <w:r w:rsidRPr="00493458">
              <w:rPr>
                <w:b w:val="0"/>
                <w:sz w:val="22"/>
                <w:szCs w:val="22"/>
              </w:rPr>
              <w:t>Научно-исследовательская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</w:p>
        </w:tc>
        <w:tc>
          <w:tcPr>
            <w:tcW w:w="3402" w:type="dxa"/>
            <w:shd w:val="clear" w:color="auto" w:fill="auto"/>
          </w:tcPr>
          <w:p w:rsidR="00184140" w:rsidRDefault="0018553E" w:rsidP="00941A36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Информационных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проектирования.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AA37DA" w:rsidRPr="00184140" w:rsidRDefault="00AA37DA" w:rsidP="00AA37DA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AA37DA">
              <w:rPr>
                <w:b w:val="0"/>
                <w:sz w:val="22"/>
                <w:szCs w:val="22"/>
              </w:rPr>
              <w:t>Выездная: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«Курганмашз</w:t>
            </w:r>
            <w:r>
              <w:rPr>
                <w:b w:val="0"/>
                <w:sz w:val="22"/>
                <w:szCs w:val="22"/>
              </w:rPr>
              <w:t>а</w:t>
            </w:r>
            <w:r w:rsidRPr="00AA37DA">
              <w:rPr>
                <w:b w:val="0"/>
                <w:sz w:val="22"/>
                <w:szCs w:val="22"/>
              </w:rPr>
              <w:t>вод»,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«Серовский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механический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завод»,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ФГУП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«ПСЗ»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г.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AA37DA">
              <w:rPr>
                <w:b w:val="0"/>
                <w:sz w:val="22"/>
                <w:szCs w:val="22"/>
              </w:rPr>
              <w:t>Трехгорный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AA37DA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184140" w:rsidRDefault="00184140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192C7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192C76">
              <w:rPr>
                <w:b w:val="0"/>
                <w:sz w:val="22"/>
                <w:szCs w:val="22"/>
              </w:rPr>
              <w:t>навыков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184140" w:rsidP="00184140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«Серовский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механический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 w:rsidR="008543EE">
              <w:rPr>
                <w:b w:val="0"/>
                <w:sz w:val="22"/>
                <w:szCs w:val="22"/>
              </w:rPr>
              <w:t>»</w:t>
            </w:r>
          </w:p>
        </w:tc>
      </w:tr>
      <w:tr w:rsidR="00941A36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941A36" w:rsidRPr="00961A7F" w:rsidRDefault="00941A36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3086" w:type="dxa"/>
            <w:shd w:val="clear" w:color="auto" w:fill="auto"/>
          </w:tcPr>
          <w:p w:rsidR="00941A36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941A36" w:rsidRPr="00816D16" w:rsidRDefault="00376D28" w:rsidP="0006006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</w:t>
            </w:r>
            <w:r w:rsidRPr="00560A96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3402" w:type="dxa"/>
            <w:shd w:val="clear" w:color="auto" w:fill="auto"/>
          </w:tcPr>
          <w:p w:rsidR="005D607D" w:rsidRPr="00184140" w:rsidRDefault="005D607D" w:rsidP="005D607D">
            <w:pPr>
              <w:pStyle w:val="20"/>
              <w:numPr>
                <w:ilvl w:val="0"/>
                <w:numId w:val="0"/>
              </w:numPr>
              <w:spacing w:before="0" w:after="0"/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</w:t>
            </w:r>
          </w:p>
          <w:p w:rsidR="00941A36" w:rsidRPr="00184140" w:rsidRDefault="005D607D" w:rsidP="005D607D">
            <w:pPr>
              <w:pStyle w:val="20"/>
              <w:numPr>
                <w:ilvl w:val="0"/>
                <w:numId w:val="0"/>
              </w:numPr>
              <w:rPr>
                <w:b w:val="0"/>
                <w:color w:val="FF000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«Серовский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механический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</w:t>
            </w:r>
            <w:r>
              <w:rPr>
                <w:b w:val="0"/>
                <w:sz w:val="22"/>
                <w:szCs w:val="22"/>
              </w:rPr>
              <w:t>»</w:t>
            </w:r>
          </w:p>
        </w:tc>
      </w:tr>
      <w:tr w:rsidR="0018553E" w:rsidRPr="00961A7F" w:rsidTr="00AA6AFC">
        <w:trPr>
          <w:cantSplit/>
          <w:trHeight w:val="463"/>
        </w:trPr>
        <w:tc>
          <w:tcPr>
            <w:tcW w:w="708" w:type="dxa"/>
            <w:shd w:val="clear" w:color="auto" w:fill="auto"/>
          </w:tcPr>
          <w:p w:rsidR="0018553E" w:rsidRPr="00961A7F" w:rsidRDefault="0018553E" w:rsidP="005F0D69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4.</w:t>
            </w:r>
          </w:p>
        </w:tc>
        <w:tc>
          <w:tcPr>
            <w:tcW w:w="3086" w:type="dxa"/>
            <w:shd w:val="clear" w:color="auto" w:fill="auto"/>
          </w:tcPr>
          <w:p w:rsidR="0018553E" w:rsidRPr="00961A7F" w:rsidRDefault="00E83E45" w:rsidP="005F0D69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2835" w:type="dxa"/>
            <w:shd w:val="clear" w:color="auto" w:fill="auto"/>
          </w:tcPr>
          <w:p w:rsidR="0018553E" w:rsidRPr="00184140" w:rsidRDefault="00E83E45" w:rsidP="00810526">
            <w:pPr>
              <w:pStyle w:val="20"/>
              <w:numPr>
                <w:ilvl w:val="0"/>
                <w:numId w:val="0"/>
              </w:numPr>
              <w:rPr>
                <w:b w:val="0"/>
                <w:color w:val="000000"/>
                <w:sz w:val="16"/>
                <w:szCs w:val="16"/>
                <w:highlight w:val="yellow"/>
              </w:rPr>
            </w:pPr>
            <w:r w:rsidRPr="00493458">
              <w:rPr>
                <w:b w:val="0"/>
                <w:sz w:val="22"/>
                <w:szCs w:val="22"/>
              </w:rPr>
              <w:t>Преддипломная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</w:p>
        </w:tc>
        <w:tc>
          <w:tcPr>
            <w:tcW w:w="3402" w:type="dxa"/>
            <w:shd w:val="clear" w:color="auto" w:fill="auto"/>
          </w:tcPr>
          <w:p w:rsidR="00184140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 w:rsidRPr="00184140">
              <w:rPr>
                <w:b w:val="0"/>
                <w:sz w:val="22"/>
                <w:szCs w:val="22"/>
              </w:rPr>
              <w:t>Стационарная: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кафедра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Информационных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технологий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автоматизации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проектирования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РЦЛТ»,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ПАО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«МЗиК»,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«СИЗ»,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«УЗТМ»,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УПП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«Вектор»,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«Уралэлектротяжмаш»,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«Уралтрансмаш»,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НПО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«Автоматики»,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Екатеринбур</w:t>
            </w:r>
            <w:r w:rsidR="00811BEC">
              <w:rPr>
                <w:b w:val="0"/>
                <w:sz w:val="22"/>
                <w:szCs w:val="22"/>
              </w:rPr>
              <w:t>г</w:t>
            </w:r>
            <w:r w:rsidRPr="00184140">
              <w:rPr>
                <w:b w:val="0"/>
                <w:sz w:val="22"/>
                <w:szCs w:val="22"/>
              </w:rPr>
              <w:t>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электросетевая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компания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ЕЭСК,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«Завод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№9»</w:t>
            </w:r>
          </w:p>
          <w:p w:rsidR="0018553E" w:rsidRPr="00184140" w:rsidRDefault="00184140" w:rsidP="00184140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  <w:highlight w:val="yellow"/>
              </w:rPr>
            </w:pPr>
            <w:r w:rsidRPr="00184140">
              <w:rPr>
                <w:b w:val="0"/>
                <w:sz w:val="22"/>
                <w:szCs w:val="22"/>
              </w:rPr>
              <w:t>Выездная: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ОАО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«Курганмашзавод»,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АО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«Серовский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механический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завод»,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ФГУП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«ПСЗ»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г.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184140">
              <w:rPr>
                <w:b w:val="0"/>
                <w:sz w:val="22"/>
                <w:szCs w:val="22"/>
              </w:rPr>
              <w:t>Трехгорный</w:t>
            </w:r>
          </w:p>
        </w:tc>
      </w:tr>
    </w:tbl>
    <w:p w:rsidR="007022BB" w:rsidRDefault="007022BB" w:rsidP="007022BB">
      <w:pPr>
        <w:pStyle w:val="3"/>
        <w:keepNext/>
        <w:keepLines/>
        <w:numPr>
          <w:ilvl w:val="0"/>
          <w:numId w:val="0"/>
        </w:numPr>
        <w:ind w:left="567"/>
      </w:pPr>
    </w:p>
    <w:p w:rsidR="00F9321C" w:rsidRPr="00961A7F" w:rsidRDefault="00D11090" w:rsidP="007022BB">
      <w:pPr>
        <w:pStyle w:val="3"/>
        <w:keepNext/>
        <w:keepLines/>
        <w:numPr>
          <w:ilvl w:val="0"/>
          <w:numId w:val="0"/>
        </w:numPr>
        <w:ind w:left="567"/>
      </w:pPr>
      <w:r w:rsidRPr="00961A7F">
        <w:t>1.4.</w:t>
      </w:r>
      <w:r w:rsidR="002A4C01">
        <w:t xml:space="preserve"> </w:t>
      </w:r>
      <w:r w:rsidR="00F9321C" w:rsidRPr="00961A7F">
        <w:t>Процедура</w:t>
      </w:r>
      <w:r w:rsidR="002A4C01">
        <w:t xml:space="preserve"> </w:t>
      </w:r>
      <w:r w:rsidR="00F9321C" w:rsidRPr="00961A7F">
        <w:t>организации</w:t>
      </w:r>
      <w:r w:rsidR="002A4C01">
        <w:t xml:space="preserve"> </w:t>
      </w:r>
      <w:r w:rsidR="00F9321C" w:rsidRPr="00961A7F">
        <w:t>практ</w:t>
      </w:r>
      <w:r w:rsidR="00A6365E" w:rsidRPr="00961A7F">
        <w:t>ик</w:t>
      </w:r>
      <w:r w:rsidR="002A4C01">
        <w:t xml:space="preserve"> </w:t>
      </w:r>
      <w:r w:rsidR="00F9321C" w:rsidRPr="00961A7F">
        <w:fldChar w:fldCharType="begin"/>
      </w:r>
      <w:r w:rsidR="002A4C01">
        <w:instrText xml:space="preserve"> </w:instrText>
      </w:r>
      <w:r w:rsidR="00F9321C" w:rsidRPr="00961A7F">
        <w:instrText>TC</w:instrText>
      </w:r>
      <w:r w:rsidR="002A4C01">
        <w:instrText xml:space="preserve"> </w:instrText>
      </w:r>
      <w:r w:rsidR="00F9321C" w:rsidRPr="00961A7F">
        <w:instrText>"Требования</w:instrText>
      </w:r>
      <w:r w:rsidR="002A4C01">
        <w:instrText xml:space="preserve"> </w:instrText>
      </w:r>
      <w:r w:rsidR="00F9321C" w:rsidRPr="00961A7F">
        <w:instrText>к</w:instrText>
      </w:r>
      <w:r w:rsidR="002A4C01">
        <w:instrText xml:space="preserve"> </w:instrText>
      </w:r>
      <w:r w:rsidR="00F9321C" w:rsidRPr="00961A7F">
        <w:instrText>процедуре</w:instrText>
      </w:r>
      <w:r w:rsidR="002A4C01">
        <w:instrText xml:space="preserve"> </w:instrText>
      </w:r>
      <w:r w:rsidR="00F9321C" w:rsidRPr="00961A7F">
        <w:instrText>организации</w:instrText>
      </w:r>
      <w:r w:rsidR="002A4C01">
        <w:instrText xml:space="preserve"> </w:instrText>
      </w:r>
      <w:r w:rsidR="00F9321C" w:rsidRPr="00961A7F">
        <w:instrText>практики</w:instrText>
      </w:r>
      <w:r w:rsidR="002A4C01">
        <w:instrText xml:space="preserve"> </w:instrText>
      </w:r>
      <w:r w:rsidR="00F9321C" w:rsidRPr="00961A7F">
        <w:instrText>и</w:instrText>
      </w:r>
      <w:r w:rsidR="002A4C01">
        <w:instrText xml:space="preserve"> </w:instrText>
      </w:r>
      <w:r w:rsidR="00F9321C" w:rsidRPr="00961A7F">
        <w:instrText>ее</w:instrText>
      </w:r>
      <w:r w:rsidR="002A4C01">
        <w:instrText xml:space="preserve"> </w:instrText>
      </w:r>
      <w:r w:rsidR="00F9321C" w:rsidRPr="00961A7F">
        <w:instrText>аттестации"</w:instrText>
      </w:r>
      <w:r w:rsidR="002A4C01">
        <w:instrText xml:space="preserve"> </w:instrText>
      </w:r>
      <w:r w:rsidR="00F9321C" w:rsidRPr="00961A7F">
        <w:instrText>\f</w:instrText>
      </w:r>
      <w:r w:rsidR="002A4C01">
        <w:instrText xml:space="preserve"> </w:instrText>
      </w:r>
      <w:r w:rsidR="00F9321C" w:rsidRPr="00961A7F">
        <w:instrText>C</w:instrText>
      </w:r>
      <w:r w:rsidR="002A4C01">
        <w:instrText xml:space="preserve"> </w:instrText>
      </w:r>
      <w:r w:rsidR="00F9321C" w:rsidRPr="00961A7F">
        <w:instrText>\l</w:instrText>
      </w:r>
      <w:r w:rsidR="002A4C01">
        <w:instrText xml:space="preserve"> </w:instrText>
      </w:r>
      <w:r w:rsidR="00F9321C" w:rsidRPr="00961A7F">
        <w:instrText>"2"</w:instrText>
      </w:r>
      <w:r w:rsidR="002A4C01">
        <w:instrText xml:space="preserve"> </w:instrText>
      </w:r>
      <w:r w:rsidR="00F9321C" w:rsidRPr="00961A7F">
        <w:fldChar w:fldCharType="end"/>
      </w:r>
    </w:p>
    <w:p w:rsidR="00404ACE" w:rsidRPr="00961A7F" w:rsidRDefault="00404ACE" w:rsidP="00404ACE">
      <w:pPr>
        <w:ind w:firstLine="709"/>
        <w:jc w:val="both"/>
      </w:pPr>
      <w:r w:rsidRPr="00961A7F">
        <w:t>Порядок</w:t>
      </w:r>
      <w:r w:rsidR="002A4C01">
        <w:t xml:space="preserve"> </w:t>
      </w:r>
      <w:r w:rsidRPr="00961A7F">
        <w:t>планирования,</w:t>
      </w:r>
      <w:r w:rsidR="002A4C01">
        <w:t xml:space="preserve"> </w:t>
      </w:r>
      <w:r w:rsidRPr="00961A7F">
        <w:t>организации</w:t>
      </w:r>
      <w:r w:rsidR="002A4C01">
        <w:t xml:space="preserve"> </w:t>
      </w:r>
      <w:r w:rsidRPr="00961A7F">
        <w:t>и</w:t>
      </w:r>
      <w:r w:rsidR="002A4C01">
        <w:t xml:space="preserve"> </w:t>
      </w:r>
      <w:r w:rsidRPr="00961A7F">
        <w:t>проведения</w:t>
      </w:r>
      <w:r w:rsidR="002A4C01">
        <w:t xml:space="preserve"> </w:t>
      </w:r>
      <w:r w:rsidRPr="00961A7F">
        <w:t>практик,</w:t>
      </w:r>
      <w:r w:rsidR="002A4C01">
        <w:t xml:space="preserve"> </w:t>
      </w:r>
      <w:r w:rsidRPr="00961A7F">
        <w:t>структура</w:t>
      </w:r>
      <w:r w:rsidR="002A4C01">
        <w:t xml:space="preserve"> </w:t>
      </w:r>
      <w:r w:rsidRPr="00961A7F">
        <w:t>и</w:t>
      </w:r>
      <w:r w:rsidR="002A4C01">
        <w:t xml:space="preserve"> </w:t>
      </w:r>
      <w:r w:rsidRPr="00961A7F">
        <w:t>форма</w:t>
      </w:r>
      <w:r w:rsidR="002A4C01">
        <w:t xml:space="preserve"> </w:t>
      </w:r>
      <w:r w:rsidRPr="00961A7F">
        <w:t>документов</w:t>
      </w:r>
      <w:r w:rsidR="002A4C01">
        <w:t xml:space="preserve"> </w:t>
      </w:r>
      <w:r w:rsidRPr="00961A7F">
        <w:t>по</w:t>
      </w:r>
      <w:r w:rsidR="002A4C01">
        <w:t xml:space="preserve"> </w:t>
      </w:r>
      <w:r w:rsidRPr="00961A7F">
        <w:t>организации</w:t>
      </w:r>
      <w:r w:rsidR="002A4C01">
        <w:t xml:space="preserve"> </w:t>
      </w:r>
      <w:r w:rsidRPr="00961A7F">
        <w:t>практик</w:t>
      </w:r>
      <w:r w:rsidR="002A4C01">
        <w:t xml:space="preserve"> </w:t>
      </w:r>
      <w:r w:rsidRPr="00961A7F">
        <w:t>и</w:t>
      </w:r>
      <w:r w:rsidR="002A4C01">
        <w:t xml:space="preserve"> </w:t>
      </w:r>
      <w:r w:rsidRPr="00961A7F">
        <w:t>их</w:t>
      </w:r>
      <w:r w:rsidR="002A4C01">
        <w:t xml:space="preserve"> </w:t>
      </w:r>
      <w:r w:rsidRPr="00961A7F">
        <w:t>аттестации</w:t>
      </w:r>
      <w:r w:rsidR="002A4C01">
        <w:t xml:space="preserve"> </w:t>
      </w:r>
      <w:r w:rsidRPr="00961A7F">
        <w:t>сформулированы</w:t>
      </w:r>
      <w:r w:rsidR="002A4C01">
        <w:t xml:space="preserve"> </w:t>
      </w:r>
      <w:r w:rsidRPr="00961A7F">
        <w:t>в</w:t>
      </w:r>
      <w:r w:rsidR="002A4C01">
        <w:t xml:space="preserve"> </w:t>
      </w:r>
      <w:r w:rsidRPr="00961A7F">
        <w:t>утвержденном</w:t>
      </w:r>
      <w:r w:rsidR="002A4C01">
        <w:t xml:space="preserve"> </w:t>
      </w:r>
      <w:r w:rsidRPr="00961A7F">
        <w:t>в</w:t>
      </w:r>
      <w:r w:rsidR="002A4C01">
        <w:t xml:space="preserve"> </w:t>
      </w:r>
      <w:r w:rsidRPr="00961A7F">
        <w:t>УрФУ</w:t>
      </w:r>
      <w:r w:rsidR="002A4C01">
        <w:t xml:space="preserve"> </w:t>
      </w:r>
      <w:r w:rsidRPr="00961A7F">
        <w:t>приказом</w:t>
      </w:r>
      <w:r w:rsidR="002A4C01">
        <w:t xml:space="preserve"> </w:t>
      </w:r>
      <w:r w:rsidRPr="00961A7F">
        <w:t>ректора</w:t>
      </w:r>
      <w:r w:rsidR="002A4C01">
        <w:t xml:space="preserve"> </w:t>
      </w:r>
      <w:r w:rsidRPr="00961A7F">
        <w:t>от</w:t>
      </w:r>
      <w:r w:rsidR="002A4C01">
        <w:t xml:space="preserve"> </w:t>
      </w:r>
      <w:r>
        <w:t>05</w:t>
      </w:r>
      <w:r w:rsidRPr="00961A7F">
        <w:t>.09.201</w:t>
      </w:r>
      <w:r>
        <w:t>6</w:t>
      </w:r>
      <w:r w:rsidR="002A4C01">
        <w:t xml:space="preserve"> </w:t>
      </w:r>
      <w:r w:rsidRPr="00961A7F">
        <w:t>г.</w:t>
      </w:r>
      <w:r w:rsidR="002A4C01">
        <w:t xml:space="preserve"> </w:t>
      </w:r>
      <w:r w:rsidRPr="00961A7F">
        <w:t>№6</w:t>
      </w:r>
      <w:r>
        <w:t>75</w:t>
      </w:r>
      <w:r w:rsidRPr="00961A7F">
        <w:t>/03,</w:t>
      </w:r>
      <w:r w:rsidR="002A4C01">
        <w:t xml:space="preserve"> </w:t>
      </w:r>
      <w:r w:rsidRPr="00961A7F">
        <w:t>в</w:t>
      </w:r>
      <w:r w:rsidR="002A4C01">
        <w:t xml:space="preserve"> </w:t>
      </w:r>
      <w:r w:rsidRPr="00961A7F">
        <w:t>«Положении</w:t>
      </w:r>
      <w:r w:rsidR="002A4C01">
        <w:t xml:space="preserve"> </w:t>
      </w:r>
      <w:r w:rsidRPr="00961A7F">
        <w:t>о</w:t>
      </w:r>
      <w:r w:rsidR="002A4C01">
        <w:t xml:space="preserve"> </w:t>
      </w:r>
      <w:r w:rsidRPr="00961A7F">
        <w:t>порядке</w:t>
      </w:r>
      <w:r w:rsidR="002A4C01">
        <w:t xml:space="preserve"> </w:t>
      </w:r>
      <w:r w:rsidRPr="00961A7F">
        <w:t>организации</w:t>
      </w:r>
      <w:r w:rsidR="002A4C01">
        <w:t xml:space="preserve"> </w:t>
      </w:r>
      <w:r w:rsidRPr="00961A7F">
        <w:t>и</w:t>
      </w:r>
      <w:r w:rsidR="002A4C01">
        <w:t xml:space="preserve"> </w:t>
      </w:r>
      <w:r w:rsidRPr="00961A7F">
        <w:t>проведения</w:t>
      </w:r>
      <w:r w:rsidR="002A4C01">
        <w:t xml:space="preserve"> </w:t>
      </w:r>
      <w:r w:rsidRPr="00961A7F">
        <w:t>практик»</w:t>
      </w:r>
      <w:r w:rsidR="002A4C01">
        <w:t xml:space="preserve"> </w:t>
      </w:r>
      <w:r w:rsidRPr="00961A7F">
        <w:t>(СМК-ПВД-7.5.3-01-</w:t>
      </w:r>
      <w:r>
        <w:t>9</w:t>
      </w:r>
      <w:r w:rsidRPr="00961A7F">
        <w:t>1-201</w:t>
      </w:r>
      <w:r>
        <w:t>6</w:t>
      </w:r>
      <w:r w:rsidRPr="00961A7F">
        <w:t>).</w:t>
      </w:r>
    </w:p>
    <w:p w:rsidR="00A76D5B" w:rsidRPr="00961A7F" w:rsidRDefault="00A76D5B" w:rsidP="00A76D5B">
      <w:pPr>
        <w:ind w:firstLine="720"/>
        <w:rPr>
          <w:b/>
          <w:spacing w:val="-5"/>
        </w:rPr>
      </w:pPr>
    </w:p>
    <w:p w:rsidR="00877F57" w:rsidRPr="00961A7F" w:rsidRDefault="00A76D5B" w:rsidP="00877F57">
      <w:pPr>
        <w:ind w:firstLine="709"/>
        <w:jc w:val="both"/>
        <w:rPr>
          <w:b/>
          <w:iCs/>
        </w:rPr>
      </w:pPr>
      <w:r w:rsidRPr="00961A7F">
        <w:rPr>
          <w:b/>
          <w:spacing w:val="-5"/>
        </w:rPr>
        <w:t>1.5.</w:t>
      </w:r>
      <w:r w:rsidR="002A4C01">
        <w:rPr>
          <w:b/>
          <w:spacing w:val="-5"/>
        </w:rPr>
        <w:t xml:space="preserve"> </w:t>
      </w:r>
      <w:r w:rsidRPr="00961A7F">
        <w:rPr>
          <w:b/>
          <w:iCs/>
        </w:rPr>
        <w:t>Планируемые</w:t>
      </w:r>
      <w:r w:rsidR="002A4C01">
        <w:rPr>
          <w:b/>
          <w:iCs/>
        </w:rPr>
        <w:t xml:space="preserve"> </w:t>
      </w:r>
      <w:r w:rsidRPr="00961A7F">
        <w:rPr>
          <w:b/>
          <w:iCs/>
        </w:rPr>
        <w:t>результаты</w:t>
      </w:r>
      <w:r w:rsidR="002A4C01">
        <w:rPr>
          <w:b/>
          <w:iCs/>
        </w:rPr>
        <w:t xml:space="preserve"> </w:t>
      </w:r>
      <w:r w:rsidRPr="00961A7F">
        <w:rPr>
          <w:b/>
          <w:iCs/>
        </w:rPr>
        <w:t>прохождения</w:t>
      </w:r>
      <w:r w:rsidR="002A4C01">
        <w:rPr>
          <w:b/>
          <w:iCs/>
        </w:rPr>
        <w:t xml:space="preserve"> </w:t>
      </w:r>
      <w:r w:rsidRPr="00961A7F">
        <w:rPr>
          <w:b/>
          <w:iCs/>
        </w:rPr>
        <w:t>практик</w:t>
      </w:r>
    </w:p>
    <w:p w:rsidR="00877F57" w:rsidRPr="00961A7F" w:rsidRDefault="00877F57" w:rsidP="00877F57">
      <w:pPr>
        <w:ind w:firstLine="709"/>
        <w:rPr>
          <w:spacing w:val="-5"/>
        </w:rPr>
      </w:pPr>
      <w:r w:rsidRPr="00961A7F">
        <w:rPr>
          <w:spacing w:val="-5"/>
        </w:rPr>
        <w:t>Результатом</w:t>
      </w:r>
      <w:r w:rsidR="002A4C01">
        <w:rPr>
          <w:spacing w:val="-5"/>
        </w:rPr>
        <w:t xml:space="preserve"> </w:t>
      </w:r>
      <w:r w:rsidRPr="00961A7F">
        <w:rPr>
          <w:iCs/>
        </w:rPr>
        <w:t>прохождения</w:t>
      </w:r>
      <w:r w:rsidR="002A4C01">
        <w:rPr>
          <w:iCs/>
        </w:rPr>
        <w:t xml:space="preserve"> </w:t>
      </w:r>
      <w:r w:rsidRPr="00961A7F">
        <w:rPr>
          <w:iCs/>
        </w:rPr>
        <w:t>практики</w:t>
      </w:r>
      <w:r w:rsidR="002A4C01">
        <w:rPr>
          <w:iCs/>
        </w:rPr>
        <w:t xml:space="preserve"> </w:t>
      </w:r>
      <w:r w:rsidRPr="00961A7F">
        <w:rPr>
          <w:spacing w:val="-5"/>
        </w:rPr>
        <w:t>является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формирование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у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студента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следующих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результатов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обучения</w:t>
      </w:r>
      <w:r w:rsidR="002A4C01">
        <w:rPr>
          <w:spacing w:val="-5"/>
        </w:rPr>
        <w:t xml:space="preserve"> </w:t>
      </w:r>
      <w:r w:rsidR="00A6365E" w:rsidRPr="00961A7F">
        <w:rPr>
          <w:spacing w:val="-5"/>
        </w:rPr>
        <w:t>ОП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составляющих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их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компетенций: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3805"/>
        <w:gridCol w:w="5103"/>
      </w:tblGrid>
      <w:tr w:rsidR="00F72D13" w:rsidRPr="00961A7F" w:rsidTr="00AA6AFC">
        <w:trPr>
          <w:cantSplit/>
          <w:trHeight w:val="1180"/>
          <w:tblHeader/>
          <w:jc w:val="center"/>
        </w:trPr>
        <w:tc>
          <w:tcPr>
            <w:tcW w:w="556" w:type="dxa"/>
            <w:vAlign w:val="center"/>
          </w:tcPr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F72D13" w:rsidRPr="00961A7F" w:rsidRDefault="00F72D13" w:rsidP="00B10542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3805" w:type="dxa"/>
            <w:shd w:val="clear" w:color="auto" w:fill="auto"/>
            <w:vAlign w:val="center"/>
          </w:tcPr>
          <w:p w:rsidR="00F72D13" w:rsidRPr="003849F9" w:rsidRDefault="00F72D13" w:rsidP="00B10542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F72D13" w:rsidRPr="00961A7F" w:rsidRDefault="00F72D13" w:rsidP="00B10542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A4C01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AA6AFC">
        <w:trPr>
          <w:cantSplit/>
          <w:trHeight w:val="461"/>
          <w:jc w:val="center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3805" w:type="dxa"/>
            <w:shd w:val="clear" w:color="auto" w:fill="auto"/>
          </w:tcPr>
          <w:p w:rsidR="00BA6E58" w:rsidRPr="00816D16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D97EC3">
              <w:rPr>
                <w:sz w:val="22"/>
                <w:szCs w:val="22"/>
              </w:rPr>
              <w:t>РО-01: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551812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ПК-2</w:t>
            </w:r>
          </w:p>
          <w:p w:rsidR="00BA6E58" w:rsidRDefault="00BA6E58" w:rsidP="00D97EC3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ПК-3,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551812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ПК-12</w:t>
            </w:r>
          </w:p>
          <w:p w:rsidR="00BA6E58" w:rsidRDefault="00BA6E58" w:rsidP="006429FA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</w:t>
            </w:r>
            <w:r w:rsidR="00A07C39">
              <w:rPr>
                <w:sz w:val="22"/>
                <w:szCs w:val="22"/>
              </w:rPr>
              <w:t>В-1</w:t>
            </w:r>
            <w:r>
              <w:rPr>
                <w:sz w:val="22"/>
                <w:szCs w:val="22"/>
              </w:rPr>
              <w:t>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A07C39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="00A07C39">
              <w:rPr>
                <w:sz w:val="22"/>
                <w:szCs w:val="22"/>
              </w:rPr>
              <w:t>ПК-</w:t>
            </w:r>
            <w:r w:rsidR="00254737">
              <w:rPr>
                <w:sz w:val="22"/>
                <w:szCs w:val="22"/>
              </w:rPr>
              <w:t>10</w:t>
            </w:r>
            <w:r w:rsidR="00A07C39"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="00A07C39">
              <w:rPr>
                <w:sz w:val="22"/>
                <w:szCs w:val="22"/>
              </w:rPr>
              <w:t>ПК-</w:t>
            </w:r>
            <w:r w:rsidR="00A07C39">
              <w:rPr>
                <w:sz w:val="22"/>
                <w:szCs w:val="22"/>
              </w:rPr>
              <w:t>1</w:t>
            </w:r>
            <w:r w:rsidR="00254737">
              <w:rPr>
                <w:sz w:val="22"/>
                <w:szCs w:val="22"/>
              </w:rPr>
              <w:t>2</w:t>
            </w:r>
            <w:r w:rsidR="00A07C39"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="00A07C39">
              <w:rPr>
                <w:sz w:val="22"/>
                <w:szCs w:val="22"/>
              </w:rPr>
              <w:t>ПК-</w:t>
            </w:r>
            <w:r w:rsidR="00A07C39">
              <w:rPr>
                <w:sz w:val="22"/>
                <w:szCs w:val="22"/>
              </w:rPr>
              <w:t>18</w:t>
            </w:r>
          </w:p>
          <w:p w:rsidR="00254737" w:rsidRPr="00C93598" w:rsidRDefault="00254737" w:rsidP="006429FA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РО-В-2: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ОПК-5</w:t>
            </w:r>
            <w:r w:rsidR="00C93598" w:rsidRPr="00C93598"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ПК-12,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ПК-13,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</w:t>
            </w:r>
            <w:r w:rsidR="005A43E7" w:rsidRPr="00C93598">
              <w:rPr>
                <w:sz w:val="22"/>
                <w:szCs w:val="22"/>
              </w:rPr>
              <w:t>9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Pr="00C93598" w:rsidRDefault="00BA6E5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РО-04: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ПК-6</w:t>
            </w:r>
          </w:p>
          <w:p w:rsidR="00C93598" w:rsidRPr="00C93598" w:rsidRDefault="00C9359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РО-05: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ПК-12,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ПК-15</w:t>
            </w:r>
          </w:p>
          <w:p w:rsidR="00C93598" w:rsidRDefault="00C9359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РО-В-1: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ПК-4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ПК-10,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ПК-12,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ПК-18</w:t>
            </w:r>
          </w:p>
          <w:p w:rsidR="00C93598" w:rsidRPr="00C93598" w:rsidRDefault="00C9359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РО-В-2: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ОПК-5,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ПК-12,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ПК-13,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ПК-19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AE1B6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</w:t>
            </w:r>
            <w:r w:rsidRPr="00560A96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Pr="00C93598" w:rsidRDefault="00BA6E5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РО-0</w:t>
            </w:r>
            <w:r w:rsidR="00C93598" w:rsidRPr="00C93598">
              <w:rPr>
                <w:sz w:val="22"/>
                <w:szCs w:val="22"/>
              </w:rPr>
              <w:t>1</w:t>
            </w:r>
            <w:r w:rsidRPr="00C93598">
              <w:rPr>
                <w:sz w:val="22"/>
                <w:szCs w:val="22"/>
              </w:rPr>
              <w:t>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ОК-</w:t>
            </w:r>
            <w:r w:rsidR="00C93598" w:rsidRPr="00C93598">
              <w:rPr>
                <w:sz w:val="22"/>
                <w:szCs w:val="22"/>
              </w:rPr>
              <w:t>1</w:t>
            </w:r>
            <w:r w:rsidRPr="00C93598"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ОК-</w:t>
            </w:r>
            <w:r w:rsidR="00C93598" w:rsidRPr="00C93598">
              <w:rPr>
                <w:sz w:val="22"/>
                <w:szCs w:val="22"/>
              </w:rPr>
              <w:t>3</w:t>
            </w:r>
          </w:p>
          <w:p w:rsidR="00BA6E58" w:rsidRPr="00C93598" w:rsidRDefault="00BA6E5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РО-0</w:t>
            </w:r>
            <w:r w:rsidR="00C93598" w:rsidRPr="00C93598">
              <w:rPr>
                <w:sz w:val="22"/>
                <w:szCs w:val="22"/>
              </w:rPr>
              <w:t>4</w:t>
            </w:r>
            <w:r w:rsidRPr="00C93598">
              <w:rPr>
                <w:sz w:val="22"/>
                <w:szCs w:val="22"/>
              </w:rPr>
              <w:t>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</w:t>
            </w:r>
            <w:r w:rsidR="00C93598" w:rsidRPr="00C93598">
              <w:rPr>
                <w:sz w:val="22"/>
                <w:szCs w:val="22"/>
              </w:rPr>
              <w:t>5,</w:t>
            </w:r>
            <w:r w:rsidR="002A4C01">
              <w:rPr>
                <w:sz w:val="22"/>
                <w:szCs w:val="22"/>
              </w:rPr>
              <w:t xml:space="preserve"> </w:t>
            </w:r>
            <w:r w:rsidR="00C93598" w:rsidRPr="00C93598">
              <w:rPr>
                <w:sz w:val="22"/>
                <w:szCs w:val="22"/>
              </w:rPr>
              <w:t>ПК-16</w:t>
            </w:r>
          </w:p>
          <w:p w:rsidR="00BA6E58" w:rsidRPr="00C93598" w:rsidRDefault="00BA6E58" w:rsidP="006F6A1C">
            <w:pPr>
              <w:tabs>
                <w:tab w:val="center" w:pos="9923"/>
              </w:tabs>
              <w:rPr>
                <w:sz w:val="22"/>
                <w:szCs w:val="22"/>
              </w:rPr>
            </w:pPr>
            <w:r w:rsidRPr="00C93598">
              <w:rPr>
                <w:sz w:val="22"/>
                <w:szCs w:val="22"/>
              </w:rPr>
              <w:t>РО-05:</w:t>
            </w:r>
            <w:r w:rsidR="002A4C01">
              <w:rPr>
                <w:sz w:val="22"/>
                <w:szCs w:val="22"/>
              </w:rPr>
              <w:t xml:space="preserve"> </w:t>
            </w:r>
            <w:r w:rsidRPr="00C93598">
              <w:rPr>
                <w:sz w:val="22"/>
                <w:szCs w:val="22"/>
              </w:rPr>
              <w:t>ПК-</w:t>
            </w:r>
            <w:r w:rsidR="00C93598" w:rsidRPr="00C93598">
              <w:rPr>
                <w:sz w:val="22"/>
                <w:szCs w:val="22"/>
              </w:rPr>
              <w:t>14</w:t>
            </w:r>
          </w:p>
        </w:tc>
      </w:tr>
      <w:tr w:rsidR="00BA6E58" w:rsidRPr="00961A7F" w:rsidTr="00AA6AFC">
        <w:trPr>
          <w:cantSplit/>
          <w:trHeight w:val="284"/>
          <w:jc w:val="center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3805" w:type="dxa"/>
            <w:shd w:val="clear" w:color="auto" w:fill="auto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5103" w:type="dxa"/>
            <w:shd w:val="clear" w:color="auto" w:fill="auto"/>
          </w:tcPr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РО-04: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C93598">
              <w:rPr>
                <w:sz w:val="22"/>
                <w:szCs w:val="22"/>
              </w:rPr>
              <w:t>17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РО-05: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ПК-7,</w:t>
            </w:r>
            <w:r w:rsidR="002A4C01">
              <w:rPr>
                <w:sz w:val="22"/>
                <w:szCs w:val="22"/>
              </w:rPr>
              <w:t xml:space="preserve"> </w:t>
            </w:r>
            <w:r w:rsidR="00C93598">
              <w:rPr>
                <w:sz w:val="22"/>
                <w:szCs w:val="22"/>
              </w:rPr>
              <w:t>ПК-9,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ПК-12</w:t>
            </w:r>
          </w:p>
          <w:p w:rsidR="00BA6E58" w:rsidRDefault="00BA6E5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</w:t>
            </w:r>
            <w:r w:rsidR="00C93598">
              <w:rPr>
                <w:sz w:val="22"/>
                <w:szCs w:val="22"/>
              </w:rPr>
              <w:t>В-1</w:t>
            </w:r>
            <w:r>
              <w:rPr>
                <w:sz w:val="22"/>
                <w:szCs w:val="22"/>
              </w:rPr>
              <w:t>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C93598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</w:t>
            </w:r>
            <w:r w:rsidR="00C93598">
              <w:rPr>
                <w:sz w:val="22"/>
                <w:szCs w:val="22"/>
              </w:rPr>
              <w:t>12,</w:t>
            </w:r>
            <w:r w:rsidR="002A4C01">
              <w:rPr>
                <w:sz w:val="22"/>
                <w:szCs w:val="22"/>
              </w:rPr>
              <w:t xml:space="preserve"> </w:t>
            </w:r>
            <w:r w:rsidR="00C93598">
              <w:rPr>
                <w:sz w:val="22"/>
                <w:szCs w:val="22"/>
              </w:rPr>
              <w:t>ПК-18</w:t>
            </w:r>
          </w:p>
          <w:p w:rsidR="00C93598" w:rsidRPr="00C93598" w:rsidRDefault="00C93598" w:rsidP="00ED3165">
            <w:pPr>
              <w:tabs>
                <w:tab w:val="center" w:pos="9923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РО-В-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: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</w:t>
            </w: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ПК-12,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</w:t>
            </w:r>
            <w:r>
              <w:rPr>
                <w:sz w:val="22"/>
                <w:szCs w:val="22"/>
              </w:rPr>
              <w:t>3,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ПК-19</w:t>
            </w:r>
          </w:p>
        </w:tc>
      </w:tr>
    </w:tbl>
    <w:p w:rsidR="00D11090" w:rsidRPr="00961A7F" w:rsidRDefault="00D11090" w:rsidP="00D11090">
      <w:pPr>
        <w:ind w:firstLine="709"/>
        <w:rPr>
          <w:iCs/>
        </w:rPr>
      </w:pPr>
    </w:p>
    <w:p w:rsidR="00D11090" w:rsidRPr="00961A7F" w:rsidRDefault="00877F57" w:rsidP="00915563">
      <w:pPr>
        <w:keepNext/>
        <w:keepLines/>
        <w:ind w:firstLine="709"/>
        <w:rPr>
          <w:spacing w:val="-5"/>
        </w:rPr>
      </w:pPr>
      <w:r w:rsidRPr="00961A7F">
        <w:rPr>
          <w:spacing w:val="-5"/>
        </w:rPr>
        <w:t>В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результате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прохождения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практики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студент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должен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освоить</w:t>
      </w:r>
      <w:r w:rsidR="002A4C01">
        <w:rPr>
          <w:spacing w:val="-5"/>
        </w:rPr>
        <w:t xml:space="preserve"> </w:t>
      </w:r>
      <w:r w:rsidR="00315C0B" w:rsidRPr="00961A7F">
        <w:rPr>
          <w:spacing w:val="-5"/>
        </w:rPr>
        <w:t>и</w:t>
      </w:r>
      <w:r w:rsidR="002A4C01">
        <w:rPr>
          <w:spacing w:val="-5"/>
        </w:rPr>
        <w:t xml:space="preserve"> </w:t>
      </w:r>
      <w:r w:rsidR="00315C0B" w:rsidRPr="00961A7F">
        <w:rPr>
          <w:spacing w:val="-5"/>
        </w:rPr>
        <w:t>демонстрировать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профессиональные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практические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умения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и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навыки,</w:t>
      </w:r>
      <w:r w:rsidR="002A4C01">
        <w:rPr>
          <w:spacing w:val="-5"/>
        </w:rPr>
        <w:t xml:space="preserve"> </w:t>
      </w:r>
      <w:r w:rsidR="00315C0B" w:rsidRPr="00961A7F">
        <w:rPr>
          <w:spacing w:val="-5"/>
        </w:rPr>
        <w:t>опыт</w:t>
      </w:r>
      <w:r w:rsidR="002A4C01">
        <w:rPr>
          <w:spacing w:val="-5"/>
        </w:rPr>
        <w:t xml:space="preserve"> </w:t>
      </w:r>
      <w:r w:rsidR="00315C0B" w:rsidRPr="00961A7F">
        <w:rPr>
          <w:spacing w:val="-5"/>
        </w:rPr>
        <w:t>деятельности,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а</w:t>
      </w:r>
      <w:r w:rsidR="002A4C01">
        <w:rPr>
          <w:spacing w:val="-5"/>
        </w:rPr>
        <w:t xml:space="preserve"> </w:t>
      </w:r>
      <w:r w:rsidRPr="00961A7F">
        <w:rPr>
          <w:spacing w:val="-5"/>
        </w:rPr>
        <w:t>именно: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2813"/>
        <w:gridCol w:w="7052"/>
      </w:tblGrid>
      <w:tr w:rsidR="00A6365E" w:rsidRPr="00961A7F" w:rsidTr="00B4175B">
        <w:trPr>
          <w:cantSplit/>
          <w:trHeight w:val="1180"/>
        </w:trPr>
        <w:tc>
          <w:tcPr>
            <w:tcW w:w="556" w:type="dxa"/>
            <w:vAlign w:val="center"/>
          </w:tcPr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№</w:t>
            </w:r>
          </w:p>
          <w:p w:rsidR="00A6365E" w:rsidRPr="00961A7F" w:rsidRDefault="00A6365E" w:rsidP="00864E3C">
            <w:pPr>
              <w:pStyle w:val="20"/>
              <w:numPr>
                <w:ilvl w:val="0"/>
                <w:numId w:val="0"/>
              </w:numPr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2813" w:type="dxa"/>
            <w:shd w:val="clear" w:color="auto" w:fill="auto"/>
            <w:vAlign w:val="center"/>
          </w:tcPr>
          <w:p w:rsidR="00A6365E" w:rsidRPr="0017447D" w:rsidRDefault="00A6365E" w:rsidP="00864E3C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7052" w:type="dxa"/>
            <w:shd w:val="clear" w:color="auto" w:fill="auto"/>
            <w:vAlign w:val="center"/>
          </w:tcPr>
          <w:p w:rsidR="00A6365E" w:rsidRPr="00961A7F" w:rsidRDefault="00A6365E" w:rsidP="00864E3C">
            <w:pPr>
              <w:tabs>
                <w:tab w:val="center" w:pos="9923"/>
              </w:tabs>
              <w:jc w:val="center"/>
              <w:rPr>
                <w:b/>
                <w:iCs/>
                <w:spacing w:val="-1"/>
              </w:rPr>
            </w:pPr>
            <w:r w:rsidRPr="00961A7F">
              <w:rPr>
                <w:b/>
                <w:iCs/>
                <w:spacing w:val="-1"/>
              </w:rPr>
              <w:t>Результаты</w:t>
            </w:r>
            <w:r w:rsidR="002A4C01">
              <w:rPr>
                <w:b/>
                <w:iCs/>
                <w:spacing w:val="-1"/>
              </w:rPr>
              <w:t xml:space="preserve"> </w:t>
            </w:r>
            <w:r w:rsidRPr="00961A7F">
              <w:rPr>
                <w:b/>
                <w:iCs/>
                <w:spacing w:val="-1"/>
              </w:rPr>
              <w:t>обучения</w:t>
            </w:r>
          </w:p>
        </w:tc>
      </w:tr>
      <w:tr w:rsidR="00BA6E58" w:rsidRPr="00961A7F" w:rsidTr="00B4175B">
        <w:trPr>
          <w:cantSplit/>
          <w:trHeight w:val="591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813" w:type="dxa"/>
            <w:shd w:val="clear" w:color="auto" w:fill="auto"/>
          </w:tcPr>
          <w:p w:rsidR="00BA6E58" w:rsidRPr="00816D16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C8490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Уметь</w:t>
            </w:r>
            <w:r>
              <w:rPr>
                <w:spacing w:val="-5"/>
              </w:rPr>
              <w:t>:</w:t>
            </w:r>
          </w:p>
          <w:p w:rsidR="00BA6E58" w:rsidRDefault="00BA6E58" w:rsidP="006E3F04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 w:rsidRPr="00FF7C5C">
              <w:rPr>
                <w:rFonts w:eastAsia="Calibri"/>
              </w:rPr>
              <w:t>выбирать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объект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исследования;</w:t>
            </w:r>
          </w:p>
          <w:p w:rsidR="00BA6E58" w:rsidRDefault="00BA6E58" w:rsidP="006E3F04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использовать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методы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сбора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и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обработки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формации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в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процессе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научного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исследования;</w:t>
            </w:r>
          </w:p>
          <w:p w:rsidR="00BA6E58" w:rsidRPr="006E6DFB" w:rsidRDefault="00BA6E58" w:rsidP="006E3F04">
            <w:pPr>
              <w:rPr>
                <w:spacing w:val="-5"/>
                <w:highlight w:val="cyan"/>
              </w:rPr>
            </w:pPr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обобщать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данные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исследования,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формулировать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проблемы.</w:t>
            </w:r>
          </w:p>
          <w:p w:rsidR="00BA6E58" w:rsidRDefault="00BA6E58" w:rsidP="006E3F04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навыки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опыт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деятельности</w:t>
            </w:r>
            <w:r w:rsidRPr="00382A16">
              <w:rPr>
                <w:spacing w:val="-5"/>
              </w:rPr>
              <w:t>:</w:t>
            </w:r>
          </w:p>
          <w:p w:rsidR="00BA6E58" w:rsidRPr="00961A7F" w:rsidRDefault="00840C2A" w:rsidP="006E3F04">
            <w:r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 w:rsidR="000F4D8B">
              <w:rPr>
                <w:spacing w:val="-5"/>
              </w:rPr>
              <w:t>в</w:t>
            </w:r>
            <w:r w:rsidR="002A4C01">
              <w:rPr>
                <w:spacing w:val="-5"/>
              </w:rPr>
              <w:t xml:space="preserve"> </w:t>
            </w:r>
            <w:r w:rsidR="003C3FCE">
              <w:rPr>
                <w:spacing w:val="-5"/>
              </w:rPr>
              <w:t>проведении</w:t>
            </w:r>
            <w:r w:rsidR="002A4C01">
              <w:rPr>
                <w:spacing w:val="-5"/>
              </w:rPr>
              <w:t xml:space="preserve"> исследований в</w:t>
            </w:r>
            <w:bookmarkStart w:id="4" w:name="_GoBack"/>
            <w:bookmarkEnd w:id="4"/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сфере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информационных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технологий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в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деятельности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машиностроительных</w:t>
            </w:r>
            <w:r w:rsidR="002A4C01">
              <w:rPr>
                <w:spacing w:val="-5"/>
              </w:rPr>
              <w:t xml:space="preserve"> </w:t>
            </w:r>
            <w:r w:rsidR="00BA6E58">
              <w:rPr>
                <w:spacing w:val="-5"/>
              </w:rPr>
              <w:t>предприятий.</w:t>
            </w:r>
          </w:p>
        </w:tc>
      </w:tr>
      <w:tr w:rsidR="00BA6E58" w:rsidRPr="00961A7F" w:rsidTr="00B4175B">
        <w:trPr>
          <w:cantSplit/>
          <w:trHeight w:val="284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141CC2" w:rsidRDefault="00BA6E58" w:rsidP="006E3F04">
            <w:pPr>
              <w:rPr>
                <w:b/>
                <w:spacing w:val="-5"/>
              </w:rPr>
            </w:pPr>
            <w:r>
              <w:rPr>
                <w:b/>
                <w:spacing w:val="-5"/>
              </w:rPr>
              <w:t>Уметь</w:t>
            </w:r>
            <w:r w:rsidRPr="00382A16">
              <w:rPr>
                <w:spacing w:val="-5"/>
              </w:rPr>
              <w:t>: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eastAsia="Calibri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>-</w:t>
            </w:r>
            <w:r w:rsidR="002A4C0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выбирать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использовать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сбора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обработки</w:t>
            </w:r>
            <w:r w:rsidR="002A4C0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ин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формации</w:t>
            </w:r>
            <w:r w:rsidRPr="00FF7C5C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:rsidR="00BA6E58" w:rsidRPr="00883A3C" w:rsidRDefault="00BA6E58" w:rsidP="00382A16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обобщать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представлять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предприятии,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технологиях,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оборудовании,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7C5C">
              <w:rPr>
                <w:rFonts w:ascii="Times New Roman" w:hAnsi="Times New Roman" w:cs="Times New Roman"/>
                <w:sz w:val="24"/>
                <w:szCs w:val="24"/>
              </w:rPr>
              <w:t>продукции;</w:t>
            </w:r>
            <w:r w:rsidR="002A4C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6E58" w:rsidRDefault="00BA6E58" w:rsidP="006E3F04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навыки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опыт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деятельности</w:t>
            </w:r>
            <w:r w:rsidRPr="00382A16">
              <w:rPr>
                <w:spacing w:val="-5"/>
              </w:rPr>
              <w:t>:</w:t>
            </w:r>
          </w:p>
          <w:p w:rsidR="00BA6E58" w:rsidRDefault="00840C2A" w:rsidP="00840C2A">
            <w:pPr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 w:rsidRPr="00840C2A">
              <w:rPr>
                <w:spacing w:val="-5"/>
              </w:rPr>
              <w:t>использования</w:t>
            </w:r>
            <w:r w:rsidR="002A4C01">
              <w:rPr>
                <w:spacing w:val="-5"/>
              </w:rPr>
              <w:t xml:space="preserve"> </w:t>
            </w:r>
            <w:r w:rsidRPr="00840C2A">
              <w:rPr>
                <w:spacing w:val="-5"/>
              </w:rPr>
              <w:t>технической</w:t>
            </w:r>
            <w:r w:rsidR="002A4C01">
              <w:rPr>
                <w:spacing w:val="-5"/>
              </w:rPr>
              <w:t xml:space="preserve"> </w:t>
            </w:r>
            <w:r w:rsidRPr="00840C2A">
              <w:rPr>
                <w:spacing w:val="-5"/>
              </w:rPr>
              <w:t>и</w:t>
            </w:r>
            <w:r w:rsidR="002A4C01">
              <w:rPr>
                <w:spacing w:val="-5"/>
              </w:rPr>
              <w:t xml:space="preserve"> </w:t>
            </w:r>
            <w:r w:rsidRPr="00840C2A">
              <w:rPr>
                <w:spacing w:val="-5"/>
              </w:rPr>
              <w:t>справочной</w:t>
            </w:r>
            <w:r w:rsidR="002A4C01">
              <w:rPr>
                <w:spacing w:val="-5"/>
              </w:rPr>
              <w:t xml:space="preserve"> </w:t>
            </w:r>
            <w:r w:rsidRPr="00840C2A">
              <w:rPr>
                <w:spacing w:val="-5"/>
              </w:rPr>
              <w:t>литературы</w:t>
            </w:r>
          </w:p>
          <w:p w:rsidR="00840C2A" w:rsidRDefault="00840C2A" w:rsidP="00840C2A">
            <w:r>
              <w:t>-</w:t>
            </w:r>
            <w:r w:rsidR="002A4C01">
              <w:t xml:space="preserve"> </w:t>
            </w:r>
            <w:r>
              <w:t>грамотной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технически</w:t>
            </w:r>
            <w:r w:rsidR="002A4C01">
              <w:t xml:space="preserve"> </w:t>
            </w:r>
            <w:r>
              <w:t>обоснованной</w:t>
            </w:r>
            <w:r w:rsidR="002A4C01">
              <w:t xml:space="preserve"> </w:t>
            </w:r>
            <w:r>
              <w:t>разработки</w:t>
            </w:r>
            <w:r w:rsidR="002A4C01">
              <w:t xml:space="preserve"> </w:t>
            </w:r>
            <w:r>
              <w:t>программно</w:t>
            </w:r>
            <w:r w:rsidR="00BB62DD">
              <w:t>го</w:t>
            </w:r>
            <w:r w:rsidR="002A4C01">
              <w:t xml:space="preserve"> </w:t>
            </w:r>
            <w:r w:rsidR="00BB62DD">
              <w:t>продукта</w:t>
            </w:r>
          </w:p>
          <w:p w:rsidR="00840C2A" w:rsidRPr="00961A7F" w:rsidRDefault="00840C2A" w:rsidP="00840C2A">
            <w:r>
              <w:t>-</w:t>
            </w:r>
            <w:r w:rsidR="002A4C01">
              <w:t xml:space="preserve"> </w:t>
            </w:r>
            <w:r>
              <w:t>применения</w:t>
            </w:r>
            <w:r w:rsidR="002A4C01">
              <w:t xml:space="preserve"> </w:t>
            </w:r>
            <w:r>
              <w:t>средств</w:t>
            </w:r>
            <w:r w:rsidR="002A4C01">
              <w:t xml:space="preserve"> </w:t>
            </w:r>
            <w:r>
              <w:t>тестирования</w:t>
            </w:r>
            <w:r w:rsidR="002A4C01">
              <w:t xml:space="preserve"> </w:t>
            </w:r>
            <w:r>
              <w:t>программных</w:t>
            </w:r>
            <w:r w:rsidR="002A4C01">
              <w:t xml:space="preserve"> </w:t>
            </w:r>
            <w:r>
              <w:t>продуктов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баз</w:t>
            </w:r>
            <w:r w:rsidR="002A4C01">
              <w:t xml:space="preserve"> </w:t>
            </w:r>
            <w:r>
              <w:t>данных</w:t>
            </w:r>
          </w:p>
        </w:tc>
      </w:tr>
      <w:tr w:rsidR="00BA6E58" w:rsidRPr="00961A7F" w:rsidTr="00B4175B">
        <w:trPr>
          <w:cantSplit/>
          <w:trHeight w:val="284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3.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9C6920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</w:t>
            </w:r>
            <w:r w:rsidRPr="00560A96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A25BDC" w:rsidRPr="00141CC2" w:rsidRDefault="00A25BDC" w:rsidP="00A25BDC">
            <w:pPr>
              <w:rPr>
                <w:b/>
                <w:spacing w:val="-5"/>
              </w:rPr>
            </w:pPr>
            <w:r w:rsidRPr="00141CC2">
              <w:rPr>
                <w:b/>
                <w:spacing w:val="-5"/>
              </w:rPr>
              <w:t>Уметь:</w:t>
            </w:r>
            <w:r w:rsidR="002A4C01">
              <w:rPr>
                <w:b/>
                <w:spacing w:val="-5"/>
              </w:rPr>
              <w:t xml:space="preserve"> </w:t>
            </w:r>
          </w:p>
          <w:p w:rsidR="00A25BDC" w:rsidRDefault="00A25BDC" w:rsidP="00A25BDC">
            <w:pPr>
              <w:rPr>
                <w:rFonts w:eastAsia="Calibri"/>
              </w:rPr>
            </w:pPr>
            <w:r w:rsidRPr="00C84908"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>
              <w:t>участвовать</w:t>
            </w:r>
            <w:r w:rsidR="002A4C01">
              <w:t xml:space="preserve"> </w:t>
            </w:r>
            <w:r>
              <w:t>во</w:t>
            </w:r>
            <w:r w:rsidR="002A4C01">
              <w:t xml:space="preserve"> </w:t>
            </w:r>
            <w:r>
              <w:t>всех</w:t>
            </w:r>
            <w:r w:rsidR="002A4C01">
              <w:t xml:space="preserve"> </w:t>
            </w:r>
            <w:r>
              <w:t>фазах</w:t>
            </w:r>
            <w:r w:rsidR="002A4C01">
              <w:t xml:space="preserve"> </w:t>
            </w:r>
            <w:r>
              <w:t>проектирования,</w:t>
            </w:r>
            <w:r w:rsidR="002A4C01">
              <w:t xml:space="preserve"> </w:t>
            </w:r>
            <w:r>
              <w:t>разработки,</w:t>
            </w:r>
            <w:r w:rsidR="002A4C01">
              <w:t xml:space="preserve"> </w:t>
            </w:r>
            <w:r>
              <w:t>изготовления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сопровождения</w:t>
            </w:r>
            <w:r w:rsidR="002A4C01">
              <w:t xml:space="preserve"> </w:t>
            </w:r>
            <w:r>
              <w:t>объектов</w:t>
            </w:r>
            <w:r w:rsidR="002A4C01">
              <w:t xml:space="preserve"> </w:t>
            </w:r>
            <w:r>
              <w:t>профессиональной</w:t>
            </w:r>
            <w:r w:rsidR="002A4C01">
              <w:t xml:space="preserve"> </w:t>
            </w:r>
            <w:r>
              <w:t>деятельности</w:t>
            </w:r>
            <w:r>
              <w:rPr>
                <w:rFonts w:eastAsia="Calibri"/>
              </w:rPr>
              <w:t>;</w:t>
            </w:r>
          </w:p>
          <w:p w:rsidR="00A25BDC" w:rsidRDefault="00A25BDC" w:rsidP="00A25BDC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>
              <w:t>взаимодействовать</w:t>
            </w:r>
            <w:r w:rsidR="002A4C01">
              <w:t xml:space="preserve"> </w:t>
            </w:r>
            <w:r>
              <w:t>со</w:t>
            </w:r>
            <w:r w:rsidR="002A4C01">
              <w:t xml:space="preserve"> </w:t>
            </w:r>
            <w:r>
              <w:t>специалистами</w:t>
            </w:r>
            <w:r w:rsidR="002A4C01">
              <w:t xml:space="preserve"> </w:t>
            </w:r>
            <w:r>
              <w:t>смежного</w:t>
            </w:r>
            <w:r w:rsidR="002A4C01">
              <w:t xml:space="preserve"> </w:t>
            </w:r>
            <w:r>
              <w:t>профиля</w:t>
            </w:r>
            <w:r w:rsidR="002A4C01">
              <w:t xml:space="preserve"> </w:t>
            </w:r>
            <w:r>
              <w:t>при</w:t>
            </w:r>
            <w:r w:rsidR="002A4C01">
              <w:t xml:space="preserve"> </w:t>
            </w:r>
            <w:r>
              <w:t>разработке,</w:t>
            </w:r>
            <w:r w:rsidR="002A4C01">
              <w:t xml:space="preserve"> </w:t>
            </w:r>
            <w:r>
              <w:t>средств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технологий</w:t>
            </w:r>
            <w:r w:rsidR="002A4C01">
              <w:t xml:space="preserve"> </w:t>
            </w:r>
            <w:r>
              <w:t>применения</w:t>
            </w:r>
            <w:r w:rsidR="002A4C01">
              <w:t xml:space="preserve"> </w:t>
            </w:r>
            <w:r>
              <w:t>объектов</w:t>
            </w:r>
            <w:r w:rsidR="002A4C01">
              <w:t xml:space="preserve"> </w:t>
            </w:r>
            <w:r>
              <w:t>профессиональной</w:t>
            </w:r>
            <w:r w:rsidR="002A4C01">
              <w:t xml:space="preserve"> </w:t>
            </w:r>
            <w:r>
              <w:t>деятельности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научных</w:t>
            </w:r>
            <w:r w:rsidR="002A4C01">
              <w:t xml:space="preserve"> </w:t>
            </w:r>
            <w:r>
              <w:t>исследованиях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проектно-конструкторской</w:t>
            </w:r>
            <w:r w:rsidR="002A4C01">
              <w:t xml:space="preserve"> </w:t>
            </w:r>
            <w:r>
              <w:t>деятельности,</w:t>
            </w:r>
            <w:r w:rsidR="002A4C01">
              <w:t xml:space="preserve"> </w:t>
            </w:r>
            <w:r>
              <w:t>а</w:t>
            </w:r>
            <w:r w:rsidR="002A4C01">
              <w:t xml:space="preserve"> </w:t>
            </w:r>
            <w:r>
              <w:t>также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управлении</w:t>
            </w:r>
            <w:r w:rsidR="002A4C01">
              <w:t xml:space="preserve"> </w:t>
            </w:r>
            <w:r>
              <w:t>технологическими,</w:t>
            </w:r>
            <w:r w:rsidR="002A4C01">
              <w:t xml:space="preserve"> </w:t>
            </w:r>
            <w:r>
              <w:t>экономическими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социальными</w:t>
            </w:r>
            <w:r w:rsidR="002A4C01">
              <w:t xml:space="preserve"> </w:t>
            </w:r>
            <w:r>
              <w:t>системами</w:t>
            </w:r>
            <w:r>
              <w:rPr>
                <w:rFonts w:eastAsia="Calibri"/>
              </w:rPr>
              <w:t>;</w:t>
            </w:r>
          </w:p>
          <w:p w:rsidR="00A25BDC" w:rsidRDefault="00A25BDC" w:rsidP="00A25BDC"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>
              <w:t>работать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коллективе,</w:t>
            </w:r>
            <w:r w:rsidR="002A4C01">
              <w:t xml:space="preserve"> </w:t>
            </w:r>
            <w:r>
              <w:t>управлять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организовывать</w:t>
            </w:r>
            <w:r w:rsidR="002A4C01">
              <w:t xml:space="preserve"> </w:t>
            </w:r>
            <w:r>
              <w:t>работу</w:t>
            </w:r>
            <w:r w:rsidR="002A4C01">
              <w:t xml:space="preserve"> </w:t>
            </w:r>
            <w:r>
              <w:t>исполнителей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процессе</w:t>
            </w:r>
            <w:r w:rsidR="002A4C01">
              <w:t xml:space="preserve"> </w:t>
            </w:r>
            <w:r>
              <w:t>производства</w:t>
            </w:r>
            <w:r w:rsidR="002A4C01">
              <w:t xml:space="preserve"> </w:t>
            </w:r>
            <w:r>
              <w:t>программных</w:t>
            </w:r>
            <w:r w:rsidR="002A4C01">
              <w:t xml:space="preserve"> </w:t>
            </w:r>
            <w:r>
              <w:t>продуктов,</w:t>
            </w:r>
            <w:r w:rsidR="002A4C01">
              <w:t xml:space="preserve"> </w:t>
            </w:r>
            <w:r>
              <w:t>вычислительных</w:t>
            </w:r>
            <w:r w:rsidR="002A4C01">
              <w:t xml:space="preserve"> </w:t>
            </w:r>
            <w:r>
              <w:t>средств</w:t>
            </w:r>
            <w:r w:rsidRPr="00DE00F5">
              <w:rPr>
                <w:lang w:eastAsia="en-US"/>
              </w:rPr>
              <w:t>.</w:t>
            </w:r>
            <w:r w:rsidR="002A4C01">
              <w:t xml:space="preserve"> </w:t>
            </w:r>
            <w:r>
              <w:t>автоматизированных</w:t>
            </w:r>
            <w:r w:rsidR="002A4C01">
              <w:t xml:space="preserve"> </w:t>
            </w:r>
            <w:r>
              <w:t>систем;</w:t>
            </w:r>
          </w:p>
          <w:p w:rsidR="00A25BDC" w:rsidRPr="00DE00F5" w:rsidRDefault="00A25BDC" w:rsidP="00A25BDC">
            <w:pPr>
              <w:tabs>
                <w:tab w:val="num" w:pos="1800"/>
              </w:tabs>
              <w:ind w:left="51"/>
              <w:jc w:val="both"/>
            </w:pPr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>
              <w:t>организовывать</w:t>
            </w:r>
            <w:r w:rsidR="002A4C01">
              <w:t xml:space="preserve"> </w:t>
            </w:r>
            <w:r>
              <w:t>на</w:t>
            </w:r>
            <w:r w:rsidR="002A4C01">
              <w:t xml:space="preserve"> </w:t>
            </w:r>
            <w:r>
              <w:t>научной</w:t>
            </w:r>
            <w:r w:rsidR="002A4C01">
              <w:t xml:space="preserve"> </w:t>
            </w:r>
            <w:r>
              <w:t>основе</w:t>
            </w:r>
            <w:r w:rsidR="002A4C01">
              <w:t xml:space="preserve"> </w:t>
            </w:r>
            <w:r>
              <w:t>свой</w:t>
            </w:r>
            <w:r w:rsidR="002A4C01">
              <w:t xml:space="preserve"> </w:t>
            </w:r>
            <w:r>
              <w:t>труд,</w:t>
            </w:r>
            <w:r w:rsidR="002A4C01">
              <w:t xml:space="preserve"> </w:t>
            </w:r>
            <w:r>
              <w:t>владеть</w:t>
            </w:r>
            <w:r w:rsidR="002A4C01">
              <w:t xml:space="preserve"> </w:t>
            </w:r>
            <w:r>
              <w:t>современными</w:t>
            </w:r>
            <w:r w:rsidR="002A4C01">
              <w:t xml:space="preserve"> </w:t>
            </w:r>
            <w:r>
              <w:t>информационными</w:t>
            </w:r>
            <w:r w:rsidR="002A4C01">
              <w:t xml:space="preserve"> </w:t>
            </w:r>
            <w:r>
              <w:t>технологиями,</w:t>
            </w:r>
            <w:r w:rsidR="002A4C01">
              <w:t xml:space="preserve"> </w:t>
            </w:r>
            <w:r>
              <w:t>применяемыми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сфере</w:t>
            </w:r>
            <w:r w:rsidR="002A4C01">
              <w:t xml:space="preserve"> </w:t>
            </w:r>
            <w:r>
              <w:t>его</w:t>
            </w:r>
            <w:r w:rsidR="002A4C01">
              <w:t xml:space="preserve"> </w:t>
            </w:r>
            <w:r>
              <w:t>профессиональной</w:t>
            </w:r>
            <w:r w:rsidR="002A4C01">
              <w:t xml:space="preserve"> </w:t>
            </w:r>
            <w:r>
              <w:t>деятельности</w:t>
            </w:r>
          </w:p>
          <w:p w:rsidR="00A25BDC" w:rsidRDefault="00A25BDC" w:rsidP="00A25BDC">
            <w:pPr>
              <w:rPr>
                <w:spacing w:val="-5"/>
              </w:rPr>
            </w:pPr>
            <w:r w:rsidRPr="00141CC2">
              <w:rPr>
                <w:b/>
                <w:spacing w:val="-5"/>
              </w:rPr>
              <w:t>Демонстрировать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навыки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и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опыт</w:t>
            </w:r>
            <w:r w:rsidR="002A4C01">
              <w:rPr>
                <w:b/>
                <w:spacing w:val="-5"/>
              </w:rPr>
              <w:t xml:space="preserve"> </w:t>
            </w:r>
            <w:r w:rsidRPr="00141CC2">
              <w:rPr>
                <w:b/>
                <w:spacing w:val="-5"/>
              </w:rPr>
              <w:t>деятельности</w:t>
            </w:r>
            <w:r w:rsidRPr="00961A7F">
              <w:rPr>
                <w:spacing w:val="-5"/>
              </w:rPr>
              <w:t>:</w:t>
            </w:r>
            <w:r w:rsidR="002A4C01">
              <w:rPr>
                <w:spacing w:val="-5"/>
              </w:rPr>
              <w:t xml:space="preserve"> </w:t>
            </w:r>
          </w:p>
          <w:p w:rsidR="00BA6E58" w:rsidRPr="00961A7F" w:rsidRDefault="00A25BDC" w:rsidP="00A25BDC">
            <w:r>
              <w:t>анализа</w:t>
            </w:r>
            <w:r w:rsidR="002A4C01">
              <w:t xml:space="preserve"> </w:t>
            </w:r>
            <w:r>
              <w:t>существующей</w:t>
            </w:r>
            <w:r w:rsidR="002A4C01">
              <w:t xml:space="preserve"> </w:t>
            </w:r>
            <w:r>
              <w:t>информационной</w:t>
            </w:r>
            <w:r w:rsidR="002A4C01">
              <w:t xml:space="preserve"> </w:t>
            </w:r>
            <w:r>
              <w:t>системы</w:t>
            </w:r>
            <w:r w:rsidR="002A4C01">
              <w:t xml:space="preserve"> </w:t>
            </w:r>
            <w:r>
              <w:t>предприятия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 w:rsidRPr="00DE00F5">
              <w:t>критического</w:t>
            </w:r>
            <w:r w:rsidR="002A4C01">
              <w:t xml:space="preserve"> </w:t>
            </w:r>
            <w:r w:rsidRPr="00DE00F5">
              <w:t>восприятия</w:t>
            </w:r>
            <w:r w:rsidR="002A4C01">
              <w:t xml:space="preserve"> </w:t>
            </w:r>
            <w:r w:rsidRPr="00DE00F5">
              <w:t>информации</w:t>
            </w:r>
            <w:r>
              <w:t>.</w:t>
            </w:r>
          </w:p>
        </w:tc>
      </w:tr>
      <w:tr w:rsidR="00BA6E58" w:rsidRPr="00961A7F" w:rsidTr="00B4175B">
        <w:trPr>
          <w:cantSplit/>
          <w:trHeight w:val="284"/>
        </w:trPr>
        <w:tc>
          <w:tcPr>
            <w:tcW w:w="556" w:type="dxa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4.</w:t>
            </w:r>
          </w:p>
        </w:tc>
        <w:tc>
          <w:tcPr>
            <w:tcW w:w="2813" w:type="dxa"/>
            <w:shd w:val="clear" w:color="auto" w:fill="auto"/>
          </w:tcPr>
          <w:p w:rsidR="00BA6E58" w:rsidRPr="00961A7F" w:rsidRDefault="00BA6E58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7052" w:type="dxa"/>
            <w:shd w:val="clear" w:color="auto" w:fill="auto"/>
          </w:tcPr>
          <w:p w:rsidR="00BA6E58" w:rsidRPr="00810B2D" w:rsidRDefault="00BA6E58" w:rsidP="00B4175B">
            <w:pPr>
              <w:keepNext/>
              <w:keepLines/>
              <w:rPr>
                <w:b/>
                <w:spacing w:val="-5"/>
              </w:rPr>
            </w:pPr>
            <w:r w:rsidRPr="00810B2D">
              <w:rPr>
                <w:b/>
                <w:spacing w:val="-5"/>
              </w:rPr>
              <w:t>Уметь</w:t>
            </w:r>
            <w:r w:rsidRPr="00875EE5">
              <w:rPr>
                <w:spacing w:val="-5"/>
              </w:rPr>
              <w:t>:</w:t>
            </w:r>
          </w:p>
          <w:p w:rsidR="00BA6E58" w:rsidRDefault="00BA6E58" w:rsidP="00B4175B">
            <w:pPr>
              <w:keepNext/>
              <w:keepLines/>
              <w:rPr>
                <w:spacing w:val="-5"/>
              </w:rPr>
            </w:pPr>
            <w:r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выбирать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объект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для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проведения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анализа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в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сфере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информационных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технологий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деятельности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предприятия;</w:t>
            </w:r>
          </w:p>
          <w:p w:rsidR="00BA6E58" w:rsidRDefault="00BA6E58" w:rsidP="00B4175B">
            <w:pPr>
              <w:keepNext/>
              <w:keepLines/>
              <w:rPr>
                <w:rFonts w:eastAsia="Calibri"/>
              </w:rPr>
            </w:pPr>
            <w:r>
              <w:rPr>
                <w:spacing w:val="-5"/>
              </w:rPr>
              <w:t>-</w:t>
            </w:r>
            <w:r w:rsidR="002A4C01">
              <w:rPr>
                <w:spacing w:val="-5"/>
              </w:rPr>
              <w:t xml:space="preserve"> </w:t>
            </w:r>
            <w:r>
              <w:rPr>
                <w:rFonts w:eastAsia="Calibri"/>
              </w:rPr>
              <w:t>подготавливать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и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обраб</w:t>
            </w:r>
            <w:r>
              <w:rPr>
                <w:rFonts w:eastAsia="Calibri"/>
              </w:rPr>
              <w:t>атывать</w:t>
            </w:r>
            <w:r w:rsidR="002A4C01">
              <w:rPr>
                <w:rFonts w:eastAsia="Calibri"/>
              </w:rPr>
              <w:t xml:space="preserve"> </w:t>
            </w:r>
            <w:r w:rsidRPr="00FF7C5C">
              <w:rPr>
                <w:rFonts w:eastAsia="Calibri"/>
              </w:rPr>
              <w:t>ин</w:t>
            </w:r>
            <w:r>
              <w:rPr>
                <w:rFonts w:eastAsia="Calibri"/>
              </w:rPr>
              <w:t>формацию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в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процессе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исследования;</w:t>
            </w:r>
          </w:p>
          <w:p w:rsidR="00BA6E58" w:rsidRDefault="00BA6E58" w:rsidP="00B4175B">
            <w:pPr>
              <w:keepNext/>
              <w:keepLines/>
              <w:rPr>
                <w:spacing w:val="-5"/>
              </w:rPr>
            </w:pPr>
            <w:r>
              <w:rPr>
                <w:rFonts w:eastAsia="Calibri"/>
              </w:rPr>
              <w:t>-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обобщать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данные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анализа,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формулировать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проблемы,</w:t>
            </w:r>
            <w:r w:rsidR="002A4C01">
              <w:rPr>
                <w:rFonts w:eastAsia="Calibri"/>
              </w:rPr>
              <w:t xml:space="preserve"> </w:t>
            </w:r>
            <w:r>
              <w:rPr>
                <w:spacing w:val="-5"/>
              </w:rPr>
              <w:t>в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сфере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информационной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деятельности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,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</w:rPr>
              <w:t>предприятия.</w:t>
            </w:r>
          </w:p>
          <w:p w:rsidR="00BA6E58" w:rsidRDefault="00BA6E58" w:rsidP="00B4175B">
            <w:pPr>
              <w:keepNext/>
              <w:keepLines/>
              <w:rPr>
                <w:b/>
                <w:spacing w:val="-5"/>
              </w:rPr>
            </w:pPr>
            <w:r w:rsidRPr="00722E33">
              <w:rPr>
                <w:b/>
                <w:spacing w:val="-5"/>
              </w:rPr>
              <w:t>Демонстрировать</w:t>
            </w:r>
            <w:r w:rsidR="002A4C01">
              <w:rPr>
                <w:b/>
                <w:spacing w:val="-5"/>
              </w:rPr>
              <w:t xml:space="preserve"> </w:t>
            </w:r>
            <w:r w:rsidRPr="00722E33">
              <w:rPr>
                <w:b/>
                <w:spacing w:val="-5"/>
              </w:rPr>
              <w:t>навыки</w:t>
            </w:r>
            <w:r w:rsidR="002A4C01">
              <w:rPr>
                <w:b/>
                <w:spacing w:val="-5"/>
              </w:rPr>
              <w:t xml:space="preserve"> </w:t>
            </w:r>
            <w:r w:rsidRPr="00722E33">
              <w:rPr>
                <w:b/>
                <w:spacing w:val="-5"/>
              </w:rPr>
              <w:t>и</w:t>
            </w:r>
            <w:r w:rsidR="002A4C01">
              <w:rPr>
                <w:b/>
                <w:spacing w:val="-5"/>
              </w:rPr>
              <w:t xml:space="preserve"> </w:t>
            </w:r>
            <w:r w:rsidRPr="00722E33">
              <w:rPr>
                <w:b/>
                <w:spacing w:val="-5"/>
              </w:rPr>
              <w:t>опыт</w:t>
            </w:r>
            <w:r w:rsidR="002A4C01">
              <w:rPr>
                <w:b/>
                <w:spacing w:val="-5"/>
              </w:rPr>
              <w:t xml:space="preserve"> </w:t>
            </w:r>
            <w:r w:rsidRPr="00722E33">
              <w:rPr>
                <w:b/>
                <w:spacing w:val="-5"/>
              </w:rPr>
              <w:t>деятельности</w:t>
            </w:r>
            <w:r w:rsidRPr="00875EE5">
              <w:rPr>
                <w:spacing w:val="-5"/>
              </w:rPr>
              <w:t>:</w:t>
            </w:r>
          </w:p>
          <w:p w:rsidR="00BA6E58" w:rsidRPr="00961A7F" w:rsidRDefault="00840C2A" w:rsidP="00B4175B">
            <w:pPr>
              <w:keepNext/>
              <w:keepLines/>
              <w:rPr>
                <w:spacing w:val="-5"/>
              </w:rPr>
            </w:pPr>
            <w:r>
              <w:t>-</w:t>
            </w:r>
            <w:r w:rsidR="002A4C01">
              <w:t xml:space="preserve"> </w:t>
            </w:r>
            <w:r w:rsidR="00BA6E58">
              <w:t>анализа</w:t>
            </w:r>
            <w:r w:rsidR="002A4C01">
              <w:t xml:space="preserve"> </w:t>
            </w:r>
            <w:r w:rsidR="00BA6E58">
              <w:t>существующей</w:t>
            </w:r>
            <w:r w:rsidR="002A4C01">
              <w:t xml:space="preserve"> </w:t>
            </w:r>
            <w:r w:rsidR="00BA6E58">
              <w:t>информационной</w:t>
            </w:r>
            <w:r w:rsidR="002A4C01">
              <w:t xml:space="preserve"> </w:t>
            </w:r>
            <w:r w:rsidR="00BA6E58">
              <w:t>системы</w:t>
            </w:r>
            <w:r w:rsidR="002A4C01">
              <w:t xml:space="preserve"> </w:t>
            </w:r>
            <w:r w:rsidR="00BA6E58">
              <w:t>предприятия</w:t>
            </w:r>
            <w:r w:rsidR="002A4C01">
              <w:t xml:space="preserve"> </w:t>
            </w:r>
            <w:r w:rsidR="00BA6E58">
              <w:t>и</w:t>
            </w:r>
            <w:r w:rsidR="002A4C01">
              <w:t xml:space="preserve"> </w:t>
            </w:r>
            <w:r w:rsidR="00BA6E58" w:rsidRPr="00DE00F5">
              <w:t>критического</w:t>
            </w:r>
            <w:r w:rsidR="002A4C01">
              <w:t xml:space="preserve"> </w:t>
            </w:r>
            <w:r w:rsidR="00BA6E58" w:rsidRPr="00DE00F5">
              <w:t>восприятия</w:t>
            </w:r>
            <w:r w:rsidR="002A4C01">
              <w:t xml:space="preserve"> </w:t>
            </w:r>
            <w:r w:rsidR="00BA6E58" w:rsidRPr="00DE00F5">
              <w:t>информации</w:t>
            </w:r>
            <w:r w:rsidR="00BA6E58">
              <w:rPr>
                <w:spacing w:val="-5"/>
              </w:rPr>
              <w:t>.</w:t>
            </w:r>
          </w:p>
        </w:tc>
      </w:tr>
    </w:tbl>
    <w:p w:rsidR="009B55FF" w:rsidRPr="00961A7F" w:rsidRDefault="009B55FF" w:rsidP="00F72D13">
      <w:pPr>
        <w:rPr>
          <w:spacing w:val="-5"/>
        </w:rPr>
      </w:pPr>
    </w:p>
    <w:p w:rsidR="00A952FB" w:rsidRPr="00961A7F" w:rsidRDefault="0065688C" w:rsidP="00D47261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2.</w:t>
      </w:r>
      <w:r w:rsidR="002A4C01">
        <w:t xml:space="preserve"> </w:t>
      </w:r>
      <w:r w:rsidRPr="00961A7F">
        <w:t>СОДЕРЖАНИЕ</w:t>
      </w:r>
      <w:r w:rsidR="002A4C01">
        <w:t xml:space="preserve"> </w:t>
      </w:r>
      <w:r w:rsidRPr="00961A7F">
        <w:t>ПРАКТИК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55"/>
        <w:gridCol w:w="2977"/>
        <w:gridCol w:w="4359"/>
      </w:tblGrid>
      <w:tr w:rsidR="00932830" w:rsidRPr="00961A7F" w:rsidTr="00AA6AFC">
        <w:trPr>
          <w:cantSplit/>
          <w:trHeight w:val="1300"/>
          <w:tblHeader/>
        </w:trPr>
        <w:tc>
          <w:tcPr>
            <w:tcW w:w="630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bookmarkStart w:id="5" w:name="10110100742.1._Междисциплинарные_связи_с"/>
            <w:bookmarkStart w:id="6" w:name="10110100752.2._Междисциплинарные_связи_с"/>
            <w:bookmarkStart w:id="7" w:name="10110000424._ОБЪЕМ_ДИСЦИПЛИНЫ_И_ВИДЫ_УЧЕ"/>
            <w:bookmarkEnd w:id="5"/>
            <w:bookmarkEnd w:id="6"/>
            <w:bookmarkEnd w:id="7"/>
            <w:r w:rsidRPr="00961A7F">
              <w:rPr>
                <w:sz w:val="22"/>
                <w:szCs w:val="22"/>
              </w:rPr>
              <w:t>№</w:t>
            </w:r>
          </w:p>
          <w:p w:rsidR="0065688C" w:rsidRPr="00961A7F" w:rsidRDefault="0065688C" w:rsidP="00B466B0">
            <w:pPr>
              <w:pStyle w:val="20"/>
              <w:numPr>
                <w:ilvl w:val="0"/>
                <w:numId w:val="0"/>
              </w:numPr>
              <w:spacing w:before="0" w:after="0"/>
              <w:jc w:val="center"/>
              <w:rPr>
                <w:sz w:val="22"/>
                <w:szCs w:val="22"/>
              </w:rPr>
            </w:pPr>
            <w:r w:rsidRPr="00961A7F">
              <w:rPr>
                <w:sz w:val="22"/>
                <w:szCs w:val="22"/>
              </w:rPr>
              <w:t>п/п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5688C" w:rsidRPr="00B466B0" w:rsidRDefault="0065688C" w:rsidP="00B466B0">
            <w:pPr>
              <w:tabs>
                <w:tab w:val="center" w:pos="9923"/>
              </w:tabs>
              <w:jc w:val="center"/>
              <w:rPr>
                <w:b/>
                <w:sz w:val="22"/>
                <w:szCs w:val="22"/>
              </w:rPr>
            </w:pPr>
            <w:r w:rsidRPr="00961A7F">
              <w:rPr>
                <w:b/>
                <w:sz w:val="22"/>
                <w:szCs w:val="22"/>
              </w:rPr>
              <w:t>Вид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961A7F">
              <w:rPr>
                <w:b/>
                <w:sz w:val="22"/>
                <w:szCs w:val="22"/>
              </w:rPr>
              <w:t>практики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caps w:val="0"/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Этапы</w:t>
            </w:r>
            <w:r w:rsidR="002A4C01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(разделы)</w:t>
            </w:r>
          </w:p>
          <w:p w:rsidR="0065688C" w:rsidRPr="00961A7F" w:rsidRDefault="00A1308E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П</w:t>
            </w:r>
            <w:r w:rsidR="0065688C" w:rsidRPr="00961A7F">
              <w:rPr>
                <w:caps w:val="0"/>
                <w:sz w:val="22"/>
                <w:szCs w:val="22"/>
              </w:rPr>
              <w:t>рактики</w:t>
            </w:r>
          </w:p>
        </w:tc>
        <w:tc>
          <w:tcPr>
            <w:tcW w:w="4359" w:type="dxa"/>
            <w:shd w:val="clear" w:color="auto" w:fill="auto"/>
            <w:vAlign w:val="center"/>
          </w:tcPr>
          <w:p w:rsidR="0065688C" w:rsidRPr="00961A7F" w:rsidRDefault="0065688C" w:rsidP="00B466B0">
            <w:pPr>
              <w:pStyle w:val="10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961A7F">
              <w:rPr>
                <w:caps w:val="0"/>
                <w:sz w:val="22"/>
                <w:szCs w:val="22"/>
              </w:rPr>
              <w:t>Содержание</w:t>
            </w:r>
            <w:r w:rsidR="002A4C01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учебных,</w:t>
            </w:r>
            <w:r w:rsidR="002A4C01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практических,</w:t>
            </w:r>
            <w:r w:rsidR="002A4C01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самостоятельных</w:t>
            </w:r>
            <w:r w:rsidR="002A4C01">
              <w:rPr>
                <w:caps w:val="0"/>
                <w:sz w:val="22"/>
                <w:szCs w:val="22"/>
              </w:rPr>
              <w:t xml:space="preserve"> </w:t>
            </w:r>
            <w:r w:rsidRPr="00961A7F">
              <w:rPr>
                <w:caps w:val="0"/>
                <w:sz w:val="22"/>
                <w:szCs w:val="22"/>
              </w:rPr>
              <w:t>работ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8F0D06" w:rsidRPr="00961A7F" w:rsidRDefault="008F0D06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1.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8F0D06" w:rsidRPr="00405610" w:rsidRDefault="00986203" w:rsidP="00DE184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1.Подготовительный</w:t>
            </w:r>
            <w:r w:rsidR="002A4C01">
              <w:t xml:space="preserve"> </w:t>
            </w:r>
            <w:r w:rsidR="00414440">
              <w:t>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Выбор</w:t>
            </w:r>
            <w:r w:rsidR="002A4C01">
              <w:t xml:space="preserve"> </w:t>
            </w:r>
            <w:r>
              <w:t>направления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объекта</w:t>
            </w:r>
            <w:r w:rsidR="002A4C01">
              <w:t xml:space="preserve"> </w:t>
            </w:r>
            <w:r>
              <w:t>исследования.</w:t>
            </w:r>
            <w:r w:rsidR="002A4C01">
              <w:t xml:space="preserve"> </w:t>
            </w:r>
            <w:r w:rsidRPr="00FA7981">
              <w:t>Знакомство</w:t>
            </w:r>
            <w:r w:rsidR="002A4C01">
              <w:t xml:space="preserve"> </w:t>
            </w:r>
            <w:r w:rsidRPr="00FA7981">
              <w:t>с</w:t>
            </w:r>
            <w:r w:rsidR="002A4C01">
              <w:t xml:space="preserve"> </w:t>
            </w:r>
            <w:r w:rsidRPr="00FA7981">
              <w:t>программой</w:t>
            </w:r>
            <w:r w:rsidR="002A4C01">
              <w:t xml:space="preserve"> </w:t>
            </w:r>
            <w:r w:rsidRPr="00FA7981">
              <w:t>практики</w:t>
            </w:r>
            <w:r>
              <w:t>,</w:t>
            </w:r>
            <w:r w:rsidR="002A4C01">
              <w:t xml:space="preserve"> </w:t>
            </w:r>
            <w:r>
              <w:t>и</w:t>
            </w:r>
            <w:r w:rsidRPr="00B34637">
              <w:t>нструктаж</w:t>
            </w:r>
            <w:r w:rsidR="002A4C01">
              <w:t xml:space="preserve"> </w:t>
            </w:r>
            <w:r w:rsidRPr="00B34637">
              <w:t>по</w:t>
            </w:r>
            <w:r w:rsidR="002A4C01">
              <w:t xml:space="preserve"> </w:t>
            </w:r>
            <w:r>
              <w:t>охране</w:t>
            </w:r>
            <w:r w:rsidR="002A4C01">
              <w:t xml:space="preserve"> </w:t>
            </w:r>
            <w:r>
              <w:t>труда.</w:t>
            </w:r>
            <w:r w:rsidR="002A4C01">
              <w:t xml:space="preserve"> </w:t>
            </w:r>
            <w:r w:rsidRPr="00FA7981">
              <w:t>Получение</w:t>
            </w:r>
            <w:r w:rsidR="002A4C01">
              <w:t xml:space="preserve"> </w:t>
            </w:r>
            <w:r w:rsidRPr="00FA7981">
              <w:t>индивидуального</w:t>
            </w:r>
            <w:r w:rsidR="002A4C01">
              <w:t xml:space="preserve"> </w:t>
            </w:r>
            <w:r w:rsidRPr="00FA7981">
              <w:t>задания</w:t>
            </w:r>
            <w:r w:rsidR="002A4C01">
              <w:t xml:space="preserve"> </w:t>
            </w:r>
            <w:r w:rsidRPr="00FA7981">
              <w:t>на</w:t>
            </w:r>
            <w:r w:rsidR="002A4C01">
              <w:t xml:space="preserve"> </w:t>
            </w:r>
            <w:r w:rsidRPr="00FA7981">
              <w:t>практику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B34637">
              <w:t>2.Основной</w:t>
            </w:r>
            <w:r w:rsidR="002A4C01">
              <w:t xml:space="preserve"> </w:t>
            </w:r>
            <w:r w:rsidR="00414440">
              <w:t>этап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 w:rsidRPr="00B34637">
              <w:t>Сбор</w:t>
            </w:r>
            <w:r w:rsidR="002A4C01">
              <w:t xml:space="preserve"> </w:t>
            </w:r>
            <w:r w:rsidRPr="00B34637">
              <w:t>и</w:t>
            </w:r>
            <w:r w:rsidR="002A4C01">
              <w:t xml:space="preserve"> </w:t>
            </w:r>
            <w:r w:rsidRPr="00B34637">
              <w:t>обработка</w:t>
            </w:r>
            <w:r w:rsidR="002A4C01">
              <w:t xml:space="preserve"> </w:t>
            </w:r>
            <w:r w:rsidRPr="00B34637">
              <w:t>материала:</w:t>
            </w:r>
            <w:r w:rsidR="002A4C01">
              <w:t xml:space="preserve"> </w:t>
            </w:r>
            <w:r w:rsidRPr="00B34637">
              <w:t>Характеристика</w:t>
            </w:r>
            <w:r w:rsidR="002A4C01">
              <w:rPr>
                <w:spacing w:val="-5"/>
              </w:rPr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t>.</w:t>
            </w:r>
            <w:r w:rsidR="002A4C01">
              <w:t xml:space="preserve"> </w:t>
            </w:r>
            <w:r>
              <w:t>Характеристика</w:t>
            </w:r>
            <w:r w:rsidR="002A4C01">
              <w:t xml:space="preserve"> </w:t>
            </w:r>
            <w:r>
              <w:t>объекта</w:t>
            </w:r>
            <w:r w:rsidR="002A4C01">
              <w:t xml:space="preserve"> </w:t>
            </w:r>
            <w:r>
              <w:t>исследования.</w:t>
            </w:r>
            <w:r w:rsidR="002A4C01">
              <w:t xml:space="preserve"> </w:t>
            </w:r>
            <w:r>
              <w:t>Материалы</w:t>
            </w:r>
            <w:r w:rsidR="002A4C01">
              <w:t xml:space="preserve"> </w:t>
            </w:r>
            <w:r>
              <w:t>для</w:t>
            </w:r>
            <w:r w:rsidR="002A4C01">
              <w:t xml:space="preserve"> </w:t>
            </w:r>
            <w:r>
              <w:t>анализа</w:t>
            </w:r>
            <w:r w:rsidR="002A4C01">
              <w:t xml:space="preserve"> </w:t>
            </w:r>
            <w:r w:rsidRPr="00977A02">
              <w:rPr>
                <w:rFonts w:eastAsia="Calibri"/>
                <w:lang w:eastAsia="x-none"/>
              </w:rPr>
              <w:t>полученной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 w:rsidRPr="00977A02">
              <w:rPr>
                <w:rFonts w:eastAsia="Calibri"/>
                <w:lang w:eastAsia="x-none"/>
              </w:rPr>
              <w:t>информации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по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t>технологическим</w:t>
            </w:r>
            <w:r w:rsidR="002A4C01">
              <w:t xml:space="preserve"> </w:t>
            </w:r>
            <w:r>
              <w:t>процессам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производственного</w:t>
            </w:r>
            <w:r w:rsidR="002A4C01">
              <w:t xml:space="preserve"> </w:t>
            </w:r>
            <w:r>
              <w:t>оборудования</w:t>
            </w:r>
            <w:r w:rsidR="002A4C01">
              <w:t xml:space="preserve"> </w:t>
            </w:r>
            <w:r>
              <w:t>,</w:t>
            </w:r>
            <w:r w:rsidR="002A4C01">
              <w:t xml:space="preserve"> </w:t>
            </w:r>
            <w:r>
              <w:t>аппаратным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программным</w:t>
            </w:r>
            <w:r w:rsidR="002A4C01">
              <w:t xml:space="preserve"> </w:t>
            </w:r>
            <w:r>
              <w:t>средствам.</w:t>
            </w:r>
            <w:r w:rsidR="002A4C01">
              <w:t xml:space="preserve"> </w:t>
            </w:r>
            <w:r>
              <w:t>Анализ</w:t>
            </w:r>
            <w:r w:rsidR="002A4C01">
              <w:t xml:space="preserve"> </w:t>
            </w:r>
            <w:r>
              <w:t>собранных</w:t>
            </w:r>
            <w:r w:rsidR="002A4C01">
              <w:t xml:space="preserve"> </w:t>
            </w:r>
            <w:r>
              <w:t>данных.</w:t>
            </w:r>
          </w:p>
        </w:tc>
      </w:tr>
      <w:tr w:rsidR="008F0D06" w:rsidRPr="00961A7F" w:rsidTr="00D52BF3">
        <w:trPr>
          <w:cantSplit/>
          <w:trHeight w:val="459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9B55FF"/>
        </w:tc>
        <w:tc>
          <w:tcPr>
            <w:tcW w:w="2455" w:type="dxa"/>
            <w:vMerge/>
            <w:shd w:val="clear" w:color="auto" w:fill="auto"/>
          </w:tcPr>
          <w:p w:rsidR="008F0D06" w:rsidRPr="00961A7F" w:rsidRDefault="008F0D06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rPr>
                <w:i/>
              </w:rPr>
            </w:pPr>
            <w:r w:rsidRPr="002C4E1A">
              <w:t>3</w:t>
            </w:r>
            <w:r w:rsidR="002A4C01">
              <w:rPr>
                <w:i/>
              </w:rPr>
              <w:t xml:space="preserve"> </w:t>
            </w:r>
            <w:r w:rsidRPr="00B34637">
              <w:t>Подготовка</w:t>
            </w:r>
            <w:r w:rsidR="002A4C01">
              <w:t xml:space="preserve"> </w:t>
            </w:r>
            <w:r w:rsidRPr="00B34637"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B9436E" w:rsidP="00D52BF3">
            <w:pPr>
              <w:jc w:val="both"/>
              <w:rPr>
                <w:i/>
              </w:rPr>
            </w:pPr>
            <w:r w:rsidRPr="00094AD0">
              <w:t>Систематизация</w:t>
            </w:r>
            <w:r w:rsidR="002A4C01">
              <w:t xml:space="preserve"> </w:t>
            </w:r>
            <w:r w:rsidRPr="00094AD0">
              <w:t>материала.</w:t>
            </w:r>
            <w:r w:rsidR="002A4C01">
              <w:t xml:space="preserve"> </w:t>
            </w:r>
            <w:r w:rsidRPr="00FA7981">
              <w:t>Оформление</w:t>
            </w:r>
            <w:r w:rsidR="002A4C01">
              <w:t xml:space="preserve"> </w:t>
            </w:r>
            <w:r w:rsidRPr="00FA7981">
              <w:t>отчетной</w:t>
            </w:r>
            <w:r w:rsidR="002A4C01">
              <w:t xml:space="preserve"> </w:t>
            </w:r>
            <w:r w:rsidRPr="00FA7981">
              <w:t>документации</w:t>
            </w:r>
            <w:r w:rsidR="002A4C01">
              <w:t xml:space="preserve"> </w:t>
            </w:r>
            <w:r w:rsidRPr="00FA7981">
              <w:t>в</w:t>
            </w:r>
            <w:r w:rsidR="002A4C01">
              <w:t xml:space="preserve"> </w:t>
            </w:r>
            <w:r w:rsidRPr="00FA7981">
              <w:t>электронном</w:t>
            </w:r>
            <w:r w:rsidR="002A4C01">
              <w:t xml:space="preserve"> </w:t>
            </w:r>
            <w:r w:rsidRPr="00FA7981">
              <w:t>виде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 w:rsidRPr="00FA7981">
              <w:t>ГОСТ</w:t>
            </w:r>
            <w:r w:rsidR="002A4C01">
              <w:t xml:space="preserve"> </w:t>
            </w:r>
            <w:r w:rsidRPr="00FA7981">
              <w:t>7.32-2001.</w:t>
            </w:r>
          </w:p>
        </w:tc>
      </w:tr>
      <w:tr w:rsidR="008F0D06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F0D06" w:rsidRPr="00961A7F" w:rsidRDefault="008F0D06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8F0D06" w:rsidRPr="00493458" w:rsidRDefault="008F0D06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F0D06" w:rsidRPr="00961A7F" w:rsidRDefault="008F0D06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</w:t>
            </w:r>
            <w:r w:rsidR="002A4C01"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8F0D06" w:rsidRPr="00961A7F" w:rsidRDefault="008F0D06" w:rsidP="00D52BF3">
            <w:pPr>
              <w:jc w:val="both"/>
              <w:rPr>
                <w:i/>
              </w:rPr>
            </w:pP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01C70" w:rsidRPr="00961A7F" w:rsidRDefault="00401C70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t>2.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01C70" w:rsidRPr="00961A7F" w:rsidRDefault="00986203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C73FBD" w:rsidP="00D52BF3">
            <w:pPr>
              <w:rPr>
                <w:i/>
              </w:rPr>
            </w:pPr>
            <w:r w:rsidRPr="00D258F7">
              <w:t>1.Подготовительный</w:t>
            </w:r>
            <w:r w:rsidR="002A4C01">
              <w:t xml:space="preserve"> </w:t>
            </w:r>
            <w:r w:rsidR="00414440">
              <w:t>этап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C73FBD" w:rsidP="00D52BF3">
            <w:pPr>
              <w:jc w:val="both"/>
              <w:rPr>
                <w:i/>
              </w:rPr>
            </w:pPr>
            <w:r w:rsidRPr="00FA7981">
              <w:t>Знакомство</w:t>
            </w:r>
            <w:r w:rsidR="002A4C01">
              <w:t xml:space="preserve"> </w:t>
            </w:r>
            <w:r w:rsidRPr="00FA7981">
              <w:t>с</w:t>
            </w:r>
            <w:r w:rsidR="002A4C01">
              <w:t xml:space="preserve"> </w:t>
            </w:r>
            <w:r w:rsidRPr="00FA7981">
              <w:t>программой</w:t>
            </w:r>
            <w:r w:rsidR="002A4C01">
              <w:t xml:space="preserve"> </w:t>
            </w:r>
            <w:r w:rsidRPr="00FA7981">
              <w:t>практики,</w:t>
            </w:r>
            <w:r w:rsidR="002A4C01">
              <w:t xml:space="preserve"> </w:t>
            </w:r>
            <w:r w:rsidRPr="00FA7981">
              <w:t>инструктаж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>
              <w:t>охране</w:t>
            </w:r>
            <w:r w:rsidR="002A4C01">
              <w:t xml:space="preserve"> </w:t>
            </w:r>
            <w:r>
              <w:t>труда</w:t>
            </w:r>
            <w:r w:rsidRPr="00FA7981">
              <w:t>.</w:t>
            </w:r>
            <w:r w:rsidR="002A4C01">
              <w:t xml:space="preserve"> </w:t>
            </w:r>
            <w:r w:rsidRPr="00FA7981">
              <w:t>Получение</w:t>
            </w:r>
            <w:r w:rsidR="002A4C01">
              <w:t xml:space="preserve"> </w:t>
            </w:r>
            <w:r w:rsidRPr="00FA7981">
              <w:t>индивидуального</w:t>
            </w:r>
            <w:r w:rsidR="002A4C01">
              <w:t xml:space="preserve"> </w:t>
            </w:r>
            <w:r w:rsidRPr="00FA7981">
              <w:t>задания</w:t>
            </w:r>
            <w:r w:rsidR="002A4C01">
              <w:t xml:space="preserve"> </w:t>
            </w:r>
            <w:r w:rsidRPr="00FA7981">
              <w:t>на</w:t>
            </w:r>
            <w:r w:rsidR="002A4C01">
              <w:t xml:space="preserve"> </w:t>
            </w:r>
            <w:r w:rsidRPr="00FA7981">
              <w:t>практику.</w:t>
            </w:r>
          </w:p>
        </w:tc>
      </w:tr>
      <w:tr w:rsidR="00C73FBD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C73FBD" w:rsidRPr="00961A7F" w:rsidRDefault="00C73FBD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C73FBD" w:rsidRPr="00493458" w:rsidRDefault="00C73FBD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73FBD" w:rsidRPr="00961A7F" w:rsidRDefault="0083593A" w:rsidP="00D52BF3">
            <w:pPr>
              <w:rPr>
                <w:i/>
              </w:rPr>
            </w:pPr>
            <w:r w:rsidRPr="00D258F7">
              <w:t>2.Основной</w:t>
            </w:r>
            <w:r w:rsidR="002A4C01">
              <w:t xml:space="preserve"> </w:t>
            </w:r>
            <w:r w:rsidR="00414440">
              <w:t>этап</w:t>
            </w:r>
          </w:p>
        </w:tc>
        <w:tc>
          <w:tcPr>
            <w:tcW w:w="4359" w:type="dxa"/>
            <w:shd w:val="clear" w:color="auto" w:fill="auto"/>
          </w:tcPr>
          <w:p w:rsidR="00C73FBD" w:rsidRPr="0083593A" w:rsidRDefault="0083593A" w:rsidP="00D52BF3">
            <w:pPr>
              <w:jc w:val="both"/>
            </w:pPr>
            <w:r>
              <w:t>Изучение</w:t>
            </w:r>
            <w:r w:rsidR="002A4C01">
              <w:t xml:space="preserve"> </w:t>
            </w:r>
            <w:r>
              <w:t>истории</w:t>
            </w:r>
            <w:r w:rsidR="002A4C01">
              <w:t xml:space="preserve"> </w:t>
            </w:r>
            <w:r>
              <w:t>формирования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 w:rsidRPr="00094AD0">
              <w:t>развития</w:t>
            </w:r>
            <w:r w:rsidR="002A4C01">
              <w:t xml:space="preserve"> </w:t>
            </w:r>
            <w:r w:rsidRPr="00094AD0">
              <w:t>машиностроительных</w:t>
            </w:r>
            <w:r w:rsidR="002A4C01">
              <w:t xml:space="preserve"> </w:t>
            </w:r>
            <w:r w:rsidRPr="00094AD0">
              <w:t>предприятий</w:t>
            </w:r>
            <w:r>
              <w:t>.</w:t>
            </w:r>
            <w:r w:rsidR="002A4C01">
              <w:t xml:space="preserve"> </w:t>
            </w:r>
            <w:r w:rsidRPr="00094AD0">
              <w:t>Сбор</w:t>
            </w:r>
            <w:r w:rsidR="002A4C01">
              <w:t xml:space="preserve"> </w:t>
            </w:r>
            <w:r w:rsidRPr="00094AD0">
              <w:t>фактического</w:t>
            </w:r>
            <w:r w:rsidR="002A4C01">
              <w:t xml:space="preserve"> </w:t>
            </w:r>
            <w:r w:rsidRPr="00094AD0">
              <w:t>материала.</w:t>
            </w:r>
            <w:r w:rsidR="002A4C01">
              <w:t xml:space="preserve"> </w:t>
            </w:r>
            <w:r w:rsidRPr="00094AD0">
              <w:t>Характеристика</w:t>
            </w:r>
            <w:r w:rsidR="002A4C01">
              <w:t xml:space="preserve"> </w:t>
            </w:r>
            <w:r w:rsidRPr="00094AD0">
              <w:t>предприятия</w:t>
            </w:r>
            <w:r>
              <w:t>,</w:t>
            </w:r>
            <w:r w:rsidR="002A4C01">
              <w:t xml:space="preserve"> </w:t>
            </w:r>
            <w:r>
              <w:t>технологии,</w:t>
            </w:r>
            <w:r w:rsidR="002A4C01">
              <w:t xml:space="preserve"> </w:t>
            </w:r>
            <w:r>
              <w:t>оборудования,</w:t>
            </w:r>
            <w:r w:rsidR="002A4C01">
              <w:t xml:space="preserve"> </w:t>
            </w:r>
            <w:r>
              <w:t>продукции</w:t>
            </w:r>
            <w:r w:rsidRPr="00094AD0">
              <w:t>.</w:t>
            </w:r>
            <w:r w:rsidR="002A4C01">
              <w:t xml:space="preserve"> </w:t>
            </w:r>
            <w:r w:rsidRPr="00094AD0">
              <w:t>Наблюдение</w:t>
            </w:r>
            <w:r w:rsidR="002A4C01">
              <w:t xml:space="preserve"> </w:t>
            </w:r>
            <w:r w:rsidRPr="00094AD0">
              <w:t>за</w:t>
            </w:r>
            <w:r w:rsidR="002A4C01">
              <w:t xml:space="preserve"> </w:t>
            </w:r>
            <w:r w:rsidRPr="00094AD0">
              <w:t>выполнением</w:t>
            </w:r>
            <w:r w:rsidR="002A4C01">
              <w:t xml:space="preserve"> </w:t>
            </w:r>
            <w:r w:rsidRPr="00094AD0">
              <w:t>профессиональных</w:t>
            </w:r>
            <w:r w:rsidR="002A4C01">
              <w:t xml:space="preserve"> </w:t>
            </w:r>
            <w:r w:rsidRPr="00094AD0">
              <w:t>функций.</w:t>
            </w:r>
          </w:p>
        </w:tc>
      </w:tr>
      <w:tr w:rsidR="00401C7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01C70" w:rsidRPr="00961A7F" w:rsidRDefault="00401C70" w:rsidP="009B55FF"/>
        </w:tc>
        <w:tc>
          <w:tcPr>
            <w:tcW w:w="2455" w:type="dxa"/>
            <w:vMerge/>
            <w:shd w:val="clear" w:color="auto" w:fill="auto"/>
          </w:tcPr>
          <w:p w:rsidR="00401C70" w:rsidRPr="00961A7F" w:rsidRDefault="00401C7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01C70" w:rsidRPr="00961A7F" w:rsidRDefault="0083593A" w:rsidP="00D52BF3">
            <w:pPr>
              <w:rPr>
                <w:i/>
              </w:rPr>
            </w:pPr>
            <w:r w:rsidRPr="00FA7981">
              <w:t>3.</w:t>
            </w:r>
            <w:r w:rsidR="002A4C01">
              <w:t xml:space="preserve"> </w:t>
            </w:r>
            <w:r w:rsidRPr="00FA7981">
              <w:t>Подготовка</w:t>
            </w:r>
            <w:r w:rsidR="002A4C01">
              <w:t xml:space="preserve"> </w:t>
            </w:r>
            <w:r w:rsidRPr="00FA7981"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401C70" w:rsidRPr="00961A7F" w:rsidRDefault="0083593A" w:rsidP="00D52BF3">
            <w:pPr>
              <w:jc w:val="both"/>
              <w:rPr>
                <w:i/>
              </w:rPr>
            </w:pPr>
            <w:r w:rsidRPr="00094AD0">
              <w:t>Систематизация</w:t>
            </w:r>
            <w:r w:rsidR="002A4C01">
              <w:t xml:space="preserve"> </w:t>
            </w:r>
            <w:r w:rsidRPr="00094AD0">
              <w:t>материала.</w:t>
            </w:r>
            <w:r w:rsidR="002A4C01">
              <w:t xml:space="preserve"> </w:t>
            </w:r>
            <w:r w:rsidRPr="00FA7981">
              <w:t>Оформление</w:t>
            </w:r>
            <w:r w:rsidR="002A4C01">
              <w:t xml:space="preserve"> </w:t>
            </w:r>
            <w:r w:rsidRPr="00FA7981">
              <w:t>отчетной</w:t>
            </w:r>
            <w:r w:rsidR="002A4C01">
              <w:t xml:space="preserve"> </w:t>
            </w:r>
            <w:r w:rsidRPr="00FA7981">
              <w:t>документации</w:t>
            </w:r>
            <w:r w:rsidR="002A4C01">
              <w:t xml:space="preserve"> </w:t>
            </w:r>
            <w:r w:rsidRPr="00FA7981">
              <w:t>в</w:t>
            </w:r>
            <w:r w:rsidR="002A4C01">
              <w:t xml:space="preserve"> </w:t>
            </w:r>
            <w:r w:rsidRPr="00FA7981">
              <w:t>электронном</w:t>
            </w:r>
            <w:r w:rsidR="002A4C01">
              <w:t xml:space="preserve"> </w:t>
            </w:r>
            <w:r w:rsidRPr="00FA7981">
              <w:t>виде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 w:rsidRPr="00FA7981">
              <w:t>ГОСТ</w:t>
            </w:r>
            <w:r w:rsidR="002A4C01">
              <w:t xml:space="preserve"> </w:t>
            </w:r>
            <w:r w:rsidRPr="00FA7981">
              <w:t>7.32-2001.</w:t>
            </w:r>
          </w:p>
        </w:tc>
      </w:tr>
      <w:tr w:rsidR="0083593A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83593A" w:rsidRPr="00961A7F" w:rsidRDefault="0083593A" w:rsidP="009B55FF"/>
        </w:tc>
        <w:tc>
          <w:tcPr>
            <w:tcW w:w="2455" w:type="dxa"/>
            <w:vMerge/>
            <w:shd w:val="clear" w:color="auto" w:fill="auto"/>
          </w:tcPr>
          <w:p w:rsidR="0083593A" w:rsidRPr="00961A7F" w:rsidRDefault="0083593A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83593A" w:rsidRPr="00961A7F" w:rsidRDefault="0083593A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</w:t>
            </w:r>
            <w:r w:rsidR="002A4C01"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83593A" w:rsidRPr="00961A7F" w:rsidRDefault="0083593A" w:rsidP="00D52BF3">
            <w:pPr>
              <w:jc w:val="both"/>
              <w:rPr>
                <w:i/>
              </w:rPr>
            </w:pP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 w:rsidRPr="00961A7F">
              <w:rPr>
                <w:b w:val="0"/>
              </w:rPr>
              <w:lastRenderedPageBreak/>
              <w:t>3.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414440" w:rsidRPr="00961A7F" w:rsidRDefault="00444190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</w:t>
            </w:r>
            <w:r w:rsidRPr="00560A96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1.Подготовительный</w:t>
            </w:r>
            <w:r w:rsidR="002A4C01">
              <w:t xml:space="preserve"> </w:t>
            </w:r>
            <w:r>
              <w:t>этап</w:t>
            </w:r>
          </w:p>
        </w:tc>
        <w:tc>
          <w:tcPr>
            <w:tcW w:w="4359" w:type="dxa"/>
            <w:shd w:val="clear" w:color="auto" w:fill="auto"/>
          </w:tcPr>
          <w:p w:rsidR="00414440" w:rsidRPr="00414440" w:rsidRDefault="00414440" w:rsidP="003D33EF">
            <w:pPr>
              <w:jc w:val="both"/>
            </w:pPr>
            <w:r w:rsidRPr="00414440">
              <w:t>Установочная</w:t>
            </w:r>
            <w:r w:rsidR="002A4C01">
              <w:t xml:space="preserve"> </w:t>
            </w:r>
            <w:r w:rsidRPr="00414440">
              <w:t>лекция.</w:t>
            </w:r>
            <w:r w:rsidR="002A4C01">
              <w:t xml:space="preserve"> </w:t>
            </w:r>
            <w:r w:rsidRPr="00414440">
              <w:t>Инструктаж</w:t>
            </w:r>
            <w:r w:rsidR="002A4C01">
              <w:t xml:space="preserve"> </w:t>
            </w:r>
            <w:r w:rsidRPr="00414440">
              <w:t>по</w:t>
            </w:r>
            <w:r w:rsidR="002A4C01">
              <w:t xml:space="preserve"> </w:t>
            </w:r>
            <w:r w:rsidR="003D33EF">
              <w:t>охране</w:t>
            </w:r>
            <w:r w:rsidR="002A4C01">
              <w:t xml:space="preserve"> </w:t>
            </w:r>
            <w:r w:rsidR="003D33EF">
              <w:t>труда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D258F7">
              <w:t>2.Основной</w:t>
            </w:r>
            <w:r w:rsidR="002A4C01">
              <w:t xml:space="preserve"> </w:t>
            </w:r>
            <w:r>
              <w:t>этап</w:t>
            </w:r>
          </w:p>
        </w:tc>
        <w:tc>
          <w:tcPr>
            <w:tcW w:w="4359" w:type="dxa"/>
            <w:shd w:val="clear" w:color="auto" w:fill="auto"/>
          </w:tcPr>
          <w:p w:rsidR="00414440" w:rsidRPr="00281503" w:rsidRDefault="00DB0FA8" w:rsidP="00EB79A8">
            <w:r w:rsidRPr="00B34637">
              <w:t>Сбор</w:t>
            </w:r>
            <w:r>
              <w:t>,</w:t>
            </w:r>
            <w:r w:rsidR="002A4C01">
              <w:t xml:space="preserve"> </w:t>
            </w:r>
            <w:r w:rsidRPr="00B34637">
              <w:t>обработка</w:t>
            </w:r>
            <w:r w:rsidR="002A4C01">
              <w:t xml:space="preserve"> </w:t>
            </w:r>
            <w:r w:rsidRPr="00977A02">
              <w:rPr>
                <w:rFonts w:eastAsia="Calibri"/>
                <w:lang w:eastAsia="x-none"/>
              </w:rPr>
              <w:t>и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 w:rsidRPr="00977A02">
              <w:rPr>
                <w:rFonts w:eastAsia="Calibri"/>
                <w:lang w:eastAsia="x-none"/>
              </w:rPr>
              <w:t>анализ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 w:rsidRPr="00977A02">
              <w:rPr>
                <w:rFonts w:eastAsia="Calibri"/>
                <w:lang w:eastAsia="x-none"/>
              </w:rPr>
              <w:t>полученной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 w:rsidRPr="00977A02">
              <w:rPr>
                <w:rFonts w:eastAsia="Calibri"/>
                <w:lang w:eastAsia="x-none"/>
              </w:rPr>
              <w:t>информации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по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t>технологическим</w:t>
            </w:r>
            <w:r w:rsidR="002A4C01">
              <w:t xml:space="preserve"> </w:t>
            </w:r>
            <w:r>
              <w:t>процессам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производственного</w:t>
            </w:r>
            <w:r w:rsidR="002A4C01">
              <w:t xml:space="preserve"> </w:t>
            </w:r>
            <w:r>
              <w:t>оборудования,</w:t>
            </w:r>
            <w:r w:rsidR="002A4C01">
              <w:t xml:space="preserve"> </w:t>
            </w:r>
            <w:r>
              <w:t>аппаратным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программным</w:t>
            </w:r>
            <w:r w:rsidR="002A4C01">
              <w:t xml:space="preserve"> </w:t>
            </w:r>
            <w:r>
              <w:t>средствам,</w:t>
            </w:r>
            <w:r w:rsidR="002A4C01">
              <w:t xml:space="preserve"> </w:t>
            </w:r>
            <w:r>
              <w:t>используемых</w:t>
            </w:r>
            <w:r w:rsidR="002A4C01">
              <w:t xml:space="preserve"> </w:t>
            </w:r>
            <w:r>
              <w:t>при</w:t>
            </w:r>
            <w:r w:rsidR="002A4C01">
              <w:t xml:space="preserve"> </w:t>
            </w:r>
            <w:r>
              <w:t>проектировании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эксплуатации</w:t>
            </w:r>
            <w:r w:rsidR="002A4C01">
              <w:t xml:space="preserve"> </w:t>
            </w:r>
            <w:r>
              <w:t>информационных</w:t>
            </w:r>
            <w:r w:rsidR="002A4C01">
              <w:t xml:space="preserve"> </w:t>
            </w:r>
            <w:r>
              <w:t>систем</w:t>
            </w:r>
            <w:r w:rsidR="002A4C01">
              <w:t xml:space="preserve"> </w:t>
            </w:r>
            <w:r>
              <w:t>и</w:t>
            </w:r>
            <w:r w:rsidR="002A4C01">
              <w:t xml:space="preserve"> </w:t>
            </w:r>
            <w:r>
              <w:t>их</w:t>
            </w:r>
            <w:r w:rsidR="002A4C01">
              <w:t xml:space="preserve"> </w:t>
            </w:r>
            <w:r>
              <w:t>компонентов</w:t>
            </w:r>
            <w:r w:rsidR="002A4C01">
              <w:t xml:space="preserve"> </w:t>
            </w:r>
            <w:r>
              <w:t>в</w:t>
            </w:r>
            <w:r w:rsidR="002A4C01">
              <w:t xml:space="preserve"> </w:t>
            </w:r>
            <w:r>
              <w:t>подразделениях</w:t>
            </w:r>
            <w:r w:rsidR="002A4C01">
              <w:t xml:space="preserve"> </w:t>
            </w:r>
            <w:r>
              <w:t>предприятия,</w:t>
            </w:r>
            <w:r w:rsidR="002A4C01">
              <w:t xml:space="preserve"> </w:t>
            </w:r>
            <w:r>
              <w:t>на</w:t>
            </w:r>
            <w:r w:rsidR="002A4C01">
              <w:t xml:space="preserve"> </w:t>
            </w:r>
            <w:r>
              <w:t>которых</w:t>
            </w:r>
            <w:r w:rsidR="002A4C01">
              <w:t xml:space="preserve"> </w:t>
            </w:r>
            <w:r>
              <w:t>проводится</w:t>
            </w:r>
            <w:r w:rsidR="002A4C01">
              <w:t xml:space="preserve"> </w:t>
            </w:r>
            <w:r>
              <w:t>практика.</w:t>
            </w:r>
            <w:r w:rsidR="002A4C01">
              <w:t xml:space="preserve"> </w:t>
            </w:r>
            <w:r w:rsidRPr="00B34637">
              <w:t>Проведение</w:t>
            </w:r>
            <w:r w:rsidR="002A4C01">
              <w:t xml:space="preserve"> </w:t>
            </w:r>
            <w:r w:rsidRPr="00B34637">
              <w:t>фотографии</w:t>
            </w:r>
            <w:r w:rsidR="002A4C01">
              <w:t xml:space="preserve"> </w:t>
            </w:r>
            <w:r w:rsidRPr="00B34637">
              <w:t>рабочего</w:t>
            </w:r>
            <w:r w:rsidR="002A4C01">
              <w:t xml:space="preserve"> </w:t>
            </w:r>
            <w:r w:rsidRPr="00B34637">
              <w:t>дня.</w:t>
            </w:r>
            <w:r w:rsidR="002A4C01">
              <w:rPr>
                <w:i/>
              </w:rPr>
              <w:t xml:space="preserve"> </w:t>
            </w:r>
            <w:r w:rsidRPr="00B34637">
              <w:t>Изучение</w:t>
            </w:r>
            <w:r w:rsidR="002A4C01">
              <w:t xml:space="preserve"> </w:t>
            </w:r>
            <w:r w:rsidRPr="00B34637">
              <w:t>функций</w:t>
            </w:r>
            <w:r w:rsidR="002A4C01">
              <w:t xml:space="preserve"> </w:t>
            </w:r>
            <w:r w:rsidRPr="00B34637">
              <w:t>персонала</w:t>
            </w:r>
            <w:r w:rsidR="002A4C01">
              <w:t xml:space="preserve"> </w:t>
            </w:r>
            <w:r>
              <w:rPr>
                <w:spacing w:val="-5"/>
                <w:lang w:val="en-US"/>
              </w:rPr>
              <w:t>IT</w:t>
            </w:r>
            <w:r w:rsidRPr="00810B2D">
              <w:rPr>
                <w:spacing w:val="-5"/>
              </w:rPr>
              <w:t>-отдела</w:t>
            </w:r>
            <w:r>
              <w:rPr>
                <w:spacing w:val="-5"/>
              </w:rPr>
              <w:t>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401C70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414440" w:rsidRPr="00493458" w:rsidRDefault="00414440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rPr>
                <w:i/>
              </w:rPr>
            </w:pPr>
            <w:r w:rsidRPr="00FA7981">
              <w:t>3.</w:t>
            </w:r>
            <w:r w:rsidR="002A4C01">
              <w:t xml:space="preserve"> </w:t>
            </w:r>
            <w:r w:rsidRPr="00FA7981">
              <w:t>Подготовка</w:t>
            </w:r>
            <w:r w:rsidR="002A4C01">
              <w:t xml:space="preserve"> </w:t>
            </w:r>
            <w:r w:rsidRPr="00FA7981"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 w:rsidRPr="00094AD0">
              <w:t>Систематизация</w:t>
            </w:r>
            <w:r w:rsidR="002A4C01">
              <w:t xml:space="preserve"> </w:t>
            </w:r>
            <w:r w:rsidRPr="00094AD0">
              <w:t>материала.</w:t>
            </w:r>
            <w:r w:rsidR="002A4C01">
              <w:t xml:space="preserve"> </w:t>
            </w:r>
            <w:r w:rsidRPr="00FA7981">
              <w:t>Оформление</w:t>
            </w:r>
            <w:r w:rsidR="002A4C01">
              <w:t xml:space="preserve"> </w:t>
            </w:r>
            <w:r w:rsidRPr="00FA7981">
              <w:t>отчетной</w:t>
            </w:r>
            <w:r w:rsidR="002A4C01">
              <w:t xml:space="preserve"> </w:t>
            </w:r>
            <w:r w:rsidRPr="00FA7981">
              <w:t>документации</w:t>
            </w:r>
            <w:r w:rsidR="002A4C01">
              <w:t xml:space="preserve"> </w:t>
            </w:r>
            <w:r w:rsidRPr="00FA7981">
              <w:t>в</w:t>
            </w:r>
            <w:r w:rsidR="002A4C01">
              <w:t xml:space="preserve"> </w:t>
            </w:r>
            <w:r w:rsidRPr="00FA7981">
              <w:t>электронном</w:t>
            </w:r>
            <w:r w:rsidR="002A4C01">
              <w:t xml:space="preserve"> </w:t>
            </w:r>
            <w:r w:rsidRPr="00FA7981">
              <w:t>виде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 w:rsidRPr="00FA7981">
              <w:t>ГОСТ</w:t>
            </w:r>
            <w:r w:rsidR="002A4C01">
              <w:t xml:space="preserve"> </w:t>
            </w:r>
            <w:r w:rsidRPr="00FA7981">
              <w:t>7.32-2001.</w:t>
            </w:r>
          </w:p>
        </w:tc>
      </w:tr>
      <w:tr w:rsidR="00414440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414440" w:rsidRPr="00961A7F" w:rsidRDefault="00414440" w:rsidP="009B55FF"/>
        </w:tc>
        <w:tc>
          <w:tcPr>
            <w:tcW w:w="2455" w:type="dxa"/>
            <w:vMerge/>
            <w:shd w:val="clear" w:color="auto" w:fill="auto"/>
          </w:tcPr>
          <w:p w:rsidR="00414440" w:rsidRPr="00961A7F" w:rsidRDefault="00414440" w:rsidP="009B55FF">
            <w:pPr>
              <w:rPr>
                <w:i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14440" w:rsidRPr="00961A7F" w:rsidRDefault="00414440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</w:t>
            </w:r>
            <w:r w:rsidR="002A4C01"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414440" w:rsidRPr="00961A7F" w:rsidRDefault="00B9436E" w:rsidP="00D52BF3">
            <w:pPr>
              <w:jc w:val="both"/>
              <w:rPr>
                <w:i/>
              </w:rPr>
            </w:pP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 w:val="restart"/>
            <w:shd w:val="clear" w:color="auto" w:fill="auto"/>
          </w:tcPr>
          <w:p w:rsidR="00D31795" w:rsidRPr="00961A7F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  <w:r w:rsidRPr="00961A7F">
              <w:rPr>
                <w:b w:val="0"/>
              </w:rPr>
              <w:t>.</w:t>
            </w:r>
          </w:p>
        </w:tc>
        <w:tc>
          <w:tcPr>
            <w:tcW w:w="2455" w:type="dxa"/>
            <w:vMerge w:val="restart"/>
            <w:shd w:val="clear" w:color="auto" w:fill="auto"/>
          </w:tcPr>
          <w:p w:rsidR="00D31795" w:rsidRPr="00405610" w:rsidRDefault="00986203" w:rsidP="00DE184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1.Подготовительный</w:t>
            </w:r>
            <w:r w:rsidR="002A4C01">
              <w:t xml:space="preserve"> </w:t>
            </w:r>
            <w:r>
              <w:t>этап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Знакомство</w:t>
            </w:r>
            <w:r w:rsidR="002A4C01">
              <w:t xml:space="preserve"> </w:t>
            </w:r>
            <w:r w:rsidRPr="00FA7981">
              <w:t>с</w:t>
            </w:r>
            <w:r w:rsidR="002A4C01">
              <w:t xml:space="preserve"> </w:t>
            </w:r>
            <w:r w:rsidRPr="00FA7981">
              <w:t>программой</w:t>
            </w:r>
            <w:r w:rsidR="002A4C01">
              <w:t xml:space="preserve"> </w:t>
            </w:r>
            <w:r w:rsidRPr="00FA7981">
              <w:t>практики</w:t>
            </w:r>
            <w:r>
              <w:t>.</w:t>
            </w:r>
            <w:r w:rsidR="002A4C01">
              <w:t xml:space="preserve"> </w:t>
            </w:r>
            <w:r>
              <w:t>И</w:t>
            </w:r>
            <w:r w:rsidRPr="00FA7981">
              <w:t>нструктаж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>
              <w:t>охране</w:t>
            </w:r>
            <w:r w:rsidR="002A4C01">
              <w:t xml:space="preserve"> </w:t>
            </w:r>
            <w:r>
              <w:t>труда.</w:t>
            </w:r>
            <w:r w:rsidR="002A4C01">
              <w:t xml:space="preserve"> </w:t>
            </w:r>
            <w:r w:rsidRPr="00FA7981">
              <w:t>Получение</w:t>
            </w:r>
            <w:r w:rsidR="002A4C01">
              <w:t xml:space="preserve"> </w:t>
            </w:r>
            <w:r w:rsidRPr="00FA7981">
              <w:t>индивидуального</w:t>
            </w:r>
            <w:r w:rsidR="002A4C01">
              <w:t xml:space="preserve"> </w:t>
            </w:r>
            <w:r w:rsidRPr="00FA7981">
              <w:t>задания</w:t>
            </w:r>
            <w:r w:rsidR="002A4C01">
              <w:t xml:space="preserve"> </w:t>
            </w:r>
            <w:r w:rsidRPr="00FA7981">
              <w:t>на</w:t>
            </w:r>
            <w:r w:rsidR="002A4C01">
              <w:t xml:space="preserve"> </w:t>
            </w:r>
            <w:r w:rsidRPr="00FA7981">
              <w:t>практику.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D258F7">
              <w:t>2.Основной</w:t>
            </w:r>
            <w:r w:rsidR="002A4C01">
              <w:t xml:space="preserve"> </w:t>
            </w:r>
            <w:r>
              <w:t>этап</w:t>
            </w:r>
          </w:p>
        </w:tc>
        <w:tc>
          <w:tcPr>
            <w:tcW w:w="4359" w:type="dxa"/>
            <w:shd w:val="clear" w:color="auto" w:fill="auto"/>
          </w:tcPr>
          <w:p w:rsidR="00D31795" w:rsidRPr="00961A7F" w:rsidRDefault="00D31795" w:rsidP="00D52BF3">
            <w:pPr>
              <w:jc w:val="both"/>
              <w:rPr>
                <w:i/>
              </w:rPr>
            </w:pPr>
            <w:r w:rsidRPr="00FA7981">
              <w:t>Сбор</w:t>
            </w:r>
            <w:r w:rsidR="002A4C01">
              <w:t xml:space="preserve"> </w:t>
            </w:r>
            <w:r w:rsidRPr="00FA7981">
              <w:t>и</w:t>
            </w:r>
            <w:r w:rsidR="002A4C01">
              <w:t xml:space="preserve"> </w:t>
            </w:r>
            <w:r w:rsidRPr="00FA7981">
              <w:t>обработка</w:t>
            </w:r>
            <w:r w:rsidR="002A4C01">
              <w:t xml:space="preserve"> </w:t>
            </w:r>
            <w:r w:rsidRPr="00FA7981">
              <w:t>материала</w:t>
            </w:r>
            <w:r w:rsidR="002A4C01">
              <w:t xml:space="preserve"> </w:t>
            </w:r>
            <w:r w:rsidRPr="00FA7981">
              <w:t>согласно</w:t>
            </w:r>
            <w:r w:rsidR="002A4C01">
              <w:t xml:space="preserve"> </w:t>
            </w:r>
            <w:r w:rsidRPr="00FA7981">
              <w:rPr>
                <w:rFonts w:eastAsia="Calibri"/>
              </w:rPr>
              <w:t>индивидуальному</w:t>
            </w:r>
            <w:r w:rsidR="002A4C01">
              <w:rPr>
                <w:rFonts w:eastAsia="Calibri"/>
              </w:rPr>
              <w:t xml:space="preserve"> </w:t>
            </w:r>
            <w:r w:rsidRPr="00FA7981">
              <w:rPr>
                <w:rFonts w:eastAsia="Calibri"/>
              </w:rPr>
              <w:t>заданию.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Анализ,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полученной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информации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для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выполнения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выпускной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квалификационной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работы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rPr>
                <w:i/>
              </w:rPr>
            </w:pPr>
            <w:r w:rsidRPr="00FA7981">
              <w:t>3.</w:t>
            </w:r>
            <w:r w:rsidR="002A4C01">
              <w:t xml:space="preserve"> </w:t>
            </w:r>
            <w:r w:rsidRPr="00FA7981">
              <w:t>Подготовка</w:t>
            </w:r>
            <w:r w:rsidR="002A4C01">
              <w:t xml:space="preserve"> </w:t>
            </w:r>
            <w:r w:rsidRPr="00FA7981"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  <w:rPr>
                <w:i/>
              </w:rPr>
            </w:pPr>
            <w:r w:rsidRPr="00FA7981">
              <w:t>Систематизация</w:t>
            </w:r>
            <w:r w:rsidR="002A4C01">
              <w:t xml:space="preserve"> </w:t>
            </w:r>
            <w:r w:rsidRPr="00FA7981">
              <w:t>материалов.</w:t>
            </w:r>
            <w:r w:rsidR="002A4C01">
              <w:t xml:space="preserve"> </w:t>
            </w:r>
            <w:r w:rsidRPr="00FA7981">
              <w:t>Оформление</w:t>
            </w:r>
            <w:r w:rsidR="002A4C01">
              <w:t xml:space="preserve"> </w:t>
            </w:r>
            <w:r w:rsidRPr="00FA7981">
              <w:t>отчетной</w:t>
            </w:r>
            <w:r w:rsidR="002A4C01">
              <w:t xml:space="preserve"> </w:t>
            </w:r>
            <w:r w:rsidRPr="00FA7981">
              <w:t>документации</w:t>
            </w:r>
            <w:r w:rsidR="002A4C01">
              <w:t xml:space="preserve"> </w:t>
            </w:r>
            <w:r w:rsidRPr="00FA7981">
              <w:t>в</w:t>
            </w:r>
            <w:r w:rsidR="002A4C01">
              <w:t xml:space="preserve"> </w:t>
            </w:r>
            <w:r w:rsidRPr="00FA7981">
              <w:t>электронном</w:t>
            </w:r>
            <w:r w:rsidR="002A4C01">
              <w:t xml:space="preserve"> </w:t>
            </w:r>
            <w:r w:rsidRPr="00FA7981">
              <w:t>виде</w:t>
            </w:r>
            <w:r w:rsidR="002A4C01">
              <w:t xml:space="preserve"> </w:t>
            </w:r>
            <w:r w:rsidRPr="00FA7981">
              <w:t>по</w:t>
            </w:r>
            <w:r w:rsidR="002A4C01">
              <w:t xml:space="preserve"> </w:t>
            </w:r>
            <w:r w:rsidRPr="00FA7981">
              <w:t>ГОСТ</w:t>
            </w:r>
            <w:r w:rsidR="002A4C01">
              <w:t xml:space="preserve"> </w:t>
            </w:r>
            <w:r w:rsidRPr="00FA7981">
              <w:t>7.32-2001.</w:t>
            </w:r>
          </w:p>
        </w:tc>
      </w:tr>
      <w:tr w:rsidR="00D31795" w:rsidRPr="00961A7F" w:rsidTr="00D52BF3">
        <w:trPr>
          <w:cantSplit/>
          <w:trHeight w:val="474"/>
        </w:trPr>
        <w:tc>
          <w:tcPr>
            <w:tcW w:w="630" w:type="dxa"/>
            <w:vMerge/>
            <w:shd w:val="clear" w:color="auto" w:fill="auto"/>
          </w:tcPr>
          <w:p w:rsidR="00D31795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</w:p>
        </w:tc>
        <w:tc>
          <w:tcPr>
            <w:tcW w:w="2455" w:type="dxa"/>
            <w:vMerge/>
            <w:shd w:val="clear" w:color="auto" w:fill="auto"/>
          </w:tcPr>
          <w:p w:rsidR="00D31795" w:rsidRPr="00493458" w:rsidRDefault="00D31795" w:rsidP="00DE184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D31795" w:rsidRPr="00961A7F" w:rsidRDefault="00D31795" w:rsidP="00D52BF3">
            <w:pPr>
              <w:tabs>
                <w:tab w:val="right" w:pos="2620"/>
              </w:tabs>
              <w:rPr>
                <w:i/>
              </w:rPr>
            </w:pPr>
            <w:r w:rsidRPr="00BB1F1A">
              <w:t>4</w:t>
            </w:r>
            <w:r>
              <w:t>.</w:t>
            </w:r>
            <w:r w:rsidR="002A4C01"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  <w:tc>
          <w:tcPr>
            <w:tcW w:w="4359" w:type="dxa"/>
            <w:shd w:val="clear" w:color="auto" w:fill="auto"/>
          </w:tcPr>
          <w:p w:rsidR="00D31795" w:rsidRPr="00FA7981" w:rsidRDefault="00D31795" w:rsidP="00D52BF3">
            <w:pPr>
              <w:jc w:val="both"/>
            </w:pPr>
            <w:r>
              <w:t>Защита</w:t>
            </w:r>
            <w:r w:rsidR="002A4C01">
              <w:t xml:space="preserve"> </w:t>
            </w:r>
            <w:r>
              <w:t>отчета</w:t>
            </w:r>
          </w:p>
        </w:tc>
      </w:tr>
    </w:tbl>
    <w:p w:rsidR="004F34E5" w:rsidRDefault="004F34E5" w:rsidP="004F34E5">
      <w:bookmarkStart w:id="8" w:name="_Toc292835156"/>
    </w:p>
    <w:p w:rsidR="0033179D" w:rsidRPr="00961A7F" w:rsidRDefault="0033179D" w:rsidP="0033179D">
      <w:pPr>
        <w:pStyle w:val="21"/>
        <w:ind w:left="360"/>
        <w:rPr>
          <w:rFonts w:ascii="Times New Roman" w:hAnsi="Times New Roman" w:cs="Times New Roman"/>
          <w:i w:val="0"/>
          <w:sz w:val="24"/>
          <w:szCs w:val="24"/>
        </w:rPr>
      </w:pPr>
      <w:r w:rsidRPr="00961A7F">
        <w:rPr>
          <w:rFonts w:ascii="Times New Roman" w:hAnsi="Times New Roman"/>
          <w:i w:val="0"/>
          <w:sz w:val="24"/>
          <w:szCs w:val="24"/>
        </w:rPr>
        <w:t>3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.ОЦЕНИВАНИЕ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УЧЕБНОЙ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ДЕЯТЕЛЬНОСТИ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СТУДЕНТОВ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И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ЕЕ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ДОСТИЖЕНИЙ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В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ХОДЕ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ПРОХОЖДЕНИЯ</w:t>
      </w:r>
      <w:r w:rsidR="002A4C01">
        <w:rPr>
          <w:rFonts w:ascii="Times New Roman" w:hAnsi="Times New Roman"/>
          <w:i w:val="0"/>
          <w:sz w:val="24"/>
          <w:szCs w:val="24"/>
        </w:rPr>
        <w:t xml:space="preserve"> </w:t>
      </w:r>
      <w:r w:rsidRPr="00961A7F">
        <w:rPr>
          <w:rFonts w:ascii="Times New Roman" w:hAnsi="Times New Roman"/>
          <w:i w:val="0"/>
          <w:sz w:val="24"/>
          <w:szCs w:val="24"/>
        </w:rPr>
        <w:t>ПРАКТИК</w:t>
      </w:r>
    </w:p>
    <w:p w:rsidR="0033179D" w:rsidRPr="00961A7F" w:rsidRDefault="0033179D" w:rsidP="0033179D">
      <w:pPr>
        <w:jc w:val="both"/>
        <w:rPr>
          <w:i/>
        </w:rPr>
      </w:pPr>
      <w:r w:rsidRPr="00961A7F">
        <w:rPr>
          <w:b/>
        </w:rPr>
        <w:t>3.1.</w:t>
      </w:r>
      <w:r w:rsidR="002A4C01">
        <w:t xml:space="preserve"> </w:t>
      </w:r>
      <w:r w:rsidRPr="00961A7F">
        <w:rPr>
          <w:b/>
        </w:rPr>
        <w:t>Весовые</w:t>
      </w:r>
      <w:r w:rsidR="002A4C01">
        <w:rPr>
          <w:b/>
        </w:rPr>
        <w:t xml:space="preserve"> </w:t>
      </w:r>
      <w:r w:rsidRPr="00961A7F">
        <w:rPr>
          <w:b/>
        </w:rPr>
        <w:t>коэффициенты</w:t>
      </w:r>
      <w:r w:rsidR="002A4C01">
        <w:rPr>
          <w:b/>
        </w:rPr>
        <w:t xml:space="preserve"> </w:t>
      </w:r>
      <w:r w:rsidRPr="00961A7F">
        <w:rPr>
          <w:b/>
        </w:rPr>
        <w:t>значимости</w:t>
      </w:r>
      <w:r w:rsidR="002A4C01">
        <w:rPr>
          <w:b/>
        </w:rPr>
        <w:t xml:space="preserve"> </w:t>
      </w:r>
      <w:r w:rsidRPr="00961A7F">
        <w:rPr>
          <w:b/>
        </w:rPr>
        <w:t>практик</w:t>
      </w:r>
      <w:r w:rsidR="002A4C01">
        <w:rPr>
          <w:b/>
        </w:rPr>
        <w:t xml:space="preserve"> </w:t>
      </w:r>
      <w:r w:rsidRPr="00961A7F">
        <w:rPr>
          <w:b/>
        </w:rPr>
        <w:t>различных</w:t>
      </w:r>
      <w:r w:rsidR="002A4C01">
        <w:rPr>
          <w:b/>
        </w:rPr>
        <w:t xml:space="preserve"> </w:t>
      </w:r>
      <w:r w:rsidRPr="00961A7F">
        <w:rPr>
          <w:b/>
        </w:rPr>
        <w:t>видов</w:t>
      </w:r>
      <w:r w:rsidR="002A4C01">
        <w:rPr>
          <w:b/>
        </w:rPr>
        <w:t xml:space="preserve"> </w:t>
      </w:r>
      <w:r w:rsidRPr="00961A7F">
        <w:rPr>
          <w:b/>
        </w:rPr>
        <w:t>в</w:t>
      </w:r>
      <w:r w:rsidR="002A4C01">
        <w:rPr>
          <w:b/>
        </w:rPr>
        <w:t xml:space="preserve"> </w:t>
      </w:r>
      <w:r w:rsidRPr="00961A7F">
        <w:rPr>
          <w:b/>
        </w:rPr>
        <w:t>рамках</w:t>
      </w:r>
      <w:r w:rsidR="002A4C01">
        <w:rPr>
          <w:b/>
        </w:rPr>
        <w:t xml:space="preserve"> </w:t>
      </w:r>
      <w:r w:rsidRPr="00961A7F">
        <w:rPr>
          <w:b/>
        </w:rPr>
        <w:t>учебного</w:t>
      </w:r>
      <w:r w:rsidR="002A4C01">
        <w:rPr>
          <w:b/>
        </w:rPr>
        <w:t xml:space="preserve"> </w:t>
      </w:r>
      <w:r w:rsidRPr="00961A7F">
        <w:rPr>
          <w:b/>
        </w:rPr>
        <w:t>плана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0"/>
        <w:gridCol w:w="4113"/>
      </w:tblGrid>
      <w:tr w:rsidR="0033179D" w:rsidRPr="00961A7F" w:rsidTr="00103D6E">
        <w:trPr>
          <w:trHeight w:val="765"/>
        </w:trPr>
        <w:tc>
          <w:tcPr>
            <w:tcW w:w="6380" w:type="dxa"/>
            <w:shd w:val="clear" w:color="auto" w:fill="auto"/>
            <w:vAlign w:val="center"/>
          </w:tcPr>
          <w:bookmarkEnd w:id="8"/>
          <w:p w:rsidR="0033179D" w:rsidRPr="00961A7F" w:rsidRDefault="0033179D" w:rsidP="00103D6E">
            <w:pPr>
              <w:jc w:val="center"/>
              <w:rPr>
                <w:b/>
              </w:rPr>
            </w:pPr>
            <w:r w:rsidRPr="00961A7F">
              <w:rPr>
                <w:b/>
                <w:bCs/>
                <w:spacing w:val="-1"/>
              </w:rPr>
              <w:t>Виды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семестр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их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361B73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</w:p>
          <w:p w:rsidR="0033179D" w:rsidRPr="00961A7F" w:rsidRDefault="0033179D" w:rsidP="00103D6E">
            <w:pPr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прохождения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6F56F5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color w:val="00B05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(н</w:t>
            </w:r>
            <w:r w:rsidRPr="00493458">
              <w:rPr>
                <w:b w:val="0"/>
                <w:sz w:val="22"/>
                <w:szCs w:val="22"/>
              </w:rPr>
              <w:t>аучно-исследовательская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работа</w:t>
            </w:r>
            <w:r>
              <w:rPr>
                <w:b w:val="0"/>
                <w:sz w:val="22"/>
                <w:szCs w:val="22"/>
              </w:rPr>
              <w:t>)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семестры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1-4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Учебная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первичных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навыков</w:t>
            </w:r>
            <w:r>
              <w:rPr>
                <w:b w:val="0"/>
                <w:sz w:val="22"/>
                <w:szCs w:val="22"/>
              </w:rPr>
              <w:t>)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семестр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EB34E0" w:rsidP="00103D6E">
            <w:pPr>
              <w:pStyle w:val="20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  <w:sz w:val="22"/>
                <w:szCs w:val="22"/>
              </w:rPr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</w:t>
            </w:r>
            <w:r w:rsidRPr="00560A96"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получению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профессиональных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умений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и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опыта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профессиональной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560A96">
              <w:rPr>
                <w:b w:val="0"/>
                <w:sz w:val="22"/>
                <w:szCs w:val="22"/>
              </w:rPr>
              <w:t>деятельности</w:t>
            </w:r>
            <w:r>
              <w:rPr>
                <w:b w:val="0"/>
                <w:sz w:val="22"/>
                <w:szCs w:val="22"/>
              </w:rPr>
              <w:t>)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–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семестр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  <w:tr w:rsidR="006F56F5" w:rsidRPr="00961A7F" w:rsidTr="00103D6E">
        <w:trPr>
          <w:trHeight w:val="383"/>
        </w:trPr>
        <w:tc>
          <w:tcPr>
            <w:tcW w:w="6380" w:type="dxa"/>
            <w:shd w:val="clear" w:color="auto" w:fill="auto"/>
            <w:vAlign w:val="center"/>
          </w:tcPr>
          <w:p w:rsidR="006F56F5" w:rsidRPr="00961A7F" w:rsidRDefault="00847334" w:rsidP="00103D6E">
            <w:pPr>
              <w:pStyle w:val="20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Производственная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практика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(п</w:t>
            </w:r>
            <w:r w:rsidRPr="00493458">
              <w:rPr>
                <w:b w:val="0"/>
                <w:sz w:val="22"/>
                <w:szCs w:val="22"/>
              </w:rPr>
              <w:t>реддипломная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Pr="00493458">
              <w:rPr>
                <w:b w:val="0"/>
                <w:sz w:val="22"/>
                <w:szCs w:val="22"/>
              </w:rPr>
              <w:t>практика</w:t>
            </w:r>
            <w:r>
              <w:rPr>
                <w:b w:val="0"/>
                <w:sz w:val="22"/>
                <w:szCs w:val="22"/>
              </w:rPr>
              <w:t>)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–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семестр</w:t>
            </w:r>
            <w:r w:rsidR="002A4C01">
              <w:rPr>
                <w:b w:val="0"/>
                <w:sz w:val="22"/>
                <w:szCs w:val="22"/>
              </w:rPr>
              <w:t xml:space="preserve"> </w:t>
            </w:r>
            <w:r w:rsidR="006F56F5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4113" w:type="dxa"/>
            <w:shd w:val="clear" w:color="auto" w:fill="auto"/>
            <w:vAlign w:val="center"/>
          </w:tcPr>
          <w:p w:rsidR="006F56F5" w:rsidRPr="00961A7F" w:rsidRDefault="00C76204" w:rsidP="00103D6E">
            <w:pPr>
              <w:jc w:val="center"/>
            </w:pPr>
            <w:r>
              <w:t>0.25</w:t>
            </w:r>
          </w:p>
        </w:tc>
      </w:tr>
    </w:tbl>
    <w:p w:rsidR="0033179D" w:rsidRPr="00961A7F" w:rsidRDefault="0033179D" w:rsidP="0033179D">
      <w:pPr>
        <w:jc w:val="both"/>
        <w:rPr>
          <w:i/>
        </w:rPr>
      </w:pPr>
    </w:p>
    <w:p w:rsidR="0033179D" w:rsidRPr="00961A7F" w:rsidRDefault="00371BCD" w:rsidP="00E351B7">
      <w:pPr>
        <w:keepNext/>
        <w:keepLines/>
        <w:jc w:val="both"/>
        <w:rPr>
          <w:i/>
        </w:rPr>
      </w:pPr>
      <w:r w:rsidRPr="00961A7F">
        <w:rPr>
          <w:b/>
        </w:rPr>
        <w:t>3</w:t>
      </w:r>
      <w:r w:rsidR="0033179D" w:rsidRPr="00961A7F">
        <w:rPr>
          <w:b/>
        </w:rPr>
        <w:t>.2.Процедуры</w:t>
      </w:r>
      <w:r w:rsidR="002A4C01">
        <w:rPr>
          <w:b/>
        </w:rPr>
        <w:t xml:space="preserve"> </w:t>
      </w:r>
      <w:r w:rsidR="0033179D" w:rsidRPr="00961A7F">
        <w:rPr>
          <w:b/>
        </w:rPr>
        <w:t>текущей</w:t>
      </w:r>
      <w:r w:rsidR="002A4C01">
        <w:rPr>
          <w:b/>
        </w:rPr>
        <w:t xml:space="preserve"> </w:t>
      </w:r>
      <w:r w:rsidR="0033179D" w:rsidRPr="00961A7F">
        <w:rPr>
          <w:b/>
        </w:rPr>
        <w:t>и</w:t>
      </w:r>
      <w:r w:rsidR="002A4C01">
        <w:rPr>
          <w:b/>
        </w:rPr>
        <w:t xml:space="preserve"> </w:t>
      </w:r>
      <w:r w:rsidR="0033179D" w:rsidRPr="00961A7F">
        <w:rPr>
          <w:b/>
        </w:rPr>
        <w:t>промежуточной</w:t>
      </w:r>
      <w:r w:rsidR="002A4C01">
        <w:rPr>
          <w:b/>
        </w:rPr>
        <w:t xml:space="preserve"> </w:t>
      </w:r>
      <w:r w:rsidR="0033179D" w:rsidRPr="00961A7F">
        <w:rPr>
          <w:b/>
        </w:rPr>
        <w:t>аттестации</w:t>
      </w:r>
      <w:r w:rsidR="002A4C01">
        <w:rPr>
          <w:b/>
        </w:rPr>
        <w:t xml:space="preserve"> </w:t>
      </w:r>
      <w:r w:rsidR="0033179D" w:rsidRPr="00961A7F">
        <w:rPr>
          <w:b/>
        </w:rPr>
        <w:t>по</w:t>
      </w:r>
      <w:r w:rsidR="002A4C01">
        <w:rPr>
          <w:b/>
        </w:rPr>
        <w:t xml:space="preserve"> </w:t>
      </w:r>
      <w:r w:rsidR="0033179D" w:rsidRPr="00961A7F">
        <w:rPr>
          <w:b/>
        </w:rPr>
        <w:t>практикам</w:t>
      </w:r>
    </w:p>
    <w:p w:rsidR="002F5BD8" w:rsidRDefault="002F5BD8" w:rsidP="00E351B7">
      <w:pPr>
        <w:keepNext/>
        <w:keepLines/>
        <w:jc w:val="center"/>
        <w:rPr>
          <w:b/>
          <w:sz w:val="22"/>
          <w:szCs w:val="22"/>
        </w:rPr>
      </w:pPr>
    </w:p>
    <w:p w:rsidR="00CD3B9E" w:rsidRDefault="00CD3B9E" w:rsidP="00E351B7">
      <w:pPr>
        <w:keepNext/>
        <w:keepLines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Производственная</w:t>
      </w:r>
      <w:r w:rsidR="002A4C0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практика</w:t>
      </w:r>
    </w:p>
    <w:p w:rsidR="0033179D" w:rsidRPr="00D52BF3" w:rsidRDefault="00CD3B9E" w:rsidP="00E351B7">
      <w:pPr>
        <w:keepNext/>
        <w:keepLines/>
        <w:jc w:val="center"/>
        <w:rPr>
          <w:b/>
        </w:rPr>
      </w:pPr>
      <w:r w:rsidRPr="00CD3B9E">
        <w:rPr>
          <w:b/>
          <w:sz w:val="22"/>
          <w:szCs w:val="22"/>
        </w:rPr>
        <w:t>(научно-исследовательская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работа)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33179D" w:rsidRPr="00961A7F" w:rsidTr="00D52BF3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="00D52BF3" w:rsidRPr="00D52BF3">
              <w:rPr>
                <w:bCs/>
                <w:spacing w:val="-1"/>
              </w:rPr>
              <w:t>0.25</w:t>
            </w:r>
          </w:p>
        </w:tc>
      </w:tr>
      <w:tr w:rsidR="0033179D" w:rsidRPr="00961A7F" w:rsidTr="00D52BF3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33179D" w:rsidRPr="00961A7F" w:rsidRDefault="0033179D" w:rsidP="00D52BF3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33179D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33179D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Методология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научно-исследовательской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работы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направлению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подготовки</w:t>
            </w:r>
          </w:p>
        </w:tc>
        <w:tc>
          <w:tcPr>
            <w:tcW w:w="3685" w:type="dxa"/>
            <w:shd w:val="clear" w:color="auto" w:fill="auto"/>
          </w:tcPr>
          <w:p w:rsidR="0033179D" w:rsidRPr="00F07BF1" w:rsidRDefault="00D52BF3" w:rsidP="00D52BF3">
            <w:pPr>
              <w:keepNext/>
              <w:jc w:val="center"/>
            </w:pPr>
            <w:r w:rsidRPr="00F07BF1">
              <w:rPr>
                <w:lang w:val="en-US"/>
              </w:rPr>
              <w:t>I</w:t>
            </w:r>
            <w:r w:rsidR="00CD1BD9" w:rsidRPr="00F07BF1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CD1BD9" w:rsidRPr="00F07BF1">
              <w:rPr>
                <w:lang w:val="en-US"/>
              </w:rPr>
              <w:t>1-4</w:t>
            </w:r>
          </w:p>
        </w:tc>
        <w:tc>
          <w:tcPr>
            <w:tcW w:w="2835" w:type="dxa"/>
            <w:shd w:val="clear" w:color="auto" w:fill="auto"/>
          </w:tcPr>
          <w:p w:rsidR="0033179D" w:rsidRPr="00F07BF1" w:rsidRDefault="00CD1BD9" w:rsidP="00D52BF3">
            <w:pPr>
              <w:keepNext/>
              <w:jc w:val="center"/>
              <w:rPr>
                <w:iCs/>
              </w:rPr>
            </w:pPr>
            <w:r w:rsidRPr="00F07BF1">
              <w:rPr>
                <w:iCs/>
              </w:rPr>
              <w:t>20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Составление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плана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НИР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на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первый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год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обучения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выбранной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теме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</w:t>
            </w:r>
            <w:r w:rsidR="002A4C01">
              <w:rPr>
                <w:lang w:val="en-US"/>
              </w:rPr>
              <w:t xml:space="preserve"> </w:t>
            </w:r>
            <w:r w:rsidRPr="00F07BF1">
              <w:rPr>
                <w:lang w:val="en-US"/>
              </w:rPr>
              <w:t>5-6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30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Определение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направления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научных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исследований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</w:t>
            </w:r>
            <w:r w:rsidR="002A4C01">
              <w:rPr>
                <w:lang w:val="en-US"/>
              </w:rPr>
              <w:t xml:space="preserve"> </w:t>
            </w:r>
            <w:r w:rsidRPr="00F07BF1">
              <w:rPr>
                <w:lang w:val="en-US"/>
              </w:rPr>
              <w:t>7-8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10</w:t>
            </w:r>
          </w:p>
        </w:tc>
      </w:tr>
      <w:tr w:rsidR="00CD1BD9" w:rsidRPr="00F07BF1" w:rsidTr="00D52BF3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D1BD9" w:rsidRPr="00F07BF1" w:rsidRDefault="00CD1BD9" w:rsidP="00CD1BD9">
            <w:pPr>
              <w:keepNext/>
              <w:rPr>
                <w:iCs/>
              </w:rPr>
            </w:pPr>
            <w:r w:rsidRPr="00F07BF1">
              <w:rPr>
                <w:iCs/>
              </w:rPr>
              <w:t>Практическая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работа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магистранта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реализации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выбранной</w:t>
            </w:r>
            <w:r w:rsidR="002A4C01">
              <w:rPr>
                <w:iCs/>
              </w:rPr>
              <w:t xml:space="preserve"> </w:t>
            </w:r>
            <w:r w:rsidRPr="00F07BF1">
              <w:rPr>
                <w:iCs/>
              </w:rPr>
              <w:t>тематики</w:t>
            </w:r>
          </w:p>
        </w:tc>
        <w:tc>
          <w:tcPr>
            <w:tcW w:w="368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lang w:val="en-US"/>
              </w:rPr>
            </w:pPr>
            <w:r w:rsidRPr="00F07BF1">
              <w:rPr>
                <w:lang w:val="en-US"/>
              </w:rPr>
              <w:t>I,</w:t>
            </w:r>
            <w:r w:rsidR="002A4C01">
              <w:rPr>
                <w:lang w:val="en-US"/>
              </w:rPr>
              <w:t xml:space="preserve"> </w:t>
            </w:r>
            <w:r w:rsidRPr="00F07BF1">
              <w:rPr>
                <w:lang w:val="en-US"/>
              </w:rPr>
              <w:t>9-17</w:t>
            </w:r>
          </w:p>
        </w:tc>
        <w:tc>
          <w:tcPr>
            <w:tcW w:w="2835" w:type="dxa"/>
            <w:shd w:val="clear" w:color="auto" w:fill="auto"/>
          </w:tcPr>
          <w:p w:rsidR="00CD1BD9" w:rsidRPr="00F07BF1" w:rsidRDefault="00CD1BD9" w:rsidP="00D52BF3">
            <w:pPr>
              <w:keepNext/>
              <w:jc w:val="center"/>
              <w:rPr>
                <w:iCs/>
                <w:lang w:val="en-US"/>
              </w:rPr>
            </w:pPr>
            <w:r w:rsidRPr="00F07BF1">
              <w:rPr>
                <w:iCs/>
                <w:lang w:val="en-US"/>
              </w:rPr>
              <w:t>40</w:t>
            </w:r>
          </w:p>
        </w:tc>
      </w:tr>
      <w:tr w:rsidR="0033179D" w:rsidRPr="00961A7F" w:rsidTr="00D52BF3">
        <w:trPr>
          <w:cantSplit/>
          <w:trHeight w:val="241"/>
        </w:trPr>
        <w:tc>
          <w:tcPr>
            <w:tcW w:w="10528" w:type="dxa"/>
            <w:gridSpan w:val="3"/>
          </w:tcPr>
          <w:p w:rsidR="0033179D" w:rsidRPr="00F07BF1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D52BF3" w:rsidRPr="00D52BF3">
              <w:t>0</w:t>
            </w:r>
            <w:r w:rsidR="00F07BF1" w:rsidRPr="00F07BF1">
              <w:t>.6</w:t>
            </w:r>
          </w:p>
        </w:tc>
      </w:tr>
      <w:tr w:rsidR="0033179D" w:rsidRPr="00961A7F" w:rsidTr="00D52BF3">
        <w:trPr>
          <w:cantSplit/>
          <w:trHeight w:val="258"/>
        </w:trPr>
        <w:tc>
          <w:tcPr>
            <w:tcW w:w="10528" w:type="dxa"/>
            <w:gridSpan w:val="3"/>
          </w:tcPr>
          <w:p w:rsidR="0033179D" w:rsidRPr="00D52BF3" w:rsidRDefault="0033179D" w:rsidP="00D52BF3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="00D52BF3">
              <w:t>защита</w:t>
            </w:r>
            <w:r w:rsidR="002A4C01">
              <w:t xml:space="preserve"> </w:t>
            </w:r>
            <w:r w:rsidR="00D52BF3">
              <w:t>отчёта,</w:t>
            </w:r>
            <w:r w:rsidR="002A4C01">
              <w:t xml:space="preserve"> </w:t>
            </w:r>
            <w:r w:rsidR="00D52BF3">
              <w:t>зачёт</w:t>
            </w:r>
          </w:p>
          <w:p w:rsidR="0033179D" w:rsidRPr="00E351B7" w:rsidRDefault="0033179D" w:rsidP="00D52BF3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F07BF1" w:rsidRPr="00E351B7">
              <w:t>0.4</w:t>
            </w:r>
          </w:p>
        </w:tc>
      </w:tr>
    </w:tbl>
    <w:p w:rsidR="0033179D" w:rsidRPr="00FC3058" w:rsidRDefault="0033179D" w:rsidP="0033179D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E184E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D52BF3" w:rsidRPr="00961A7F" w:rsidTr="00DE184E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Подбор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научной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литературы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теоретическим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методологическим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аспектам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темы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D52BF3" w:rsidRPr="00AB692D" w:rsidRDefault="00D52BF3" w:rsidP="00DE184E">
            <w:pPr>
              <w:keepNext/>
              <w:jc w:val="center"/>
            </w:pPr>
            <w:r w:rsidRPr="00AB692D">
              <w:rPr>
                <w:lang w:val="en-US"/>
              </w:rPr>
              <w:t>II</w:t>
            </w:r>
            <w:r w:rsidR="00E351B7" w:rsidRPr="00AB692D">
              <w:rPr>
                <w:lang w:val="en-US"/>
              </w:rPr>
              <w:t>,</w:t>
            </w:r>
            <w:r w:rsidR="002A4C01">
              <w:t xml:space="preserve"> </w:t>
            </w:r>
            <w:r w:rsidR="00E351B7" w:rsidRPr="00AB692D">
              <w:t>1-2</w:t>
            </w:r>
          </w:p>
        </w:tc>
        <w:tc>
          <w:tcPr>
            <w:tcW w:w="2835" w:type="dxa"/>
            <w:shd w:val="clear" w:color="auto" w:fill="auto"/>
          </w:tcPr>
          <w:p w:rsidR="00D52BF3" w:rsidRPr="00AB692D" w:rsidRDefault="00E351B7" w:rsidP="00DE184E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Изучение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литературы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ее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анализ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применительно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к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исследование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3-8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DE184E">
            <w:pPr>
              <w:keepNext/>
              <w:rPr>
                <w:iCs/>
              </w:rPr>
            </w:pPr>
            <w:r w:rsidRPr="00AB692D">
              <w:rPr>
                <w:iCs/>
              </w:rPr>
              <w:t>Обоснование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актуальности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темы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DE184E">
            <w:pPr>
              <w:keepNext/>
              <w:rPr>
                <w:iCs/>
              </w:rPr>
            </w:pPr>
            <w:r w:rsidRPr="00AB692D">
              <w:rPr>
                <w:iCs/>
              </w:rPr>
              <w:t>Формулировка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цели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задач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DE184E">
            <w:pPr>
              <w:keepNext/>
              <w:rPr>
                <w:iCs/>
              </w:rPr>
            </w:pPr>
            <w:r w:rsidRPr="00AB692D">
              <w:rPr>
                <w:iCs/>
              </w:rPr>
              <w:t>Определение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объекта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предмета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9-10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iCs/>
                <w:lang w:val="en-US"/>
              </w:rPr>
            </w:pPr>
            <w:r w:rsidRPr="00AB692D">
              <w:rPr>
                <w:iCs/>
                <w:lang w:val="en-US"/>
              </w:rPr>
              <w:t>10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Критический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обзор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существующих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подходов,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теорий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концепций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выбранной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11-13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B068D2" w:rsidP="00DE184E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  <w:r w:rsidR="00E351B7" w:rsidRPr="00AB692D">
              <w:rPr>
                <w:iCs/>
                <w:lang w:val="en-US"/>
              </w:rPr>
              <w:t>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E351B7" w:rsidRPr="00AB692D" w:rsidRDefault="00E351B7" w:rsidP="00E351B7">
            <w:pPr>
              <w:keepNext/>
              <w:rPr>
                <w:iCs/>
              </w:rPr>
            </w:pPr>
            <w:r w:rsidRPr="00AB692D">
              <w:rPr>
                <w:iCs/>
              </w:rPr>
              <w:t>Подготовка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материалов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исследования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для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выступления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на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конференциях,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семинарах,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круглых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столах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AB692D">
              <w:rPr>
                <w:iCs/>
              </w:rPr>
              <w:t>т.д.</w:t>
            </w:r>
          </w:p>
        </w:tc>
        <w:tc>
          <w:tcPr>
            <w:tcW w:w="3685" w:type="dxa"/>
            <w:shd w:val="clear" w:color="auto" w:fill="auto"/>
          </w:tcPr>
          <w:p w:rsidR="00E351B7" w:rsidRPr="00AB692D" w:rsidRDefault="00E351B7" w:rsidP="00DE184E">
            <w:pPr>
              <w:keepNext/>
              <w:jc w:val="center"/>
              <w:rPr>
                <w:lang w:val="en-US"/>
              </w:rPr>
            </w:pPr>
            <w:r w:rsidRPr="00AB692D"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 w:rsidRPr="00AB692D">
              <w:rPr>
                <w:lang w:val="en-US"/>
              </w:rPr>
              <w:t>1-18</w:t>
            </w:r>
          </w:p>
        </w:tc>
        <w:tc>
          <w:tcPr>
            <w:tcW w:w="2835" w:type="dxa"/>
            <w:shd w:val="clear" w:color="auto" w:fill="auto"/>
          </w:tcPr>
          <w:p w:rsidR="00E351B7" w:rsidRPr="00AB692D" w:rsidRDefault="00B068D2" w:rsidP="00DE184E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  <w:r w:rsidR="00E351B7" w:rsidRPr="00AB692D">
              <w:rPr>
                <w:iCs/>
                <w:lang w:val="en-US"/>
              </w:rPr>
              <w:t>0</w:t>
            </w:r>
          </w:p>
        </w:tc>
      </w:tr>
      <w:tr w:rsidR="00E351B7" w:rsidRPr="00961A7F" w:rsidTr="00DE184E">
        <w:trPr>
          <w:cantSplit/>
          <w:trHeight w:val="241"/>
        </w:trPr>
        <w:tc>
          <w:tcPr>
            <w:tcW w:w="10528" w:type="dxa"/>
            <w:gridSpan w:val="3"/>
          </w:tcPr>
          <w:p w:rsidR="00E351B7" w:rsidRPr="00C80B02" w:rsidRDefault="00E351B7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="00C80B02" w:rsidRPr="00C80B02">
              <w:t>.6</w:t>
            </w:r>
          </w:p>
        </w:tc>
      </w:tr>
      <w:tr w:rsidR="00E351B7" w:rsidRPr="00961A7F" w:rsidTr="00DE184E">
        <w:trPr>
          <w:cantSplit/>
          <w:trHeight w:val="258"/>
        </w:trPr>
        <w:tc>
          <w:tcPr>
            <w:tcW w:w="10528" w:type="dxa"/>
            <w:gridSpan w:val="3"/>
          </w:tcPr>
          <w:p w:rsidR="00E351B7" w:rsidRPr="00D52BF3" w:rsidRDefault="00E351B7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E351B7" w:rsidRPr="00FA64A1" w:rsidRDefault="00E351B7" w:rsidP="00DE184E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C80B02" w:rsidRPr="00FA64A1">
              <w:t>0.4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E184E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lastRenderedPageBreak/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D52BF3" w:rsidRPr="00961A7F" w:rsidTr="00DE184E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6E4C26" w:rsidRDefault="00C83C26" w:rsidP="00C83C26">
            <w:pPr>
              <w:keepNext/>
              <w:rPr>
                <w:iCs/>
              </w:rPr>
            </w:pPr>
            <w:r w:rsidRPr="006E4C26">
              <w:rPr>
                <w:iCs/>
              </w:rPr>
              <w:t>Составление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плана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НИР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на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второй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год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обучения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выбранной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теме</w:t>
            </w:r>
          </w:p>
        </w:tc>
        <w:tc>
          <w:tcPr>
            <w:tcW w:w="3685" w:type="dxa"/>
            <w:shd w:val="clear" w:color="auto" w:fill="auto"/>
          </w:tcPr>
          <w:p w:rsidR="00D52BF3" w:rsidRPr="006E4C26" w:rsidRDefault="00D52BF3" w:rsidP="00DE184E">
            <w:pPr>
              <w:keepNext/>
              <w:jc w:val="center"/>
            </w:pPr>
            <w:r w:rsidRPr="006E4C26">
              <w:rPr>
                <w:lang w:val="en-US"/>
              </w:rPr>
              <w:t>III</w:t>
            </w:r>
            <w:r w:rsidR="00C83C26" w:rsidRPr="006E4C26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C83C26" w:rsidRPr="006E4C26">
              <w:rPr>
                <w:lang w:val="en-US"/>
              </w:rPr>
              <w:t>1-2</w:t>
            </w:r>
          </w:p>
        </w:tc>
        <w:tc>
          <w:tcPr>
            <w:tcW w:w="2835" w:type="dxa"/>
            <w:shd w:val="clear" w:color="auto" w:fill="auto"/>
          </w:tcPr>
          <w:p w:rsidR="00D52BF3" w:rsidRPr="006E4C26" w:rsidRDefault="006B7FC8" w:rsidP="00DE184E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10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DE184E">
            <w:pPr>
              <w:keepNext/>
              <w:rPr>
                <w:iCs/>
              </w:rPr>
            </w:pPr>
            <w:r w:rsidRPr="006E4C26">
              <w:rPr>
                <w:iCs/>
              </w:rPr>
              <w:t>Выбор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темы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научного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исследования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магистранта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DE184E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</w:t>
            </w:r>
            <w:r w:rsidR="002A4C01">
              <w:rPr>
                <w:lang w:val="en-US"/>
              </w:rPr>
              <w:t xml:space="preserve"> </w:t>
            </w:r>
            <w:r w:rsidRPr="006E4C26">
              <w:rPr>
                <w:lang w:val="en-US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DE184E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20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DE184E">
            <w:pPr>
              <w:keepNext/>
              <w:rPr>
                <w:iCs/>
              </w:rPr>
            </w:pPr>
            <w:r w:rsidRPr="006E4C26">
              <w:rPr>
                <w:iCs/>
              </w:rPr>
              <w:t>Аналитическая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работа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DE184E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</w:t>
            </w:r>
            <w:r w:rsidR="002A4C01">
              <w:rPr>
                <w:lang w:val="en-US"/>
              </w:rPr>
              <w:t xml:space="preserve"> </w:t>
            </w:r>
            <w:r w:rsidRPr="006E4C26">
              <w:rPr>
                <w:lang w:val="en-US"/>
              </w:rPr>
              <w:t>4-16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DE184E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40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6E4C26" w:rsidRDefault="00C83C26" w:rsidP="00C83C26">
            <w:pPr>
              <w:keepNext/>
              <w:rPr>
                <w:iCs/>
              </w:rPr>
            </w:pPr>
            <w:r w:rsidRPr="006E4C26">
              <w:rPr>
                <w:iCs/>
              </w:rPr>
              <w:t>Подготовка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опубликование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научной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статьи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6E4C26">
              <w:rPr>
                <w:iCs/>
              </w:rPr>
              <w:t>исследования</w:t>
            </w:r>
          </w:p>
        </w:tc>
        <w:tc>
          <w:tcPr>
            <w:tcW w:w="3685" w:type="dxa"/>
            <w:shd w:val="clear" w:color="auto" w:fill="auto"/>
          </w:tcPr>
          <w:p w:rsidR="00C83C26" w:rsidRPr="006E4C26" w:rsidRDefault="00C83C26" w:rsidP="00DE184E">
            <w:pPr>
              <w:keepNext/>
              <w:jc w:val="center"/>
              <w:rPr>
                <w:lang w:val="en-US"/>
              </w:rPr>
            </w:pPr>
            <w:r w:rsidRPr="006E4C26">
              <w:rPr>
                <w:lang w:val="en-US"/>
              </w:rPr>
              <w:t>III,</w:t>
            </w:r>
            <w:r w:rsidR="002A4C01">
              <w:rPr>
                <w:lang w:val="en-US"/>
              </w:rPr>
              <w:t xml:space="preserve"> </w:t>
            </w:r>
            <w:r w:rsidRPr="006E4C26">
              <w:rPr>
                <w:lang w:val="en-US"/>
              </w:rPr>
              <w:t>4-16</w:t>
            </w:r>
          </w:p>
        </w:tc>
        <w:tc>
          <w:tcPr>
            <w:tcW w:w="2835" w:type="dxa"/>
            <w:shd w:val="clear" w:color="auto" w:fill="auto"/>
          </w:tcPr>
          <w:p w:rsidR="00C83C26" w:rsidRPr="006E4C26" w:rsidRDefault="006B7FC8" w:rsidP="00DE184E">
            <w:pPr>
              <w:keepNext/>
              <w:jc w:val="center"/>
              <w:rPr>
                <w:iCs/>
                <w:lang w:val="en-US"/>
              </w:rPr>
            </w:pPr>
            <w:r w:rsidRPr="006E4C26">
              <w:rPr>
                <w:iCs/>
                <w:lang w:val="en-US"/>
              </w:rPr>
              <w:t>30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C83C26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="00C83C26" w:rsidRPr="00C83C26">
              <w:t>.6</w:t>
            </w:r>
          </w:p>
        </w:tc>
      </w:tr>
      <w:tr w:rsidR="00D52BF3" w:rsidRPr="00961A7F" w:rsidTr="00DE184E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D52BF3" w:rsidRPr="00C80B02" w:rsidRDefault="00D52BF3" w:rsidP="00DE184E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C83C26" w:rsidRPr="00C80B02">
              <w:t>0.4</w:t>
            </w:r>
          </w:p>
        </w:tc>
      </w:tr>
    </w:tbl>
    <w:p w:rsidR="00D52BF3" w:rsidRPr="00961A7F" w:rsidRDefault="00D52BF3" w:rsidP="00D52BF3">
      <w:pPr>
        <w:rPr>
          <w:b/>
        </w:rPr>
      </w:pP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E184E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D52BF3" w:rsidRPr="00961A7F" w:rsidTr="00DE184E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D52BF3" w:rsidRPr="002C74FC" w:rsidRDefault="006E4C26" w:rsidP="00DE184E">
            <w:pPr>
              <w:keepNext/>
              <w:rPr>
                <w:iCs/>
              </w:rPr>
            </w:pPr>
            <w:r w:rsidRPr="002C74FC">
              <w:rPr>
                <w:iCs/>
              </w:rPr>
              <w:t>Аналитическая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работа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по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теме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D52BF3" w:rsidRPr="00C26313" w:rsidRDefault="00D52BF3" w:rsidP="00C26313">
            <w:pPr>
              <w:keepNext/>
              <w:jc w:val="center"/>
            </w:pPr>
            <w:r w:rsidRPr="002C74FC">
              <w:rPr>
                <w:lang w:val="en-US"/>
              </w:rPr>
              <w:t>IV</w:t>
            </w:r>
            <w:r w:rsidR="00FF459E" w:rsidRPr="002C74FC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C26313">
              <w:t>7-13</w:t>
            </w:r>
          </w:p>
        </w:tc>
        <w:tc>
          <w:tcPr>
            <w:tcW w:w="2835" w:type="dxa"/>
            <w:shd w:val="clear" w:color="auto" w:fill="auto"/>
          </w:tcPr>
          <w:p w:rsidR="00D52BF3" w:rsidRPr="002C74FC" w:rsidRDefault="00FF459E" w:rsidP="00DE184E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30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DE184E">
            <w:pPr>
              <w:keepNext/>
              <w:rPr>
                <w:iCs/>
              </w:rPr>
            </w:pPr>
            <w:r w:rsidRPr="002C74FC">
              <w:rPr>
                <w:iCs/>
              </w:rPr>
              <w:t>Оценка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результатов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НИР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их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научной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новизны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FF459E" w:rsidP="00C26313">
            <w:pPr>
              <w:keepNext/>
              <w:jc w:val="center"/>
            </w:pPr>
            <w:r w:rsidRPr="002C74FC">
              <w:rPr>
                <w:lang w:val="en-US"/>
              </w:rPr>
              <w:t>IV,</w:t>
            </w:r>
            <w:r w:rsidR="002A4C01">
              <w:rPr>
                <w:lang w:val="en-US"/>
              </w:rPr>
              <w:t xml:space="preserve"> </w:t>
            </w:r>
            <w:r w:rsidRPr="002C74FC">
              <w:rPr>
                <w:lang w:val="en-US"/>
              </w:rPr>
              <w:t>1</w:t>
            </w:r>
            <w:r w:rsidR="00C26313">
              <w:t>0</w:t>
            </w:r>
            <w:r w:rsidRPr="002C74FC">
              <w:rPr>
                <w:lang w:val="en-US"/>
              </w:rPr>
              <w:t>-1</w:t>
            </w:r>
            <w:r w:rsidR="00C26313">
              <w:t>1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DE184E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10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DE184E">
            <w:pPr>
              <w:keepNext/>
              <w:rPr>
                <w:iCs/>
              </w:rPr>
            </w:pPr>
            <w:r w:rsidRPr="002C74FC">
              <w:rPr>
                <w:iCs/>
              </w:rPr>
              <w:t>Апробация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результатов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НИР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FF459E" w:rsidP="00C26313">
            <w:pPr>
              <w:keepNext/>
              <w:jc w:val="center"/>
            </w:pPr>
            <w:r w:rsidRPr="002C74FC">
              <w:rPr>
                <w:lang w:val="en-US"/>
              </w:rPr>
              <w:t>IV,</w:t>
            </w:r>
            <w:r w:rsidR="002A4C01">
              <w:rPr>
                <w:lang w:val="en-US"/>
              </w:rPr>
              <w:t xml:space="preserve"> </w:t>
            </w:r>
            <w:r w:rsidRPr="002C74FC">
              <w:rPr>
                <w:lang w:val="en-US"/>
              </w:rPr>
              <w:t>1</w:t>
            </w:r>
            <w:r w:rsidR="00C26313">
              <w:t>1</w:t>
            </w:r>
            <w:r w:rsidRPr="002C74FC">
              <w:rPr>
                <w:lang w:val="en-US"/>
              </w:rPr>
              <w:t>-1</w:t>
            </w:r>
            <w:r w:rsidR="00C26313">
              <w:t>2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DE184E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20</w:t>
            </w:r>
          </w:p>
        </w:tc>
      </w:tr>
      <w:tr w:rsidR="00C83C26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C83C26" w:rsidRPr="002C74FC" w:rsidRDefault="006E4C26" w:rsidP="006E4C26">
            <w:pPr>
              <w:keepNext/>
              <w:rPr>
                <w:iCs/>
              </w:rPr>
            </w:pPr>
            <w:r w:rsidRPr="002C74FC">
              <w:rPr>
                <w:iCs/>
              </w:rPr>
              <w:t>Подготовка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текста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магистерской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диссертации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и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представление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его</w:t>
            </w:r>
            <w:r w:rsidR="002A4C01">
              <w:rPr>
                <w:iCs/>
              </w:rPr>
              <w:t xml:space="preserve"> </w:t>
            </w:r>
            <w:r w:rsidRPr="002C74FC">
              <w:rPr>
                <w:iCs/>
              </w:rPr>
              <w:t>руководителю</w:t>
            </w:r>
          </w:p>
        </w:tc>
        <w:tc>
          <w:tcPr>
            <w:tcW w:w="3685" w:type="dxa"/>
            <w:shd w:val="clear" w:color="auto" w:fill="auto"/>
          </w:tcPr>
          <w:p w:rsidR="00C83C26" w:rsidRPr="00C26313" w:rsidRDefault="00C26313" w:rsidP="00C26313">
            <w:pPr>
              <w:keepNext/>
              <w:jc w:val="center"/>
            </w:pPr>
            <w:r>
              <w:rPr>
                <w:lang w:val="en-US"/>
              </w:rPr>
              <w:t>IV,</w:t>
            </w:r>
            <w:r w:rsidR="002A4C01">
              <w:rPr>
                <w:lang w:val="en-US"/>
              </w:rPr>
              <w:t xml:space="preserve"> </w:t>
            </w:r>
            <w:r>
              <w:t>7</w:t>
            </w:r>
            <w:r w:rsidR="00FF459E" w:rsidRPr="002C74FC">
              <w:rPr>
                <w:lang w:val="en-US"/>
              </w:rPr>
              <w:t>-1</w:t>
            </w:r>
            <w:r>
              <w:t>3</w:t>
            </w:r>
          </w:p>
        </w:tc>
        <w:tc>
          <w:tcPr>
            <w:tcW w:w="2835" w:type="dxa"/>
            <w:shd w:val="clear" w:color="auto" w:fill="auto"/>
          </w:tcPr>
          <w:p w:rsidR="00C83C26" w:rsidRPr="002C74FC" w:rsidRDefault="00FF459E" w:rsidP="00DE184E">
            <w:pPr>
              <w:keepNext/>
              <w:jc w:val="center"/>
              <w:rPr>
                <w:iCs/>
                <w:lang w:val="en-US"/>
              </w:rPr>
            </w:pPr>
            <w:r w:rsidRPr="002C74FC">
              <w:rPr>
                <w:iCs/>
                <w:lang w:val="en-US"/>
              </w:rPr>
              <w:t>40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FA64A1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="00FA64A1" w:rsidRPr="00FA64A1">
              <w:t>.6</w:t>
            </w:r>
          </w:p>
        </w:tc>
      </w:tr>
      <w:tr w:rsidR="00D52BF3" w:rsidRPr="00961A7F" w:rsidTr="00DE184E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D52BF3" w:rsidRPr="00FA64A1" w:rsidRDefault="00D52BF3" w:rsidP="00DE184E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FA64A1" w:rsidRPr="00FA64A1">
              <w:t>0.4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CD3B9E" w:rsidRDefault="00CD3B9E" w:rsidP="00D52BF3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Учебная</w:t>
      </w:r>
      <w:r w:rsidR="002A4C0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практика</w:t>
      </w:r>
    </w:p>
    <w:p w:rsidR="00D52BF3" w:rsidRPr="00D52BF3" w:rsidRDefault="00CD3B9E" w:rsidP="00D52BF3">
      <w:pPr>
        <w:jc w:val="center"/>
        <w:rPr>
          <w:b/>
        </w:rPr>
      </w:pPr>
      <w:r w:rsidRPr="00CD3B9E">
        <w:rPr>
          <w:b/>
          <w:sz w:val="22"/>
          <w:szCs w:val="22"/>
        </w:rPr>
        <w:t>(практика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по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получению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первичных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профессиональных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умений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и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навыков)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A235C1" w:rsidRPr="00961A7F" w:rsidTr="00DE184E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A235C1" w:rsidRPr="00961A7F" w:rsidRDefault="00A235C1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A235C1" w:rsidRPr="00961A7F" w:rsidTr="00DE184E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A235C1" w:rsidRPr="00961A7F" w:rsidRDefault="00A235C1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A235C1" w:rsidRPr="00961A7F" w:rsidRDefault="00A235C1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A235C1" w:rsidRPr="00961A7F" w:rsidRDefault="00A235C1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A235C1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F5460C" w:rsidP="00DE184E">
            <w:pPr>
              <w:jc w:val="both"/>
              <w:rPr>
                <w:i/>
                <w:iCs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З</w:t>
            </w:r>
            <w:r w:rsidR="00A235C1" w:rsidRPr="00A9134B">
              <w:rPr>
                <w:color w:val="000000"/>
                <w:sz w:val="22"/>
                <w:szCs w:val="22"/>
              </w:rPr>
              <w:t>накомство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="00A235C1" w:rsidRPr="00A9134B">
              <w:rPr>
                <w:color w:val="000000"/>
                <w:sz w:val="22"/>
                <w:szCs w:val="22"/>
              </w:rPr>
              <w:t>со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="00A235C1" w:rsidRPr="00A9134B">
              <w:rPr>
                <w:color w:val="000000"/>
                <w:sz w:val="22"/>
                <w:szCs w:val="22"/>
              </w:rPr>
              <w:t>структурой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="00A235C1" w:rsidRPr="00A9134B">
              <w:rPr>
                <w:color w:val="000000"/>
                <w:sz w:val="22"/>
                <w:szCs w:val="22"/>
              </w:rPr>
              <w:t>предприятия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DE184E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C26313"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2835" w:type="dxa"/>
            <w:shd w:val="clear" w:color="auto" w:fill="auto"/>
          </w:tcPr>
          <w:p w:rsidR="00A235C1" w:rsidRPr="00722E33" w:rsidRDefault="00A235C1" w:rsidP="00DE184E">
            <w:pPr>
              <w:jc w:val="center"/>
              <w:rPr>
                <w:iCs/>
              </w:rPr>
            </w:pPr>
            <w:r>
              <w:rPr>
                <w:iCs/>
              </w:rPr>
              <w:t>4</w:t>
            </w:r>
            <w:r w:rsidRPr="00722E33">
              <w:rPr>
                <w:iCs/>
              </w:rPr>
              <w:t>5</w:t>
            </w:r>
          </w:p>
        </w:tc>
      </w:tr>
      <w:tr w:rsidR="00A235C1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A235C1" w:rsidP="00DE184E">
            <w:pPr>
              <w:rPr>
                <w:i/>
                <w:iCs/>
                <w:color w:val="000000"/>
              </w:rPr>
            </w:pPr>
            <w:r w:rsidRPr="00A9134B">
              <w:rPr>
                <w:color w:val="000000"/>
                <w:sz w:val="22"/>
                <w:szCs w:val="22"/>
              </w:rPr>
              <w:t>Изучение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A9134B">
              <w:rPr>
                <w:color w:val="000000"/>
                <w:sz w:val="22"/>
                <w:szCs w:val="22"/>
              </w:rPr>
              <w:t>используемых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A9134B">
              <w:rPr>
                <w:color w:val="000000"/>
                <w:sz w:val="22"/>
                <w:szCs w:val="22"/>
              </w:rPr>
              <w:t>информационных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A9134B">
              <w:rPr>
                <w:color w:val="000000"/>
                <w:sz w:val="22"/>
                <w:szCs w:val="22"/>
              </w:rPr>
              <w:t>систем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A9134B">
              <w:rPr>
                <w:color w:val="000000"/>
                <w:sz w:val="22"/>
                <w:szCs w:val="22"/>
              </w:rPr>
              <w:t>на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A9134B">
              <w:rPr>
                <w:color w:val="000000"/>
                <w:sz w:val="22"/>
                <w:szCs w:val="22"/>
              </w:rPr>
              <w:t>предприятии</w:t>
            </w:r>
          </w:p>
        </w:tc>
        <w:tc>
          <w:tcPr>
            <w:tcW w:w="3685" w:type="dxa"/>
            <w:shd w:val="clear" w:color="auto" w:fill="auto"/>
          </w:tcPr>
          <w:p w:rsidR="00A235C1" w:rsidRPr="00DA3D42" w:rsidRDefault="00A235C1" w:rsidP="00DE184E">
            <w:pPr>
              <w:jc w:val="center"/>
            </w:pPr>
            <w:r>
              <w:rPr>
                <w:lang w:val="en-US"/>
              </w:rPr>
              <w:t>II</w:t>
            </w:r>
            <w:r w:rsidRPr="00722E33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C26313">
              <w:t>2</w:t>
            </w:r>
            <w:r>
              <w:rPr>
                <w:lang w:val="en-US"/>
              </w:rPr>
              <w:t>1-</w:t>
            </w:r>
            <w:r w:rsidR="00C26313"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2835" w:type="dxa"/>
            <w:shd w:val="clear" w:color="auto" w:fill="auto"/>
          </w:tcPr>
          <w:p w:rsidR="00A235C1" w:rsidRPr="00440495" w:rsidRDefault="00A235C1" w:rsidP="00DE184E">
            <w:pPr>
              <w:jc w:val="center"/>
              <w:rPr>
                <w:iCs/>
              </w:rPr>
            </w:pPr>
            <w:r>
              <w:rPr>
                <w:iCs/>
              </w:rPr>
              <w:t>45</w:t>
            </w:r>
          </w:p>
        </w:tc>
      </w:tr>
      <w:tr w:rsidR="00A235C1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</w:tcPr>
          <w:p w:rsidR="00A235C1" w:rsidRPr="00A9134B" w:rsidRDefault="00C26313" w:rsidP="00DE184E">
            <w:pPr>
              <w:rPr>
                <w:iCs/>
                <w:color w:val="000000"/>
              </w:rPr>
            </w:pPr>
            <w:r w:rsidRPr="00C26313">
              <w:rPr>
                <w:color w:val="000000"/>
                <w:sz w:val="22"/>
                <w:szCs w:val="22"/>
              </w:rPr>
              <w:t>Отчет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по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практике,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его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соответствие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заданию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и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качество</w:t>
            </w:r>
            <w:r w:rsidR="002A4C01">
              <w:rPr>
                <w:color w:val="000000"/>
                <w:sz w:val="22"/>
                <w:szCs w:val="22"/>
              </w:rPr>
              <w:t xml:space="preserve"> </w:t>
            </w:r>
            <w:r w:rsidRPr="00C26313">
              <w:rPr>
                <w:color w:val="000000"/>
                <w:sz w:val="22"/>
                <w:szCs w:val="22"/>
              </w:rPr>
              <w:t>оформления</w:t>
            </w:r>
          </w:p>
        </w:tc>
        <w:tc>
          <w:tcPr>
            <w:tcW w:w="3685" w:type="dxa"/>
            <w:shd w:val="clear" w:color="auto" w:fill="auto"/>
          </w:tcPr>
          <w:p w:rsidR="00A235C1" w:rsidRPr="00C26313" w:rsidRDefault="00A235C1" w:rsidP="00DE184E">
            <w:pPr>
              <w:ind w:left="49" w:hanging="49"/>
              <w:jc w:val="center"/>
            </w:pPr>
            <w:r>
              <w:rPr>
                <w:lang w:val="en-US"/>
              </w:rPr>
              <w:t>II</w:t>
            </w:r>
            <w:r>
              <w:t>,</w:t>
            </w:r>
            <w:r w:rsidR="002A4C01">
              <w:t xml:space="preserve"> </w:t>
            </w:r>
            <w:r>
              <w:rPr>
                <w:lang w:val="en-US"/>
              </w:rPr>
              <w:t>2</w:t>
            </w:r>
            <w:r w:rsidR="00C26313">
              <w:t>2</w:t>
            </w:r>
          </w:p>
        </w:tc>
        <w:tc>
          <w:tcPr>
            <w:tcW w:w="2835" w:type="dxa"/>
            <w:shd w:val="clear" w:color="auto" w:fill="auto"/>
          </w:tcPr>
          <w:p w:rsidR="00A235C1" w:rsidRPr="00722E33" w:rsidRDefault="00A235C1" w:rsidP="00DE184E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A235C1" w:rsidRPr="00961A7F" w:rsidTr="00DE184E">
        <w:trPr>
          <w:cantSplit/>
          <w:trHeight w:val="241"/>
        </w:trPr>
        <w:tc>
          <w:tcPr>
            <w:tcW w:w="10528" w:type="dxa"/>
            <w:gridSpan w:val="3"/>
          </w:tcPr>
          <w:p w:rsidR="00A235C1" w:rsidRPr="004D1620" w:rsidRDefault="00A235C1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Pr="004D1620">
              <w:t>.</w:t>
            </w:r>
            <w:r w:rsidR="0066045E">
              <w:t>5</w:t>
            </w:r>
          </w:p>
        </w:tc>
      </w:tr>
      <w:tr w:rsidR="00A235C1" w:rsidRPr="00961A7F" w:rsidTr="00DE184E">
        <w:trPr>
          <w:cantSplit/>
          <w:trHeight w:val="258"/>
        </w:trPr>
        <w:tc>
          <w:tcPr>
            <w:tcW w:w="10528" w:type="dxa"/>
            <w:gridSpan w:val="3"/>
          </w:tcPr>
          <w:p w:rsidR="00A235C1" w:rsidRPr="00D52BF3" w:rsidRDefault="00A235C1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A235C1" w:rsidRPr="002E105A" w:rsidRDefault="00A235C1" w:rsidP="00DE184E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2E105A">
              <w:t>0.</w:t>
            </w:r>
            <w:r w:rsidR="0066045E">
              <w:t>5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E16333" w:rsidRDefault="00E16333" w:rsidP="00DE184E">
      <w:pPr>
        <w:keepNext/>
        <w:keepLines/>
        <w:jc w:val="center"/>
        <w:rPr>
          <w:b/>
          <w:sz w:val="22"/>
          <w:szCs w:val="22"/>
        </w:rPr>
      </w:pPr>
      <w:r w:rsidRPr="001E1C55">
        <w:rPr>
          <w:b/>
          <w:sz w:val="22"/>
          <w:szCs w:val="22"/>
        </w:rPr>
        <w:t>Производственная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практика</w:t>
      </w:r>
    </w:p>
    <w:p w:rsidR="00E16333" w:rsidRPr="00D52BF3" w:rsidRDefault="00E16333" w:rsidP="00E16333">
      <w:pPr>
        <w:keepNext/>
        <w:keepLines/>
        <w:jc w:val="center"/>
        <w:rPr>
          <w:b/>
        </w:rPr>
      </w:pPr>
      <w:r w:rsidRPr="001E1C55">
        <w:rPr>
          <w:b/>
          <w:sz w:val="22"/>
          <w:szCs w:val="22"/>
        </w:rPr>
        <w:t>(практика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по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получению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профессиональных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умений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и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опыта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профессиональной</w:t>
      </w:r>
      <w:r w:rsidR="002A4C01">
        <w:rPr>
          <w:b/>
          <w:sz w:val="22"/>
          <w:szCs w:val="22"/>
        </w:rPr>
        <w:t xml:space="preserve"> </w:t>
      </w:r>
      <w:r w:rsidRPr="001E1C55">
        <w:rPr>
          <w:b/>
          <w:sz w:val="22"/>
          <w:szCs w:val="22"/>
        </w:rPr>
        <w:t>деятельности)</w:t>
      </w:r>
    </w:p>
    <w:tbl>
      <w:tblPr>
        <w:tblW w:w="105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08"/>
        <w:gridCol w:w="3685"/>
        <w:gridCol w:w="2835"/>
      </w:tblGrid>
      <w:tr w:rsidR="00D52BF3" w:rsidRPr="00961A7F" w:rsidTr="00DE184E">
        <w:trPr>
          <w:cantSplit/>
          <w:trHeight w:val="252"/>
        </w:trPr>
        <w:tc>
          <w:tcPr>
            <w:tcW w:w="10528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D52BF3" w:rsidRPr="00961A7F" w:rsidTr="00DE184E">
        <w:trPr>
          <w:cantSplit/>
          <w:trHeight w:val="483"/>
        </w:trPr>
        <w:tc>
          <w:tcPr>
            <w:tcW w:w="4008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D52BF3" w:rsidRPr="00961A7F" w:rsidRDefault="00D52BF3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D46CA5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DE184E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со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структурой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предприятия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его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подразделениями</w:t>
            </w:r>
          </w:p>
        </w:tc>
        <w:tc>
          <w:tcPr>
            <w:tcW w:w="3685" w:type="dxa"/>
            <w:shd w:val="clear" w:color="auto" w:fill="auto"/>
          </w:tcPr>
          <w:p w:rsidR="00D46CA5" w:rsidRPr="00057E66" w:rsidRDefault="00D46CA5" w:rsidP="00DE184E">
            <w:pPr>
              <w:keepNext/>
              <w:jc w:val="center"/>
            </w:pPr>
            <w:r w:rsidRPr="00D52BF3">
              <w:rPr>
                <w:lang w:val="en-US"/>
              </w:rPr>
              <w:t>I</w:t>
            </w:r>
            <w:r>
              <w:rPr>
                <w:lang w:val="en-US"/>
              </w:rPr>
              <w:t>I,</w:t>
            </w:r>
            <w:r w:rsidR="002A4C01">
              <w:t xml:space="preserve"> </w:t>
            </w:r>
            <w:r>
              <w:t>23</w:t>
            </w:r>
          </w:p>
        </w:tc>
        <w:tc>
          <w:tcPr>
            <w:tcW w:w="2835" w:type="dxa"/>
            <w:shd w:val="clear" w:color="auto" w:fill="auto"/>
          </w:tcPr>
          <w:p w:rsidR="00D46CA5" w:rsidRPr="00057E66" w:rsidRDefault="007C2565" w:rsidP="007C2565">
            <w:pPr>
              <w:keepNext/>
              <w:jc w:val="center"/>
              <w:rPr>
                <w:iCs/>
              </w:rPr>
            </w:pPr>
            <w:r>
              <w:rPr>
                <w:iCs/>
                <w:lang w:val="en-US"/>
              </w:rPr>
              <w:t>15</w:t>
            </w:r>
          </w:p>
        </w:tc>
      </w:tr>
      <w:tr w:rsidR="00D46CA5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DE184E">
            <w:pPr>
              <w:rPr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Изучение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используемых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информационных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систем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на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предприятии,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в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  <w:lang w:val="en-US"/>
              </w:rPr>
              <w:t>IT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подразделении</w:t>
            </w:r>
            <w:r>
              <w:rPr>
                <w:sz w:val="22"/>
                <w:szCs w:val="22"/>
              </w:rPr>
              <w:t>,</w:t>
            </w:r>
          </w:p>
        </w:tc>
        <w:tc>
          <w:tcPr>
            <w:tcW w:w="3685" w:type="dxa"/>
            <w:shd w:val="clear" w:color="auto" w:fill="auto"/>
          </w:tcPr>
          <w:p w:rsidR="00D46CA5" w:rsidRPr="00057E66" w:rsidRDefault="00D46CA5" w:rsidP="00DE184E">
            <w:pPr>
              <w:keepNext/>
              <w:jc w:val="center"/>
            </w:pPr>
            <w:r>
              <w:rPr>
                <w:lang w:val="en-US"/>
              </w:rPr>
              <w:t>II,</w:t>
            </w:r>
            <w:r w:rsidR="002A4C01">
              <w:t xml:space="preserve"> </w:t>
            </w:r>
            <w:r>
              <w:t>23-24</w:t>
            </w:r>
          </w:p>
        </w:tc>
        <w:tc>
          <w:tcPr>
            <w:tcW w:w="2835" w:type="dxa"/>
            <w:shd w:val="clear" w:color="auto" w:fill="auto"/>
          </w:tcPr>
          <w:p w:rsidR="00D46CA5" w:rsidRPr="007C2565" w:rsidRDefault="007C2565" w:rsidP="00DE184E">
            <w:pPr>
              <w:keepNext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65</w:t>
            </w:r>
          </w:p>
        </w:tc>
      </w:tr>
      <w:tr w:rsidR="00D46CA5" w:rsidRPr="00961A7F" w:rsidTr="00DE184E">
        <w:trPr>
          <w:cantSplit/>
          <w:trHeight w:val="241"/>
        </w:trPr>
        <w:tc>
          <w:tcPr>
            <w:tcW w:w="4008" w:type="dxa"/>
            <w:shd w:val="clear" w:color="auto" w:fill="auto"/>
            <w:vAlign w:val="center"/>
          </w:tcPr>
          <w:p w:rsidR="00D46CA5" w:rsidRPr="00ED5B06" w:rsidRDefault="00D46CA5" w:rsidP="00DE184E">
            <w:pPr>
              <w:rPr>
                <w:sz w:val="22"/>
                <w:szCs w:val="22"/>
              </w:rPr>
            </w:pPr>
            <w:r w:rsidRPr="00685612">
              <w:rPr>
                <w:sz w:val="22"/>
                <w:szCs w:val="22"/>
              </w:rPr>
              <w:lastRenderedPageBreak/>
              <w:t>Отчет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по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практике,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его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соответствие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заданию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качество</w:t>
            </w:r>
            <w:r w:rsidR="002A4C01">
              <w:rPr>
                <w:sz w:val="22"/>
                <w:szCs w:val="22"/>
              </w:rPr>
              <w:t xml:space="preserve"> </w:t>
            </w:r>
            <w:r w:rsidRPr="00685612">
              <w:rPr>
                <w:sz w:val="22"/>
                <w:szCs w:val="22"/>
              </w:rPr>
              <w:t>оформления</w:t>
            </w:r>
          </w:p>
        </w:tc>
        <w:tc>
          <w:tcPr>
            <w:tcW w:w="3685" w:type="dxa"/>
            <w:shd w:val="clear" w:color="auto" w:fill="auto"/>
          </w:tcPr>
          <w:p w:rsidR="00D46CA5" w:rsidRPr="008233DE" w:rsidRDefault="00D46CA5" w:rsidP="00DE184E">
            <w:pPr>
              <w:keepNext/>
              <w:jc w:val="center"/>
            </w:pPr>
            <w:r>
              <w:rPr>
                <w:lang w:val="en-US"/>
              </w:rPr>
              <w:t>II,</w:t>
            </w:r>
            <w:r w:rsidR="002A4C01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>
              <w:t>4</w:t>
            </w:r>
          </w:p>
        </w:tc>
        <w:tc>
          <w:tcPr>
            <w:tcW w:w="2835" w:type="dxa"/>
            <w:shd w:val="clear" w:color="auto" w:fill="auto"/>
          </w:tcPr>
          <w:p w:rsidR="00D46CA5" w:rsidRPr="00057E66" w:rsidRDefault="007C2565" w:rsidP="00DE184E">
            <w:pPr>
              <w:keepNext/>
              <w:jc w:val="center"/>
              <w:rPr>
                <w:iCs/>
              </w:rPr>
            </w:pPr>
            <w:r>
              <w:rPr>
                <w:iCs/>
                <w:lang w:val="en-US"/>
              </w:rPr>
              <w:t>2</w:t>
            </w:r>
            <w:r w:rsidR="00D46CA5" w:rsidRPr="00057E66">
              <w:rPr>
                <w:iCs/>
              </w:rPr>
              <w:t>0</w:t>
            </w:r>
          </w:p>
        </w:tc>
      </w:tr>
      <w:tr w:rsidR="00D52BF3" w:rsidRPr="00961A7F" w:rsidTr="00DE184E">
        <w:trPr>
          <w:cantSplit/>
          <w:trHeight w:val="241"/>
        </w:trPr>
        <w:tc>
          <w:tcPr>
            <w:tcW w:w="10528" w:type="dxa"/>
            <w:gridSpan w:val="3"/>
          </w:tcPr>
          <w:p w:rsidR="00D52BF3" w:rsidRPr="00961A7F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="003F3505">
              <w:t>.6</w:t>
            </w:r>
          </w:p>
        </w:tc>
      </w:tr>
      <w:tr w:rsidR="00D52BF3" w:rsidRPr="00961A7F" w:rsidTr="00DE184E">
        <w:trPr>
          <w:cantSplit/>
          <w:trHeight w:val="258"/>
        </w:trPr>
        <w:tc>
          <w:tcPr>
            <w:tcW w:w="10528" w:type="dxa"/>
            <w:gridSpan w:val="3"/>
          </w:tcPr>
          <w:p w:rsidR="00D52BF3" w:rsidRPr="00D52BF3" w:rsidRDefault="00D52BF3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D52BF3" w:rsidRPr="00D52BF3" w:rsidRDefault="00D52BF3" w:rsidP="00212DF5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="003F3505">
              <w:t>0.</w:t>
            </w:r>
            <w:r w:rsidR="00212DF5">
              <w:t>4</w:t>
            </w:r>
          </w:p>
        </w:tc>
      </w:tr>
    </w:tbl>
    <w:p w:rsidR="00D52BF3" w:rsidRPr="00FC3058" w:rsidRDefault="00D52BF3" w:rsidP="00D52BF3">
      <w:pPr>
        <w:rPr>
          <w:b/>
        </w:rPr>
      </w:pPr>
    </w:p>
    <w:p w:rsidR="00765F7F" w:rsidRDefault="00CD3B9E" w:rsidP="00D52BF3">
      <w:pPr>
        <w:keepNext/>
        <w:keepLines/>
        <w:jc w:val="center"/>
        <w:rPr>
          <w:b/>
          <w:sz w:val="22"/>
          <w:szCs w:val="22"/>
          <w:lang w:val="en-US"/>
        </w:rPr>
      </w:pPr>
      <w:r w:rsidRPr="00CD3B9E">
        <w:rPr>
          <w:b/>
          <w:sz w:val="22"/>
          <w:szCs w:val="22"/>
        </w:rPr>
        <w:t>Пр</w:t>
      </w:r>
      <w:r w:rsidR="00765F7F">
        <w:rPr>
          <w:b/>
          <w:sz w:val="22"/>
          <w:szCs w:val="22"/>
        </w:rPr>
        <w:t>оизводственная</w:t>
      </w:r>
      <w:r w:rsidR="002A4C01">
        <w:rPr>
          <w:b/>
          <w:sz w:val="22"/>
          <w:szCs w:val="22"/>
        </w:rPr>
        <w:t xml:space="preserve"> </w:t>
      </w:r>
      <w:r w:rsidR="00765F7F">
        <w:rPr>
          <w:b/>
          <w:sz w:val="22"/>
          <w:szCs w:val="22"/>
        </w:rPr>
        <w:t>практика</w:t>
      </w:r>
    </w:p>
    <w:p w:rsidR="00D52BF3" w:rsidRPr="00CD3B9E" w:rsidRDefault="00CD3B9E" w:rsidP="00D52BF3">
      <w:pPr>
        <w:keepNext/>
        <w:keepLines/>
        <w:jc w:val="center"/>
        <w:rPr>
          <w:b/>
        </w:rPr>
      </w:pPr>
      <w:r>
        <w:rPr>
          <w:b/>
          <w:sz w:val="22"/>
          <w:szCs w:val="22"/>
        </w:rPr>
        <w:t>(предди</w:t>
      </w:r>
      <w:r w:rsidRPr="00CD3B9E">
        <w:rPr>
          <w:b/>
          <w:sz w:val="22"/>
          <w:szCs w:val="22"/>
        </w:rPr>
        <w:t>пломная</w:t>
      </w:r>
      <w:r w:rsidR="002A4C01">
        <w:rPr>
          <w:b/>
          <w:sz w:val="22"/>
          <w:szCs w:val="22"/>
        </w:rPr>
        <w:t xml:space="preserve"> </w:t>
      </w:r>
      <w:r w:rsidRPr="00CD3B9E">
        <w:rPr>
          <w:b/>
          <w:sz w:val="22"/>
          <w:szCs w:val="22"/>
        </w:rPr>
        <w:t>практика)</w:t>
      </w:r>
    </w:p>
    <w:tbl>
      <w:tblPr>
        <w:tblW w:w="1049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76"/>
        <w:gridCol w:w="3031"/>
        <w:gridCol w:w="2686"/>
      </w:tblGrid>
      <w:tr w:rsidR="00CC3450" w:rsidRPr="00961A7F" w:rsidTr="00DE184E">
        <w:trPr>
          <w:cantSplit/>
          <w:trHeight w:val="252"/>
        </w:trPr>
        <w:tc>
          <w:tcPr>
            <w:tcW w:w="10493" w:type="dxa"/>
            <w:gridSpan w:val="3"/>
            <w:tcBorders>
              <w:bottom w:val="single" w:sz="4" w:space="0" w:color="auto"/>
            </w:tcBorders>
            <w:shd w:val="clear" w:color="auto" w:fill="E6E6E6"/>
          </w:tcPr>
          <w:p w:rsidR="00CC3450" w:rsidRPr="00961A7F" w:rsidRDefault="00CC3450" w:rsidP="00DE184E">
            <w:pPr>
              <w:keepNext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Коэффициент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значимости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совокупных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результатов</w:t>
            </w:r>
            <w:r w:rsidR="002A4C01">
              <w:rPr>
                <w:bCs/>
                <w:spacing w:val="-1"/>
              </w:rPr>
              <w:t xml:space="preserve"> </w:t>
            </w:r>
            <w:r w:rsidRPr="00D52BF3">
              <w:rPr>
                <w:bCs/>
                <w:spacing w:val="-1"/>
              </w:rPr>
              <w:t>0.25</w:t>
            </w:r>
          </w:p>
        </w:tc>
      </w:tr>
      <w:tr w:rsidR="00CC3450" w:rsidRPr="00961A7F" w:rsidTr="00DE184E">
        <w:trPr>
          <w:cantSplit/>
          <w:trHeight w:val="483"/>
        </w:trPr>
        <w:tc>
          <w:tcPr>
            <w:tcW w:w="4776" w:type="dxa"/>
            <w:tcBorders>
              <w:bottom w:val="single" w:sz="4" w:space="0" w:color="auto"/>
            </w:tcBorders>
          </w:tcPr>
          <w:p w:rsidR="00CC3450" w:rsidRPr="00961A7F" w:rsidRDefault="00CC3450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Текущая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аттестация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CC3450" w:rsidRPr="00961A7F" w:rsidRDefault="00CC3450" w:rsidP="00DE184E">
            <w:pPr>
              <w:keepNext/>
              <w:jc w:val="center"/>
              <w:rPr>
                <w:b/>
                <w:bCs/>
              </w:rPr>
            </w:pPr>
            <w:r w:rsidRPr="00961A7F">
              <w:rPr>
                <w:b/>
                <w:bCs/>
              </w:rPr>
              <w:t>Семестр,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учебная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неделя</w:t>
            </w:r>
          </w:p>
        </w:tc>
        <w:tc>
          <w:tcPr>
            <w:tcW w:w="2686" w:type="dxa"/>
            <w:tcBorders>
              <w:bottom w:val="single" w:sz="4" w:space="0" w:color="auto"/>
            </w:tcBorders>
          </w:tcPr>
          <w:p w:rsidR="00CC3450" w:rsidRPr="00961A7F" w:rsidRDefault="00CC3450" w:rsidP="00DE184E">
            <w:pPr>
              <w:keepNext/>
              <w:jc w:val="center"/>
              <w:rPr>
                <w:b/>
                <w:bCs/>
                <w:spacing w:val="-1"/>
              </w:rPr>
            </w:pPr>
            <w:r w:rsidRPr="00961A7F">
              <w:rPr>
                <w:b/>
                <w:bCs/>
                <w:spacing w:val="-1"/>
              </w:rPr>
              <w:t>Максимальная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оценка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в</w:t>
            </w:r>
            <w:r w:rsidR="002A4C01">
              <w:rPr>
                <w:b/>
                <w:bCs/>
                <w:spacing w:val="-2"/>
              </w:rPr>
              <w:t xml:space="preserve"> </w:t>
            </w:r>
            <w:r w:rsidRPr="00961A7F">
              <w:rPr>
                <w:b/>
                <w:bCs/>
                <w:spacing w:val="-2"/>
              </w:rPr>
              <w:t>баллах</w:t>
            </w:r>
          </w:p>
        </w:tc>
      </w:tr>
      <w:tr w:rsidR="00CC3450" w:rsidRPr="00961A7F" w:rsidTr="00DE184E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ED5B06" w:rsidRDefault="00CC3450" w:rsidP="00DE184E">
            <w:pPr>
              <w:rPr>
                <w:rFonts w:ascii="Arial" w:hAnsi="Arial" w:cs="Arial"/>
                <w:sz w:val="22"/>
                <w:szCs w:val="22"/>
              </w:rPr>
            </w:pPr>
            <w:r w:rsidRPr="00ED5B06">
              <w:rPr>
                <w:sz w:val="22"/>
                <w:szCs w:val="22"/>
              </w:rPr>
              <w:t>Знакомство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со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структурой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ED5B06">
              <w:rPr>
                <w:sz w:val="22"/>
                <w:szCs w:val="22"/>
              </w:rPr>
              <w:t>предприятия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его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подразделениями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B85020">
              <w:rPr>
                <w:lang w:val="en-US"/>
              </w:rPr>
              <w:t>1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DE184E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1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DE184E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4A7F47" w:rsidRDefault="00CC3450" w:rsidP="00DE18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  <w:r w:rsidRPr="004A7F47">
              <w:rPr>
                <w:sz w:val="22"/>
                <w:szCs w:val="22"/>
              </w:rPr>
              <w:t>бор,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rPr>
                <w:sz w:val="22"/>
                <w:szCs w:val="22"/>
              </w:rPr>
              <w:t>обработка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rPr>
                <w:sz w:val="22"/>
                <w:szCs w:val="22"/>
              </w:rPr>
              <w:t>анализ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rPr>
                <w:sz w:val="22"/>
                <w:szCs w:val="22"/>
              </w:rPr>
              <w:t>информации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rPr>
                <w:sz w:val="22"/>
                <w:szCs w:val="22"/>
              </w:rPr>
              <w:t>по</w:t>
            </w:r>
            <w:r w:rsidR="002A4C01">
              <w:rPr>
                <w:sz w:val="22"/>
                <w:szCs w:val="22"/>
              </w:rPr>
              <w:t xml:space="preserve"> </w:t>
            </w:r>
            <w:r w:rsidRPr="004A7F47">
              <w:t>программным</w:t>
            </w:r>
            <w:r w:rsidR="002A4C01">
              <w:t xml:space="preserve"> </w:t>
            </w:r>
            <w:r w:rsidRPr="004A7F47">
              <w:t>средствам,</w:t>
            </w:r>
            <w:r w:rsidR="002A4C01">
              <w:t xml:space="preserve"> </w:t>
            </w:r>
            <w:r w:rsidRPr="004A7F47">
              <w:t>используемых</w:t>
            </w:r>
            <w:r w:rsidR="002A4C01">
              <w:t xml:space="preserve"> </w:t>
            </w:r>
            <w:r w:rsidRPr="004A7F47">
              <w:t>при</w:t>
            </w:r>
            <w:r w:rsidR="002A4C01">
              <w:t xml:space="preserve"> </w:t>
            </w:r>
            <w:r w:rsidRPr="004A7F47">
              <w:t>проектировании</w:t>
            </w:r>
            <w:r w:rsidR="002A4C01">
              <w:t xml:space="preserve"> </w:t>
            </w:r>
            <w:r w:rsidRPr="004A7F47">
              <w:t>и</w:t>
            </w:r>
            <w:r w:rsidR="002A4C01">
              <w:t xml:space="preserve"> </w:t>
            </w:r>
            <w:r w:rsidRPr="004A7F47">
              <w:t>эксплуатации</w:t>
            </w:r>
            <w:r w:rsidR="002A4C01">
              <w:t xml:space="preserve"> </w:t>
            </w:r>
            <w:r w:rsidRPr="004A7F47">
              <w:t>информационных</w:t>
            </w:r>
            <w:r w:rsidR="002A4C01">
              <w:t xml:space="preserve"> </w:t>
            </w:r>
            <w:r w:rsidRPr="004A7F47">
              <w:t>систем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для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выполнения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выпускной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квалификационной</w:t>
            </w:r>
            <w:r w:rsidR="002A4C01">
              <w:rPr>
                <w:rFonts w:eastAsia="Calibri"/>
                <w:lang w:eastAsia="x-none"/>
              </w:rPr>
              <w:t xml:space="preserve"> </w:t>
            </w:r>
            <w:r>
              <w:rPr>
                <w:rFonts w:eastAsia="Calibri"/>
                <w:lang w:eastAsia="x-none"/>
              </w:rPr>
              <w:t>работы.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B85020">
              <w:rPr>
                <w:lang w:val="en-US"/>
              </w:rPr>
              <w:t>1-</w:t>
            </w:r>
            <w:r w:rsidR="00BF3A4F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DE184E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7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DE184E">
        <w:trPr>
          <w:cantSplit/>
          <w:trHeight w:val="241"/>
        </w:trPr>
        <w:tc>
          <w:tcPr>
            <w:tcW w:w="4776" w:type="dxa"/>
            <w:shd w:val="clear" w:color="auto" w:fill="auto"/>
            <w:vAlign w:val="center"/>
          </w:tcPr>
          <w:p w:rsidR="00CC3450" w:rsidRPr="00ED5B06" w:rsidRDefault="00B352E2" w:rsidP="00DE184E">
            <w:pPr>
              <w:rPr>
                <w:sz w:val="22"/>
                <w:szCs w:val="22"/>
              </w:rPr>
            </w:pPr>
            <w:r w:rsidRPr="00B352E2">
              <w:rPr>
                <w:sz w:val="22"/>
                <w:szCs w:val="22"/>
              </w:rPr>
              <w:t>Отчет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по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практике,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его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соответствие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заданию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качество</w:t>
            </w:r>
            <w:r w:rsidR="002A4C01">
              <w:rPr>
                <w:sz w:val="22"/>
                <w:szCs w:val="22"/>
              </w:rPr>
              <w:t xml:space="preserve"> </w:t>
            </w:r>
            <w:r w:rsidRPr="00B352E2">
              <w:rPr>
                <w:sz w:val="22"/>
                <w:szCs w:val="22"/>
              </w:rPr>
              <w:t>оформления</w:t>
            </w:r>
          </w:p>
        </w:tc>
        <w:tc>
          <w:tcPr>
            <w:tcW w:w="3031" w:type="dxa"/>
            <w:shd w:val="clear" w:color="auto" w:fill="auto"/>
          </w:tcPr>
          <w:p w:rsidR="00CC3450" w:rsidRPr="00B85020" w:rsidRDefault="00CC3450" w:rsidP="00B85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  <w:r w:rsidRPr="0028402E">
              <w:rPr>
                <w:lang w:val="en-US"/>
              </w:rPr>
              <w:t>,</w:t>
            </w:r>
            <w:r w:rsidR="002A4C01">
              <w:rPr>
                <w:lang w:val="en-US"/>
              </w:rPr>
              <w:t xml:space="preserve"> </w:t>
            </w:r>
            <w:r w:rsidR="00BF3A4F">
              <w:rPr>
                <w:lang w:val="en-US"/>
              </w:rPr>
              <w:t>6</w:t>
            </w:r>
          </w:p>
        </w:tc>
        <w:tc>
          <w:tcPr>
            <w:tcW w:w="2686" w:type="dxa"/>
            <w:shd w:val="clear" w:color="auto" w:fill="auto"/>
          </w:tcPr>
          <w:p w:rsidR="00CC3450" w:rsidRPr="00565F99" w:rsidRDefault="00CC3450" w:rsidP="00DE184E">
            <w:pPr>
              <w:jc w:val="center"/>
              <w:rPr>
                <w:iCs/>
              </w:rPr>
            </w:pPr>
            <w:r w:rsidRPr="00565F99">
              <w:rPr>
                <w:iCs/>
                <w:lang w:val="en-US"/>
              </w:rPr>
              <w:t>2</w:t>
            </w:r>
            <w:r w:rsidRPr="00565F99">
              <w:rPr>
                <w:iCs/>
              </w:rPr>
              <w:t>0</w:t>
            </w:r>
          </w:p>
        </w:tc>
      </w:tr>
      <w:tr w:rsidR="00CC3450" w:rsidRPr="00961A7F" w:rsidTr="00DE184E">
        <w:trPr>
          <w:cantSplit/>
          <w:trHeight w:val="241"/>
        </w:trPr>
        <w:tc>
          <w:tcPr>
            <w:tcW w:w="10493" w:type="dxa"/>
            <w:gridSpan w:val="3"/>
          </w:tcPr>
          <w:p w:rsidR="00CC3450" w:rsidRPr="00AF3AFE" w:rsidRDefault="00CC3450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текущей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D52BF3">
              <w:t>0</w:t>
            </w:r>
            <w:r w:rsidRPr="00AF3AFE">
              <w:t>.4</w:t>
            </w:r>
          </w:p>
        </w:tc>
      </w:tr>
      <w:tr w:rsidR="00CC3450" w:rsidRPr="00961A7F" w:rsidTr="00DE184E">
        <w:trPr>
          <w:cantSplit/>
          <w:trHeight w:val="258"/>
        </w:trPr>
        <w:tc>
          <w:tcPr>
            <w:tcW w:w="10493" w:type="dxa"/>
            <w:gridSpan w:val="3"/>
          </w:tcPr>
          <w:p w:rsidR="00CC3450" w:rsidRPr="00D52BF3" w:rsidRDefault="00CC3450" w:rsidP="00DE184E">
            <w:pPr>
              <w:keepNext/>
              <w:rPr>
                <w:b/>
                <w:bCs/>
              </w:rPr>
            </w:pPr>
            <w:r w:rsidRPr="00961A7F">
              <w:rPr>
                <w:b/>
                <w:bCs/>
              </w:rPr>
              <w:t>Промежуточная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аттестация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по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>
              <w:t>защита</w:t>
            </w:r>
            <w:r w:rsidR="002A4C01">
              <w:t xml:space="preserve"> </w:t>
            </w:r>
            <w:r>
              <w:t>отчёта,</w:t>
            </w:r>
            <w:r w:rsidR="002A4C01">
              <w:t xml:space="preserve"> </w:t>
            </w:r>
            <w:r>
              <w:t>зачёт</w:t>
            </w:r>
          </w:p>
          <w:p w:rsidR="00CC3450" w:rsidRPr="00B77269" w:rsidRDefault="00CC3450" w:rsidP="00DE184E">
            <w:pPr>
              <w:keepNext/>
              <w:rPr>
                <w:b/>
                <w:iCs/>
              </w:rPr>
            </w:pPr>
            <w:r w:rsidRPr="00961A7F">
              <w:rPr>
                <w:b/>
                <w:bCs/>
              </w:rPr>
              <w:t>Весовой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коэффициент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промежуточной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аттестации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по</w:t>
            </w:r>
            <w:r w:rsidR="002A4C01">
              <w:rPr>
                <w:b/>
                <w:bCs/>
                <w:spacing w:val="-1"/>
              </w:rPr>
              <w:t xml:space="preserve"> </w:t>
            </w:r>
            <w:r w:rsidRPr="00961A7F">
              <w:rPr>
                <w:b/>
                <w:bCs/>
                <w:spacing w:val="-1"/>
              </w:rPr>
              <w:t>практике</w:t>
            </w:r>
            <w:r w:rsidR="002A4C01">
              <w:rPr>
                <w:b/>
                <w:bCs/>
              </w:rPr>
              <w:t xml:space="preserve"> </w:t>
            </w:r>
            <w:r w:rsidRPr="00961A7F">
              <w:rPr>
                <w:b/>
                <w:bCs/>
              </w:rPr>
              <w:t>–</w:t>
            </w:r>
            <w:r w:rsidR="002A4C01">
              <w:rPr>
                <w:b/>
                <w:bCs/>
              </w:rPr>
              <w:t xml:space="preserve"> </w:t>
            </w:r>
            <w:r w:rsidRPr="00B77269">
              <w:t>0.6</w:t>
            </w:r>
          </w:p>
        </w:tc>
      </w:tr>
    </w:tbl>
    <w:p w:rsidR="00D52BF3" w:rsidRPr="00961A7F" w:rsidRDefault="00D52BF3" w:rsidP="00D52BF3">
      <w:pPr>
        <w:rPr>
          <w:b/>
        </w:rPr>
      </w:pPr>
    </w:p>
    <w:p w:rsidR="00371BCD" w:rsidRPr="00B81596" w:rsidRDefault="00371BCD" w:rsidP="00B81596">
      <w:pPr>
        <w:pStyle w:val="20"/>
        <w:keepNext/>
        <w:keepLines/>
        <w:numPr>
          <w:ilvl w:val="0"/>
          <w:numId w:val="0"/>
        </w:numPr>
        <w:ind w:left="284"/>
      </w:pPr>
      <w:r w:rsidRPr="00961A7F">
        <w:t>4.</w:t>
      </w:r>
      <w:r w:rsidR="002A4C01">
        <w:t xml:space="preserve"> </w:t>
      </w:r>
      <w:r w:rsidRPr="00961A7F">
        <w:t>ФОНД</w:t>
      </w:r>
      <w:r w:rsidR="002A4C01">
        <w:t xml:space="preserve"> </w:t>
      </w:r>
      <w:r w:rsidRPr="00961A7F">
        <w:t>ОЦЕНОЧНЫХ</w:t>
      </w:r>
      <w:r w:rsidR="002A4C01">
        <w:t xml:space="preserve"> </w:t>
      </w:r>
      <w:r w:rsidRPr="00961A7F">
        <w:t>СРЕДСТВ</w:t>
      </w:r>
      <w:r w:rsidR="002A4C01">
        <w:t xml:space="preserve"> </w:t>
      </w:r>
      <w:r w:rsidRPr="00961A7F">
        <w:t>ДЛЯ</w:t>
      </w:r>
      <w:r w:rsidR="002A4C01">
        <w:t xml:space="preserve"> </w:t>
      </w:r>
      <w:r w:rsidRPr="00961A7F">
        <w:t>ПРОВЕДЕНИЯ</w:t>
      </w:r>
      <w:r w:rsidR="002A4C01">
        <w:t xml:space="preserve"> </w:t>
      </w:r>
      <w:r w:rsidRPr="00961A7F">
        <w:t>ТЕКУЩЕЙ</w:t>
      </w:r>
      <w:r w:rsidR="002A4C01">
        <w:t xml:space="preserve"> </w:t>
      </w:r>
      <w:r w:rsidRPr="00961A7F">
        <w:t>И</w:t>
      </w:r>
      <w:r w:rsidR="002A4C01">
        <w:t xml:space="preserve"> </w:t>
      </w:r>
      <w:r w:rsidRPr="00961A7F">
        <w:t>ПРОМЕЖУТОЧНОЙ</w:t>
      </w:r>
      <w:r w:rsidR="002A4C01">
        <w:t xml:space="preserve"> </w:t>
      </w:r>
      <w:r w:rsidRPr="00961A7F">
        <w:t>АТТЕСТАЦИИ</w:t>
      </w:r>
      <w:r w:rsidR="002A4C01">
        <w:t xml:space="preserve"> </w:t>
      </w:r>
      <w:r w:rsidRPr="00961A7F">
        <w:t>ПО</w:t>
      </w:r>
      <w:r w:rsidR="002A4C01">
        <w:t xml:space="preserve"> </w:t>
      </w:r>
      <w:r w:rsidRPr="00961A7F">
        <w:t>ПРАКТИКАМ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06"/>
        <w:gridCol w:w="2605"/>
        <w:gridCol w:w="2605"/>
        <w:gridCol w:w="2605"/>
      </w:tblGrid>
      <w:tr w:rsidR="00B81596" w:rsidRPr="00B81596" w:rsidTr="00B81596">
        <w:tc>
          <w:tcPr>
            <w:tcW w:w="10421" w:type="dxa"/>
            <w:gridSpan w:val="4"/>
          </w:tcPr>
          <w:p w:rsidR="00B81596" w:rsidRPr="00B81596" w:rsidRDefault="00B81596" w:rsidP="00DE184E">
            <w:pPr>
              <w:jc w:val="center"/>
              <w:rPr>
                <w:b/>
                <w:sz w:val="22"/>
                <w:szCs w:val="22"/>
              </w:rPr>
            </w:pPr>
            <w:r w:rsidRPr="00B81596">
              <w:rPr>
                <w:b/>
                <w:sz w:val="22"/>
                <w:szCs w:val="22"/>
              </w:rPr>
              <w:t>Виды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практик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и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примерная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тематика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контрольных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мероприятий</w:t>
            </w:r>
            <w:r>
              <w:rPr>
                <w:b/>
                <w:sz w:val="22"/>
                <w:szCs w:val="22"/>
              </w:rPr>
              <w:br/>
            </w:r>
            <w:r w:rsidRPr="00B81596">
              <w:rPr>
                <w:b/>
                <w:sz w:val="22"/>
                <w:szCs w:val="22"/>
              </w:rPr>
              <w:t>текущей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и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промежуточной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B81596">
              <w:rPr>
                <w:b/>
                <w:sz w:val="22"/>
                <w:szCs w:val="22"/>
              </w:rPr>
              <w:t>аттестации</w:t>
            </w:r>
          </w:p>
        </w:tc>
      </w:tr>
      <w:tr w:rsidR="00B81596" w:rsidRPr="00AD35D0" w:rsidTr="002F5BD8">
        <w:tc>
          <w:tcPr>
            <w:tcW w:w="2606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(научно-исследовательская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работа)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i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Учебная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(практика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по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получению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первичных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профессиональных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умений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навыков)</w:t>
            </w:r>
          </w:p>
        </w:tc>
        <w:tc>
          <w:tcPr>
            <w:tcW w:w="2605" w:type="dxa"/>
            <w:vAlign w:val="center"/>
          </w:tcPr>
          <w:p w:rsidR="00AD35D0" w:rsidRPr="00AD35D0" w:rsidRDefault="00423497" w:rsidP="002F5BD8">
            <w:pPr>
              <w:jc w:val="center"/>
              <w:rPr>
                <w:b/>
                <w:sz w:val="22"/>
                <w:szCs w:val="22"/>
              </w:rPr>
            </w:pPr>
            <w:r w:rsidRPr="001E1C55">
              <w:rPr>
                <w:sz w:val="22"/>
                <w:szCs w:val="22"/>
              </w:rPr>
              <w:t>Производственная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1E1C55">
              <w:rPr>
                <w:sz w:val="22"/>
                <w:szCs w:val="22"/>
              </w:rPr>
              <w:t>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1E1C55">
              <w:rPr>
                <w:sz w:val="22"/>
                <w:szCs w:val="22"/>
              </w:rPr>
              <w:t>(</w:t>
            </w:r>
            <w:r w:rsidRPr="0051077E">
              <w:rPr>
                <w:sz w:val="22"/>
                <w:szCs w:val="22"/>
              </w:rPr>
              <w:t>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по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получению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профессиональных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умений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опыта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профессиональной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51077E">
              <w:rPr>
                <w:sz w:val="22"/>
                <w:szCs w:val="22"/>
              </w:rPr>
              <w:t>деятельности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605" w:type="dxa"/>
            <w:vAlign w:val="center"/>
          </w:tcPr>
          <w:p w:rsidR="00AD35D0" w:rsidRPr="00AD35D0" w:rsidRDefault="00CD3B9E" w:rsidP="002F5BD8">
            <w:pPr>
              <w:jc w:val="center"/>
              <w:rPr>
                <w:b/>
                <w:sz w:val="22"/>
                <w:szCs w:val="22"/>
              </w:rPr>
            </w:pPr>
            <w:r w:rsidRPr="00CD3B9E">
              <w:rPr>
                <w:sz w:val="22"/>
                <w:szCs w:val="22"/>
              </w:rPr>
              <w:t>Производственная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практика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(преддипломная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CD3B9E">
              <w:rPr>
                <w:sz w:val="22"/>
                <w:szCs w:val="22"/>
              </w:rPr>
              <w:t>практика)</w:t>
            </w:r>
          </w:p>
        </w:tc>
      </w:tr>
      <w:tr w:rsidR="00B81596" w:rsidRPr="00AD35D0" w:rsidTr="00B81596">
        <w:tc>
          <w:tcPr>
            <w:tcW w:w="2606" w:type="dxa"/>
          </w:tcPr>
          <w:p w:rsidR="00B81596" w:rsidRDefault="00B81596" w:rsidP="00B81596">
            <w:pPr>
              <w:rPr>
                <w:b/>
              </w:rPr>
            </w:pPr>
            <w:r w:rsidRPr="0094421D">
              <w:rPr>
                <w:b/>
              </w:rPr>
              <w:t>Примерный</w:t>
            </w:r>
            <w:r w:rsidR="002A4C01">
              <w:rPr>
                <w:b/>
              </w:rPr>
              <w:t xml:space="preserve"> </w:t>
            </w:r>
            <w:r w:rsidRPr="0094421D">
              <w:rPr>
                <w:b/>
              </w:rPr>
              <w:t>перечень</w:t>
            </w:r>
            <w:r w:rsidR="002A4C01">
              <w:rPr>
                <w:b/>
              </w:rPr>
              <w:t xml:space="preserve"> </w:t>
            </w:r>
            <w:r w:rsidRPr="0094421D">
              <w:rPr>
                <w:b/>
              </w:rPr>
              <w:t>исследовательских</w:t>
            </w:r>
            <w:r w:rsidR="002A4C01">
              <w:rPr>
                <w:b/>
              </w:rPr>
              <w:t xml:space="preserve"> </w:t>
            </w:r>
            <w:r w:rsidRPr="0094421D">
              <w:rPr>
                <w:b/>
              </w:rPr>
              <w:t>заданий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Анализ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информаци</w:t>
            </w:r>
            <w:r>
              <w:rPr>
                <w:sz w:val="22"/>
                <w:szCs w:val="22"/>
              </w:rPr>
              <w:t>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пото</w:t>
            </w:r>
            <w:r>
              <w:rPr>
                <w:sz w:val="22"/>
                <w:szCs w:val="22"/>
              </w:rPr>
              <w:t>ков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поиск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пут</w:t>
            </w:r>
            <w:r>
              <w:rPr>
                <w:sz w:val="22"/>
                <w:szCs w:val="22"/>
              </w:rPr>
              <w:t>ей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оптимизации.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Изучение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используемых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программных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средств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на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предприятии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для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автоматизации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управления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обработки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информации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(специализированных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пакетов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программ,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языков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программирования,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электронных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таблиц,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СУБД,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локальных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глобальных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сетей).</w:t>
            </w:r>
          </w:p>
          <w:p w:rsidR="00B81596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B81596">
              <w:rPr>
                <w:sz w:val="22"/>
                <w:szCs w:val="22"/>
              </w:rPr>
              <w:t>Выявление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узких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мест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работе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служб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управле</w:t>
            </w:r>
            <w:r w:rsidRPr="00B81596">
              <w:rPr>
                <w:sz w:val="22"/>
                <w:szCs w:val="22"/>
              </w:rPr>
              <w:lastRenderedPageBreak/>
              <w:t>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на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предприятии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(организа</w:t>
            </w:r>
            <w:r>
              <w:rPr>
                <w:sz w:val="22"/>
                <w:szCs w:val="22"/>
              </w:rPr>
              <w:t>ции)</w:t>
            </w:r>
          </w:p>
          <w:p w:rsidR="00AD35D0" w:rsidRPr="00B81596" w:rsidRDefault="00B81596" w:rsidP="00B8159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8"/>
                <w:szCs w:val="28"/>
              </w:rPr>
            </w:pPr>
            <w:r w:rsidRPr="00B81596">
              <w:rPr>
                <w:sz w:val="22"/>
                <w:szCs w:val="22"/>
              </w:rPr>
              <w:t>Постановка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решения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задачи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повышения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эффективности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проектировании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решение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этих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задач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с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перспективой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развития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в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выпускную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квалификационную</w:t>
            </w:r>
            <w:r w:rsidR="002A4C01">
              <w:rPr>
                <w:sz w:val="22"/>
                <w:szCs w:val="22"/>
              </w:rPr>
              <w:t xml:space="preserve"> </w:t>
            </w:r>
            <w:r w:rsidRPr="00B81596">
              <w:rPr>
                <w:sz w:val="22"/>
                <w:szCs w:val="22"/>
              </w:rPr>
              <w:t>работу.</w:t>
            </w:r>
          </w:p>
        </w:tc>
        <w:tc>
          <w:tcPr>
            <w:tcW w:w="2605" w:type="dxa"/>
          </w:tcPr>
          <w:p w:rsidR="00AD35D0" w:rsidRPr="00AD35D0" w:rsidRDefault="00AD35D0" w:rsidP="00AD35D0">
            <w:pPr>
              <w:rPr>
                <w:sz w:val="22"/>
                <w:szCs w:val="22"/>
              </w:rPr>
            </w:pPr>
            <w:r w:rsidRPr="00AD35D0">
              <w:rPr>
                <w:b/>
                <w:sz w:val="22"/>
                <w:szCs w:val="22"/>
              </w:rPr>
              <w:lastRenderedPageBreak/>
              <w:t>Примерная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b/>
                <w:sz w:val="22"/>
                <w:szCs w:val="22"/>
              </w:rPr>
              <w:t>тематика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b/>
                <w:sz w:val="22"/>
                <w:szCs w:val="22"/>
              </w:rPr>
              <w:t>самостоятельных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AD35D0">
              <w:rPr>
                <w:b/>
                <w:sz w:val="22"/>
                <w:szCs w:val="22"/>
              </w:rPr>
              <w:t>работ: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Общее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описание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предприятия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(организации)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управление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деятельностью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соответствующего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подразделения: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история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развития,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структура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базовых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предприятий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(организаций).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Технологические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процессы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производственное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оборудование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в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подразделениях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предприятия,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на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котором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проводится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практика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Вопросы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обеспечения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безопасности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жизнедеятельности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экологиче</w:t>
            </w:r>
            <w:r w:rsidRPr="00AD35D0">
              <w:rPr>
                <w:sz w:val="22"/>
                <w:szCs w:val="22"/>
              </w:rPr>
              <w:lastRenderedPageBreak/>
              <w:t>ской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чистоты.</w:t>
            </w:r>
          </w:p>
          <w:p w:rsidR="00AD35D0" w:rsidRPr="00AD35D0" w:rsidRDefault="00AD35D0" w:rsidP="00AD35D0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b/>
                <w:i/>
                <w:sz w:val="22"/>
                <w:szCs w:val="22"/>
              </w:rPr>
            </w:pPr>
            <w:r w:rsidRPr="00AD35D0">
              <w:rPr>
                <w:sz w:val="22"/>
                <w:szCs w:val="22"/>
              </w:rPr>
              <w:t>Описание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аппаратных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программных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средств,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используемых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проектировании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эксплуатации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информационных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систем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AD35D0">
              <w:rPr>
                <w:sz w:val="22"/>
                <w:szCs w:val="22"/>
              </w:rPr>
              <w:t>компонентов</w:t>
            </w:r>
          </w:p>
        </w:tc>
        <w:tc>
          <w:tcPr>
            <w:tcW w:w="2605" w:type="dxa"/>
          </w:tcPr>
          <w:p w:rsidR="004964E9" w:rsidRPr="004964E9" w:rsidRDefault="004964E9" w:rsidP="004964E9">
            <w:pPr>
              <w:tabs>
                <w:tab w:val="left" w:pos="255"/>
              </w:tabs>
              <w:rPr>
                <w:b/>
                <w:sz w:val="22"/>
                <w:szCs w:val="22"/>
              </w:rPr>
            </w:pPr>
            <w:r w:rsidRPr="004964E9">
              <w:rPr>
                <w:b/>
                <w:sz w:val="22"/>
                <w:szCs w:val="22"/>
              </w:rPr>
              <w:lastRenderedPageBreak/>
              <w:t>Примерная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4964E9">
              <w:rPr>
                <w:b/>
                <w:sz w:val="22"/>
                <w:szCs w:val="22"/>
              </w:rPr>
              <w:t>тематика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4964E9">
              <w:rPr>
                <w:b/>
                <w:sz w:val="22"/>
                <w:szCs w:val="22"/>
              </w:rPr>
              <w:t>самостоятельных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4964E9">
              <w:rPr>
                <w:b/>
                <w:sz w:val="22"/>
                <w:szCs w:val="22"/>
              </w:rPr>
              <w:t>работ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Подробное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описание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взаимодействия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различных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подразделений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(отделов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цехов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предприятия)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Схема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информационных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потоков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маршрутная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технология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основного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вида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продукции</w:t>
            </w:r>
          </w:p>
          <w:p w:rsidR="004964E9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Изучение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структуры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работы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подразделений,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выполняющих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функции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информационных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технологий.</w:t>
            </w:r>
          </w:p>
          <w:p w:rsidR="00AD35D0" w:rsidRPr="004964E9" w:rsidRDefault="004964E9" w:rsidP="004964E9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4964E9">
              <w:rPr>
                <w:sz w:val="22"/>
                <w:szCs w:val="22"/>
              </w:rPr>
              <w:t>Описание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рабочих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мест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студента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с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указанием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продолжительности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работы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на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каждом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t>из</w:t>
            </w:r>
            <w:r w:rsidR="002A4C01">
              <w:rPr>
                <w:sz w:val="22"/>
                <w:szCs w:val="22"/>
              </w:rPr>
              <w:t xml:space="preserve"> </w:t>
            </w:r>
            <w:r w:rsidRPr="004964E9">
              <w:rPr>
                <w:sz w:val="22"/>
                <w:szCs w:val="22"/>
              </w:rPr>
              <w:lastRenderedPageBreak/>
              <w:t>них.</w:t>
            </w:r>
          </w:p>
        </w:tc>
        <w:tc>
          <w:tcPr>
            <w:tcW w:w="2605" w:type="dxa"/>
          </w:tcPr>
          <w:p w:rsidR="00D069A6" w:rsidRPr="00D069A6" w:rsidRDefault="00D069A6" w:rsidP="00D069A6">
            <w:pPr>
              <w:rPr>
                <w:b/>
                <w:sz w:val="22"/>
                <w:szCs w:val="22"/>
              </w:rPr>
            </w:pPr>
            <w:r w:rsidRPr="00D069A6">
              <w:rPr>
                <w:b/>
                <w:sz w:val="22"/>
                <w:szCs w:val="22"/>
              </w:rPr>
              <w:lastRenderedPageBreak/>
              <w:t>Примерный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D069A6">
              <w:rPr>
                <w:b/>
                <w:sz w:val="22"/>
                <w:szCs w:val="22"/>
              </w:rPr>
              <w:t>перечень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D069A6">
              <w:rPr>
                <w:b/>
                <w:sz w:val="22"/>
                <w:szCs w:val="22"/>
              </w:rPr>
              <w:t>тем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D069A6">
              <w:rPr>
                <w:b/>
                <w:sz w:val="22"/>
                <w:szCs w:val="22"/>
              </w:rPr>
              <w:t>дипломных</w:t>
            </w:r>
            <w:r w:rsidR="002A4C01">
              <w:rPr>
                <w:b/>
                <w:sz w:val="22"/>
                <w:szCs w:val="22"/>
              </w:rPr>
              <w:t xml:space="preserve"> </w:t>
            </w:r>
            <w:r w:rsidRPr="00D069A6">
              <w:rPr>
                <w:b/>
                <w:sz w:val="22"/>
                <w:szCs w:val="22"/>
              </w:rPr>
              <w:t>проектов: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Проектирование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реализация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вычислительной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сети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предприятия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с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ограниченным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внешним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доступом.</w:t>
            </w:r>
            <w:r w:rsidR="002A4C01">
              <w:rPr>
                <w:sz w:val="22"/>
                <w:szCs w:val="22"/>
              </w:rPr>
              <w:t xml:space="preserve"> 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Создание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базы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данных.</w:t>
            </w:r>
          </w:p>
          <w:p w:rsidR="00D069A6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  <w:rPr>
                <w:sz w:val="22"/>
                <w:szCs w:val="22"/>
              </w:rPr>
            </w:pPr>
            <w:r w:rsidRPr="00D069A6">
              <w:rPr>
                <w:sz w:val="22"/>
                <w:szCs w:val="22"/>
              </w:rPr>
              <w:t>Разработка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информационной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системы.</w:t>
            </w:r>
          </w:p>
          <w:p w:rsidR="00AD35D0" w:rsidRPr="00D069A6" w:rsidRDefault="00D069A6" w:rsidP="00D069A6">
            <w:pPr>
              <w:pStyle w:val="aa"/>
              <w:numPr>
                <w:ilvl w:val="0"/>
                <w:numId w:val="21"/>
              </w:numPr>
              <w:tabs>
                <w:tab w:val="left" w:pos="255"/>
              </w:tabs>
              <w:ind w:left="0" w:firstLine="0"/>
            </w:pPr>
            <w:r w:rsidRPr="00D069A6">
              <w:rPr>
                <w:sz w:val="22"/>
                <w:szCs w:val="22"/>
              </w:rPr>
              <w:t>Разработка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и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внедрение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сетевой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инфраструктуры</w:t>
            </w:r>
            <w:r w:rsidR="002A4C01">
              <w:rPr>
                <w:sz w:val="22"/>
                <w:szCs w:val="22"/>
              </w:rPr>
              <w:t xml:space="preserve"> </w:t>
            </w:r>
            <w:r w:rsidRPr="00D069A6">
              <w:rPr>
                <w:sz w:val="22"/>
                <w:szCs w:val="22"/>
              </w:rPr>
              <w:t>предприятия</w:t>
            </w:r>
          </w:p>
        </w:tc>
      </w:tr>
    </w:tbl>
    <w:p w:rsidR="009574B9" w:rsidRPr="00961A7F" w:rsidRDefault="009574B9" w:rsidP="0013604A">
      <w:pPr>
        <w:ind w:left="709"/>
        <w:rPr>
          <w:b/>
        </w:rPr>
      </w:pPr>
      <w:bookmarkStart w:id="9" w:name="_Toc292827879"/>
    </w:p>
    <w:p w:rsidR="007809AE" w:rsidRPr="00961A7F" w:rsidRDefault="0013604A" w:rsidP="00F46884">
      <w:pPr>
        <w:keepNext/>
        <w:keepLines/>
        <w:shd w:val="clear" w:color="auto" w:fill="FFFFFF"/>
        <w:ind w:left="709"/>
      </w:pPr>
      <w:r w:rsidRPr="00961A7F">
        <w:rPr>
          <w:b/>
        </w:rPr>
        <w:t>5.УЧЕБНО-МЕТОДИЧЕСКОЕ</w:t>
      </w:r>
      <w:r w:rsidR="002A4C01">
        <w:rPr>
          <w:b/>
        </w:rPr>
        <w:t xml:space="preserve"> </w:t>
      </w:r>
      <w:bookmarkEnd w:id="9"/>
      <w:r w:rsidRPr="00961A7F">
        <w:rPr>
          <w:b/>
        </w:rPr>
        <w:t>И</w:t>
      </w:r>
      <w:r w:rsidR="002A4C01">
        <w:rPr>
          <w:b/>
        </w:rPr>
        <w:t xml:space="preserve"> </w:t>
      </w:r>
      <w:r w:rsidRPr="00961A7F">
        <w:rPr>
          <w:b/>
        </w:rPr>
        <w:t>ИНФОРМАЦИОННОЕ</w:t>
      </w:r>
      <w:r w:rsidR="002A4C01">
        <w:rPr>
          <w:b/>
        </w:rPr>
        <w:t xml:space="preserve"> </w:t>
      </w:r>
      <w:r w:rsidRPr="00961A7F">
        <w:rPr>
          <w:b/>
        </w:rPr>
        <w:t>ОБЕСПЕЧЕНИЕ</w:t>
      </w:r>
      <w:r w:rsidR="002A4C01">
        <w:rPr>
          <w:b/>
        </w:rPr>
        <w:t xml:space="preserve"> </w:t>
      </w:r>
      <w:r w:rsidRPr="00961A7F">
        <w:rPr>
          <w:b/>
        </w:rPr>
        <w:t>ПРОХОЖДЕНИЯ</w:t>
      </w:r>
      <w:r w:rsidR="002A4C01">
        <w:rPr>
          <w:b/>
        </w:rPr>
        <w:t xml:space="preserve"> </w:t>
      </w:r>
      <w:r w:rsidRPr="00961A7F">
        <w:rPr>
          <w:b/>
        </w:rPr>
        <w:t>ПРАКТИК</w:t>
      </w:r>
    </w:p>
    <w:p w:rsidR="002F5BD8" w:rsidRDefault="002F5BD8" w:rsidP="00F46884">
      <w:pPr>
        <w:keepNext/>
        <w:keepLines/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>5.1.</w:t>
      </w:r>
      <w:r w:rsidR="002A4C01">
        <w:rPr>
          <w:b/>
        </w:rPr>
        <w:t xml:space="preserve"> </w:t>
      </w:r>
      <w:r w:rsidRPr="007F0760">
        <w:rPr>
          <w:b/>
        </w:rPr>
        <w:t>Основная</w:t>
      </w:r>
      <w:r w:rsidR="002A4C01">
        <w:rPr>
          <w:b/>
        </w:rPr>
        <w:t xml:space="preserve"> </w:t>
      </w:r>
      <w:r w:rsidRPr="007F0760">
        <w:rPr>
          <w:b/>
        </w:rPr>
        <w:t>литература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Положение</w:t>
      </w:r>
      <w:r w:rsidR="002A4C01">
        <w:t xml:space="preserve"> </w:t>
      </w:r>
      <w:r w:rsidRPr="007F0760">
        <w:t>о</w:t>
      </w:r>
      <w:r w:rsidR="002A4C01">
        <w:t xml:space="preserve"> </w:t>
      </w:r>
      <w:r w:rsidRPr="007F0760">
        <w:t>порядке</w:t>
      </w:r>
      <w:r w:rsidR="002A4C01">
        <w:t xml:space="preserve"> </w:t>
      </w:r>
      <w:r w:rsidRPr="007F0760">
        <w:t>организации</w:t>
      </w:r>
      <w:r w:rsidR="002A4C01">
        <w:t xml:space="preserve"> </w:t>
      </w:r>
      <w:r w:rsidRPr="007F0760">
        <w:t>проведения</w:t>
      </w:r>
      <w:r w:rsidR="002A4C01">
        <w:t xml:space="preserve"> </w:t>
      </w:r>
      <w:r w:rsidRPr="007F0760">
        <w:t>практик»</w:t>
      </w:r>
      <w:r w:rsidR="002A4C01">
        <w:t xml:space="preserve"> </w:t>
      </w:r>
      <w:r w:rsidRPr="007F0760">
        <w:t>СМК</w:t>
      </w:r>
      <w:r w:rsidR="002A4C01">
        <w:t xml:space="preserve"> </w:t>
      </w:r>
      <w:r w:rsidRPr="007F0760">
        <w:t>–</w:t>
      </w:r>
      <w:r w:rsidR="002A4C01">
        <w:t xml:space="preserve"> </w:t>
      </w:r>
      <w:r w:rsidRPr="007F0760">
        <w:t>ПВД</w:t>
      </w:r>
      <w:r w:rsidR="002A4C01">
        <w:t xml:space="preserve"> </w:t>
      </w:r>
      <w:r w:rsidRPr="007F0760">
        <w:t>7.5.3.</w:t>
      </w:r>
      <w:r w:rsidR="002A4C01">
        <w:t xml:space="preserve"> </w:t>
      </w:r>
      <w:r w:rsidRPr="007F0760">
        <w:t>--01-91-2016,</w:t>
      </w:r>
      <w:r w:rsidR="002A4C01">
        <w:t xml:space="preserve"> </w:t>
      </w:r>
      <w:r w:rsidRPr="007F0760">
        <w:t>Дата</w:t>
      </w:r>
      <w:r w:rsidR="002A4C01">
        <w:t xml:space="preserve"> </w:t>
      </w:r>
      <w:r w:rsidRPr="007F0760">
        <w:t>введения:</w:t>
      </w:r>
      <w:r w:rsidR="002A4C01">
        <w:t xml:space="preserve"> </w:t>
      </w:r>
      <w:r w:rsidRPr="007F0760">
        <w:t>01.09.2016</w:t>
      </w:r>
      <w:r w:rsidR="002A4C01">
        <w:t xml:space="preserve"> </w:t>
      </w:r>
      <w:r w:rsidRPr="007F0760">
        <w:t>г.</w:t>
      </w:r>
      <w:r w:rsidR="002A4C01">
        <w:t xml:space="preserve"> </w:t>
      </w:r>
      <w:r w:rsidRPr="007F0760">
        <w:t>Приказ</w:t>
      </w:r>
      <w:r w:rsidR="002A4C01">
        <w:t xml:space="preserve"> </w:t>
      </w:r>
      <w:r w:rsidRPr="007F0760">
        <w:t>№675/03,</w:t>
      </w:r>
      <w:r w:rsidR="002A4C01">
        <w:t xml:space="preserve"> </w:t>
      </w:r>
      <w:r w:rsidRPr="007F0760">
        <w:t>от</w:t>
      </w:r>
      <w:r w:rsidR="002A4C01">
        <w:t xml:space="preserve"> </w:t>
      </w:r>
      <w:r w:rsidRPr="007F0760">
        <w:t>05.09.2016</w:t>
      </w:r>
      <w:r w:rsidR="002A4C01">
        <w:t xml:space="preserve"> </w:t>
      </w:r>
      <w:r w:rsidRPr="007F0760">
        <w:t>г.</w:t>
      </w:r>
      <w:r w:rsidR="002A4C01">
        <w:t xml:space="preserve"> </w:t>
      </w:r>
      <w:r w:rsidRPr="007F0760">
        <w:t>УрФУ</w:t>
      </w:r>
      <w:r w:rsidR="002A4C01">
        <w:t xml:space="preserve"> </w:t>
      </w:r>
      <w:r w:rsidRPr="007F0760">
        <w:t>имени</w:t>
      </w:r>
      <w:r w:rsidR="002A4C01">
        <w:t xml:space="preserve"> </w:t>
      </w:r>
      <w:r w:rsidRPr="007F0760">
        <w:t>первого</w:t>
      </w:r>
      <w:r w:rsidR="002A4C01">
        <w:t xml:space="preserve"> </w:t>
      </w:r>
      <w:r w:rsidRPr="007F0760">
        <w:t>Президента</w:t>
      </w:r>
      <w:r w:rsidR="002A4C01">
        <w:t xml:space="preserve"> </w:t>
      </w:r>
      <w:r w:rsidRPr="007F0760">
        <w:t>России</w:t>
      </w:r>
      <w:r w:rsidR="002A4C01">
        <w:t xml:space="preserve"> </w:t>
      </w:r>
      <w:r w:rsidRPr="007F0760">
        <w:t>Б.Н.</w:t>
      </w:r>
      <w:r w:rsidR="002A4C01">
        <w:t xml:space="preserve"> </w:t>
      </w:r>
      <w:r w:rsidRPr="007F0760">
        <w:t>Ельцина.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Литература,</w:t>
      </w:r>
      <w:r w:rsidR="002A4C01">
        <w:t xml:space="preserve"> </w:t>
      </w:r>
      <w:r w:rsidRPr="007F0760">
        <w:t>связанная</w:t>
      </w:r>
      <w:r w:rsidR="002A4C01">
        <w:t xml:space="preserve"> </w:t>
      </w:r>
      <w:r w:rsidRPr="007F0760">
        <w:t>с</w:t>
      </w:r>
      <w:r w:rsidR="002A4C01">
        <w:t xml:space="preserve"> </w:t>
      </w:r>
      <w:r w:rsidRPr="007F0760">
        <w:t>разработкой</w:t>
      </w:r>
      <w:r w:rsidR="002A4C01">
        <w:t xml:space="preserve"> </w:t>
      </w:r>
      <w:r w:rsidRPr="007F0760">
        <w:t>и</w:t>
      </w:r>
      <w:r w:rsidR="002A4C01">
        <w:t xml:space="preserve"> </w:t>
      </w:r>
      <w:r w:rsidRPr="007F0760">
        <w:t>сопровождением</w:t>
      </w:r>
      <w:r w:rsidR="002A4C01">
        <w:t xml:space="preserve"> </w:t>
      </w:r>
      <w:r w:rsidRPr="007F0760">
        <w:t>информационных</w:t>
      </w:r>
      <w:r w:rsidR="002A4C01">
        <w:t xml:space="preserve"> </w:t>
      </w:r>
      <w:r w:rsidRPr="007F0760">
        <w:t>систем,</w:t>
      </w:r>
      <w:r w:rsidR="002A4C01">
        <w:t xml:space="preserve"> </w:t>
      </w:r>
      <w:r w:rsidRPr="007F0760">
        <w:t>применяемых</w:t>
      </w:r>
      <w:r w:rsidR="002A4C01">
        <w:t xml:space="preserve"> </w:t>
      </w:r>
      <w:r w:rsidRPr="007F0760">
        <w:t>на</w:t>
      </w:r>
      <w:r w:rsidR="002A4C01">
        <w:t xml:space="preserve"> </w:t>
      </w:r>
      <w:r w:rsidRPr="007F0760">
        <w:t>предприятии.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Костюк,</w:t>
      </w:r>
      <w:r w:rsidR="002A4C01">
        <w:t xml:space="preserve"> </w:t>
      </w:r>
      <w:r w:rsidRPr="007F0760">
        <w:t>А.В.</w:t>
      </w:r>
      <w:r w:rsidR="002A4C01">
        <w:t xml:space="preserve"> </w:t>
      </w:r>
      <w:r w:rsidRPr="007F0760">
        <w:t>Информационные</w:t>
      </w:r>
      <w:r w:rsidR="002A4C01">
        <w:t xml:space="preserve"> </w:t>
      </w:r>
      <w:r w:rsidRPr="007F0760">
        <w:t>системы</w:t>
      </w:r>
      <w:r w:rsidR="002A4C01">
        <w:t xml:space="preserve"> </w:t>
      </w:r>
      <w:r w:rsidRPr="007F0760">
        <w:t>и</w:t>
      </w:r>
      <w:r w:rsidR="002A4C01">
        <w:t xml:space="preserve"> </w:t>
      </w:r>
      <w:r w:rsidRPr="007F0760">
        <w:t>технологии.</w:t>
      </w:r>
      <w:r w:rsidR="002A4C01">
        <w:t xml:space="preserve"> </w:t>
      </w:r>
      <w:r w:rsidRPr="007F0760">
        <w:t>Информационные</w:t>
      </w:r>
      <w:r w:rsidR="002A4C01">
        <w:t xml:space="preserve"> </w:t>
      </w:r>
      <w:r w:rsidRPr="007F0760">
        <w:t>технологии.</w:t>
      </w:r>
      <w:r w:rsidR="002A4C01">
        <w:t xml:space="preserve"> </w:t>
      </w:r>
      <w:r w:rsidRPr="007F0760">
        <w:t>Базовый</w:t>
      </w:r>
      <w:r w:rsidR="002A4C01">
        <w:t xml:space="preserve"> </w:t>
      </w:r>
      <w:r w:rsidRPr="007F0760">
        <w:t>курс.</w:t>
      </w:r>
      <w:r w:rsidR="002A4C01">
        <w:t xml:space="preserve"> </w:t>
      </w:r>
      <w:r w:rsidRPr="007F0760">
        <w:t>Ч.1.</w:t>
      </w:r>
      <w:r w:rsidR="002A4C01">
        <w:t xml:space="preserve"> </w:t>
      </w:r>
      <w:r w:rsidRPr="007F0760">
        <w:t>[Текст]</w:t>
      </w:r>
      <w:r w:rsidR="002A4C01">
        <w:t xml:space="preserve"> </w:t>
      </w:r>
      <w:r w:rsidRPr="007F0760">
        <w:t>учебник/</w:t>
      </w:r>
      <w:r w:rsidR="002A4C01">
        <w:t xml:space="preserve"> </w:t>
      </w:r>
      <w:r w:rsidRPr="007F0760">
        <w:t>А.В.</w:t>
      </w:r>
      <w:r w:rsidR="002A4C01">
        <w:t xml:space="preserve"> </w:t>
      </w:r>
      <w:r w:rsidRPr="007F0760">
        <w:t>Костюк,</w:t>
      </w:r>
      <w:r w:rsidR="002A4C01">
        <w:t xml:space="preserve"> </w:t>
      </w:r>
      <w:r w:rsidRPr="007F0760">
        <w:t>С.А.</w:t>
      </w:r>
      <w:r w:rsidR="002A4C01">
        <w:t xml:space="preserve"> </w:t>
      </w:r>
      <w:r w:rsidRPr="007F0760">
        <w:t>Бобонец,</w:t>
      </w:r>
      <w:r w:rsidR="002A4C01">
        <w:t xml:space="preserve"> </w:t>
      </w:r>
      <w:r w:rsidRPr="007F0760">
        <w:t>А.В.</w:t>
      </w:r>
      <w:r w:rsidR="002A4C01">
        <w:t xml:space="preserve"> </w:t>
      </w:r>
      <w:r w:rsidRPr="007F0760">
        <w:t>Флегонтов</w:t>
      </w:r>
      <w:r w:rsidR="002A4C01">
        <w:t xml:space="preserve"> </w:t>
      </w:r>
      <w:r w:rsidRPr="007F0760">
        <w:t>[</w:t>
      </w:r>
      <w:r w:rsidR="002A4C01">
        <w:t xml:space="preserve"> </w:t>
      </w:r>
      <w:r w:rsidRPr="007F0760">
        <w:t>и</w:t>
      </w:r>
      <w:r w:rsidR="002A4C01">
        <w:t xml:space="preserve"> </w:t>
      </w:r>
      <w:r w:rsidRPr="007F0760">
        <w:t>др.].-СПб.:</w:t>
      </w:r>
      <w:r w:rsidR="002A4C01">
        <w:t xml:space="preserve"> </w:t>
      </w:r>
      <w:r w:rsidRPr="007F0760">
        <w:t>Изд-во</w:t>
      </w:r>
      <w:r w:rsidR="002A4C01">
        <w:t xml:space="preserve"> </w:t>
      </w:r>
      <w:r w:rsidRPr="007F0760">
        <w:t>РГПУ</w:t>
      </w:r>
      <w:r w:rsidR="002A4C01">
        <w:t xml:space="preserve"> </w:t>
      </w:r>
      <w:r w:rsidRPr="007F0760">
        <w:t>им.</w:t>
      </w:r>
      <w:r w:rsidR="002A4C01">
        <w:t xml:space="preserve"> </w:t>
      </w:r>
      <w:r w:rsidRPr="007F0760">
        <w:t>А.И.</w:t>
      </w:r>
      <w:r w:rsidR="002A4C01">
        <w:t xml:space="preserve"> </w:t>
      </w:r>
      <w:r w:rsidRPr="007F0760">
        <w:t>Герцена,</w:t>
      </w:r>
      <w:r w:rsidR="002A4C01">
        <w:t xml:space="preserve"> </w:t>
      </w:r>
      <w:r w:rsidRPr="007F0760">
        <w:t>2014.-242</w:t>
      </w:r>
      <w:r w:rsidR="002A4C01">
        <w:t xml:space="preserve"> </w:t>
      </w:r>
      <w:r w:rsidRPr="007F0760">
        <w:t>с.</w:t>
      </w:r>
      <w:r w:rsidR="002A4C01">
        <w:t xml:space="preserve"> </w:t>
      </w:r>
    </w:p>
    <w:p w:rsidR="007F0760" w:rsidRPr="0022521F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22521F">
        <w:t>Окулов,</w:t>
      </w:r>
      <w:r w:rsidR="002A4C01">
        <w:t xml:space="preserve"> </w:t>
      </w:r>
      <w:r w:rsidRPr="0022521F">
        <w:t>С.</w:t>
      </w:r>
      <w:r w:rsidR="002A4C01">
        <w:t xml:space="preserve"> </w:t>
      </w:r>
      <w:r w:rsidRPr="0022521F">
        <w:t>М.</w:t>
      </w:r>
      <w:r w:rsidR="002A4C01">
        <w:t xml:space="preserve"> </w:t>
      </w:r>
      <w:r w:rsidRPr="0022521F">
        <w:t>Программирование</w:t>
      </w:r>
      <w:r w:rsidR="002A4C01">
        <w:t xml:space="preserve"> </w:t>
      </w:r>
      <w:r w:rsidRPr="0022521F">
        <w:t>в</w:t>
      </w:r>
      <w:r w:rsidR="002A4C01">
        <w:t xml:space="preserve"> </w:t>
      </w:r>
      <w:r w:rsidRPr="0022521F">
        <w:t>алгоритмах</w:t>
      </w:r>
      <w:r w:rsidR="002A4C01">
        <w:t xml:space="preserve"> </w:t>
      </w:r>
      <w:r w:rsidRPr="0022521F">
        <w:t>[Текст]/</w:t>
      </w:r>
      <w:r w:rsidR="002A4C01">
        <w:t xml:space="preserve"> </w:t>
      </w:r>
      <w:r w:rsidRPr="0022521F">
        <w:t>С.М.</w:t>
      </w:r>
      <w:r w:rsidR="002A4C01">
        <w:t xml:space="preserve"> </w:t>
      </w:r>
      <w:r w:rsidRPr="0022521F">
        <w:t>Окулов.</w:t>
      </w:r>
      <w:r w:rsidR="002A4C01">
        <w:t xml:space="preserve"> </w:t>
      </w:r>
      <w:r w:rsidRPr="0022521F">
        <w:t>—</w:t>
      </w:r>
      <w:r w:rsidR="002A4C01">
        <w:t xml:space="preserve"> </w:t>
      </w:r>
      <w:r w:rsidRPr="0022521F">
        <w:t>Санкт-Петербург,</w:t>
      </w:r>
      <w:r w:rsidR="002A4C01">
        <w:t xml:space="preserve"> </w:t>
      </w:r>
      <w:r w:rsidRPr="0022521F">
        <w:t>Бином.</w:t>
      </w:r>
      <w:r w:rsidR="002A4C01">
        <w:t xml:space="preserve"> </w:t>
      </w:r>
      <w:r w:rsidRPr="0022521F">
        <w:t>Лаборатория</w:t>
      </w:r>
      <w:r w:rsidR="002A4C01">
        <w:t xml:space="preserve"> </w:t>
      </w:r>
      <w:r w:rsidRPr="0022521F">
        <w:t>знаний,</w:t>
      </w:r>
      <w:r w:rsidR="002A4C01">
        <w:t xml:space="preserve"> </w:t>
      </w:r>
      <w:r w:rsidRPr="0022521F">
        <w:t>2014</w:t>
      </w:r>
      <w:r w:rsidR="002A4C01">
        <w:t xml:space="preserve"> </w:t>
      </w:r>
      <w:r w:rsidRPr="0022521F">
        <w:t>г.-</w:t>
      </w:r>
      <w:r w:rsidR="002A4C01">
        <w:t xml:space="preserve"> </w:t>
      </w:r>
      <w:r w:rsidRPr="0022521F">
        <w:t>344</w:t>
      </w:r>
      <w:r w:rsidR="002A4C01">
        <w:t xml:space="preserve"> </w:t>
      </w:r>
      <w:r w:rsidRPr="0022521F">
        <w:t>с.</w:t>
      </w:r>
    </w:p>
    <w:p w:rsidR="007F0760" w:rsidRPr="007F0760" w:rsidRDefault="007F0760" w:rsidP="00546A89">
      <w:pPr>
        <w:pStyle w:val="aa"/>
        <w:numPr>
          <w:ilvl w:val="0"/>
          <w:numId w:val="27"/>
        </w:numPr>
        <w:shd w:val="clear" w:color="auto" w:fill="FFFFFF"/>
        <w:ind w:left="284" w:hanging="284"/>
        <w:jc w:val="both"/>
      </w:pPr>
      <w:r w:rsidRPr="007F0760">
        <w:t>Таненбаум</w:t>
      </w:r>
      <w:r w:rsidR="002A4C01">
        <w:t xml:space="preserve"> </w:t>
      </w:r>
      <w:r w:rsidRPr="007F0760">
        <w:t>Э.</w:t>
      </w:r>
      <w:r w:rsidR="002A4C01">
        <w:t xml:space="preserve"> </w:t>
      </w:r>
      <w:r w:rsidRPr="007F0760">
        <w:t>Архитектура</w:t>
      </w:r>
      <w:r w:rsidR="002A4C01">
        <w:t xml:space="preserve"> </w:t>
      </w:r>
      <w:r w:rsidRPr="007F0760">
        <w:t>компьютера.</w:t>
      </w:r>
      <w:r w:rsidR="002A4C01">
        <w:t xml:space="preserve"> </w:t>
      </w:r>
      <w:r w:rsidRPr="007F0760">
        <w:t>[Текст]</w:t>
      </w:r>
      <w:r w:rsidR="002A4C01">
        <w:t xml:space="preserve"> </w:t>
      </w:r>
      <w:r w:rsidRPr="007F0760">
        <w:t>4-е</w:t>
      </w:r>
      <w:r w:rsidR="002A4C01">
        <w:t xml:space="preserve"> </w:t>
      </w:r>
      <w:r w:rsidRPr="007F0760">
        <w:t>издание</w:t>
      </w:r>
      <w:r w:rsidR="002A4C01">
        <w:t xml:space="preserve"> </w:t>
      </w:r>
      <w:r w:rsidRPr="007F0760">
        <w:t>/</w:t>
      </w:r>
      <w:r w:rsidR="002A4C01">
        <w:t xml:space="preserve"> </w:t>
      </w:r>
      <w:r w:rsidRPr="007F0760">
        <w:t>Э.</w:t>
      </w:r>
      <w:r w:rsidR="002A4C01">
        <w:t xml:space="preserve"> </w:t>
      </w:r>
      <w:r w:rsidRPr="007F0760">
        <w:t>Таненбаум</w:t>
      </w:r>
      <w:r w:rsidR="002A4C01">
        <w:t xml:space="preserve"> </w:t>
      </w:r>
      <w:r w:rsidRPr="007F0760">
        <w:t>-</w:t>
      </w:r>
      <w:r w:rsidR="002A4C01">
        <w:t xml:space="preserve"> </w:t>
      </w:r>
      <w:r w:rsidRPr="007F0760">
        <w:t>Санкт-Петербург,</w:t>
      </w:r>
      <w:r w:rsidR="002A4C01">
        <w:t xml:space="preserve"> </w:t>
      </w:r>
      <w:r w:rsidRPr="007F0760">
        <w:t>Питер,</w:t>
      </w:r>
      <w:r w:rsidR="002A4C01">
        <w:t xml:space="preserve"> </w:t>
      </w:r>
      <w:r w:rsidRPr="007F0760">
        <w:t>2010</w:t>
      </w:r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7F0760" w:rsidRDefault="007F0760" w:rsidP="007F0760">
      <w:pPr>
        <w:ind w:firstLine="709"/>
        <w:jc w:val="both"/>
        <w:rPr>
          <w:b/>
        </w:rPr>
      </w:pPr>
      <w:r>
        <w:rPr>
          <w:b/>
        </w:rPr>
        <w:t>5.2.</w:t>
      </w:r>
      <w:r w:rsidR="002A4C01">
        <w:rPr>
          <w:b/>
        </w:rPr>
        <w:t xml:space="preserve"> </w:t>
      </w:r>
      <w:r w:rsidRPr="007F0760">
        <w:rPr>
          <w:b/>
        </w:rPr>
        <w:t>Дополнительная</w:t>
      </w:r>
      <w:r w:rsidR="002A4C01">
        <w:rPr>
          <w:b/>
        </w:rPr>
        <w:t xml:space="preserve"> </w:t>
      </w:r>
      <w:r w:rsidRPr="007F0760">
        <w:rPr>
          <w:b/>
        </w:rPr>
        <w:t>литература</w:t>
      </w:r>
    </w:p>
    <w:p w:rsidR="007F0760" w:rsidRPr="00961A7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Положения</w:t>
      </w:r>
      <w:r w:rsidR="002A4C01">
        <w:t xml:space="preserve"> </w:t>
      </w:r>
      <w:r w:rsidRPr="0022521F">
        <w:t>о</w:t>
      </w:r>
      <w:r w:rsidR="002A4C01">
        <w:t xml:space="preserve"> </w:t>
      </w:r>
      <w:r>
        <w:t>практике</w:t>
      </w:r>
      <w:r w:rsidR="002A4C01">
        <w:t xml:space="preserve"> </w:t>
      </w:r>
      <w:r>
        <w:t>обучающихся,</w:t>
      </w:r>
      <w:r w:rsidR="002A4C01">
        <w:t xml:space="preserve"> </w:t>
      </w:r>
      <w:r>
        <w:t>осваивающих</w:t>
      </w:r>
      <w:r w:rsidR="002A4C01">
        <w:t xml:space="preserve"> </w:t>
      </w:r>
      <w:r>
        <w:t>основные</w:t>
      </w:r>
      <w:r w:rsidR="002A4C01">
        <w:t xml:space="preserve"> </w:t>
      </w:r>
      <w:r>
        <w:t>профессиональные</w:t>
      </w:r>
      <w:r w:rsidR="002A4C01">
        <w:t xml:space="preserve"> </w:t>
      </w:r>
      <w:r>
        <w:t>образовательные</w:t>
      </w:r>
      <w:r w:rsidR="002A4C01">
        <w:t xml:space="preserve"> </w:t>
      </w:r>
      <w:r>
        <w:t>программы</w:t>
      </w:r>
      <w:r w:rsidR="002A4C01">
        <w:t xml:space="preserve"> </w:t>
      </w:r>
      <w:r>
        <w:t>высшего</w:t>
      </w:r>
      <w:r w:rsidR="002A4C01">
        <w:t xml:space="preserve"> </w:t>
      </w:r>
      <w:r>
        <w:t>образования</w:t>
      </w:r>
      <w:r w:rsidRPr="0022521F">
        <w:t>»</w:t>
      </w:r>
      <w:r w:rsidR="002A4C01">
        <w:t xml:space="preserve"> </w:t>
      </w:r>
      <w:r w:rsidRPr="0022521F">
        <w:t>утверждено</w:t>
      </w:r>
      <w:r w:rsidR="002A4C01">
        <w:t xml:space="preserve"> </w:t>
      </w:r>
      <w:r w:rsidRPr="0022521F">
        <w:t>приказом</w:t>
      </w:r>
      <w:r w:rsidR="002A4C01">
        <w:t xml:space="preserve"> </w:t>
      </w:r>
      <w:r w:rsidRPr="0022521F">
        <w:t>Министерства</w:t>
      </w:r>
      <w:r w:rsidR="002A4C01">
        <w:t xml:space="preserve"> </w:t>
      </w:r>
      <w:r w:rsidRPr="0022521F">
        <w:t>образования</w:t>
      </w:r>
      <w:r w:rsidR="002A4C01">
        <w:t xml:space="preserve"> </w:t>
      </w:r>
      <w:r w:rsidRPr="0022521F">
        <w:t>и</w:t>
      </w:r>
      <w:r w:rsidR="002A4C01">
        <w:t xml:space="preserve"> </w:t>
      </w:r>
      <w:r w:rsidRPr="0022521F">
        <w:t>науки</w:t>
      </w:r>
      <w:r w:rsidR="002A4C01">
        <w:t xml:space="preserve"> </w:t>
      </w:r>
      <w:r w:rsidRPr="0022521F">
        <w:t>Российской</w:t>
      </w:r>
      <w:r w:rsidR="002A4C01">
        <w:t xml:space="preserve"> </w:t>
      </w:r>
      <w:r w:rsidRPr="0022521F">
        <w:t>Федерации</w:t>
      </w:r>
      <w:r w:rsidR="002A4C01">
        <w:t xml:space="preserve"> </w:t>
      </w:r>
      <w:r w:rsidRPr="0022521F">
        <w:t>от</w:t>
      </w:r>
      <w:r w:rsidR="002A4C01">
        <w:t xml:space="preserve"> </w:t>
      </w:r>
      <w:r>
        <w:t>27.11.2015</w:t>
      </w:r>
      <w:r w:rsidRPr="0022521F">
        <w:t>.</w:t>
      </w:r>
      <w:r w:rsidR="002A4C01">
        <w:t xml:space="preserve"> </w:t>
      </w:r>
      <w:r w:rsidRPr="0022521F">
        <w:t>№</w:t>
      </w:r>
      <w:r w:rsidR="002A4C01">
        <w:t xml:space="preserve"> </w:t>
      </w:r>
      <w:r>
        <w:t>40168</w:t>
      </w:r>
      <w:r w:rsidRPr="00961A7F">
        <w:t>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>
        <w:t>Нормативно-справочная</w:t>
      </w:r>
      <w:r w:rsidR="002A4C01">
        <w:t xml:space="preserve"> </w:t>
      </w:r>
      <w:r>
        <w:t>документация</w:t>
      </w:r>
      <w:r w:rsidR="002A4C01">
        <w:t xml:space="preserve"> </w:t>
      </w:r>
      <w:r>
        <w:t>предприятия.</w:t>
      </w:r>
    </w:p>
    <w:p w:rsidR="007F0760" w:rsidRPr="0022521F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22521F">
        <w:t>Вирт</w:t>
      </w:r>
      <w:r w:rsidR="002A4C01">
        <w:t xml:space="preserve"> </w:t>
      </w:r>
      <w:r w:rsidRPr="0022521F">
        <w:t>Н.</w:t>
      </w:r>
      <w:r w:rsidR="002A4C01">
        <w:t xml:space="preserve"> </w:t>
      </w:r>
      <w:r w:rsidRPr="0022521F">
        <w:t>Алгоритмы</w:t>
      </w:r>
      <w:r w:rsidR="002A4C01">
        <w:t xml:space="preserve"> </w:t>
      </w:r>
      <w:r w:rsidRPr="0022521F">
        <w:t>и</w:t>
      </w:r>
      <w:r w:rsidR="002A4C01">
        <w:t xml:space="preserve"> </w:t>
      </w:r>
      <w:r w:rsidRPr="0022521F">
        <w:t>структуры</w:t>
      </w:r>
      <w:r w:rsidR="002A4C01">
        <w:t xml:space="preserve"> </w:t>
      </w:r>
      <w:r w:rsidRPr="0022521F">
        <w:t>данных.</w:t>
      </w:r>
      <w:r w:rsidR="002A4C01">
        <w:t xml:space="preserve"> </w:t>
      </w:r>
      <w:r w:rsidRPr="0022521F">
        <w:t>[Текст]</w:t>
      </w:r>
      <w:r w:rsidR="002A4C01">
        <w:t xml:space="preserve"> </w:t>
      </w:r>
      <w:r w:rsidRPr="0022521F">
        <w:t>/</w:t>
      </w:r>
      <w:r w:rsidR="002A4C01">
        <w:t xml:space="preserve"> </w:t>
      </w:r>
      <w:r w:rsidRPr="0022521F">
        <w:t>Н.</w:t>
      </w:r>
      <w:r w:rsidR="002A4C01">
        <w:t xml:space="preserve"> </w:t>
      </w:r>
      <w:r w:rsidRPr="0022521F">
        <w:t>Вирт</w:t>
      </w:r>
      <w:r w:rsidR="002A4C01">
        <w:t xml:space="preserve"> </w:t>
      </w:r>
      <w:r w:rsidRPr="0022521F">
        <w:t>—</w:t>
      </w:r>
      <w:r w:rsidR="002A4C01">
        <w:t xml:space="preserve"> </w:t>
      </w:r>
      <w:r w:rsidRPr="0022521F">
        <w:t>М.:</w:t>
      </w:r>
      <w:r w:rsidR="002A4C01">
        <w:t xml:space="preserve"> </w:t>
      </w:r>
      <w:r w:rsidRPr="0022521F">
        <w:t>Мир,</w:t>
      </w:r>
      <w:r w:rsidR="002A4C01">
        <w:t xml:space="preserve"> </w:t>
      </w:r>
      <w:r w:rsidRPr="0022521F">
        <w:t>1989.ДМК,</w:t>
      </w:r>
      <w:r w:rsidR="002A4C01">
        <w:t xml:space="preserve"> </w:t>
      </w:r>
      <w:r w:rsidRPr="0022521F">
        <w:t>2000.</w:t>
      </w:r>
    </w:p>
    <w:p w:rsidR="007F0760" w:rsidRDefault="007F0760" w:rsidP="00546A89">
      <w:pPr>
        <w:pStyle w:val="aa"/>
        <w:numPr>
          <w:ilvl w:val="0"/>
          <w:numId w:val="28"/>
        </w:numPr>
        <w:shd w:val="clear" w:color="auto" w:fill="FFFFFF"/>
        <w:ind w:left="284" w:hanging="284"/>
        <w:jc w:val="both"/>
      </w:pPr>
      <w:r w:rsidRPr="00A503D5">
        <w:t>Керниган</w:t>
      </w:r>
      <w:r w:rsidR="002A4C01">
        <w:t xml:space="preserve"> </w:t>
      </w:r>
      <w:r w:rsidRPr="00A503D5">
        <w:t>Б.,</w:t>
      </w:r>
      <w:r w:rsidR="002A4C01">
        <w:t xml:space="preserve"> </w:t>
      </w:r>
      <w:r w:rsidRPr="00A503D5">
        <w:t>Ритчи</w:t>
      </w:r>
      <w:r w:rsidR="002A4C01">
        <w:t xml:space="preserve"> </w:t>
      </w:r>
      <w:r w:rsidRPr="00A503D5">
        <w:t>Д.</w:t>
      </w:r>
      <w:r w:rsidR="002A4C01">
        <w:t xml:space="preserve"> </w:t>
      </w:r>
      <w:r w:rsidRPr="00A503D5">
        <w:t>Язык</w:t>
      </w:r>
      <w:r w:rsidR="002A4C01">
        <w:t xml:space="preserve"> </w:t>
      </w:r>
      <w:r w:rsidRPr="00A503D5">
        <w:t>программирования</w:t>
      </w:r>
      <w:r w:rsidR="002A4C01">
        <w:t xml:space="preserve"> </w:t>
      </w:r>
      <w:r w:rsidRPr="00A503D5">
        <w:t>Си</w:t>
      </w:r>
      <w:r w:rsidRPr="00FB16A0">
        <w:t>:</w:t>
      </w:r>
      <w:r w:rsidRPr="0022521F">
        <w:t>[Текст]</w:t>
      </w:r>
      <w:r w:rsidR="002A4C01">
        <w:t xml:space="preserve"> </w:t>
      </w:r>
      <w:r w:rsidRPr="00A503D5">
        <w:t>Пер.</w:t>
      </w:r>
      <w:r w:rsidR="002A4C01">
        <w:t xml:space="preserve"> </w:t>
      </w:r>
      <w:r w:rsidRPr="00A503D5">
        <w:t>с</w:t>
      </w:r>
      <w:r w:rsidR="002A4C01">
        <w:t xml:space="preserve"> </w:t>
      </w:r>
      <w:r w:rsidRPr="00A503D5">
        <w:t>англ.</w:t>
      </w:r>
      <w:r w:rsidR="002A4C01">
        <w:t xml:space="preserve"> </w:t>
      </w:r>
      <w:r w:rsidRPr="0022521F">
        <w:t>/</w:t>
      </w:r>
      <w:r w:rsidR="002A4C01">
        <w:t xml:space="preserve"> </w:t>
      </w:r>
      <w:r w:rsidRPr="0022521F">
        <w:t>Б.</w:t>
      </w:r>
      <w:r w:rsidR="002A4C01">
        <w:t xml:space="preserve"> </w:t>
      </w:r>
      <w:r w:rsidRPr="00A503D5">
        <w:t>Керниган</w:t>
      </w:r>
      <w:r>
        <w:t>,</w:t>
      </w:r>
      <w:r w:rsidR="002A4C01">
        <w:t xml:space="preserve"> </w:t>
      </w:r>
      <w:r>
        <w:t>Д.</w:t>
      </w:r>
      <w:r w:rsidR="002A4C01">
        <w:t xml:space="preserve"> </w:t>
      </w:r>
      <w:r w:rsidRPr="00A503D5">
        <w:t>Ритчи</w:t>
      </w:r>
      <w:r w:rsidR="002A4C01">
        <w:t xml:space="preserve"> </w:t>
      </w:r>
      <w:r w:rsidRPr="00A503D5">
        <w:t>—</w:t>
      </w:r>
      <w:r w:rsidR="002A4C01">
        <w:t xml:space="preserve"> </w:t>
      </w:r>
      <w:r w:rsidRPr="00A503D5">
        <w:t>М.:</w:t>
      </w:r>
      <w:r w:rsidR="002A4C01">
        <w:t xml:space="preserve"> </w:t>
      </w:r>
      <w:r w:rsidRPr="00A503D5">
        <w:t>Финансы</w:t>
      </w:r>
      <w:r w:rsidR="002A4C01">
        <w:t xml:space="preserve"> </w:t>
      </w:r>
      <w:r w:rsidRPr="00A503D5">
        <w:t>и</w:t>
      </w:r>
      <w:r w:rsidR="002A4C01">
        <w:t xml:space="preserve"> </w:t>
      </w:r>
      <w:r w:rsidRPr="00A503D5">
        <w:t>статистика,</w:t>
      </w:r>
      <w:r w:rsidR="002A4C01">
        <w:t xml:space="preserve"> </w:t>
      </w:r>
      <w:r w:rsidRPr="00A503D5">
        <w:t>1992.</w:t>
      </w:r>
    </w:p>
    <w:p w:rsidR="007F0760" w:rsidRPr="00961A7F" w:rsidRDefault="007F0760" w:rsidP="00DE184E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>5.3.</w:t>
      </w:r>
      <w:r w:rsidR="002A4C01">
        <w:rPr>
          <w:b/>
        </w:rPr>
        <w:t xml:space="preserve"> </w:t>
      </w:r>
      <w:r w:rsidRPr="00565F99">
        <w:rPr>
          <w:b/>
        </w:rPr>
        <w:t>Методические</w:t>
      </w:r>
      <w:r w:rsidR="002A4C01">
        <w:rPr>
          <w:b/>
        </w:rPr>
        <w:t xml:space="preserve"> </w:t>
      </w:r>
      <w:r w:rsidRPr="00565F99">
        <w:rPr>
          <w:b/>
        </w:rPr>
        <w:t>разработки</w:t>
      </w:r>
    </w:p>
    <w:p w:rsidR="007F0760" w:rsidRDefault="007F0760" w:rsidP="00DE184E">
      <w:pPr>
        <w:rPr>
          <w:spacing w:val="-5"/>
        </w:rPr>
      </w:pPr>
      <w:r>
        <w:rPr>
          <w:spacing w:val="-5"/>
        </w:rPr>
        <w:t>Не</w:t>
      </w:r>
      <w:r w:rsidR="002A4C01">
        <w:rPr>
          <w:spacing w:val="-5"/>
        </w:rPr>
        <w:t xml:space="preserve"> </w:t>
      </w:r>
      <w:r>
        <w:rPr>
          <w:spacing w:val="-5"/>
        </w:rPr>
        <w:t>используются</w:t>
      </w:r>
    </w:p>
    <w:p w:rsidR="007F0760" w:rsidRPr="00961A7F" w:rsidRDefault="007F0760" w:rsidP="00DE184E"/>
    <w:p w:rsidR="007F0760" w:rsidRPr="00565F99" w:rsidRDefault="007F0760" w:rsidP="007F0760">
      <w:pPr>
        <w:ind w:firstLine="709"/>
        <w:jc w:val="both"/>
        <w:rPr>
          <w:b/>
        </w:rPr>
      </w:pPr>
      <w:r>
        <w:rPr>
          <w:b/>
        </w:rPr>
        <w:t>5.4.</w:t>
      </w:r>
      <w:r w:rsidR="002A4C01">
        <w:rPr>
          <w:b/>
        </w:rPr>
        <w:t xml:space="preserve"> </w:t>
      </w:r>
      <w:r w:rsidRPr="00565F99">
        <w:rPr>
          <w:b/>
        </w:rPr>
        <w:t>Программное</w:t>
      </w:r>
      <w:r w:rsidR="002A4C01">
        <w:rPr>
          <w:b/>
        </w:rPr>
        <w:t xml:space="preserve"> </w:t>
      </w:r>
      <w:r w:rsidRPr="00565F99">
        <w:rPr>
          <w:b/>
        </w:rPr>
        <w:t>обеспечение</w:t>
      </w:r>
    </w:p>
    <w:p w:rsidR="007F0760" w:rsidRDefault="007F0760" w:rsidP="00DE184E">
      <w:pPr>
        <w:rPr>
          <w:spacing w:val="-5"/>
        </w:rPr>
      </w:pPr>
      <w:r>
        <w:rPr>
          <w:spacing w:val="-5"/>
        </w:rPr>
        <w:t>Размещенное</w:t>
      </w:r>
      <w:r w:rsidR="002A4C01">
        <w:rPr>
          <w:spacing w:val="-5"/>
        </w:rPr>
        <w:t xml:space="preserve"> </w:t>
      </w:r>
      <w:r>
        <w:rPr>
          <w:spacing w:val="-5"/>
        </w:rPr>
        <w:t>на</w:t>
      </w:r>
      <w:r w:rsidR="002A4C01">
        <w:rPr>
          <w:spacing w:val="-5"/>
        </w:rPr>
        <w:t xml:space="preserve"> </w:t>
      </w:r>
      <w:r>
        <w:rPr>
          <w:spacing w:val="-5"/>
        </w:rPr>
        <w:t>предприятиях</w:t>
      </w:r>
      <w:r w:rsidR="002A4C01">
        <w:rPr>
          <w:spacing w:val="-5"/>
        </w:rPr>
        <w:t xml:space="preserve"> </w:t>
      </w:r>
      <w:r>
        <w:rPr>
          <w:spacing w:val="-5"/>
        </w:rPr>
        <w:t>и</w:t>
      </w:r>
      <w:r w:rsidR="002A4C01">
        <w:rPr>
          <w:spacing w:val="-5"/>
        </w:rPr>
        <w:t xml:space="preserve"> </w:t>
      </w:r>
      <w:r>
        <w:rPr>
          <w:spacing w:val="-5"/>
        </w:rPr>
        <w:t>организациях.</w:t>
      </w:r>
    </w:p>
    <w:p w:rsidR="007F0760" w:rsidRPr="00961A7F" w:rsidRDefault="007F0760" w:rsidP="00DE184E"/>
    <w:p w:rsidR="007F0760" w:rsidRPr="00D74BB2" w:rsidRDefault="007F0760" w:rsidP="007F0760">
      <w:pPr>
        <w:ind w:firstLine="709"/>
        <w:jc w:val="both"/>
        <w:rPr>
          <w:b/>
        </w:rPr>
      </w:pPr>
      <w:r>
        <w:rPr>
          <w:b/>
        </w:rPr>
        <w:t>5.5.</w:t>
      </w:r>
      <w:r w:rsidR="002A4C01">
        <w:rPr>
          <w:b/>
        </w:rPr>
        <w:t xml:space="preserve"> </w:t>
      </w:r>
      <w:r w:rsidRPr="00D74BB2">
        <w:rPr>
          <w:b/>
        </w:rPr>
        <w:t>Базы</w:t>
      </w:r>
      <w:r w:rsidR="002A4C01">
        <w:rPr>
          <w:b/>
        </w:rPr>
        <w:t xml:space="preserve"> </w:t>
      </w:r>
      <w:r w:rsidRPr="00D74BB2">
        <w:rPr>
          <w:b/>
        </w:rPr>
        <w:t>данных,</w:t>
      </w:r>
      <w:r w:rsidR="002A4C01">
        <w:rPr>
          <w:b/>
        </w:rPr>
        <w:t xml:space="preserve"> </w:t>
      </w:r>
      <w:r w:rsidRPr="00D74BB2">
        <w:rPr>
          <w:b/>
        </w:rPr>
        <w:t>информационно-справочные</w:t>
      </w:r>
      <w:r w:rsidR="002A4C01">
        <w:rPr>
          <w:b/>
        </w:rPr>
        <w:t xml:space="preserve"> </w:t>
      </w:r>
      <w:r w:rsidRPr="00D74BB2">
        <w:rPr>
          <w:b/>
        </w:rPr>
        <w:t>и</w:t>
      </w:r>
      <w:r w:rsidR="002A4C01">
        <w:rPr>
          <w:b/>
        </w:rPr>
        <w:t xml:space="preserve"> </w:t>
      </w:r>
      <w:r w:rsidRPr="00D74BB2">
        <w:rPr>
          <w:b/>
        </w:rPr>
        <w:t>поисковые</w:t>
      </w:r>
      <w:r w:rsidR="002A4C01">
        <w:rPr>
          <w:b/>
        </w:rPr>
        <w:t xml:space="preserve"> </w:t>
      </w:r>
      <w:r w:rsidRPr="00D74BB2">
        <w:rPr>
          <w:b/>
        </w:rPr>
        <w:t>системы</w:t>
      </w:r>
    </w:p>
    <w:p w:rsidR="007F0760" w:rsidRPr="009A19B5" w:rsidRDefault="007F0760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9A19B5">
        <w:t>Базы</w:t>
      </w:r>
      <w:r w:rsidR="002A4C01">
        <w:t xml:space="preserve"> </w:t>
      </w:r>
      <w:r w:rsidRPr="009A19B5">
        <w:t>данных</w:t>
      </w:r>
      <w:r w:rsidR="002A4C01">
        <w:t xml:space="preserve"> </w:t>
      </w:r>
      <w:r w:rsidRPr="009A19B5">
        <w:t>зональной</w:t>
      </w:r>
      <w:r w:rsidR="002A4C01">
        <w:t xml:space="preserve"> </w:t>
      </w:r>
      <w:r w:rsidRPr="009A19B5">
        <w:t>научной</w:t>
      </w:r>
      <w:r w:rsidR="002A4C01">
        <w:t xml:space="preserve"> </w:t>
      </w:r>
      <w:r w:rsidRPr="009A19B5">
        <w:t>библиотеки</w:t>
      </w:r>
      <w:r w:rsidR="002A4C01">
        <w:t xml:space="preserve"> </w:t>
      </w:r>
      <w:r w:rsidRPr="009A19B5">
        <w:t>УрФУ,</w:t>
      </w:r>
      <w:r w:rsidR="002A4C01">
        <w:t xml:space="preserve"> </w:t>
      </w:r>
      <w:r w:rsidRPr="009A19B5">
        <w:t>режим</w:t>
      </w:r>
      <w:r w:rsidR="002A4C01">
        <w:t xml:space="preserve"> </w:t>
      </w:r>
      <w:r w:rsidRPr="009A19B5">
        <w:t>доступа</w:t>
      </w:r>
      <w:r w:rsidR="002A4C01">
        <w:t xml:space="preserve"> </w:t>
      </w:r>
      <w:hyperlink r:id="rId7" w:history="1">
        <w:r w:rsidRPr="009A19B5">
          <w:t>http://lib.urfu.ru/</w:t>
        </w:r>
      </w:hyperlink>
    </w:p>
    <w:p w:rsidR="00E97BCF" w:rsidRPr="00961A7F" w:rsidRDefault="00E97BCF" w:rsidP="00546A89">
      <w:pPr>
        <w:pStyle w:val="aa"/>
        <w:numPr>
          <w:ilvl w:val="0"/>
          <w:numId w:val="29"/>
        </w:numPr>
        <w:shd w:val="clear" w:color="auto" w:fill="FFFFFF"/>
        <w:ind w:left="284" w:hanging="284"/>
        <w:jc w:val="both"/>
      </w:pPr>
      <w:r w:rsidRPr="00FA7981">
        <w:t>Портал</w:t>
      </w:r>
      <w:r w:rsidR="002A4C01">
        <w:t xml:space="preserve"> </w:t>
      </w:r>
      <w:r w:rsidRPr="00FA7981">
        <w:t>информационно-образовательных</w:t>
      </w:r>
      <w:r w:rsidR="002A4C01">
        <w:t xml:space="preserve"> </w:t>
      </w:r>
      <w:r w:rsidRPr="00FA7981">
        <w:t>ресурсов</w:t>
      </w:r>
      <w:r w:rsidR="00546A89">
        <w:t>,</w:t>
      </w:r>
      <w:r w:rsidR="002A4C01">
        <w:t xml:space="preserve"> </w:t>
      </w:r>
      <w:r w:rsidR="00546A89">
        <w:t>режим</w:t>
      </w:r>
      <w:r w:rsidR="002A4C01">
        <w:t xml:space="preserve"> </w:t>
      </w:r>
      <w:r w:rsidR="00546A89">
        <w:t>доступа</w:t>
      </w:r>
      <w:r w:rsidR="002A4C01">
        <w:t xml:space="preserve"> </w:t>
      </w:r>
      <w:hyperlink r:id="rId8" w:history="1">
        <w:r w:rsidR="00546A89" w:rsidRPr="00136BBA">
          <w:t>http://study.urfu.ru/</w:t>
        </w:r>
      </w:hyperlink>
    </w:p>
    <w:p w:rsidR="007F0760" w:rsidRDefault="007F0760" w:rsidP="007F0760">
      <w:pPr>
        <w:ind w:firstLine="709"/>
        <w:jc w:val="both"/>
        <w:rPr>
          <w:b/>
        </w:rPr>
      </w:pPr>
    </w:p>
    <w:p w:rsidR="007F0760" w:rsidRPr="00961A7F" w:rsidRDefault="007F0760" w:rsidP="007F0760">
      <w:pPr>
        <w:ind w:firstLine="709"/>
        <w:jc w:val="both"/>
        <w:rPr>
          <w:b/>
        </w:rPr>
      </w:pPr>
      <w:r>
        <w:rPr>
          <w:b/>
        </w:rPr>
        <w:t>5.6.</w:t>
      </w:r>
      <w:r w:rsidR="002A4C01">
        <w:rPr>
          <w:b/>
        </w:rPr>
        <w:t xml:space="preserve"> </w:t>
      </w:r>
      <w:r w:rsidRPr="00961A7F">
        <w:rPr>
          <w:b/>
        </w:rPr>
        <w:t>Электронные</w:t>
      </w:r>
      <w:r w:rsidR="002A4C01">
        <w:rPr>
          <w:b/>
        </w:rPr>
        <w:t xml:space="preserve"> </w:t>
      </w:r>
      <w:r w:rsidRPr="00961A7F">
        <w:rPr>
          <w:b/>
        </w:rPr>
        <w:t>образовательные</w:t>
      </w:r>
      <w:r w:rsidR="002A4C01">
        <w:rPr>
          <w:b/>
        </w:rPr>
        <w:t xml:space="preserve"> </w:t>
      </w:r>
      <w:r w:rsidRPr="00961A7F">
        <w:rPr>
          <w:b/>
        </w:rPr>
        <w:t>ресурсы</w:t>
      </w:r>
    </w:p>
    <w:p w:rsidR="007F0760" w:rsidRPr="00961A7F" w:rsidRDefault="007F0760" w:rsidP="0022521F">
      <w:pPr>
        <w:shd w:val="clear" w:color="auto" w:fill="FFFFFF"/>
      </w:pPr>
      <w:r>
        <w:t>Не</w:t>
      </w:r>
      <w:r w:rsidR="002A4C01">
        <w:t xml:space="preserve"> </w:t>
      </w:r>
      <w:r>
        <w:t>используются</w:t>
      </w:r>
    </w:p>
    <w:p w:rsidR="009574B9" w:rsidRPr="007F0760" w:rsidRDefault="009574B9" w:rsidP="005E3FBD">
      <w:pPr>
        <w:pStyle w:val="20"/>
        <w:numPr>
          <w:ilvl w:val="0"/>
          <w:numId w:val="0"/>
        </w:numPr>
      </w:pPr>
    </w:p>
    <w:p w:rsidR="00A47F71" w:rsidRPr="00961A7F" w:rsidRDefault="00A47F71" w:rsidP="00A63061">
      <w:pPr>
        <w:pStyle w:val="10"/>
        <w:keepNext/>
        <w:keepLines/>
        <w:numPr>
          <w:ilvl w:val="0"/>
          <w:numId w:val="18"/>
        </w:numPr>
        <w:ind w:left="568" w:hanging="284"/>
      </w:pPr>
      <w:r w:rsidRPr="00961A7F">
        <w:lastRenderedPageBreak/>
        <w:t>МАТЕРИАЛЬНО-ТЕХНИЧЕСКОЕ</w:t>
      </w:r>
      <w:r w:rsidR="002A4C01">
        <w:t xml:space="preserve"> </w:t>
      </w:r>
      <w:r w:rsidRPr="00961A7F">
        <w:t>ОБЕСПЕЧЕНИЕ</w:t>
      </w:r>
      <w:r w:rsidR="002A4C01">
        <w:t xml:space="preserve"> </w:t>
      </w:r>
      <w:r w:rsidRPr="00961A7F">
        <w:t>ПРАКТИКИ</w:t>
      </w:r>
      <w:r w:rsidRPr="00961A7F">
        <w:fldChar w:fldCharType="begin"/>
      </w:r>
      <w:r w:rsidR="002A4C01">
        <w:instrText xml:space="preserve"> </w:instrText>
      </w:r>
      <w:r w:rsidRPr="00961A7F">
        <w:instrText>TC</w:instrText>
      </w:r>
      <w:r w:rsidR="002A4C01">
        <w:instrText xml:space="preserve"> </w:instrText>
      </w:r>
      <w:r w:rsidRPr="00961A7F">
        <w:instrText>"</w:instrText>
      </w:r>
      <w:bookmarkStart w:id="10" w:name="_Toc354140220"/>
      <w:bookmarkStart w:id="11" w:name="_Toc354140346"/>
      <w:bookmarkStart w:id="12" w:name="_Toc354141183"/>
      <w:bookmarkStart w:id="13" w:name="_Toc358032676"/>
      <w:r w:rsidRPr="00961A7F">
        <w:instrText>МАТЕРИАЛЬНО-ТЕХНИЧЕСКОЕ</w:instrText>
      </w:r>
      <w:r w:rsidR="002A4C01">
        <w:instrText xml:space="preserve"> </w:instrText>
      </w:r>
      <w:r w:rsidRPr="00961A7F">
        <w:instrText>ОБЕСПЕЧЕНИЕ</w:instrText>
      </w:r>
      <w:r w:rsidR="002A4C01">
        <w:instrText xml:space="preserve"> </w:instrText>
      </w:r>
      <w:r w:rsidRPr="00961A7F">
        <w:instrText>ПРАКТИКИ</w:instrText>
      </w:r>
      <w:bookmarkEnd w:id="10"/>
      <w:bookmarkEnd w:id="11"/>
      <w:bookmarkEnd w:id="12"/>
      <w:bookmarkEnd w:id="13"/>
      <w:r w:rsidRPr="00961A7F">
        <w:instrText>"</w:instrText>
      </w:r>
      <w:r w:rsidR="002A4C01">
        <w:instrText xml:space="preserve"> </w:instrText>
      </w:r>
      <w:r w:rsidRPr="00961A7F">
        <w:instrText>\f</w:instrText>
      </w:r>
      <w:r w:rsidR="002A4C01">
        <w:instrText xml:space="preserve"> </w:instrText>
      </w:r>
      <w:r w:rsidRPr="00961A7F">
        <w:instrText>C</w:instrText>
      </w:r>
      <w:r w:rsidR="002A4C01">
        <w:instrText xml:space="preserve"> </w:instrText>
      </w:r>
      <w:r w:rsidRPr="00961A7F">
        <w:instrText>\l</w:instrText>
      </w:r>
      <w:r w:rsidR="002A4C01">
        <w:instrText xml:space="preserve"> </w:instrText>
      </w:r>
      <w:r w:rsidRPr="00961A7F">
        <w:instrText>"1"</w:instrText>
      </w:r>
      <w:r w:rsidR="002A4C01">
        <w:instrText xml:space="preserve"> </w:instrText>
      </w:r>
      <w:r w:rsidRPr="00961A7F">
        <w:fldChar w:fldCharType="end"/>
      </w:r>
    </w:p>
    <w:p w:rsidR="00E97BCF" w:rsidRPr="00CB2AEA" w:rsidRDefault="00E97BCF" w:rsidP="00A63061">
      <w:pPr>
        <w:pStyle w:val="ConsPlusNormal"/>
        <w:keepLines/>
        <w:widowControl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292827878"/>
      <w:r>
        <w:rPr>
          <w:rFonts w:ascii="Times New Roman" w:hAnsi="Times New Roman" w:cs="Times New Roman"/>
          <w:sz w:val="24"/>
          <w:szCs w:val="24"/>
        </w:rPr>
        <w:t>Л</w:t>
      </w:r>
      <w:r w:rsidRPr="00AE0CE8">
        <w:rPr>
          <w:rFonts w:ascii="Times New Roman" w:hAnsi="Times New Roman" w:cs="Times New Roman"/>
          <w:sz w:val="24"/>
          <w:szCs w:val="24"/>
        </w:rPr>
        <w:t>аборатории,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специально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оборудованные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кабинеты,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измерительные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вычислительные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комплек</w:t>
      </w:r>
      <w:r>
        <w:rPr>
          <w:rFonts w:ascii="Times New Roman" w:hAnsi="Times New Roman" w:cs="Times New Roman"/>
          <w:sz w:val="24"/>
          <w:szCs w:val="24"/>
        </w:rPr>
        <w:t>сы,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помещения,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соответствующие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действующим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санитарным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противопожарным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нормам,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а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также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требованиям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техники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безопасности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при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проведении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учебных,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производственных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и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научно-производственных</w:t>
      </w:r>
      <w:r w:rsidR="002A4C01">
        <w:rPr>
          <w:rFonts w:ascii="Times New Roman" w:hAnsi="Times New Roman" w:cs="Times New Roman"/>
          <w:sz w:val="24"/>
          <w:szCs w:val="24"/>
        </w:rPr>
        <w:t xml:space="preserve"> </w:t>
      </w:r>
      <w:r w:rsidRPr="00AE0CE8">
        <w:rPr>
          <w:rFonts w:ascii="Times New Roman" w:hAnsi="Times New Roman" w:cs="Times New Roman"/>
          <w:sz w:val="24"/>
          <w:szCs w:val="24"/>
        </w:rPr>
        <w:t>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4"/>
    <w:p w:rsidR="007C43B9" w:rsidRPr="00961A7F" w:rsidRDefault="002A4C01" w:rsidP="005E3FBD">
      <w:r>
        <w:t xml:space="preserve"> </w:t>
      </w:r>
    </w:p>
    <w:sectPr w:rsidR="007C43B9" w:rsidRPr="00961A7F" w:rsidSect="00AA6AFC">
      <w:pgSz w:w="11906" w:h="16838"/>
      <w:pgMar w:top="1134" w:right="567" w:bottom="1134" w:left="567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825" w:rsidRDefault="00CC0825" w:rsidP="00624E0A">
      <w:r>
        <w:separator/>
      </w:r>
    </w:p>
  </w:endnote>
  <w:endnote w:type="continuationSeparator" w:id="0">
    <w:p w:rsidR="00CC0825" w:rsidRDefault="00CC0825" w:rsidP="0062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825" w:rsidRDefault="00CC0825" w:rsidP="00624E0A">
      <w:r>
        <w:separator/>
      </w:r>
    </w:p>
  </w:footnote>
  <w:footnote w:type="continuationSeparator" w:id="0">
    <w:p w:rsidR="00CC0825" w:rsidRDefault="00CC0825" w:rsidP="0062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2" w15:restartNumberingAfterBreak="0">
    <w:nsid w:val="01BF2385"/>
    <w:multiLevelType w:val="hybridMultilevel"/>
    <w:tmpl w:val="9E4C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71E33"/>
    <w:multiLevelType w:val="hybridMultilevel"/>
    <w:tmpl w:val="A1445C72"/>
    <w:lvl w:ilvl="0" w:tplc="9E8CE5F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8"/>
        </w:tabs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8"/>
        </w:tabs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9DF5FB7"/>
    <w:multiLevelType w:val="hybridMultilevel"/>
    <w:tmpl w:val="D5F2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83B1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D948C8"/>
    <w:multiLevelType w:val="hybridMultilevel"/>
    <w:tmpl w:val="C666AE9C"/>
    <w:lvl w:ilvl="0" w:tplc="CFD6D5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0848FF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E05D7D"/>
    <w:multiLevelType w:val="multilevel"/>
    <w:tmpl w:val="D8B88D68"/>
    <w:lvl w:ilvl="0">
      <w:start w:val="1"/>
      <w:numFmt w:val="decimal"/>
      <w:pStyle w:val="1"/>
      <w:lvlText w:val="%1."/>
      <w:lvlJc w:val="left"/>
      <w:pPr>
        <w:tabs>
          <w:tab w:val="num" w:pos="992"/>
        </w:tabs>
        <w:ind w:left="992" w:hanging="283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Times New Roman" w:hAnsi="Times New Roman" w:hint="default"/>
        <w:b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(%4)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09"/>
        </w:tabs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49"/>
        </w:tabs>
        <w:ind w:left="3949" w:hanging="360"/>
      </w:pPr>
      <w:rPr>
        <w:rFonts w:hint="default"/>
      </w:rPr>
    </w:lvl>
  </w:abstractNum>
  <w:abstractNum w:abstractNumId="9" w15:restartNumberingAfterBreak="0">
    <w:nsid w:val="13B67409"/>
    <w:multiLevelType w:val="multilevel"/>
    <w:tmpl w:val="0419001F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/>
        <w:dstrike w:val="0"/>
        <w:color w:val="auto"/>
        <w:spacing w:val="0"/>
        <w:w w:val="100"/>
        <w:kern w:val="0"/>
        <w:sz w:val="24"/>
        <w:u w:val="none"/>
        <w:effect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13C06460"/>
    <w:multiLevelType w:val="hybridMultilevel"/>
    <w:tmpl w:val="E90E69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3170D2"/>
    <w:multiLevelType w:val="hybridMultilevel"/>
    <w:tmpl w:val="D2A23FEC"/>
    <w:lvl w:ilvl="0" w:tplc="84F2C9F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7168F"/>
    <w:multiLevelType w:val="hybridMultilevel"/>
    <w:tmpl w:val="E620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D404F"/>
    <w:multiLevelType w:val="hybridMultilevel"/>
    <w:tmpl w:val="AF7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92E51"/>
    <w:multiLevelType w:val="multilevel"/>
    <w:tmpl w:val="167845F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15" w15:restartNumberingAfterBreak="0">
    <w:nsid w:val="5B047D3B"/>
    <w:multiLevelType w:val="hybridMultilevel"/>
    <w:tmpl w:val="32F69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50D83"/>
    <w:multiLevelType w:val="hybridMultilevel"/>
    <w:tmpl w:val="373A0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557B1"/>
    <w:multiLevelType w:val="multilevel"/>
    <w:tmpl w:val="DA220B8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14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4">
    <w:abstractNumId w:val="3"/>
  </w:num>
  <w:num w:numId="5">
    <w:abstractNumId w:val="17"/>
  </w:num>
  <w:num w:numId="6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7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8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3"/>
      <w:lvl w:ilvl="1">
        <w:start w:val="3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9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0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1">
    <w:abstractNumId w:val="14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6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7">
    <w:abstractNumId w:val="14"/>
    <w:lvlOverride w:ilvl="0">
      <w:startOverride w:val="5"/>
      <w:lvl w:ilvl="0">
        <w:start w:val="5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5"/>
      <w:lvl w:ilvl="1">
        <w:start w:val="5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18">
    <w:abstractNumId w:val="14"/>
    <w:lvlOverride w:ilvl="0">
      <w:startOverride w:val="6"/>
      <w:lvl w:ilvl="0">
        <w:start w:val="6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19">
    <w:abstractNumId w:val="2"/>
  </w:num>
  <w:num w:numId="20">
    <w:abstractNumId w:val="16"/>
  </w:num>
  <w:num w:numId="21">
    <w:abstractNumId w:val="12"/>
  </w:num>
  <w:num w:numId="22">
    <w:abstractNumId w:val="14"/>
    <w:lvlOverride w:ilvl="0">
      <w:lvl w:ilvl="0">
        <w:start w:val="1"/>
        <w:numFmt w:val="decimal"/>
        <w:pStyle w:val="10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0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3">
    <w:abstractNumId w:val="6"/>
  </w:num>
  <w:num w:numId="24">
    <w:abstractNumId w:val="13"/>
  </w:num>
  <w:num w:numId="25">
    <w:abstractNumId w:val="4"/>
  </w:num>
  <w:num w:numId="26">
    <w:abstractNumId w:val="15"/>
  </w:num>
  <w:num w:numId="27">
    <w:abstractNumId w:val="10"/>
  </w:num>
  <w:num w:numId="28">
    <w:abstractNumId w:val="7"/>
  </w:num>
  <w:num w:numId="29">
    <w:abstractNumId w:val="5"/>
  </w:num>
  <w:num w:numId="30">
    <w:abstractNumId w:val="18"/>
  </w:num>
  <w:num w:numId="31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F71"/>
    <w:rsid w:val="00020DC6"/>
    <w:rsid w:val="0003352D"/>
    <w:rsid w:val="00057E66"/>
    <w:rsid w:val="00060066"/>
    <w:rsid w:val="00077C7D"/>
    <w:rsid w:val="0008579F"/>
    <w:rsid w:val="000D378F"/>
    <w:rsid w:val="000D6DD8"/>
    <w:rsid w:val="000E1655"/>
    <w:rsid w:val="000F4D8B"/>
    <w:rsid w:val="00103D6E"/>
    <w:rsid w:val="00106FA1"/>
    <w:rsid w:val="00110086"/>
    <w:rsid w:val="0012088F"/>
    <w:rsid w:val="00121C78"/>
    <w:rsid w:val="00133375"/>
    <w:rsid w:val="0013604A"/>
    <w:rsid w:val="0014216D"/>
    <w:rsid w:val="00145106"/>
    <w:rsid w:val="001570C0"/>
    <w:rsid w:val="00161253"/>
    <w:rsid w:val="0017447D"/>
    <w:rsid w:val="00175228"/>
    <w:rsid w:val="00184140"/>
    <w:rsid w:val="0018553E"/>
    <w:rsid w:val="00192C76"/>
    <w:rsid w:val="001A2292"/>
    <w:rsid w:val="001B06AF"/>
    <w:rsid w:val="001B2F06"/>
    <w:rsid w:val="001C4291"/>
    <w:rsid w:val="00200CBB"/>
    <w:rsid w:val="0020548C"/>
    <w:rsid w:val="0020602B"/>
    <w:rsid w:val="00212DF5"/>
    <w:rsid w:val="0022334B"/>
    <w:rsid w:val="0022521F"/>
    <w:rsid w:val="002274E9"/>
    <w:rsid w:val="00227EDB"/>
    <w:rsid w:val="0023272B"/>
    <w:rsid w:val="00254737"/>
    <w:rsid w:val="0025492E"/>
    <w:rsid w:val="00271D68"/>
    <w:rsid w:val="00281503"/>
    <w:rsid w:val="00286550"/>
    <w:rsid w:val="002A2A09"/>
    <w:rsid w:val="002A4C01"/>
    <w:rsid w:val="002C74FC"/>
    <w:rsid w:val="002F5BD8"/>
    <w:rsid w:val="002F6C50"/>
    <w:rsid w:val="00305814"/>
    <w:rsid w:val="00315C0B"/>
    <w:rsid w:val="003258C7"/>
    <w:rsid w:val="0033179D"/>
    <w:rsid w:val="00347E91"/>
    <w:rsid w:val="00361B73"/>
    <w:rsid w:val="00371BCD"/>
    <w:rsid w:val="00376D28"/>
    <w:rsid w:val="00381D8D"/>
    <w:rsid w:val="00382A16"/>
    <w:rsid w:val="003849F9"/>
    <w:rsid w:val="003908E2"/>
    <w:rsid w:val="003A3A9D"/>
    <w:rsid w:val="003C0CEA"/>
    <w:rsid w:val="003C3FCE"/>
    <w:rsid w:val="003D274D"/>
    <w:rsid w:val="003D33EF"/>
    <w:rsid w:val="003D5A34"/>
    <w:rsid w:val="003F3505"/>
    <w:rsid w:val="0040179F"/>
    <w:rsid w:val="00401C70"/>
    <w:rsid w:val="00404ACE"/>
    <w:rsid w:val="00405610"/>
    <w:rsid w:val="00410904"/>
    <w:rsid w:val="00414440"/>
    <w:rsid w:val="004225F7"/>
    <w:rsid w:val="00423497"/>
    <w:rsid w:val="00430FC0"/>
    <w:rsid w:val="004317E7"/>
    <w:rsid w:val="00432ADA"/>
    <w:rsid w:val="00444190"/>
    <w:rsid w:val="0046323A"/>
    <w:rsid w:val="00471E2F"/>
    <w:rsid w:val="00474C09"/>
    <w:rsid w:val="004849EF"/>
    <w:rsid w:val="0048501A"/>
    <w:rsid w:val="00493458"/>
    <w:rsid w:val="00495DA8"/>
    <w:rsid w:val="004964E9"/>
    <w:rsid w:val="004A3328"/>
    <w:rsid w:val="004D07CA"/>
    <w:rsid w:val="004F34E5"/>
    <w:rsid w:val="00504ED9"/>
    <w:rsid w:val="00506795"/>
    <w:rsid w:val="00507B57"/>
    <w:rsid w:val="00525F6E"/>
    <w:rsid w:val="00535420"/>
    <w:rsid w:val="00546A89"/>
    <w:rsid w:val="00551812"/>
    <w:rsid w:val="00585FF7"/>
    <w:rsid w:val="005A43E7"/>
    <w:rsid w:val="005B236D"/>
    <w:rsid w:val="005D607D"/>
    <w:rsid w:val="005E1948"/>
    <w:rsid w:val="005E3FBD"/>
    <w:rsid w:val="005F0D69"/>
    <w:rsid w:val="005F2A77"/>
    <w:rsid w:val="0060060E"/>
    <w:rsid w:val="00611B96"/>
    <w:rsid w:val="006123C7"/>
    <w:rsid w:val="00613196"/>
    <w:rsid w:val="00624E0A"/>
    <w:rsid w:val="00637133"/>
    <w:rsid w:val="006429FA"/>
    <w:rsid w:val="0065688C"/>
    <w:rsid w:val="0066045E"/>
    <w:rsid w:val="006673EC"/>
    <w:rsid w:val="006817BC"/>
    <w:rsid w:val="00682DA2"/>
    <w:rsid w:val="00686BE5"/>
    <w:rsid w:val="006A191E"/>
    <w:rsid w:val="006B7FC8"/>
    <w:rsid w:val="006C3CDD"/>
    <w:rsid w:val="006C771B"/>
    <w:rsid w:val="006D0026"/>
    <w:rsid w:val="006E3F04"/>
    <w:rsid w:val="006E4C26"/>
    <w:rsid w:val="006F1EC2"/>
    <w:rsid w:val="006F2E85"/>
    <w:rsid w:val="006F56F5"/>
    <w:rsid w:val="006F6A1C"/>
    <w:rsid w:val="007022BB"/>
    <w:rsid w:val="007141F6"/>
    <w:rsid w:val="00715608"/>
    <w:rsid w:val="0072526C"/>
    <w:rsid w:val="007419F8"/>
    <w:rsid w:val="007449AF"/>
    <w:rsid w:val="00751B80"/>
    <w:rsid w:val="00765F7F"/>
    <w:rsid w:val="0077418B"/>
    <w:rsid w:val="007809AE"/>
    <w:rsid w:val="007A6097"/>
    <w:rsid w:val="007A7B98"/>
    <w:rsid w:val="007C2565"/>
    <w:rsid w:val="007C43B9"/>
    <w:rsid w:val="007D43E0"/>
    <w:rsid w:val="007D5F61"/>
    <w:rsid w:val="007F0760"/>
    <w:rsid w:val="00810526"/>
    <w:rsid w:val="00811BEC"/>
    <w:rsid w:val="00816D16"/>
    <w:rsid w:val="008220BB"/>
    <w:rsid w:val="008233DE"/>
    <w:rsid w:val="0083593A"/>
    <w:rsid w:val="00840C2A"/>
    <w:rsid w:val="00846A64"/>
    <w:rsid w:val="00847334"/>
    <w:rsid w:val="008543EE"/>
    <w:rsid w:val="00864E3C"/>
    <w:rsid w:val="00875C3B"/>
    <w:rsid w:val="00875EE5"/>
    <w:rsid w:val="00877F57"/>
    <w:rsid w:val="00885A1E"/>
    <w:rsid w:val="008C5DF3"/>
    <w:rsid w:val="008F0D06"/>
    <w:rsid w:val="009002C6"/>
    <w:rsid w:val="00910575"/>
    <w:rsid w:val="00915563"/>
    <w:rsid w:val="00925D19"/>
    <w:rsid w:val="00932830"/>
    <w:rsid w:val="00935667"/>
    <w:rsid w:val="00937087"/>
    <w:rsid w:val="00940B79"/>
    <w:rsid w:val="00941A36"/>
    <w:rsid w:val="009533D2"/>
    <w:rsid w:val="009574B9"/>
    <w:rsid w:val="00961259"/>
    <w:rsid w:val="00961A7F"/>
    <w:rsid w:val="00986203"/>
    <w:rsid w:val="009B12FD"/>
    <w:rsid w:val="009B55FF"/>
    <w:rsid w:val="009C6920"/>
    <w:rsid w:val="009D57B8"/>
    <w:rsid w:val="00A02AB4"/>
    <w:rsid w:val="00A07C39"/>
    <w:rsid w:val="00A1308E"/>
    <w:rsid w:val="00A235C1"/>
    <w:rsid w:val="00A25BDC"/>
    <w:rsid w:val="00A45E6E"/>
    <w:rsid w:val="00A47F71"/>
    <w:rsid w:val="00A63061"/>
    <w:rsid w:val="00A6365E"/>
    <w:rsid w:val="00A71D54"/>
    <w:rsid w:val="00A76D5B"/>
    <w:rsid w:val="00A84799"/>
    <w:rsid w:val="00A8724D"/>
    <w:rsid w:val="00A9418C"/>
    <w:rsid w:val="00A94436"/>
    <w:rsid w:val="00A952FB"/>
    <w:rsid w:val="00AA37DA"/>
    <w:rsid w:val="00AA6AFC"/>
    <w:rsid w:val="00AB692D"/>
    <w:rsid w:val="00AC31F4"/>
    <w:rsid w:val="00AC6431"/>
    <w:rsid w:val="00AD35D0"/>
    <w:rsid w:val="00AE0CE8"/>
    <w:rsid w:val="00AE1B68"/>
    <w:rsid w:val="00AE3185"/>
    <w:rsid w:val="00AE329B"/>
    <w:rsid w:val="00AF5521"/>
    <w:rsid w:val="00B03D80"/>
    <w:rsid w:val="00B0573D"/>
    <w:rsid w:val="00B068D2"/>
    <w:rsid w:val="00B10542"/>
    <w:rsid w:val="00B24864"/>
    <w:rsid w:val="00B352E2"/>
    <w:rsid w:val="00B40966"/>
    <w:rsid w:val="00B4175B"/>
    <w:rsid w:val="00B466B0"/>
    <w:rsid w:val="00B71B43"/>
    <w:rsid w:val="00B76867"/>
    <w:rsid w:val="00B81596"/>
    <w:rsid w:val="00B85020"/>
    <w:rsid w:val="00B9436E"/>
    <w:rsid w:val="00BA6E58"/>
    <w:rsid w:val="00BB41C2"/>
    <w:rsid w:val="00BB62DD"/>
    <w:rsid w:val="00BD0D65"/>
    <w:rsid w:val="00BF3148"/>
    <w:rsid w:val="00BF3A4F"/>
    <w:rsid w:val="00C15C55"/>
    <w:rsid w:val="00C2101E"/>
    <w:rsid w:val="00C22C2A"/>
    <w:rsid w:val="00C26313"/>
    <w:rsid w:val="00C3366B"/>
    <w:rsid w:val="00C336F4"/>
    <w:rsid w:val="00C405BD"/>
    <w:rsid w:val="00C46FF1"/>
    <w:rsid w:val="00C52180"/>
    <w:rsid w:val="00C52658"/>
    <w:rsid w:val="00C57EAD"/>
    <w:rsid w:val="00C62D02"/>
    <w:rsid w:val="00C73FBD"/>
    <w:rsid w:val="00C76204"/>
    <w:rsid w:val="00C80B02"/>
    <w:rsid w:val="00C83C26"/>
    <w:rsid w:val="00C8681E"/>
    <w:rsid w:val="00C93598"/>
    <w:rsid w:val="00CB20CE"/>
    <w:rsid w:val="00CB2AEA"/>
    <w:rsid w:val="00CC0825"/>
    <w:rsid w:val="00CC3450"/>
    <w:rsid w:val="00CD1BD9"/>
    <w:rsid w:val="00CD3B9E"/>
    <w:rsid w:val="00CD5BC1"/>
    <w:rsid w:val="00CF5E60"/>
    <w:rsid w:val="00D069A6"/>
    <w:rsid w:val="00D11090"/>
    <w:rsid w:val="00D31795"/>
    <w:rsid w:val="00D419BB"/>
    <w:rsid w:val="00D41B47"/>
    <w:rsid w:val="00D428A7"/>
    <w:rsid w:val="00D46CA5"/>
    <w:rsid w:val="00D47261"/>
    <w:rsid w:val="00D52BF3"/>
    <w:rsid w:val="00D55AFB"/>
    <w:rsid w:val="00D57CA8"/>
    <w:rsid w:val="00D62642"/>
    <w:rsid w:val="00D932AD"/>
    <w:rsid w:val="00D97EC3"/>
    <w:rsid w:val="00DB0FA8"/>
    <w:rsid w:val="00DE184E"/>
    <w:rsid w:val="00DF6FE7"/>
    <w:rsid w:val="00E03A18"/>
    <w:rsid w:val="00E16333"/>
    <w:rsid w:val="00E17E9B"/>
    <w:rsid w:val="00E21CCC"/>
    <w:rsid w:val="00E351B7"/>
    <w:rsid w:val="00E431BA"/>
    <w:rsid w:val="00E63848"/>
    <w:rsid w:val="00E66EBC"/>
    <w:rsid w:val="00E7137F"/>
    <w:rsid w:val="00E83E45"/>
    <w:rsid w:val="00E97BCF"/>
    <w:rsid w:val="00EA36AF"/>
    <w:rsid w:val="00EA43B9"/>
    <w:rsid w:val="00EA7242"/>
    <w:rsid w:val="00EB34E0"/>
    <w:rsid w:val="00EB79A8"/>
    <w:rsid w:val="00ED3165"/>
    <w:rsid w:val="00ED6EA3"/>
    <w:rsid w:val="00EE1F35"/>
    <w:rsid w:val="00F07BF1"/>
    <w:rsid w:val="00F27068"/>
    <w:rsid w:val="00F46884"/>
    <w:rsid w:val="00F5460C"/>
    <w:rsid w:val="00F72D13"/>
    <w:rsid w:val="00F76EE5"/>
    <w:rsid w:val="00F82E37"/>
    <w:rsid w:val="00F87472"/>
    <w:rsid w:val="00F9148D"/>
    <w:rsid w:val="00F9321C"/>
    <w:rsid w:val="00F96809"/>
    <w:rsid w:val="00FA64A1"/>
    <w:rsid w:val="00FC3058"/>
    <w:rsid w:val="00FF459E"/>
    <w:rsid w:val="00FF5BBA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6932F4"/>
  <w15:docId w15:val="{9AF84433-C27C-402D-8904-C00C19B2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47F71"/>
    <w:rPr>
      <w:sz w:val="24"/>
      <w:szCs w:val="24"/>
    </w:rPr>
  </w:style>
  <w:style w:type="paragraph" w:styleId="11">
    <w:name w:val="heading 1"/>
    <w:basedOn w:val="a0"/>
    <w:next w:val="a0"/>
    <w:link w:val="12"/>
    <w:qFormat/>
    <w:rsid w:val="00A47F7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1">
    <w:name w:val="heading 2"/>
    <w:basedOn w:val="a0"/>
    <w:next w:val="a0"/>
    <w:qFormat/>
    <w:rsid w:val="0028655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qFormat/>
    <w:rsid w:val="0028655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Мой"/>
    <w:basedOn w:val="a3"/>
    <w:rsid w:val="00E431BA"/>
    <w:pPr>
      <w:numPr>
        <w:numId w:val="1"/>
      </w:numPr>
    </w:pPr>
  </w:style>
  <w:style w:type="character" w:customStyle="1" w:styleId="12">
    <w:name w:val="Заголовок 1 Знак"/>
    <w:link w:val="11"/>
    <w:rsid w:val="00A47F7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FontStyle12">
    <w:name w:val="Font Style12"/>
    <w:rsid w:val="00A47F71"/>
    <w:rPr>
      <w:rFonts w:ascii="Times New Roman" w:hAnsi="Times New Roman" w:cs="Times New Roman"/>
      <w:sz w:val="26"/>
      <w:szCs w:val="26"/>
    </w:rPr>
  </w:style>
  <w:style w:type="paragraph" w:customStyle="1" w:styleId="ConsPlusNormal">
    <w:name w:val="ConsPlusNormal"/>
    <w:rsid w:val="00A47F7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Style7">
    <w:name w:val="Style7"/>
    <w:basedOn w:val="a0"/>
    <w:rsid w:val="00A47F71"/>
    <w:rPr>
      <w:color w:val="000000"/>
      <w:szCs w:val="20"/>
    </w:rPr>
  </w:style>
  <w:style w:type="character" w:customStyle="1" w:styleId="FontStyle36">
    <w:name w:val="Font Style36"/>
    <w:rsid w:val="00A47F71"/>
    <w:rPr>
      <w:rFonts w:ascii="Times New Roman" w:hAnsi="Times New Roman"/>
      <w:b/>
      <w:sz w:val="22"/>
    </w:rPr>
  </w:style>
  <w:style w:type="paragraph" w:customStyle="1" w:styleId="Style14">
    <w:name w:val="Style14"/>
    <w:basedOn w:val="a0"/>
    <w:rsid w:val="00A47F71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0"/>
    <w:rsid w:val="00A47F71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0"/>
    <w:rsid w:val="00A47F71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A47F71"/>
    <w:rPr>
      <w:rFonts w:ascii="Times New Roman" w:hAnsi="Times New Roman"/>
      <w:sz w:val="22"/>
    </w:rPr>
  </w:style>
  <w:style w:type="character" w:customStyle="1" w:styleId="FontStyle39">
    <w:name w:val="Font Style39"/>
    <w:rsid w:val="00A47F71"/>
    <w:rPr>
      <w:rFonts w:ascii="Times New Roman" w:hAnsi="Times New Roman"/>
      <w:i/>
      <w:sz w:val="18"/>
    </w:rPr>
  </w:style>
  <w:style w:type="paragraph" w:customStyle="1" w:styleId="Style21">
    <w:name w:val="Style21"/>
    <w:basedOn w:val="a0"/>
    <w:rsid w:val="00A47F71"/>
    <w:pPr>
      <w:spacing w:line="276" w:lineRule="exact"/>
      <w:ind w:firstLine="557"/>
      <w:jc w:val="both"/>
    </w:pPr>
    <w:rPr>
      <w:color w:val="000000"/>
      <w:szCs w:val="20"/>
    </w:rPr>
  </w:style>
  <w:style w:type="character" w:customStyle="1" w:styleId="FontStyle37">
    <w:name w:val="Font Style37"/>
    <w:rsid w:val="00A47F71"/>
    <w:rPr>
      <w:rFonts w:ascii="Times New Roman" w:hAnsi="Times New Roman"/>
      <w:i/>
      <w:sz w:val="22"/>
    </w:rPr>
  </w:style>
  <w:style w:type="character" w:styleId="a4">
    <w:name w:val="Hyperlink"/>
    <w:rsid w:val="00A47F71"/>
    <w:rPr>
      <w:color w:val="0000FF"/>
      <w:u w:val="single"/>
    </w:rPr>
  </w:style>
  <w:style w:type="paragraph" w:styleId="13">
    <w:name w:val="toc 1"/>
    <w:basedOn w:val="a0"/>
    <w:next w:val="a0"/>
    <w:autoRedefine/>
    <w:semiHidden/>
    <w:rsid w:val="00A47F71"/>
    <w:pPr>
      <w:spacing w:before="240"/>
    </w:pPr>
    <w:rPr>
      <w:b/>
    </w:rPr>
  </w:style>
  <w:style w:type="paragraph" w:styleId="22">
    <w:name w:val="toc 2"/>
    <w:basedOn w:val="a0"/>
    <w:next w:val="a0"/>
    <w:autoRedefine/>
    <w:semiHidden/>
    <w:rsid w:val="00A47F71"/>
    <w:pPr>
      <w:ind w:left="709"/>
    </w:pPr>
  </w:style>
  <w:style w:type="paragraph" w:customStyle="1" w:styleId="1">
    <w:name w:val="1_МойСтиль"/>
    <w:rsid w:val="0077418B"/>
    <w:pPr>
      <w:numPr>
        <w:numId w:val="2"/>
      </w:numPr>
      <w:spacing w:before="120"/>
      <w:jc w:val="center"/>
    </w:pPr>
    <w:rPr>
      <w:b/>
      <w:caps/>
      <w:sz w:val="24"/>
      <w:szCs w:val="24"/>
    </w:rPr>
  </w:style>
  <w:style w:type="paragraph" w:customStyle="1" w:styleId="2">
    <w:name w:val="2_МойСтиль"/>
    <w:rsid w:val="0077418B"/>
    <w:pPr>
      <w:numPr>
        <w:ilvl w:val="1"/>
        <w:numId w:val="2"/>
      </w:numPr>
      <w:spacing w:before="120"/>
      <w:jc w:val="both"/>
    </w:pPr>
    <w:rPr>
      <w:b/>
      <w:sz w:val="24"/>
      <w:szCs w:val="24"/>
    </w:rPr>
  </w:style>
  <w:style w:type="paragraph" w:customStyle="1" w:styleId="10">
    <w:name w:val="_1СтильЗаголовка"/>
    <w:rsid w:val="00B24864"/>
    <w:pPr>
      <w:numPr>
        <w:numId w:val="3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0">
    <w:name w:val="_2СтильЗаголовка"/>
    <w:rsid w:val="001B2F06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0"/>
    <w:rsid w:val="001B2F06"/>
    <w:pPr>
      <w:numPr>
        <w:ilvl w:val="2"/>
      </w:numPr>
    </w:pPr>
  </w:style>
  <w:style w:type="table" w:styleId="a5">
    <w:name w:val="Table Grid"/>
    <w:basedOn w:val="a2"/>
    <w:rsid w:val="00A95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rsid w:val="00624E0A"/>
    <w:rPr>
      <w:sz w:val="24"/>
      <w:szCs w:val="24"/>
    </w:rPr>
  </w:style>
  <w:style w:type="paragraph" w:styleId="a8">
    <w:name w:val="footer"/>
    <w:basedOn w:val="a0"/>
    <w:link w:val="a9"/>
    <w:rsid w:val="00624E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624E0A"/>
    <w:rPr>
      <w:sz w:val="24"/>
      <w:szCs w:val="24"/>
    </w:rPr>
  </w:style>
  <w:style w:type="paragraph" w:styleId="aa">
    <w:name w:val="List Paragraph"/>
    <w:basedOn w:val="a0"/>
    <w:uiPriority w:val="34"/>
    <w:qFormat/>
    <w:rsid w:val="006E3F04"/>
    <w:pPr>
      <w:ind w:left="720"/>
      <w:contextualSpacing/>
    </w:pPr>
  </w:style>
  <w:style w:type="paragraph" w:styleId="ab">
    <w:name w:val="Block Text"/>
    <w:basedOn w:val="a0"/>
    <w:rsid w:val="004964E9"/>
    <w:pPr>
      <w:autoSpaceDE w:val="0"/>
      <w:autoSpaceDN w:val="0"/>
      <w:ind w:left="1134" w:right="-105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rfu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urfu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ORKER\Application%20Data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213</TotalTime>
  <Pages>13</Pages>
  <Words>3523</Words>
  <Characters>20087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WORKER</dc:creator>
  <cp:lastModifiedBy>С.С. Уколов</cp:lastModifiedBy>
  <cp:revision>177</cp:revision>
  <cp:lastPrinted>2013-04-22T06:21:00Z</cp:lastPrinted>
  <dcterms:created xsi:type="dcterms:W3CDTF">2017-07-05T09:00:00Z</dcterms:created>
  <dcterms:modified xsi:type="dcterms:W3CDTF">2018-11-19T10:13:00Z</dcterms:modified>
</cp:coreProperties>
</file>