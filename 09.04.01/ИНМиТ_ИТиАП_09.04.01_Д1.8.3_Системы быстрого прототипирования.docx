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EBB" w:rsidRDefault="009A0EBB" w:rsidP="009A0EBB">
      <w:pPr>
        <w:jc w:val="center"/>
      </w:pPr>
      <w:r>
        <w:t>МИНИСТЕРСТВО ОБРАЗОВАНИЯ И НАУКИ РОССИЙСКОЙ ФЕДЕРАЦИИ</w:t>
      </w:r>
    </w:p>
    <w:p w:rsidR="009A0EBB" w:rsidRDefault="009A0EBB" w:rsidP="009A0EBB">
      <w:pPr>
        <w:jc w:val="center"/>
      </w:pPr>
      <w:r>
        <w:t>Федеральное государственное автономное образовательное учреждение</w:t>
      </w:r>
    </w:p>
    <w:p w:rsidR="009A0EBB" w:rsidRDefault="009A0EBB" w:rsidP="009A0EBB">
      <w:pPr>
        <w:jc w:val="center"/>
      </w:pPr>
      <w:r>
        <w:t>высшего образования</w:t>
      </w:r>
    </w:p>
    <w:p w:rsidR="009A0EBB" w:rsidRDefault="009A0EBB" w:rsidP="009A0EBB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9A0EBB" w:rsidRPr="002A739C" w:rsidRDefault="009A0EBB" w:rsidP="009A0EBB">
      <w:pPr>
        <w:jc w:val="center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37060B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37060B">
        <w:rPr>
          <w:iCs/>
          <w:caps/>
          <w:color w:val="000000"/>
          <w:spacing w:val="-1"/>
        </w:rPr>
        <w:t>Системы быстрого прототипирования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6E7590" w:rsidRPr="00EE00EB" w:rsidTr="006112A3">
        <w:trPr>
          <w:trHeight w:val="148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6D0390" w:rsidRDefault="006E7590" w:rsidP="006112A3">
            <w:pPr>
              <w:rPr>
                <w:lang w:val="en-US"/>
              </w:rPr>
            </w:pPr>
            <w:r w:rsidRPr="00EE00EB">
              <w:rPr>
                <w:b/>
              </w:rPr>
              <w:t>Модуль</w:t>
            </w:r>
            <w:r w:rsidRPr="00CD34C4">
              <w:tab/>
            </w:r>
            <w:r>
              <w:t>М1.</w:t>
            </w:r>
            <w:r>
              <w:rPr>
                <w:lang w:val="en-US"/>
              </w:rPr>
              <w:t>8</w:t>
            </w:r>
          </w:p>
          <w:p w:rsidR="006E7590" w:rsidRPr="0063540B" w:rsidRDefault="006E7590" w:rsidP="006112A3">
            <w:r w:rsidRPr="006D0390">
              <w:t>Автоматизация проектиров</w:t>
            </w:r>
            <w:r w:rsidR="000A0634">
              <w:t>а</w:t>
            </w:r>
            <w:r w:rsidRPr="006D0390">
              <w:t>ния</w:t>
            </w:r>
          </w:p>
        </w:tc>
        <w:tc>
          <w:tcPr>
            <w:tcW w:w="4225" w:type="dxa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E7590" w:rsidRPr="0063540B" w:rsidRDefault="006E7590" w:rsidP="006112A3"/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Образовательная программа</w:t>
            </w:r>
          </w:p>
          <w:p w:rsidR="006E7590" w:rsidRPr="003F40FD" w:rsidRDefault="006E7590" w:rsidP="006112A3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6E7590" w:rsidRDefault="006E7590" w:rsidP="006112A3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6E7590" w:rsidRPr="009A1950" w:rsidRDefault="006E7590" w:rsidP="006112A3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E7590" w:rsidRPr="009A1950" w:rsidRDefault="006E7590" w:rsidP="006112A3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E7590" w:rsidRPr="00D31623" w:rsidRDefault="006E7590" w:rsidP="006112A3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E7590" w:rsidRPr="00EE00EB" w:rsidRDefault="006E7590" w:rsidP="006112A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E7590" w:rsidRPr="00131F6B" w:rsidRDefault="006E7590" w:rsidP="006112A3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6E7590" w:rsidRPr="00EE00EB" w:rsidRDefault="006E7590" w:rsidP="006112A3">
            <w:pPr>
              <w:jc w:val="both"/>
            </w:pPr>
          </w:p>
        </w:tc>
      </w:tr>
      <w:tr w:rsidR="006E7590" w:rsidRPr="00EE00EB" w:rsidTr="006112A3">
        <w:trPr>
          <w:trHeight w:val="332"/>
        </w:trPr>
        <w:tc>
          <w:tcPr>
            <w:tcW w:w="6072" w:type="dxa"/>
            <w:shd w:val="clear" w:color="auto" w:fill="auto"/>
          </w:tcPr>
          <w:p w:rsidR="006E7590" w:rsidRPr="00EE00EB" w:rsidRDefault="006E7590" w:rsidP="006112A3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E7590" w:rsidRPr="0058684D" w:rsidRDefault="006E7590" w:rsidP="006112A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6DC" w:rsidRPr="002A739C" w:rsidRDefault="003756DC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9A0EBB" w:rsidRPr="002A739C" w:rsidRDefault="009A0EBB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0A0634">
        <w:rPr>
          <w:b/>
          <w:bCs/>
          <w:color w:val="000000"/>
        </w:rPr>
        <w:t>8</w:t>
      </w:r>
    </w:p>
    <w:p w:rsidR="00A8369D" w:rsidRDefault="00A8369D" w:rsidP="006A3F5D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A0EBB" w:rsidTr="009A0EBB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A0EBB" w:rsidRDefault="009A0EBB" w:rsidP="009A0EBB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Default="009A0EBB" w:rsidP="009A0EBB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  <w:tr w:rsidR="009A0EBB" w:rsidRPr="00EE00EB" w:rsidTr="009A0EBB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0EBB" w:rsidRPr="00477D03" w:rsidRDefault="009A0EBB" w:rsidP="009A0EBB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0EBB" w:rsidRPr="00EE00EB" w:rsidRDefault="009A0EBB" w:rsidP="009A0EBB">
            <w:pPr>
              <w:snapToGrid w:val="0"/>
              <w:ind w:right="2"/>
              <w:jc w:val="center"/>
            </w:pPr>
          </w:p>
        </w:tc>
      </w:tr>
    </w:tbl>
    <w:p w:rsidR="009A0EBB" w:rsidRPr="00EE00EB" w:rsidRDefault="009A0EBB" w:rsidP="009A0EBB">
      <w:pPr>
        <w:jc w:val="both"/>
        <w:rPr>
          <w:spacing w:val="-3"/>
        </w:rPr>
      </w:pPr>
    </w:p>
    <w:p w:rsidR="00090FEF" w:rsidRDefault="00090FEF" w:rsidP="00090FEF">
      <w:pPr>
        <w:spacing w:before="360" w:after="360"/>
        <w:jc w:val="both"/>
      </w:pPr>
      <w:r>
        <w:t>Руководитель модуля                                                                                              А.А. Петунин</w:t>
      </w:r>
    </w:p>
    <w:p w:rsidR="009A0EBB" w:rsidRPr="009E0BD3" w:rsidRDefault="009A0EBB" w:rsidP="009A0EBB">
      <w:pPr>
        <w:jc w:val="both"/>
      </w:pPr>
      <w:bookmarkStart w:id="0" w:name="_GoBack"/>
      <w:bookmarkEnd w:id="0"/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9A0EBB" w:rsidRPr="00EE00EB" w:rsidRDefault="009A0EBB" w:rsidP="009A0EBB">
      <w:pPr>
        <w:ind w:firstLine="709"/>
        <w:jc w:val="both"/>
      </w:pPr>
    </w:p>
    <w:p w:rsidR="009A0EBB" w:rsidRPr="00807340" w:rsidRDefault="009A0EBB" w:rsidP="009A0EBB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9A0EBB" w:rsidRPr="00807340" w:rsidRDefault="009A0EBB" w:rsidP="009A0EBB">
      <w:pPr>
        <w:ind w:firstLine="709"/>
        <w:jc w:val="both"/>
      </w:pPr>
    </w:p>
    <w:p w:rsidR="009A0EBB" w:rsidRPr="002B1965" w:rsidRDefault="009A0EBB" w:rsidP="009A0EBB">
      <w:pPr>
        <w:ind w:firstLine="709"/>
        <w:jc w:val="both"/>
      </w:pPr>
      <w:r w:rsidRPr="00EE00EB">
        <w:t>Протокол № ______   от __________ г.</w:t>
      </w:r>
    </w:p>
    <w:p w:rsidR="009A0EBB" w:rsidRPr="00807340" w:rsidRDefault="009A0EBB" w:rsidP="009A0EBB">
      <w:pPr>
        <w:jc w:val="both"/>
        <w:rPr>
          <w:spacing w:val="-3"/>
        </w:rPr>
      </w:pPr>
    </w:p>
    <w:p w:rsidR="009A0EBB" w:rsidRPr="0070465E" w:rsidRDefault="009A0EBB" w:rsidP="009A0EBB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9A0EBB" w:rsidRPr="00B4013A" w:rsidRDefault="009A0EBB" w:rsidP="009A0EBB">
      <w:pPr>
        <w:ind w:left="7079" w:firstLine="709"/>
        <w:jc w:val="both"/>
      </w:pPr>
      <w:r>
        <w:t>А.А. Петунин</w:t>
      </w:r>
    </w:p>
    <w:p w:rsidR="009A0EBB" w:rsidRPr="006907FB" w:rsidRDefault="009A0EBB" w:rsidP="009A0EBB">
      <w:pPr>
        <w:jc w:val="both"/>
        <w:rPr>
          <w:spacing w:val="-3"/>
        </w:rPr>
      </w:pPr>
    </w:p>
    <w:p w:rsidR="009A0EBB" w:rsidRPr="006E69FD" w:rsidRDefault="009A0EBB" w:rsidP="009A0EBB">
      <w:pPr>
        <w:ind w:firstLine="709"/>
        <w:jc w:val="both"/>
      </w:pPr>
      <w:r w:rsidRPr="006E69FD">
        <w:t>Согласовано:</w:t>
      </w:r>
    </w:p>
    <w:p w:rsidR="009A0EBB" w:rsidRPr="00EE00EB" w:rsidRDefault="009A0EBB" w:rsidP="009A0EBB">
      <w:pPr>
        <w:ind w:firstLine="709"/>
        <w:jc w:val="both"/>
      </w:pPr>
    </w:p>
    <w:p w:rsidR="009A0EBB" w:rsidRDefault="009A0EBB" w:rsidP="009A0EBB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Pr="002B1FA7" w:rsidRDefault="00806DB5" w:rsidP="002F40A2">
      <w:pPr>
        <w:ind w:firstLine="708"/>
        <w:jc w:val="both"/>
      </w:pPr>
      <w:r>
        <w:t>Дисциплина</w:t>
      </w:r>
      <w:r w:rsidR="002B1FA7">
        <w:t xml:space="preserve"> </w:t>
      </w:r>
      <w:r>
        <w:t>«</w:t>
      </w:r>
      <w:r w:rsidR="00626A23" w:rsidRPr="00626A23">
        <w:t>Системы быстрого прототипирования</w:t>
      </w:r>
      <w:r>
        <w:t>»</w:t>
      </w:r>
      <w:r w:rsidR="002B1FA7">
        <w:t xml:space="preserve"> </w:t>
      </w:r>
      <w:r w:rsidRPr="00806DB5">
        <w:t>входит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вариативную</w:t>
      </w:r>
      <w:r w:rsidR="00626A23">
        <w:t xml:space="preserve"> (по выбору студента)</w:t>
      </w:r>
      <w:r w:rsidR="002B1FA7">
        <w:t xml:space="preserve"> </w:t>
      </w:r>
      <w:r w:rsidRPr="00806DB5">
        <w:t>часть</w:t>
      </w:r>
      <w:r w:rsidR="002B1FA7">
        <w:t xml:space="preserve"> </w:t>
      </w:r>
      <w:r w:rsidRPr="00806DB5">
        <w:t>образовательной</w:t>
      </w:r>
      <w:r w:rsidR="002B1FA7">
        <w:t xml:space="preserve"> </w:t>
      </w:r>
      <w:r w:rsidRPr="00806DB5">
        <w:t>программы</w:t>
      </w:r>
      <w:r w:rsidR="002B1FA7">
        <w:t xml:space="preserve"> </w:t>
      </w:r>
      <w:r w:rsidRPr="00806DB5">
        <w:t>в</w:t>
      </w:r>
      <w:r w:rsidR="002B1FA7">
        <w:t xml:space="preserve"> </w:t>
      </w:r>
      <w:r w:rsidRPr="00806DB5">
        <w:t>составе</w:t>
      </w:r>
      <w:r w:rsidR="002B1FA7">
        <w:t xml:space="preserve"> </w:t>
      </w:r>
      <w:r w:rsidRPr="00806DB5">
        <w:t>модуля</w:t>
      </w:r>
      <w:r w:rsidR="002B1FA7">
        <w:t xml:space="preserve"> </w:t>
      </w:r>
      <w:r>
        <w:t>«</w:t>
      </w:r>
      <w:r w:rsidR="00626A23" w:rsidRPr="00626A23">
        <w:t>Автоматизация проектиров</w:t>
      </w:r>
      <w:r w:rsidR="001963C4">
        <w:t>а</w:t>
      </w:r>
      <w:r w:rsidR="00626A23" w:rsidRPr="00626A23">
        <w:t>ния</w:t>
      </w:r>
      <w:r>
        <w:t>».</w:t>
      </w:r>
      <w:r w:rsidR="002B1FA7">
        <w:t xml:space="preserve"> </w:t>
      </w:r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</w:t>
      </w:r>
      <w:r w:rsidR="00DB3E14">
        <w:t xml:space="preserve">осваиваются </w:t>
      </w:r>
      <w:r w:rsidR="0044438F" w:rsidRPr="001F6A55">
        <w:t>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</w:t>
      </w:r>
      <w:r w:rsidR="00DB3E14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>Процесс изучения дисциплины включает лекции, практические занятия, самостоятельную работу студента. Осно</w:t>
      </w:r>
      <w:r>
        <w:t>вные формы интерактивного обуче</w:t>
      </w:r>
      <w:r w:rsidRPr="00E00320">
        <w:t>ния –</w:t>
      </w:r>
      <w:r w:rsidR="00575484">
        <w:t xml:space="preserve"> </w:t>
      </w:r>
      <w:r w:rsidR="006051A0">
        <w:t>проблемное обучение</w:t>
      </w:r>
      <w:r w:rsidRPr="00E00320">
        <w:t xml:space="preserve"> и командная работа.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DB3E14">
        <w:t>зачёт</w:t>
      </w:r>
      <w:r w:rsidRPr="00E00320">
        <w:t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</w:t>
      </w:r>
      <w:r w:rsidR="00035328">
        <w:t>ых, домашних</w:t>
      </w:r>
      <w:r w:rsidRPr="00E00320">
        <w:t xml:space="preserve"> и практических работ, </w:t>
      </w:r>
      <w:r w:rsidR="000A11A7">
        <w:t>зачёта</w:t>
      </w:r>
      <w:r w:rsidRPr="00E00320">
        <w:t>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 xml:space="preserve">: </w:t>
      </w:r>
      <w:r w:rsidR="00342FB9" w:rsidRPr="002B1FA7">
        <w:rPr>
          <w:iCs/>
        </w:rPr>
        <w:t>Русский</w:t>
      </w:r>
      <w:r w:rsidR="00342FB9">
        <w:rPr>
          <w:b/>
          <w:iCs/>
        </w:rPr>
        <w:t>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2A739C" w:rsidRDefault="00806DB5" w:rsidP="00806DB5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3"/>
      </w:tblGrid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ОПК-2</w:t>
            </w:r>
            <w:r w:rsidRPr="009C0402">
              <w:t>: культура мышления, способность выстраивать логику рассуждений и высказываний, основанных на интерпретации данных, интегрированных из разных областей науки и техники, выносить суждения на основании неполных данных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ПК-3</w:t>
            </w:r>
            <w:r w:rsidRPr="009C0402">
              <w:t>: знанием методов оптимизации и умение применять их при решении задач профессиональной деятельности</w:t>
            </w:r>
          </w:p>
        </w:tc>
      </w:tr>
      <w:tr w:rsidR="004A31C0" w:rsidRPr="009C0402" w:rsidTr="006112A3">
        <w:tc>
          <w:tcPr>
            <w:tcW w:w="9853" w:type="dxa"/>
          </w:tcPr>
          <w:p w:rsidR="004A31C0" w:rsidRPr="009C0402" w:rsidRDefault="004A31C0" w:rsidP="006112A3">
            <w:pPr>
              <w:jc w:val="both"/>
            </w:pPr>
            <w:r w:rsidRPr="009C0402">
              <w:rPr>
                <w:b/>
              </w:rPr>
              <w:t>ПК-18</w:t>
            </w:r>
            <w:r w:rsidRPr="009C0402">
              <w:t xml:space="preserve">: способностью к разработке программного обеспечения для создания трехмерных изображений; </w:t>
            </w:r>
          </w:p>
        </w:tc>
      </w:tr>
    </w:tbl>
    <w:p w:rsidR="00E81613" w:rsidRPr="006A713F" w:rsidRDefault="00E81613" w:rsidP="00766558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Знать и понимать: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основные понятия и определения в области аддитивных технологий и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видах аддитивных технологий, их принципах и оборудовании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понятие о программных средствах проектирования под аддитивные технологии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DE618F" w:rsidRPr="00DE618F" w:rsidRDefault="00DE618F" w:rsidP="00DE618F">
      <w:pPr>
        <w:pStyle w:val="a6"/>
        <w:numPr>
          <w:ilvl w:val="0"/>
          <w:numId w:val="29"/>
        </w:numPr>
        <w:rPr>
          <w:spacing w:val="-5"/>
        </w:rPr>
      </w:pPr>
      <w:r w:rsidRPr="00DE618F">
        <w:rPr>
          <w:spacing w:val="-5"/>
        </w:rPr>
        <w:t>принцип выбора материалов для аддитивных технологий</w:t>
      </w:r>
    </w:p>
    <w:p w:rsidR="00DE618F" w:rsidRPr="001F6A55" w:rsidRDefault="00DE618F" w:rsidP="00DE618F">
      <w:pPr>
        <w:ind w:firstLine="720"/>
        <w:rPr>
          <w:spacing w:val="-5"/>
        </w:rPr>
      </w:pPr>
    </w:p>
    <w:p w:rsidR="00DE618F" w:rsidRPr="001F6A55" w:rsidRDefault="00DE618F" w:rsidP="00DE618F">
      <w:pPr>
        <w:ind w:firstLine="720"/>
        <w:rPr>
          <w:spacing w:val="-5"/>
        </w:rPr>
      </w:pPr>
      <w:r w:rsidRPr="001F6A55">
        <w:rPr>
          <w:b/>
          <w:spacing w:val="-5"/>
        </w:rPr>
        <w:t>Уметь:</w:t>
      </w:r>
      <w:r w:rsidRPr="001F6A55">
        <w:rPr>
          <w:spacing w:val="-5"/>
        </w:rPr>
        <w:t xml:space="preserve"> </w:t>
      </w:r>
    </w:p>
    <w:p w:rsidR="00DE618F" w:rsidRPr="00DE618F" w:rsidRDefault="00DE618F" w:rsidP="00DE618F">
      <w:pPr>
        <w:pStyle w:val="a6"/>
        <w:numPr>
          <w:ilvl w:val="0"/>
          <w:numId w:val="30"/>
        </w:numPr>
        <w:rPr>
          <w:spacing w:val="-5"/>
        </w:rPr>
      </w:pPr>
      <w:r w:rsidRPr="00DE618F">
        <w:rPr>
          <w:spacing w:val="-5"/>
        </w:rPr>
        <w:t>применять знания и понимание</w:t>
      </w:r>
      <w:r w:rsidRPr="00DE618F">
        <w:rPr>
          <w:color w:val="C00000"/>
          <w:spacing w:val="-5"/>
        </w:rPr>
        <w:t xml:space="preserve"> </w:t>
      </w:r>
      <w:r w:rsidRPr="00DE618F">
        <w:rPr>
          <w:spacing w:val="-5"/>
        </w:rPr>
        <w:t>для</w:t>
      </w:r>
      <w:r w:rsidR="006A3D5D" w:rsidRPr="00067A50">
        <w:rPr>
          <w:spacing w:val="-5"/>
        </w:rPr>
        <w:t>: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 xml:space="preserve">выбора технологии производства изделия под конкретную задачу 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проектирования изделия под технологию аддитивного производства</w:t>
      </w:r>
    </w:p>
    <w:p w:rsidR="00DE618F" w:rsidRPr="001F6A55" w:rsidRDefault="00DE618F" w:rsidP="00DE618F">
      <w:pPr>
        <w:numPr>
          <w:ilvl w:val="1"/>
          <w:numId w:val="30"/>
        </w:numPr>
        <w:rPr>
          <w:spacing w:val="-5"/>
        </w:rPr>
      </w:pPr>
      <w:r w:rsidRPr="001F6A55">
        <w:rPr>
          <w:spacing w:val="-5"/>
        </w:rPr>
        <w:t>формирования задания на производство данного изделия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t xml:space="preserve">выносить суждения в области изучения </w:t>
      </w:r>
    </w:p>
    <w:p w:rsidR="00DE618F" w:rsidRPr="00C63C48" w:rsidRDefault="00DE618F" w:rsidP="00C63C48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C63C48">
        <w:rPr>
          <w:color w:val="000000" w:themeColor="text1"/>
          <w:spacing w:val="-5"/>
        </w:rPr>
        <w:lastRenderedPageBreak/>
        <w:t xml:space="preserve">комментировать данные и результаты, связанные с областью изучения </w:t>
      </w:r>
    </w:p>
    <w:p w:rsidR="00335BD1" w:rsidRDefault="00335BD1" w:rsidP="00DE618F">
      <w:pPr>
        <w:ind w:firstLine="720"/>
        <w:rPr>
          <w:b/>
          <w:spacing w:val="-5"/>
        </w:rPr>
      </w:pPr>
    </w:p>
    <w:p w:rsidR="00F6776D" w:rsidRDefault="00F6776D" w:rsidP="00DE618F">
      <w:pPr>
        <w:ind w:firstLine="720"/>
        <w:rPr>
          <w:b/>
          <w:spacing w:val="-5"/>
        </w:rPr>
      </w:pPr>
      <w:r>
        <w:rPr>
          <w:b/>
          <w:spacing w:val="-5"/>
        </w:rPr>
        <w:t>Владеть:</w:t>
      </w:r>
    </w:p>
    <w:p w:rsidR="00F6776D" w:rsidRPr="00F6776D" w:rsidRDefault="00F6776D" w:rsidP="00F6776D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F6776D">
        <w:rPr>
          <w:color w:val="000000" w:themeColor="text1"/>
          <w:spacing w:val="-5"/>
        </w:rPr>
        <w:t>навыками реализации методов проектирования при разработке концепции изделий и их параметрической детализации путем трехмерного моделирования</w:t>
      </w:r>
    </w:p>
    <w:p w:rsidR="00F6776D" w:rsidRPr="00F6776D" w:rsidRDefault="00F6776D" w:rsidP="00F6776D">
      <w:pPr>
        <w:pStyle w:val="a6"/>
        <w:numPr>
          <w:ilvl w:val="0"/>
          <w:numId w:val="30"/>
        </w:numPr>
        <w:rPr>
          <w:color w:val="000000" w:themeColor="text1"/>
          <w:spacing w:val="-5"/>
        </w:rPr>
      </w:pPr>
      <w:r w:rsidRPr="00F6776D">
        <w:rPr>
          <w:color w:val="000000" w:themeColor="text1"/>
          <w:spacing w:val="-5"/>
        </w:rPr>
        <w:t>навыками практического использования технологий быстрого прототипирования на производственной стадии жизненного цикла изделий</w:t>
      </w:r>
    </w:p>
    <w:p w:rsidR="00E13E48" w:rsidRPr="002B1FA7" w:rsidRDefault="00E13E48" w:rsidP="00E13E48">
      <w:pPr>
        <w:spacing w:before="60" w:after="60"/>
        <w:ind w:left="964"/>
        <w:jc w:val="both"/>
        <w:rPr>
          <w:bCs/>
          <w:caps/>
        </w:rPr>
      </w:pPr>
    </w:p>
    <w:p w:rsidR="008B502C" w:rsidRPr="00CF48B9" w:rsidRDefault="00410CCF" w:rsidP="00E81613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992"/>
        <w:gridCol w:w="1418"/>
        <w:gridCol w:w="850"/>
      </w:tblGrid>
      <w:tr w:rsidR="00A5369F" w:rsidRPr="006410E5" w:rsidTr="00766558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66558" w:rsidRPr="006410E5" w:rsidTr="00766558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66558" w:rsidRPr="006410E5" w:rsidRDefault="00766558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1A58B0" w:rsidRDefault="00766558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D756AF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766558" w:rsidRPr="006410E5" w:rsidTr="00766558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794ED9" w:rsidRDefault="00766558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A5369F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66558" w:rsidRPr="00E80A6C" w:rsidRDefault="00E80A6C" w:rsidP="003E69A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766558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3E69A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6558" w:rsidRPr="00DB75AD" w:rsidRDefault="00766558" w:rsidP="00D756AF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6558" w:rsidRPr="006410E5" w:rsidRDefault="00766558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E80A6C" w:rsidRDefault="00766558" w:rsidP="00E80A6C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E80A6C">
              <w:t>2</w:t>
            </w:r>
            <w:r>
              <w:rPr>
                <w:lang w:val="en-US"/>
              </w:rPr>
              <w:t>.3</w:t>
            </w:r>
            <w:r w:rsidR="00E80A6C"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  <w:tr w:rsidR="00766558" w:rsidRPr="006410E5" w:rsidTr="00766558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6558" w:rsidRPr="006410E5" w:rsidRDefault="00766558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D756AF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6558" w:rsidRPr="006410E5" w:rsidRDefault="00766558" w:rsidP="003E69AE">
            <w:pPr>
              <w:snapToGrid w:val="0"/>
              <w:jc w:val="center"/>
            </w:pPr>
          </w:p>
        </w:tc>
      </w:tr>
    </w:tbl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E26BC8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Код</w:t>
            </w:r>
          </w:p>
          <w:p w:rsidR="00AB4CC1" w:rsidRPr="00E26BC8" w:rsidRDefault="00AB4CC1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E26BC8">
              <w:rPr>
                <w:b/>
              </w:rPr>
              <w:t>Раздел, тема</w:t>
            </w:r>
          </w:p>
          <w:p w:rsidR="00AB4CC1" w:rsidRPr="00E26BC8" w:rsidRDefault="006617A5" w:rsidP="003E69AE">
            <w:pPr>
              <w:jc w:val="center"/>
              <w:rPr>
                <w:b/>
              </w:rPr>
            </w:pPr>
            <w:r w:rsidRPr="00E26BC8"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26BC8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E26BC8">
              <w:rPr>
                <w:b/>
              </w:rPr>
              <w:t xml:space="preserve">Содержание </w:t>
            </w:r>
          </w:p>
        </w:tc>
      </w:tr>
      <w:tr w:rsidR="00E26BC8" w:rsidRPr="00E26BC8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История, общие сведения, описание основных технологий, пути развития</w:t>
            </w:r>
          </w:p>
        </w:tc>
      </w:tr>
      <w:tr w:rsidR="00E26BC8" w:rsidRPr="00E26BC8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Технологии производства, характеристики, требования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Виды, особенности, принципы работы, решение прикладных задач</w:t>
            </w:r>
          </w:p>
        </w:tc>
      </w:tr>
      <w:tr w:rsidR="00E26BC8" w:rsidRPr="00E26BC8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center"/>
              <w:rPr>
                <w:b/>
              </w:rPr>
            </w:pPr>
            <w:r w:rsidRPr="00E26BC8">
              <w:rPr>
                <w:b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E26BC8">
            <w:pPr>
              <w:shd w:val="clear" w:color="auto" w:fill="FFFFFF"/>
              <w:snapToGrid w:val="0"/>
              <w:jc w:val="center"/>
            </w:pPr>
            <w:r w:rsidRPr="00E26BC8"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26BC8" w:rsidRPr="00E26BC8" w:rsidRDefault="00E26BC8" w:rsidP="006112A3">
            <w:pPr>
              <w:snapToGrid w:val="0"/>
              <w:jc w:val="both"/>
            </w:pPr>
            <w:r w:rsidRPr="00E26BC8">
              <w:t>Концепция, методология, основные приемы, прогнозирование результатов</w:t>
            </w: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3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75"/>
        <w:gridCol w:w="2508"/>
        <w:gridCol w:w="610"/>
        <w:gridCol w:w="441"/>
        <w:gridCol w:w="480"/>
        <w:gridCol w:w="470"/>
        <w:gridCol w:w="369"/>
        <w:gridCol w:w="553"/>
        <w:gridCol w:w="503"/>
        <w:gridCol w:w="556"/>
        <w:gridCol w:w="566"/>
        <w:gridCol w:w="520"/>
        <w:gridCol w:w="329"/>
        <w:gridCol w:w="556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18"/>
        <w:gridCol w:w="342"/>
        <w:gridCol w:w="553"/>
        <w:gridCol w:w="421"/>
        <w:gridCol w:w="480"/>
        <w:gridCol w:w="424"/>
        <w:gridCol w:w="431"/>
        <w:gridCol w:w="421"/>
        <w:gridCol w:w="536"/>
      </w:tblGrid>
      <w:tr w:rsidR="003465AA" w:rsidRPr="003C3315" w:rsidTr="00335BD1">
        <w:trPr>
          <w:trHeight w:val="209"/>
          <w:jc w:val="center"/>
        </w:trPr>
        <w:tc>
          <w:tcPr>
            <w:tcW w:w="390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00612E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 w:rsidR="00335BD1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3465AA" w:rsidRPr="003C3315" w:rsidTr="00335BD1">
        <w:trPr>
          <w:trHeight w:val="495"/>
          <w:jc w:val="center"/>
        </w:trPr>
        <w:tc>
          <w:tcPr>
            <w:tcW w:w="1091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5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7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335BD1">
        <w:trPr>
          <w:trHeight w:val="1463"/>
          <w:jc w:val="center"/>
        </w:trPr>
        <w:tc>
          <w:tcPr>
            <w:tcW w:w="144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62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46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1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6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52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57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42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60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5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3465AA" w:rsidRPr="003C3315" w:rsidTr="00335BD1">
        <w:trPr>
          <w:trHeight w:val="2264"/>
          <w:jc w:val="center"/>
        </w:trPr>
        <w:tc>
          <w:tcPr>
            <w:tcW w:w="144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6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1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8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72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58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0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6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28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6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Р1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textDirection w:val="btLr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Р2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Р3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D52151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D52151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Pr="00977610" w:rsidRDefault="00335BD1">
            <w:pPr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Р4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335B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21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FB093B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35BD1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335BD1" w:rsidRDefault="00335BD1" w:rsidP="00335BD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Р5</w:t>
            </w:r>
          </w:p>
        </w:tc>
        <w:tc>
          <w:tcPr>
            <w:tcW w:w="762" w:type="pct"/>
            <w:shd w:val="clear" w:color="auto" w:fill="auto"/>
            <w:vAlign w:val="center"/>
          </w:tcPr>
          <w:p w:rsidR="00335BD1" w:rsidRDefault="00DD75DA">
            <w:pPr>
              <w:rPr>
                <w:sz w:val="16"/>
                <w:szCs w:val="16"/>
              </w:rPr>
            </w:pPr>
            <w:r w:rsidRPr="00DD75DA">
              <w:rPr>
                <w:sz w:val="16"/>
                <w:szCs w:val="16"/>
              </w:rPr>
              <w:t>Инжиниринг под АТ</w:t>
            </w:r>
          </w:p>
        </w:tc>
        <w:tc>
          <w:tcPr>
            <w:tcW w:w="185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35BD1" w:rsidRPr="00A7127C" w:rsidRDefault="00335BD1">
            <w:pPr>
              <w:jc w:val="right"/>
              <w:rPr>
                <w:rFonts w:ascii="Arial CYR" w:hAnsi="Arial CYR" w:cs="Arial CYR"/>
                <w:bCs/>
                <w:sz w:val="16"/>
                <w:szCs w:val="16"/>
                <w:lang w:val="en-US"/>
              </w:rPr>
            </w:pP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335BD1" w:rsidRPr="007107A2" w:rsidRDefault="007107A2" w:rsidP="0028038E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335BD1" w:rsidRDefault="00335BD1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335BD1" w:rsidRDefault="00335BD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noWrap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335BD1" w:rsidRPr="003C3315" w:rsidRDefault="00335BD1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FC6556" w:rsidRPr="003C3315" w:rsidTr="00335BD1">
        <w:trPr>
          <w:trHeight w:val="209"/>
          <w:jc w:val="center"/>
        </w:trPr>
        <w:tc>
          <w:tcPr>
            <w:tcW w:w="144" w:type="pct"/>
            <w:shd w:val="clear" w:color="auto" w:fill="auto"/>
            <w:noWrap/>
            <w:vAlign w:val="center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shd w:val="clear" w:color="auto" w:fill="auto"/>
            <w:noWrap/>
            <w:vAlign w:val="center"/>
          </w:tcPr>
          <w:p w:rsidR="00FC6556" w:rsidRPr="00894889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5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11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172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00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9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FC6556" w:rsidRPr="00D52151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68" w:type="pct"/>
            <w:shd w:val="clear" w:color="auto" w:fill="auto"/>
            <w:noWrap/>
            <w:vAlign w:val="center"/>
          </w:tcPr>
          <w:p w:rsidR="00FC6556" w:rsidRPr="00D52151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8" w:type="pct"/>
            <w:shd w:val="clear" w:color="auto" w:fill="auto"/>
            <w:noWrap/>
            <w:vAlign w:val="center"/>
          </w:tcPr>
          <w:p w:rsidR="00FC6556" w:rsidRPr="00977610" w:rsidRDefault="00D52151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FC6556" w:rsidRPr="00977610" w:rsidRDefault="00FC6556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29" w:type="pct"/>
            <w:vMerge/>
            <w:shd w:val="clear" w:color="auto" w:fill="auto"/>
            <w:noWrap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</w:tcPr>
          <w:p w:rsidR="00FC6556" w:rsidRPr="003C3315" w:rsidRDefault="00FC6556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25167C" w:rsidRDefault="0071371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25167C"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25167C" w:rsidRDefault="003465A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25167C" w:rsidRDefault="003465A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25167C" w:rsidRDefault="003465AA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25167C" w:rsidRPr="003C3315" w:rsidTr="00335BD1">
        <w:trPr>
          <w:trHeight w:val="209"/>
          <w:jc w:val="center"/>
        </w:trPr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3C3315" w:rsidRDefault="0025167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3C3315" w:rsidRDefault="0025167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Проект по модулю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0A2D90" w:rsidRDefault="0025167C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Default="0025167C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400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5167C" w:rsidRPr="000A2D90" w:rsidRDefault="0025167C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Default="0025167C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652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3C3315" w:rsidRDefault="0025167C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167C" w:rsidRPr="0025167C" w:rsidRDefault="0025167C" w:rsidP="0025167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25167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</w:tr>
      <w:tr w:rsidR="003465AA" w:rsidRPr="003C3315" w:rsidTr="00335BD1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Default="00A30447" w:rsidP="001E1019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1E1019">
      <w:pPr>
        <w:ind w:firstLine="720"/>
        <w:jc w:val="both"/>
        <w:rPr>
          <w:lang w:val="en-US"/>
        </w:rPr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FC6556" w:rsidRPr="001F6A55" w:rsidTr="006112A3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Код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 xml:space="preserve">раздела, </w:t>
            </w:r>
          </w:p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темы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b/>
                <w:bCs/>
              </w:rPr>
              <w:t>Время на выполнение работы (час.)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1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Разработка задание на производство изделия методом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t>10</w:t>
            </w:r>
          </w:p>
        </w:tc>
      </w:tr>
      <w:tr w:rsidR="00FC6556" w:rsidRPr="001F6A55" w:rsidTr="006112A3">
        <w:trPr>
          <w:trHeight w:val="270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  <w:rPr>
                <w:sz w:val="20"/>
                <w:szCs w:val="20"/>
              </w:rPr>
            </w:pPr>
            <w:r w:rsidRPr="001F6A55">
              <w:rPr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2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rPr>
                <w:b/>
              </w:rPr>
            </w:pPr>
            <w:r w:rsidRPr="001F6A55">
              <w:t>Расчет свойств изделия в зависимости от выбора материалов изготовления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8</w:t>
            </w:r>
          </w:p>
        </w:tc>
      </w:tr>
      <w:tr w:rsidR="00FC6556" w:rsidRPr="001F6A55" w:rsidTr="006112A3">
        <w:trPr>
          <w:trHeight w:val="694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jc w:val="center"/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3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Моделирование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FC6556" w:rsidP="006112A3">
            <w:pPr>
              <w:jc w:val="center"/>
              <w:rPr>
                <w:bCs/>
              </w:rPr>
            </w:pPr>
            <w:r w:rsidRPr="001F6A55">
              <w:rPr>
                <w:bCs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hd w:val="clear" w:color="auto" w:fill="FFFFFF"/>
              <w:jc w:val="center"/>
              <w:rPr>
                <w:sz w:val="16"/>
                <w:szCs w:val="16"/>
              </w:rPr>
            </w:pPr>
            <w:r w:rsidRPr="001F6A55">
              <w:rPr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  <w:r w:rsidRPr="001F6A55">
              <w:t>4</w:t>
            </w: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r w:rsidRPr="001F6A55">
              <w:t>Проектирование изделия для изготовления по технологии СЛС</w:t>
            </w:r>
          </w:p>
        </w:tc>
        <w:tc>
          <w:tcPr>
            <w:tcW w:w="1559" w:type="dxa"/>
            <w:vAlign w:val="center"/>
          </w:tcPr>
          <w:p w:rsidR="00FC6556" w:rsidRPr="001F6A55" w:rsidRDefault="00D361FC" w:rsidP="006112A3">
            <w:pPr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</w:tr>
      <w:tr w:rsidR="00FC6556" w:rsidRPr="001F6A55" w:rsidTr="006112A3">
        <w:trPr>
          <w:trHeight w:val="255"/>
        </w:trPr>
        <w:tc>
          <w:tcPr>
            <w:tcW w:w="1088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1322" w:type="dxa"/>
            <w:vAlign w:val="center"/>
          </w:tcPr>
          <w:p w:rsidR="00FC6556" w:rsidRPr="001F6A55" w:rsidRDefault="00FC6556" w:rsidP="006112A3">
            <w:pPr>
              <w:snapToGrid w:val="0"/>
              <w:jc w:val="center"/>
            </w:pPr>
          </w:p>
        </w:tc>
        <w:tc>
          <w:tcPr>
            <w:tcW w:w="5954" w:type="dxa"/>
            <w:vAlign w:val="center"/>
          </w:tcPr>
          <w:p w:rsidR="00FC6556" w:rsidRPr="001F6A55" w:rsidRDefault="00FC6556" w:rsidP="006112A3">
            <w:pPr>
              <w:jc w:val="right"/>
            </w:pPr>
            <w:r w:rsidRPr="001F6A55">
              <w:rPr>
                <w:b/>
              </w:rPr>
              <w:t>Всего:</w:t>
            </w:r>
          </w:p>
        </w:tc>
        <w:tc>
          <w:tcPr>
            <w:tcW w:w="1559" w:type="dxa"/>
            <w:vAlign w:val="center"/>
          </w:tcPr>
          <w:p w:rsidR="00FC6556" w:rsidRPr="00D361FC" w:rsidRDefault="00FC6556" w:rsidP="006112A3">
            <w:pPr>
              <w:snapToGrid w:val="0"/>
              <w:jc w:val="center"/>
            </w:pPr>
            <w:r w:rsidRPr="001F6A55">
              <w:rPr>
                <w:lang w:val="en-US"/>
              </w:rPr>
              <w:t>3</w:t>
            </w:r>
            <w:r w:rsidR="00D361FC">
              <w:t>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A96502" w:rsidRDefault="00DD75DA" w:rsidP="00DD75DA">
      <w:pPr>
        <w:pStyle w:val="a6"/>
        <w:numPr>
          <w:ilvl w:val="3"/>
          <w:numId w:val="4"/>
        </w:numPr>
        <w:jc w:val="both"/>
      </w:pPr>
      <w:r w:rsidRPr="00DD75DA">
        <w:t>Программное обеспечение для инжиниринга под АТ</w:t>
      </w:r>
    </w:p>
    <w:p w:rsidR="00DD75DA" w:rsidRPr="00DD75DA" w:rsidRDefault="00DD75DA" w:rsidP="00A96502">
      <w:pPr>
        <w:pStyle w:val="a6"/>
        <w:ind w:left="1080"/>
        <w:jc w:val="both"/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Default="00A30447" w:rsidP="00A30447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A30447">
      <w:pPr>
        <w:ind w:firstLine="720"/>
        <w:jc w:val="both"/>
        <w:rPr>
          <w:lang w:val="en-US"/>
        </w:rPr>
      </w:pP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96502" w:rsidRDefault="00DD75DA" w:rsidP="00DD75DA">
      <w:pPr>
        <w:pStyle w:val="a6"/>
        <w:numPr>
          <w:ilvl w:val="0"/>
          <w:numId w:val="31"/>
        </w:numPr>
        <w:jc w:val="both"/>
      </w:pPr>
      <w:r w:rsidRPr="00DD75DA">
        <w:t>Инжиниринг под АТ</w:t>
      </w:r>
    </w:p>
    <w:p w:rsidR="00DD75DA" w:rsidRPr="00A96502" w:rsidRDefault="00DD75DA" w:rsidP="00A30447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Default="0008402E" w:rsidP="0008402E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A96502" w:rsidRDefault="00A96502" w:rsidP="0008402E">
      <w:pPr>
        <w:ind w:firstLine="720"/>
        <w:jc w:val="both"/>
        <w:rPr>
          <w:lang w:val="en-US"/>
        </w:rPr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8E229F" w:rsidRDefault="008E229F" w:rsidP="008E229F">
      <w:pPr>
        <w:ind w:firstLine="720"/>
        <w:jc w:val="both"/>
        <w:rPr>
          <w:lang w:val="en-US"/>
        </w:rPr>
      </w:pPr>
      <w:r>
        <w:t>Не предусмотрено.</w:t>
      </w:r>
    </w:p>
    <w:p w:rsidR="00A96502" w:rsidRPr="007260E5" w:rsidRDefault="00A96502" w:rsidP="00A96502">
      <w:pPr>
        <w:pStyle w:val="a6"/>
        <w:ind w:left="1080"/>
        <w:jc w:val="both"/>
      </w:pP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9A0EB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E55A32" w:rsidRDefault="00E55A3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54786B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8F1EEA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A96502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8F1EEA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8F1EEA" w:rsidRDefault="00CA4202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CA4202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8F1EEA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786B" w:rsidRPr="00004091" w:rsidTr="009A0EB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9A0EB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Default="0054786B" w:rsidP="00FC6938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640660" w:rsidRDefault="0054786B" w:rsidP="00FC6938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54786B" w:rsidRDefault="0054786B" w:rsidP="00FC6938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Pr="00CA4202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786B" w:rsidRDefault="0054786B" w:rsidP="00FC6938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786B" w:rsidRPr="00004091" w:rsidRDefault="0054786B" w:rsidP="009A0EB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7087C" w:rsidRPr="0007087C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9F44C5" w:rsidRPr="002A5D4E" w:rsidRDefault="0007087C" w:rsidP="0007087C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9E3BAE" w:rsidRPr="009E3BAE" w:rsidRDefault="009E3BAE" w:rsidP="009E3BAE">
      <w:pPr>
        <w:pStyle w:val="a6"/>
        <w:numPr>
          <w:ilvl w:val="0"/>
          <w:numId w:val="32"/>
        </w:numPr>
      </w:pPr>
      <w:r w:rsidRPr="009E3BAE">
        <w:t>Зленко М.А.  АДДИТИВНЫЕ ТЕХНОЛОГИИ В МАШИНОСТРОЕНИИ. [Текст]: пособие для инженеров / Зленко М. А., Нагайцев М.В., Довбыш В.М.  – Изд-во ГНЦ РФ ФГУП «НАМИ». М. 2015 – 219 стр.</w:t>
      </w:r>
    </w:p>
    <w:p w:rsidR="00420E9C" w:rsidRDefault="00420E9C" w:rsidP="00420E9C">
      <w:pPr>
        <w:tabs>
          <w:tab w:val="num" w:pos="0"/>
        </w:tabs>
        <w:ind w:firstLine="720"/>
      </w:pPr>
    </w:p>
    <w:p w:rsidR="00B64D56" w:rsidRPr="002A5D4E" w:rsidRDefault="00B64D56" w:rsidP="00B64D56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9E3BAE" w:rsidRPr="009E3BAE" w:rsidRDefault="009E3BAE" w:rsidP="009E3BAE">
      <w:pPr>
        <w:pStyle w:val="a6"/>
        <w:numPr>
          <w:ilvl w:val="0"/>
          <w:numId w:val="34"/>
        </w:numPr>
        <w:autoSpaceDN w:val="0"/>
        <w:adjustRightInd w:val="0"/>
        <w:jc w:val="both"/>
        <w:rPr>
          <w:spacing w:val="-4"/>
        </w:rPr>
      </w:pPr>
      <w:r w:rsidRPr="009E3BAE">
        <w:rPr>
          <w:spacing w:val="-4"/>
        </w:rPr>
        <w:t xml:space="preserve">Шишковский И.В. Основы аддитивных технологий высокого разрешения[Текст]: </w:t>
      </w:r>
      <w:proofErr w:type="gramStart"/>
      <w:r w:rsidRPr="009E3BAE">
        <w:rPr>
          <w:spacing w:val="-4"/>
        </w:rPr>
        <w:t>монография  -</w:t>
      </w:r>
      <w:proofErr w:type="gramEnd"/>
      <w:r w:rsidRPr="009E3BAE">
        <w:rPr>
          <w:spacing w:val="-4"/>
        </w:rPr>
        <w:t xml:space="preserve">  СПб.:Питер, 2016  - 400 стр.</w:t>
      </w:r>
    </w:p>
    <w:p w:rsidR="00240CC9" w:rsidRDefault="00240CC9" w:rsidP="00240CC9">
      <w:pPr>
        <w:pStyle w:val="a6"/>
        <w:spacing w:line="360" w:lineRule="auto"/>
        <w:ind w:left="964"/>
        <w:jc w:val="both"/>
      </w:pP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</w:p>
    <w:p w:rsidR="00240CC9" w:rsidRPr="00240CC9" w:rsidRDefault="00240CC9" w:rsidP="00014B2D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0971F8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840B0E" w:rsidRDefault="00840B0E" w:rsidP="00840B0E">
      <w:pPr>
        <w:spacing w:line="360" w:lineRule="auto"/>
        <w:ind w:firstLine="720"/>
        <w:jc w:val="both"/>
        <w:rPr>
          <w:lang w:val="en-US"/>
        </w:rPr>
      </w:pPr>
      <w:r>
        <w:t>Не используются.</w:t>
      </w:r>
    </w:p>
    <w:p w:rsidR="00840B0E" w:rsidRPr="00840B0E" w:rsidRDefault="00840B0E" w:rsidP="00840B0E">
      <w:pPr>
        <w:spacing w:line="360" w:lineRule="auto"/>
        <w:ind w:firstLine="720"/>
        <w:jc w:val="both"/>
        <w:rPr>
          <w:lang w:val="en-US"/>
        </w:rPr>
      </w:pPr>
    </w:p>
    <w:p w:rsidR="009F44C5" w:rsidRPr="002A5D4E" w:rsidRDefault="002A5D4E" w:rsidP="00461A92">
      <w:pPr>
        <w:keepNext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0971F8">
      <w:pPr>
        <w:pStyle w:val="a6"/>
        <w:numPr>
          <w:ilvl w:val="0"/>
          <w:numId w:val="12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9E3BAE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9E3BAE" w:rsidRPr="009E3BAE" w:rsidRDefault="009E3BAE" w:rsidP="009E3BAE">
      <w:pPr>
        <w:pStyle w:val="a6"/>
        <w:numPr>
          <w:ilvl w:val="0"/>
          <w:numId w:val="12"/>
        </w:numPr>
      </w:pPr>
      <w:r w:rsidRPr="009E3BAE">
        <w:t xml:space="preserve">База данных нормативно – технической документации Техэксперт - </w:t>
      </w:r>
      <w:r w:rsidRPr="009E3BAE">
        <w:rPr>
          <w:u w:val="single"/>
        </w:rPr>
        <w:t>http://www.cntd.ru/</w:t>
      </w:r>
    </w:p>
    <w:p w:rsidR="00240CC9" w:rsidRPr="00331777" w:rsidRDefault="00240CC9" w:rsidP="00240CC9">
      <w:pPr>
        <w:pStyle w:val="a6"/>
        <w:ind w:left="1080"/>
      </w:pP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Pr="001963C4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</w:t>
      </w:r>
      <w:r w:rsidR="00840B0E">
        <w:t>м рабочим местом преподавателя.</w:t>
      </w:r>
    </w:p>
    <w:p w:rsidR="00631638" w:rsidRPr="00641240" w:rsidRDefault="00631638" w:rsidP="00240CC9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</w:t>
      </w:r>
      <w:r w:rsidR="00ED3A6E">
        <w:rPr>
          <w:b/>
          <w:bCs/>
          <w:lang w:val="en-US"/>
        </w:rPr>
        <w:t>120</w:t>
      </w:r>
      <w:r>
        <w:rPr>
          <w:b/>
          <w:bCs/>
        </w:rPr>
        <w:t xml:space="preserve"> = </w:t>
      </w:r>
      <w:r w:rsidR="00ED3A6E" w:rsidRPr="00ED3A6E">
        <w:rPr>
          <w:bCs/>
          <w:lang w:val="en-US"/>
        </w:rPr>
        <w:t>2</w:t>
      </w:r>
      <w:r w:rsidR="002764E5">
        <w:rPr>
          <w:bCs/>
          <w:lang w:val="en-US"/>
        </w:rPr>
        <w:t>.</w:t>
      </w:r>
      <w:r w:rsidRPr="00043073">
        <w:rPr>
          <w:bCs/>
        </w:rPr>
        <w:t>5</w:t>
      </w:r>
      <w:r w:rsidR="00ED3A6E">
        <w:rPr>
          <w:bCs/>
          <w:lang w:val="en-US"/>
        </w:rPr>
        <w:t>0</w:t>
      </w:r>
      <w:r w:rsidRPr="00043073">
        <w:rPr>
          <w:bCs/>
        </w:rPr>
        <w:t>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B90676" w:rsidRPr="00B90676">
              <w:t>0.</w:t>
            </w:r>
            <w:r w:rsidRPr="00B90676">
              <w:t>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2764E5" w:rsidRDefault="002764E5" w:rsidP="002764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>, 1-</w:t>
            </w:r>
            <w:r>
              <w:rPr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026796">
            <w:r w:rsidRPr="000971F8">
              <w:t xml:space="preserve">Выполнение </w:t>
            </w:r>
            <w:r w:rsidR="00026796">
              <w:t>расчётно-графической</w:t>
            </w:r>
            <w:r w:rsidRPr="000971F8">
              <w:t xml:space="preserve">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A44161" w:rsidRDefault="002764E5" w:rsidP="002764E5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</w:t>
            </w:r>
            <w:r w:rsidR="00A44161">
              <w:t>6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2764E5" w:rsidRDefault="004162ED" w:rsidP="002764E5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2764E5" w:rsidRPr="002764E5">
              <w:t>0.</w:t>
            </w:r>
            <w:r w:rsidR="002764E5">
              <w:t>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="002764E5">
              <w:t>– зачёт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9A0EBB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 xml:space="preserve">точной аттестации по лекциям – </w:t>
            </w:r>
            <w:r w:rsidR="002764E5" w:rsidRPr="002764E5">
              <w:t>0.6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9A0EBB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 w:rsidR="0089042E" w:rsidRPr="0089042E">
              <w:t>0.</w:t>
            </w:r>
            <w:r w:rsidRPr="0089042E">
              <w:t>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4162ED" w:rsidRPr="00641240" w:rsidRDefault="004162ED" w:rsidP="009A0EB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r w:rsidRPr="000971F8"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AD7F8F">
            <w:pPr>
              <w:jc w:val="center"/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 w:rsidR="00A44161">
              <w:t>10</w:t>
            </w:r>
            <w:r w:rsidR="004162ED" w:rsidRPr="000971F8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5B2D69" w:rsidP="009A0EB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0971F8" w:rsidRDefault="005B2D69" w:rsidP="009A0EBB">
            <w:pPr>
              <w:rPr>
                <w:lang w:val="en-US"/>
              </w:rPr>
            </w:pPr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5B2D69" w:rsidRDefault="005B2D69" w:rsidP="005B2D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  <w:r w:rsidR="004162ED" w:rsidRPr="000971F8">
              <w:t xml:space="preserve">, </w:t>
            </w:r>
            <w:r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7E2817" w:rsidP="009A0EBB">
            <w:r>
              <w:t>64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5B2D69" w:rsidRDefault="004162ED" w:rsidP="005B2D69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 w:rsidR="005B2D69" w:rsidRPr="005B2D69">
              <w:t>1.0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F453C8" w:rsidRDefault="004162ED" w:rsidP="009A0EBB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="00F453C8">
              <w:t>не предусмотрена</w:t>
            </w:r>
          </w:p>
          <w:p w:rsidR="004162ED" w:rsidRPr="00F453C8" w:rsidRDefault="004162ED" w:rsidP="009A0EBB">
            <w:r w:rsidRPr="00641240">
              <w:rPr>
                <w:b/>
              </w:rPr>
              <w:t>Весовой коэффициент значимости результатов промежуточной аттестации по практическим/семинарским занятиям</w:t>
            </w:r>
            <w:r w:rsidR="00F453C8" w:rsidRPr="00457F25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F453C8" w:rsidRPr="00F453C8">
              <w:t>0.0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Pr="000971F8" w:rsidRDefault="004162ED" w:rsidP="004162ED">
      <w:r w:rsidRPr="000971F8"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9A0EB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9A0EBB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0971F8" w:rsidTr="009A0EB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57F25" w:rsidRDefault="00457F25" w:rsidP="009A0EBB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971F8" w:rsidRDefault="004162ED" w:rsidP="009A0EBB">
            <w:pPr>
              <w:jc w:val="center"/>
              <w:rPr>
                <w:iCs/>
                <w:lang w:val="en-US"/>
              </w:rPr>
            </w:pPr>
            <w:r w:rsidRPr="000971F8">
              <w:rPr>
                <w:bCs/>
                <w:spacing w:val="-1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0971F8" w:rsidRDefault="000971F8" w:rsidP="00060744">
      <w:pPr>
        <w:ind w:firstLine="720"/>
        <w:jc w:val="both"/>
        <w:rPr>
          <w:lang w:val="en-US"/>
        </w:rPr>
      </w:pPr>
    </w:p>
    <w:p w:rsidR="00060744" w:rsidRPr="004D31BE" w:rsidRDefault="00060744" w:rsidP="00060744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D32E5" w:rsidP="000971F8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a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4B4CE3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 xml:space="preserve">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9A0EBB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9A0EBB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8055477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9A0EBB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1B3D05" w:rsidRPr="002004BD" w:rsidTr="009A0EBB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9A0EBB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9A0EBB"/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9A0EBB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9A0EBB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9A0EBB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9A0EBB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971F8">
      <w:pPr>
        <w:keepNext/>
        <w:keepLines/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00612E" w:rsidRDefault="000035B1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Pr="0000612E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414007">
        <w:rPr>
          <w:b/>
          <w:color w:val="auto"/>
          <w:sz w:val="24"/>
          <w:szCs w:val="24"/>
          <w:lang w:val="ru-RU"/>
        </w:rPr>
        <w:t>практических</w:t>
      </w:r>
      <w:r>
        <w:rPr>
          <w:b/>
          <w:color w:val="auto"/>
          <w:sz w:val="24"/>
          <w:szCs w:val="24"/>
          <w:lang w:val="ru-RU"/>
        </w:rPr>
        <w:t xml:space="preserve"> работ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rPr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spacing w:val="-5"/>
          <w:lang w:val="en-US"/>
        </w:rPr>
        <w:t>Quick</w:t>
      </w:r>
      <w:r w:rsidRPr="001F6A55">
        <w:rPr>
          <w:spacing w:val="-5"/>
        </w:rPr>
        <w:t>-</w:t>
      </w:r>
      <w:r w:rsidRPr="001F6A55">
        <w:rPr>
          <w:spacing w:val="-5"/>
          <w:lang w:val="en-US"/>
        </w:rPr>
        <w:t>Cast</w:t>
      </w:r>
      <w:r w:rsidRPr="001F6A55">
        <w:rPr>
          <w:spacing w:val="-5"/>
        </w:rPr>
        <w:t xml:space="preserve">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Выполнить послойное построение изделия </w:t>
      </w:r>
    </w:p>
    <w:p w:rsidR="00CE199F" w:rsidRPr="001F6A55" w:rsidRDefault="00CE199F" w:rsidP="00CE199F">
      <w:pPr>
        <w:numPr>
          <w:ilvl w:val="0"/>
          <w:numId w:val="35"/>
        </w:numPr>
        <w:jc w:val="both"/>
        <w:rPr>
          <w:spacing w:val="-5"/>
        </w:rPr>
      </w:pPr>
      <w:r w:rsidRPr="001F6A55">
        <w:t xml:space="preserve">Удалить  поддержки </w:t>
      </w:r>
    </w:p>
    <w:p w:rsidR="000F335D" w:rsidRPr="000F335D" w:rsidRDefault="000F335D" w:rsidP="000971F8">
      <w:pPr>
        <w:pStyle w:val="aa"/>
        <w:keepNext/>
        <w:keepLines/>
        <w:rPr>
          <w:rFonts w:ascii="Symbol" w:hAnsi="Symbol"/>
          <w:color w:val="auto"/>
          <w:sz w:val="24"/>
          <w:szCs w:val="24"/>
          <w:lang w:val="ru-RU"/>
        </w:rPr>
      </w:pPr>
    </w:p>
    <w:p w:rsidR="000F335D" w:rsidRDefault="000F335D" w:rsidP="000F335D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756AF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 xml:space="preserve">задания в составе </w:t>
      </w:r>
      <w:r w:rsidR="00CE199F">
        <w:rPr>
          <w:b/>
          <w:color w:val="auto"/>
          <w:sz w:val="24"/>
          <w:szCs w:val="24"/>
          <w:lang w:val="ru-RU"/>
        </w:rPr>
        <w:t>домашней</w:t>
      </w:r>
      <w:r>
        <w:rPr>
          <w:b/>
          <w:color w:val="auto"/>
          <w:sz w:val="24"/>
          <w:szCs w:val="24"/>
          <w:lang w:val="ru-RU"/>
        </w:rPr>
        <w:t xml:space="preserve"> работы</w:t>
      </w:r>
    </w:p>
    <w:p w:rsidR="00CE199F" w:rsidRPr="001F6A55" w:rsidRDefault="00CE199F" w:rsidP="00CE199F">
      <w:pPr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D756AF" w:rsidRDefault="00D756AF" w:rsidP="000035B1">
      <w:pPr>
        <w:pStyle w:val="aa"/>
        <w:rPr>
          <w:color w:val="auto"/>
          <w:sz w:val="24"/>
          <w:szCs w:val="24"/>
          <w:lang w:val="ru-RU"/>
        </w:rPr>
      </w:pPr>
    </w:p>
    <w:p w:rsidR="00A46106" w:rsidRDefault="00A46106" w:rsidP="00A46106">
      <w:pPr>
        <w:pStyle w:val="aa"/>
        <w:keepNext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расчётно-графической работы</w:t>
      </w:r>
    </w:p>
    <w:p w:rsidR="00A46106" w:rsidRPr="001F6A55" w:rsidRDefault="00A46106" w:rsidP="00A46106">
      <w:pPr>
        <w:ind w:firstLine="708"/>
      </w:pPr>
      <w:r w:rsidRPr="001F6A55">
        <w:t>Разработать модель объекта и документацию  для трехмерной печати</w:t>
      </w:r>
    </w:p>
    <w:p w:rsidR="00A46106" w:rsidRPr="00BF625D" w:rsidRDefault="00A46106" w:rsidP="000035B1">
      <w:pPr>
        <w:pStyle w:val="aa"/>
        <w:rPr>
          <w:color w:val="auto"/>
          <w:sz w:val="24"/>
          <w:szCs w:val="24"/>
          <w:lang w:val="ru-RU"/>
        </w:rPr>
      </w:pPr>
    </w:p>
    <w:p w:rsidR="00D756AF" w:rsidRDefault="00D756AF" w:rsidP="00F626AF">
      <w:pPr>
        <w:pStyle w:val="aa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A46106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D57154" w:rsidRDefault="00D57154" w:rsidP="00D57154">
      <w:pPr>
        <w:pStyle w:val="a6"/>
        <w:snapToGrid w:val="0"/>
        <w:ind w:left="567" w:right="34"/>
      </w:pPr>
      <w:r>
        <w:t>1. Аддитивные технологии. Основные понятия.</w:t>
      </w:r>
    </w:p>
    <w:p w:rsidR="00D57154" w:rsidRDefault="00D57154" w:rsidP="00D57154">
      <w:pPr>
        <w:pStyle w:val="a6"/>
        <w:snapToGrid w:val="0"/>
        <w:ind w:left="567" w:right="34"/>
      </w:pPr>
      <w:r>
        <w:t>2. Лазерная стереолитография.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3. Основные типы конструкций машин селективного лазерного сплавления.</w:t>
      </w:r>
    </w:p>
    <w:p w:rsidR="00D57154" w:rsidRDefault="00D57154" w:rsidP="00D57154">
      <w:pPr>
        <w:pStyle w:val="a6"/>
        <w:snapToGrid w:val="0"/>
        <w:ind w:left="567" w:right="34"/>
      </w:pPr>
      <w:r>
        <w:t>4. Общие технические требования к металлическим порошкам, применяемым в технологии SLM. Контролируемые параметры качества металлического порошка.</w:t>
      </w:r>
    </w:p>
    <w:p w:rsidR="00D57154" w:rsidRDefault="00D57154" w:rsidP="00D57154">
      <w:pPr>
        <w:pStyle w:val="a6"/>
        <w:snapToGrid w:val="0"/>
        <w:ind w:left="567" w:right="34"/>
      </w:pPr>
      <w:r>
        <w:t>5.Экструзия термопластика. Принцип.</w:t>
      </w:r>
    </w:p>
    <w:p w:rsidR="00D57154" w:rsidRDefault="00D57154" w:rsidP="00D57154">
      <w:pPr>
        <w:pStyle w:val="a6"/>
        <w:snapToGrid w:val="0"/>
        <w:ind w:left="567" w:right="34"/>
      </w:pPr>
      <w:r>
        <w:t>6.Описать преимущества и недостатки использования SLM в сравнении c EBM и DMD</w:t>
      </w:r>
    </w:p>
    <w:p w:rsidR="00D57154" w:rsidRDefault="00D57154" w:rsidP="00D57154">
      <w:pPr>
        <w:pStyle w:val="a6"/>
        <w:snapToGrid w:val="0"/>
        <w:ind w:left="567" w:right="34"/>
      </w:pPr>
      <w:r>
        <w:t>7.Технологии газовой атомизации VIGA, EIGA. Технология плазменной атомизации</w:t>
      </w:r>
    </w:p>
    <w:p w:rsidR="00D57154" w:rsidRDefault="00D57154" w:rsidP="00D57154">
      <w:pPr>
        <w:pStyle w:val="a6"/>
        <w:snapToGrid w:val="0"/>
        <w:ind w:left="567" w:right="34"/>
      </w:pPr>
      <w:r>
        <w:t>8.Гипсполимеризация.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9.Описать преимущества технологии селективного лазерного сплавления металлических материалов c технологиями литья</w:t>
      </w:r>
    </w:p>
    <w:p w:rsidR="00D57154" w:rsidRDefault="00D57154" w:rsidP="00D57154">
      <w:pPr>
        <w:pStyle w:val="a6"/>
        <w:snapToGrid w:val="0"/>
        <w:ind w:left="567" w:right="34"/>
      </w:pPr>
      <w:r>
        <w:t>10.Технологии центробежной атомизации REP, PREP</w:t>
      </w:r>
    </w:p>
    <w:p w:rsidR="00D57154" w:rsidRDefault="00D57154" w:rsidP="00D57154">
      <w:pPr>
        <w:pStyle w:val="a6"/>
        <w:snapToGrid w:val="0"/>
        <w:ind w:left="567" w:right="34"/>
      </w:pPr>
      <w:r>
        <w:t>11. Фотоплимеризация.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D57154" w:rsidRDefault="00D57154" w:rsidP="00D57154">
      <w:pPr>
        <w:pStyle w:val="a6"/>
        <w:snapToGrid w:val="0"/>
        <w:ind w:left="567" w:right="34"/>
      </w:pPr>
      <w:r>
        <w:t>13.Полиамидные порошковые материалы для SLS технологии, технология их производства. Другие неметаллические материалы (PEEK, PEKK, армированные полиамидные материалы)</w:t>
      </w:r>
    </w:p>
    <w:p w:rsidR="00D57154" w:rsidRDefault="00D57154" w:rsidP="00D57154">
      <w:pPr>
        <w:pStyle w:val="a6"/>
        <w:snapToGrid w:val="0"/>
        <w:ind w:left="567" w:right="34"/>
      </w:pPr>
      <w:r>
        <w:t>14.Direct deposition.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15.Назовите параметры поддержки, влияющие на качество изделия. Технология SLM</w:t>
      </w:r>
    </w:p>
    <w:p w:rsidR="00D57154" w:rsidRDefault="00D57154" w:rsidP="00D57154">
      <w:pPr>
        <w:pStyle w:val="a6"/>
        <w:snapToGrid w:val="0"/>
        <w:ind w:left="567" w:right="34"/>
      </w:pPr>
      <w:r>
        <w:t>16.Керамические и композиционные материалы. Существующие технологии аддитивного производства изделий из указанных материалов (технологии DirectDeposition, DMP, UAM, LCM)</w:t>
      </w:r>
    </w:p>
    <w:p w:rsidR="00D57154" w:rsidRDefault="00D57154" w:rsidP="00D57154">
      <w:pPr>
        <w:pStyle w:val="a6"/>
        <w:snapToGrid w:val="0"/>
        <w:ind w:left="567" w:right="34"/>
      </w:pPr>
      <w:r>
        <w:t>17. Селективное лазерное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18.Основные принципы размещения деталей на платформе построения машины EOS M280</w:t>
      </w:r>
    </w:p>
    <w:p w:rsidR="00D57154" w:rsidRDefault="00D57154" w:rsidP="00D57154">
      <w:pPr>
        <w:pStyle w:val="a6"/>
        <w:snapToGrid w:val="0"/>
        <w:ind w:left="567" w:right="34"/>
      </w:pPr>
      <w:r>
        <w:t>19.Металлические материалы, используемые в технологии селективного лазерного сплавления.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20. Электронно-лучевое сплавление. Принцип</w:t>
      </w:r>
    </w:p>
    <w:p w:rsidR="00D57154" w:rsidRDefault="00D57154" w:rsidP="00D57154">
      <w:pPr>
        <w:pStyle w:val="a6"/>
        <w:snapToGrid w:val="0"/>
        <w:ind w:left="567" w:right="34"/>
      </w:pPr>
      <w:r>
        <w:t>21. Основные принципы размещения деталей в объеме камеры построения машины EOS Р 396</w:t>
      </w:r>
    </w:p>
    <w:p w:rsidR="00D57154" w:rsidRDefault="00D57154" w:rsidP="00D57154">
      <w:pPr>
        <w:pStyle w:val="a6"/>
        <w:snapToGrid w:val="0"/>
        <w:ind w:left="567" w:right="34"/>
      </w:pPr>
      <w:r>
        <w:t>22. Полимерные материалы, используемые в технологии селективного лазерного спекания. Особенности применения.</w:t>
      </w:r>
    </w:p>
    <w:p w:rsidR="00D57154" w:rsidRDefault="00D57154" w:rsidP="00D57154">
      <w:pPr>
        <w:pStyle w:val="a6"/>
        <w:snapToGrid w:val="0"/>
        <w:ind w:left="567" w:right="34"/>
      </w:pPr>
      <w:r>
        <w:t>23. Характеристика формата цифровой модели STL</w:t>
      </w:r>
    </w:p>
    <w:p w:rsidR="00D57154" w:rsidRDefault="00D57154" w:rsidP="00D57154">
      <w:pPr>
        <w:pStyle w:val="a6"/>
        <w:snapToGrid w:val="0"/>
        <w:ind w:left="567" w:right="34"/>
      </w:pPr>
      <w:r>
        <w:t>24.Требования к порошковым материалам, применяемым в технологии селективного лазерного сплавления, электронно-лучевого сплавления, direct deposition</w:t>
      </w:r>
    </w:p>
    <w:p w:rsidR="00D57154" w:rsidRDefault="00D57154" w:rsidP="00D57154">
      <w:pPr>
        <w:pStyle w:val="a6"/>
        <w:snapToGrid w:val="0"/>
        <w:ind w:left="567" w:right="34"/>
      </w:pPr>
      <w:r>
        <w:t>25. Гибридные установки на основе direct deposition.</w:t>
      </w:r>
    </w:p>
    <w:p w:rsidR="00D57154" w:rsidRDefault="00D57154" w:rsidP="00D57154">
      <w:pPr>
        <w:pStyle w:val="a6"/>
        <w:snapToGrid w:val="0"/>
        <w:ind w:left="567" w:right="34"/>
      </w:pPr>
      <w:r>
        <w:t>26. Распространенное программное обеспечение для АТ. Назвать и описать.</w:t>
      </w:r>
    </w:p>
    <w:p w:rsidR="000971F8" w:rsidRPr="0022342B" w:rsidRDefault="000971F8" w:rsidP="000971F8">
      <w:pPr>
        <w:pStyle w:val="a6"/>
        <w:snapToGrid w:val="0"/>
        <w:ind w:left="1080" w:right="34"/>
      </w:pPr>
    </w:p>
    <w:p w:rsidR="000035B1" w:rsidRDefault="000035B1" w:rsidP="000035B1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F626AF" w:rsidRPr="00F626AF" w:rsidRDefault="00F626AF" w:rsidP="00F626AF">
      <w:r>
        <w:t>Не предусмотрено</w:t>
      </w:r>
    </w:p>
    <w:p w:rsidR="000971F8" w:rsidRPr="00281EB6" w:rsidRDefault="000971F8" w:rsidP="000971F8">
      <w:pPr>
        <w:pStyle w:val="a6"/>
        <w:ind w:left="1077"/>
        <w:jc w:val="both"/>
      </w:pPr>
    </w:p>
    <w:p w:rsidR="00EA2E76" w:rsidRPr="004C61FB" w:rsidRDefault="00EA2E76" w:rsidP="00EA2E76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6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Pr="00641240" w:rsidRDefault="00EA2E76" w:rsidP="00EA2E76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D57154">
        <w:rPr>
          <w:b/>
          <w:color w:val="auto"/>
          <w:sz w:val="24"/>
          <w:szCs w:val="24"/>
          <w:lang w:val="ru-RU"/>
        </w:rPr>
        <w:t>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2A739C" w:rsidRDefault="00EA2E76" w:rsidP="00EA2E76">
      <w:pPr>
        <w:pStyle w:val="aa"/>
        <w:rPr>
          <w:spacing w:val="-5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0971F8" w:rsidRPr="002A739C" w:rsidRDefault="000971F8" w:rsidP="00EA2E76">
      <w:pPr>
        <w:pStyle w:val="aa"/>
        <w:rPr>
          <w:b/>
          <w:color w:val="auto"/>
          <w:sz w:val="24"/>
          <w:szCs w:val="24"/>
          <w:lang w:val="ru-RU"/>
        </w:rPr>
      </w:pPr>
    </w:p>
    <w:p w:rsidR="00EA2E76" w:rsidRDefault="00EA2E76" w:rsidP="00EA2E76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lastRenderedPageBreak/>
        <w:t>8.3.</w:t>
      </w:r>
      <w:r w:rsidR="001D5835">
        <w:rPr>
          <w:b/>
          <w:color w:val="auto"/>
          <w:sz w:val="24"/>
          <w:szCs w:val="24"/>
          <w:lang w:val="ru-RU"/>
        </w:rPr>
        <w:t>8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0971F8" w:rsidRDefault="00EA2E76" w:rsidP="00EA2E76">
      <w:pPr>
        <w:pStyle w:val="aa"/>
        <w:rPr>
          <w:b/>
          <w:color w:val="auto"/>
          <w:sz w:val="24"/>
          <w:szCs w:val="24"/>
          <w:lang w:val="ru-RU"/>
        </w:rPr>
      </w:pPr>
      <w:r w:rsidRPr="000971F8">
        <w:rPr>
          <w:spacing w:val="-5"/>
          <w:sz w:val="24"/>
          <w:szCs w:val="24"/>
        </w:rPr>
        <w:t xml:space="preserve">не </w:t>
      </w:r>
      <w:r w:rsidRPr="000971F8">
        <w:rPr>
          <w:spacing w:val="-5"/>
          <w:sz w:val="24"/>
          <w:szCs w:val="24"/>
          <w:lang w:val="ru-RU"/>
        </w:rPr>
        <w:t>используются</w:t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83EE5"/>
    <w:multiLevelType w:val="hybridMultilevel"/>
    <w:tmpl w:val="24564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01EA"/>
    <w:multiLevelType w:val="hybridMultilevel"/>
    <w:tmpl w:val="2444C1CE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04B2E"/>
    <w:multiLevelType w:val="hybridMultilevel"/>
    <w:tmpl w:val="C6A6522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66B30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58E0B44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3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24F627DE"/>
    <w:multiLevelType w:val="multilevel"/>
    <w:tmpl w:val="4EA2FF0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80546F1"/>
    <w:multiLevelType w:val="hybridMultilevel"/>
    <w:tmpl w:val="1E9474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D81BF2"/>
    <w:multiLevelType w:val="hybridMultilevel"/>
    <w:tmpl w:val="77384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1" w15:restartNumberingAfterBreak="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62134772"/>
    <w:multiLevelType w:val="hybridMultilevel"/>
    <w:tmpl w:val="45DA49A0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4660C"/>
    <w:multiLevelType w:val="hybridMultilevel"/>
    <w:tmpl w:val="2A1CC1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A1CD6"/>
    <w:multiLevelType w:val="hybridMultilevel"/>
    <w:tmpl w:val="7C3A3D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7075AD"/>
    <w:multiLevelType w:val="hybridMultilevel"/>
    <w:tmpl w:val="42D66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72C49"/>
    <w:multiLevelType w:val="hybridMultilevel"/>
    <w:tmpl w:val="DD56B016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9951827"/>
    <w:multiLevelType w:val="hybridMultilevel"/>
    <w:tmpl w:val="9C62EB9A"/>
    <w:lvl w:ilvl="0" w:tplc="B1A6E1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14"/>
  </w:num>
  <w:num w:numId="5">
    <w:abstractNumId w:val="11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9"/>
  </w:num>
  <w:num w:numId="9">
    <w:abstractNumId w:val="18"/>
  </w:num>
  <w:num w:numId="10">
    <w:abstractNumId w:val="28"/>
  </w:num>
  <w:num w:numId="11">
    <w:abstractNumId w:val="4"/>
  </w:num>
  <w:num w:numId="12">
    <w:abstractNumId w:val="29"/>
  </w:num>
  <w:num w:numId="13">
    <w:abstractNumId w:val="35"/>
  </w:num>
  <w:num w:numId="14">
    <w:abstractNumId w:val="21"/>
  </w:num>
  <w:num w:numId="15">
    <w:abstractNumId w:val="34"/>
  </w:num>
  <w:num w:numId="16">
    <w:abstractNumId w:val="25"/>
  </w:num>
  <w:num w:numId="17">
    <w:abstractNumId w:val="32"/>
  </w:num>
  <w:num w:numId="18">
    <w:abstractNumId w:val="33"/>
  </w:num>
  <w:num w:numId="19">
    <w:abstractNumId w:val="15"/>
  </w:num>
  <w:num w:numId="20">
    <w:abstractNumId w:val="5"/>
  </w:num>
  <w:num w:numId="21">
    <w:abstractNumId w:val="30"/>
  </w:num>
  <w:num w:numId="22">
    <w:abstractNumId w:val="31"/>
  </w:num>
  <w:num w:numId="23">
    <w:abstractNumId w:val="2"/>
  </w:num>
  <w:num w:numId="24">
    <w:abstractNumId w:val="22"/>
  </w:num>
  <w:num w:numId="25">
    <w:abstractNumId w:val="1"/>
  </w:num>
  <w:num w:numId="26">
    <w:abstractNumId w:val="17"/>
  </w:num>
  <w:num w:numId="27">
    <w:abstractNumId w:val="8"/>
  </w:num>
  <w:num w:numId="28">
    <w:abstractNumId w:val="20"/>
  </w:num>
  <w:num w:numId="29">
    <w:abstractNumId w:val="3"/>
  </w:num>
  <w:num w:numId="30">
    <w:abstractNumId w:val="27"/>
  </w:num>
  <w:num w:numId="31">
    <w:abstractNumId w:val="16"/>
  </w:num>
  <w:num w:numId="32">
    <w:abstractNumId w:val="26"/>
  </w:num>
  <w:num w:numId="33">
    <w:abstractNumId w:val="24"/>
  </w:num>
  <w:num w:numId="34">
    <w:abstractNumId w:val="10"/>
  </w:num>
  <w:num w:numId="35">
    <w:abstractNumId w:val="7"/>
  </w:num>
  <w:num w:numId="36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035B1"/>
    <w:rsid w:val="0000612E"/>
    <w:rsid w:val="0001445B"/>
    <w:rsid w:val="00014B2D"/>
    <w:rsid w:val="00022BC7"/>
    <w:rsid w:val="00026796"/>
    <w:rsid w:val="00035328"/>
    <w:rsid w:val="00050389"/>
    <w:rsid w:val="000506F8"/>
    <w:rsid w:val="000519E2"/>
    <w:rsid w:val="000603EB"/>
    <w:rsid w:val="00060744"/>
    <w:rsid w:val="000635DE"/>
    <w:rsid w:val="00067A50"/>
    <w:rsid w:val="0007087C"/>
    <w:rsid w:val="000767B6"/>
    <w:rsid w:val="0008402E"/>
    <w:rsid w:val="00090FEF"/>
    <w:rsid w:val="00091E5A"/>
    <w:rsid w:val="000971F8"/>
    <w:rsid w:val="000A0634"/>
    <w:rsid w:val="000A11A7"/>
    <w:rsid w:val="000B0FC5"/>
    <w:rsid w:val="000B14B2"/>
    <w:rsid w:val="000F335D"/>
    <w:rsid w:val="00102FBD"/>
    <w:rsid w:val="00103C8B"/>
    <w:rsid w:val="001349A8"/>
    <w:rsid w:val="001446FF"/>
    <w:rsid w:val="00154A1D"/>
    <w:rsid w:val="001557CA"/>
    <w:rsid w:val="00155978"/>
    <w:rsid w:val="00182891"/>
    <w:rsid w:val="00187099"/>
    <w:rsid w:val="001963C4"/>
    <w:rsid w:val="001A2A99"/>
    <w:rsid w:val="001A58B0"/>
    <w:rsid w:val="001B3D05"/>
    <w:rsid w:val="001C2BCF"/>
    <w:rsid w:val="001D5835"/>
    <w:rsid w:val="001D7C68"/>
    <w:rsid w:val="001E1019"/>
    <w:rsid w:val="001E3529"/>
    <w:rsid w:val="001F4B5C"/>
    <w:rsid w:val="0022342B"/>
    <w:rsid w:val="00231435"/>
    <w:rsid w:val="00240CC9"/>
    <w:rsid w:val="0025167C"/>
    <w:rsid w:val="002764E5"/>
    <w:rsid w:val="0028038E"/>
    <w:rsid w:val="00281EB6"/>
    <w:rsid w:val="00284E37"/>
    <w:rsid w:val="00291888"/>
    <w:rsid w:val="002A5D4E"/>
    <w:rsid w:val="002A739C"/>
    <w:rsid w:val="002B1FA7"/>
    <w:rsid w:val="002D32E5"/>
    <w:rsid w:val="002F40A2"/>
    <w:rsid w:val="00316542"/>
    <w:rsid w:val="00331777"/>
    <w:rsid w:val="00335BD1"/>
    <w:rsid w:val="00335C4C"/>
    <w:rsid w:val="00342FB9"/>
    <w:rsid w:val="003465AA"/>
    <w:rsid w:val="003674D0"/>
    <w:rsid w:val="0037060B"/>
    <w:rsid w:val="00372169"/>
    <w:rsid w:val="003756DC"/>
    <w:rsid w:val="003913DA"/>
    <w:rsid w:val="003A0855"/>
    <w:rsid w:val="003B56A4"/>
    <w:rsid w:val="003E69AE"/>
    <w:rsid w:val="003F34B5"/>
    <w:rsid w:val="00402CA6"/>
    <w:rsid w:val="00410CCF"/>
    <w:rsid w:val="00412398"/>
    <w:rsid w:val="00414007"/>
    <w:rsid w:val="004162ED"/>
    <w:rsid w:val="00420E9C"/>
    <w:rsid w:val="0044438F"/>
    <w:rsid w:val="0044742E"/>
    <w:rsid w:val="00457F25"/>
    <w:rsid w:val="00461A92"/>
    <w:rsid w:val="004664C9"/>
    <w:rsid w:val="004A31C0"/>
    <w:rsid w:val="004A7056"/>
    <w:rsid w:val="004B4CE3"/>
    <w:rsid w:val="004F7D1B"/>
    <w:rsid w:val="005024C9"/>
    <w:rsid w:val="005107D2"/>
    <w:rsid w:val="00520308"/>
    <w:rsid w:val="005263F0"/>
    <w:rsid w:val="005340F5"/>
    <w:rsid w:val="005415D3"/>
    <w:rsid w:val="0054786B"/>
    <w:rsid w:val="00557495"/>
    <w:rsid w:val="005649A6"/>
    <w:rsid w:val="00575484"/>
    <w:rsid w:val="005764C2"/>
    <w:rsid w:val="00580674"/>
    <w:rsid w:val="00593805"/>
    <w:rsid w:val="005B2D69"/>
    <w:rsid w:val="005B43F1"/>
    <w:rsid w:val="005C09C1"/>
    <w:rsid w:val="006051A0"/>
    <w:rsid w:val="00626A23"/>
    <w:rsid w:val="00631638"/>
    <w:rsid w:val="00640660"/>
    <w:rsid w:val="00656A62"/>
    <w:rsid w:val="006617A5"/>
    <w:rsid w:val="00667056"/>
    <w:rsid w:val="00667879"/>
    <w:rsid w:val="00696561"/>
    <w:rsid w:val="006A3D5D"/>
    <w:rsid w:val="006A3F5D"/>
    <w:rsid w:val="006E7590"/>
    <w:rsid w:val="006F3BEB"/>
    <w:rsid w:val="00705705"/>
    <w:rsid w:val="007107A2"/>
    <w:rsid w:val="0071371A"/>
    <w:rsid w:val="0071635A"/>
    <w:rsid w:val="007260E5"/>
    <w:rsid w:val="00762A38"/>
    <w:rsid w:val="00766558"/>
    <w:rsid w:val="00790B45"/>
    <w:rsid w:val="007B749B"/>
    <w:rsid w:val="007C4931"/>
    <w:rsid w:val="007D5A72"/>
    <w:rsid w:val="007E2001"/>
    <w:rsid w:val="007E2817"/>
    <w:rsid w:val="007E7F56"/>
    <w:rsid w:val="00806DB5"/>
    <w:rsid w:val="00817297"/>
    <w:rsid w:val="00840B0E"/>
    <w:rsid w:val="00873896"/>
    <w:rsid w:val="00882382"/>
    <w:rsid w:val="0089042E"/>
    <w:rsid w:val="008A48A7"/>
    <w:rsid w:val="008B0A1F"/>
    <w:rsid w:val="008B502C"/>
    <w:rsid w:val="008C4BF4"/>
    <w:rsid w:val="008D6066"/>
    <w:rsid w:val="008E229F"/>
    <w:rsid w:val="008F09C9"/>
    <w:rsid w:val="008F1EEA"/>
    <w:rsid w:val="009455B7"/>
    <w:rsid w:val="00956E05"/>
    <w:rsid w:val="00956F6F"/>
    <w:rsid w:val="00961B2A"/>
    <w:rsid w:val="00977610"/>
    <w:rsid w:val="00984CCA"/>
    <w:rsid w:val="009925BF"/>
    <w:rsid w:val="009A0EBB"/>
    <w:rsid w:val="009A4AD6"/>
    <w:rsid w:val="009E3BAE"/>
    <w:rsid w:val="009F44C5"/>
    <w:rsid w:val="00A0330C"/>
    <w:rsid w:val="00A15C7B"/>
    <w:rsid w:val="00A30447"/>
    <w:rsid w:val="00A33D09"/>
    <w:rsid w:val="00A44161"/>
    <w:rsid w:val="00A46106"/>
    <w:rsid w:val="00A5369F"/>
    <w:rsid w:val="00A632CA"/>
    <w:rsid w:val="00A64414"/>
    <w:rsid w:val="00A7127C"/>
    <w:rsid w:val="00A8369D"/>
    <w:rsid w:val="00A865A0"/>
    <w:rsid w:val="00A96502"/>
    <w:rsid w:val="00AB1E72"/>
    <w:rsid w:val="00AB4CC1"/>
    <w:rsid w:val="00AC7496"/>
    <w:rsid w:val="00AD7F8F"/>
    <w:rsid w:val="00AF098D"/>
    <w:rsid w:val="00B02F07"/>
    <w:rsid w:val="00B15A69"/>
    <w:rsid w:val="00B31533"/>
    <w:rsid w:val="00B36692"/>
    <w:rsid w:val="00B36F9B"/>
    <w:rsid w:val="00B4368D"/>
    <w:rsid w:val="00B561B2"/>
    <w:rsid w:val="00B64D56"/>
    <w:rsid w:val="00B90676"/>
    <w:rsid w:val="00BE116A"/>
    <w:rsid w:val="00C27138"/>
    <w:rsid w:val="00C312AB"/>
    <w:rsid w:val="00C36B1E"/>
    <w:rsid w:val="00C46027"/>
    <w:rsid w:val="00C63C48"/>
    <w:rsid w:val="00C74C8F"/>
    <w:rsid w:val="00C81049"/>
    <w:rsid w:val="00C85497"/>
    <w:rsid w:val="00C91C1C"/>
    <w:rsid w:val="00CA4202"/>
    <w:rsid w:val="00CB216D"/>
    <w:rsid w:val="00CC2D46"/>
    <w:rsid w:val="00CD4C90"/>
    <w:rsid w:val="00CE199F"/>
    <w:rsid w:val="00CF48B9"/>
    <w:rsid w:val="00D13CEC"/>
    <w:rsid w:val="00D20974"/>
    <w:rsid w:val="00D311B6"/>
    <w:rsid w:val="00D33186"/>
    <w:rsid w:val="00D361FC"/>
    <w:rsid w:val="00D52151"/>
    <w:rsid w:val="00D57154"/>
    <w:rsid w:val="00D747D0"/>
    <w:rsid w:val="00D756AF"/>
    <w:rsid w:val="00D84580"/>
    <w:rsid w:val="00D84CFE"/>
    <w:rsid w:val="00D874E0"/>
    <w:rsid w:val="00D932EE"/>
    <w:rsid w:val="00DA61FA"/>
    <w:rsid w:val="00DB3E14"/>
    <w:rsid w:val="00DB451A"/>
    <w:rsid w:val="00DB75AD"/>
    <w:rsid w:val="00DD03F6"/>
    <w:rsid w:val="00DD75DA"/>
    <w:rsid w:val="00DE618F"/>
    <w:rsid w:val="00E00925"/>
    <w:rsid w:val="00E03C93"/>
    <w:rsid w:val="00E10A60"/>
    <w:rsid w:val="00E13E48"/>
    <w:rsid w:val="00E26BC8"/>
    <w:rsid w:val="00E27673"/>
    <w:rsid w:val="00E4761A"/>
    <w:rsid w:val="00E55A32"/>
    <w:rsid w:val="00E651D5"/>
    <w:rsid w:val="00E6578C"/>
    <w:rsid w:val="00E80A6C"/>
    <w:rsid w:val="00E81613"/>
    <w:rsid w:val="00E8428D"/>
    <w:rsid w:val="00E8525B"/>
    <w:rsid w:val="00E95ABC"/>
    <w:rsid w:val="00EA0B88"/>
    <w:rsid w:val="00EA2E76"/>
    <w:rsid w:val="00ED3A6E"/>
    <w:rsid w:val="00EE075B"/>
    <w:rsid w:val="00EE73F8"/>
    <w:rsid w:val="00EF447C"/>
    <w:rsid w:val="00F14E27"/>
    <w:rsid w:val="00F15AD5"/>
    <w:rsid w:val="00F162E6"/>
    <w:rsid w:val="00F33763"/>
    <w:rsid w:val="00F34D50"/>
    <w:rsid w:val="00F35521"/>
    <w:rsid w:val="00F453C8"/>
    <w:rsid w:val="00F50342"/>
    <w:rsid w:val="00F626AF"/>
    <w:rsid w:val="00F6776D"/>
    <w:rsid w:val="00F86285"/>
    <w:rsid w:val="00FB093B"/>
    <w:rsid w:val="00FC0D1F"/>
    <w:rsid w:val="00FC6556"/>
    <w:rsid w:val="00FC6938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A1BE93-76CE-402F-9D87-6106DD98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link w:val="a7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8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9">
    <w:name w:val="Hyperlink"/>
    <w:uiPriority w:val="99"/>
    <w:rsid w:val="001B3D05"/>
    <w:rPr>
      <w:color w:val="0563C1"/>
      <w:u w:val="single"/>
    </w:rPr>
  </w:style>
  <w:style w:type="paragraph" w:styleId="aa">
    <w:name w:val="footnote text"/>
    <w:basedOn w:val="a1"/>
    <w:link w:val="ab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c">
    <w:name w:val="Balloon Text"/>
    <w:basedOn w:val="a1"/>
    <w:link w:val="ad"/>
    <w:rsid w:val="001B3D0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table" w:styleId="ae">
    <w:name w:val="Table Grid"/>
    <w:basedOn w:val="a3"/>
    <w:rsid w:val="00E816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34"/>
    <w:rsid w:val="00E81613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11CBE-AEC6-4340-8E9B-10CB98C97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339</TotalTime>
  <Pages>13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174</cp:revision>
  <cp:lastPrinted>1900-12-31T19:00:00Z</cp:lastPrinted>
  <dcterms:created xsi:type="dcterms:W3CDTF">2016-12-09T08:14:00Z</dcterms:created>
  <dcterms:modified xsi:type="dcterms:W3CDTF">2018-02-19T09:13:00Z</dcterms:modified>
</cp:coreProperties>
</file>