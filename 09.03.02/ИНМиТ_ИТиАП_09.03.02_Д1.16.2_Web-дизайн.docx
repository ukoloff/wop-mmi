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1E5487" w:rsidRDefault="003756DC" w:rsidP="007E2001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1E5487">
              <w:rPr>
                <w:lang w:val="en-US"/>
              </w:rPr>
              <w:t>6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A217A2" w:rsidRPr="00A217A2">
        <w:t>Web-дизайн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bookmarkStart w:id="2" w:name="_GoBack"/>
      <w:bookmarkEnd w:id="2"/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ОПК-5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ПК-2</w:t>
            </w:r>
            <w:r>
              <w:t>: способность</w:t>
            </w:r>
            <w:r w:rsidRPr="00CF2BC0"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jc w:val="both"/>
            </w:pPr>
            <w:r w:rsidRPr="00CF2BC0">
              <w:rPr>
                <w:b/>
              </w:rPr>
              <w:t>ПК-3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tabs>
                <w:tab w:val="left" w:pos="284"/>
                <w:tab w:val="left" w:pos="426"/>
              </w:tabs>
            </w:pPr>
            <w:r w:rsidRPr="00CF2BC0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CF2BC0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синтаксические основы, типы данных, математические функции, массивы и объекты используемых в языке сценариев JavaScript.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>навыками создания простых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559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4386D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8F0AB-08F2-4C00-B8A6-E5D2C781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149</TotalTime>
  <Pages>14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96</cp:revision>
  <cp:lastPrinted>1900-12-31T19:00:00Z</cp:lastPrinted>
  <dcterms:created xsi:type="dcterms:W3CDTF">2016-12-09T08:02:00Z</dcterms:created>
  <dcterms:modified xsi:type="dcterms:W3CDTF">2017-03-24T10:46:00Z</dcterms:modified>
</cp:coreProperties>
</file>