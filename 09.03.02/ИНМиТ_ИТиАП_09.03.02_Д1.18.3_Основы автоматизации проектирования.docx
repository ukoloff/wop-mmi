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8</w:t>
            </w:r>
          </w:p>
          <w:p w:rsidR="00385D1D" w:rsidRPr="00F22E37" w:rsidRDefault="00385D1D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385D1D" w:rsidRPr="009F4598" w:rsidRDefault="00385D1D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85D1D" w:rsidRPr="004C3174" w:rsidRDefault="00385D1D" w:rsidP="00F622A0">
            <w:r w:rsidRPr="00F66B8F">
              <w:rPr>
                <w:lang w:eastAsia="ru-RU"/>
              </w:rPr>
              <w:t>1132342</w:t>
            </w:r>
          </w:p>
        </w:tc>
      </w:tr>
      <w:tr w:rsidR="00385D1D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85D1D" w:rsidRPr="00F22E37" w:rsidRDefault="00385D1D" w:rsidP="00F622A0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85D1D" w:rsidRPr="00D84580" w:rsidRDefault="00385D1D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385D1D" w:rsidRPr="00F22E37" w:rsidRDefault="00385D1D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85D1D" w:rsidRPr="00F22E37" w:rsidRDefault="00385D1D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85D1D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85D1D" w:rsidRDefault="00385D1D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85D1D" w:rsidRPr="00AC0130" w:rsidRDefault="00385D1D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385D1D" w:rsidRPr="00976E90" w:rsidRDefault="00385D1D" w:rsidP="00936BEC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85D1D" w:rsidRPr="009F4598" w:rsidRDefault="00385D1D" w:rsidP="00936BEC"/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Pr="008F33BC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85D1D" w:rsidRDefault="00385D1D" w:rsidP="00F622A0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85D1D" w:rsidRPr="00636E97" w:rsidRDefault="00385D1D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 xml:space="preserve">входит в вариативную </w:t>
      </w:r>
      <w:r w:rsidR="00DA76D1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9263B7">
        <w:t>экзамен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263B7">
        <w:t>экзамена</w:t>
      </w:r>
      <w:r w:rsidRPr="00C86C6E">
        <w:t>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информационной безопасности, в том числе защите государственной тайны</w:t>
            </w:r>
          </w:p>
        </w:tc>
      </w:tr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  <w:rPr>
                <w:lang w:eastAsia="ru-RU"/>
              </w:rPr>
            </w:pPr>
            <w:proofErr w:type="gramStart"/>
            <w:r w:rsidRPr="001536BF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использовать технологии разработки объектов профессиональной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</w:t>
            </w:r>
            <w:r>
              <w:rPr>
                <w:lang w:eastAsia="ru-RU"/>
              </w:rPr>
              <w:t>гическими процессами, меха</w:t>
            </w:r>
            <w:r w:rsidRPr="001536BF">
              <w:rPr>
                <w:lang w:eastAsia="ru-RU"/>
              </w:rPr>
              <w:t xml:space="preserve">ника, техническая физика, энергетика, ядерная энергетика, силовая электроника, металлургия, строительство, транспорт, железнодорожный транспорт, связь, телекоммуникации, управление </w:t>
            </w:r>
            <w:proofErr w:type="spellStart"/>
            <w:r w:rsidRPr="001536BF">
              <w:rPr>
                <w:lang w:eastAsia="ru-RU"/>
              </w:rPr>
              <w:t>инфокоммуникациями</w:t>
            </w:r>
            <w:proofErr w:type="spellEnd"/>
            <w:r w:rsidRPr="001536BF">
              <w:rPr>
                <w:lang w:eastAsia="ru-RU"/>
              </w:rPr>
              <w:t>, почтовая связь, химическая промышленность, сельское хозяйство, текстильная и легкая промышленность, пищевая промышленность, медицинские</w:t>
            </w:r>
            <w:proofErr w:type="gramEnd"/>
            <w:r w:rsidRPr="001536BF">
              <w:rPr>
                <w:lang w:eastAsia="ru-RU"/>
              </w:rPr>
              <w:t xml:space="preserve"> и биотехнологии, горное дело, обеспечение безопасности подземных предприятий и производств, геология, нефтегазовая отрасль, геодезия и картография, геоинформационные системы, лесной комплекс, химико-лесной комплекс, экология, сфера сервиса, системы массовой информации, дизайн, </w:t>
            </w:r>
            <w:proofErr w:type="spellStart"/>
            <w:r w:rsidRPr="001536BF">
              <w:rPr>
                <w:lang w:eastAsia="ru-RU"/>
              </w:rPr>
              <w:t>медиаиндустрия</w:t>
            </w:r>
            <w:proofErr w:type="spellEnd"/>
            <w:r w:rsidRPr="001536BF">
              <w:rPr>
                <w:lang w:eastAsia="ru-RU"/>
              </w:rPr>
              <w:t>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функционирования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proofErr w:type="spellStart"/>
      <w:r w:rsidRPr="004F6B8F">
        <w:rPr>
          <w:snapToGrid w:val="0"/>
          <w:lang w:val="en-US"/>
        </w:rPr>
        <w:t>AutoLISP</w:t>
      </w:r>
      <w:proofErr w:type="spellEnd"/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850"/>
        <w:gridCol w:w="1276"/>
        <w:gridCol w:w="851"/>
      </w:tblGrid>
      <w:tr w:rsidR="00CB148E" w:rsidRPr="006410E5" w:rsidTr="00F622A0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148E" w:rsidRPr="006410E5" w:rsidTr="00F622A0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F287D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332B3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794ED9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674715" w:rsidRDefault="00CB148E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933DE" w:rsidRDefault="00CB148E" w:rsidP="00F622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jc w:val="center"/>
              <w:rPr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F46EE" w:rsidRDefault="00CB148E" w:rsidP="00F622A0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804280">
      <w:pPr>
        <w:keepNext/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</w:t>
      </w:r>
      <w:bookmarkStart w:id="5" w:name="_GoBack"/>
      <w:bookmarkEnd w:id="5"/>
      <w:r w:rsidRPr="009F44C5">
        <w:rPr>
          <w:b/>
          <w:bCs/>
          <w:caps/>
        </w:rPr>
        <w:t>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57372">
              <w:rPr>
                <w:snapToGrid w:val="0"/>
              </w:rPr>
              <w:t>вертущки</w:t>
            </w:r>
            <w:proofErr w:type="spellEnd"/>
            <w:r w:rsidRPr="00A57372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B51BB2">
              <w:rPr>
                <w:snapToGrid w:val="0"/>
                <w:lang w:val="en-US"/>
              </w:rPr>
              <w:t>AutoLISP</w:t>
            </w:r>
            <w:proofErr w:type="spellEnd"/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</w:t>
            </w:r>
            <w:proofErr w:type="gramStart"/>
            <w:r w:rsidRPr="008D3BC8">
              <w:rPr>
                <w:bCs/>
              </w:rPr>
              <w:t>в</w:t>
            </w:r>
            <w:proofErr w:type="gramEnd"/>
            <w:r w:rsidRPr="008D3BC8">
              <w:rPr>
                <w:bCs/>
              </w:rPr>
              <w:t xml:space="preserve">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проектирования технологии изготовления листовых деталей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2"/>
        <w:gridCol w:w="417"/>
        <w:gridCol w:w="414"/>
        <w:gridCol w:w="382"/>
        <w:gridCol w:w="425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17"/>
        <w:gridCol w:w="313"/>
        <w:gridCol w:w="542"/>
        <w:gridCol w:w="406"/>
        <w:gridCol w:w="413"/>
        <w:gridCol w:w="400"/>
        <w:gridCol w:w="434"/>
        <w:gridCol w:w="413"/>
        <w:gridCol w:w="385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804280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Объем дисциплины (</w:t>
            </w:r>
            <w:proofErr w:type="spellStart"/>
            <w:r>
              <w:rPr>
                <w:sz w:val="16"/>
                <w:szCs w:val="16"/>
              </w:rPr>
              <w:t>зач.ед</w:t>
            </w:r>
            <w:proofErr w:type="spellEnd"/>
            <w:r>
              <w:rPr>
                <w:sz w:val="16"/>
                <w:szCs w:val="16"/>
              </w:rPr>
              <w:t xml:space="preserve">.):  </w:t>
            </w:r>
            <w:r w:rsidR="005A3EE0" w:rsidRPr="00804280">
              <w:rPr>
                <w:sz w:val="16"/>
                <w:szCs w:val="16"/>
              </w:rPr>
              <w:t>3</w:t>
            </w:r>
          </w:p>
        </w:tc>
      </w:tr>
      <w:tr w:rsidR="00936BEC" w:rsidRPr="003C3315" w:rsidTr="008F6EF0">
        <w:trPr>
          <w:trHeight w:val="495"/>
          <w:jc w:val="center"/>
        </w:trPr>
        <w:tc>
          <w:tcPr>
            <w:tcW w:w="113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3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8F6EF0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8F6EF0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E347E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5111CE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936BEC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E347E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A611C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A611C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11102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11102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2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8F6EF0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04224D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04224D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04224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04280" w:rsidRDefault="00936BEC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544A2E" w:rsidRDefault="00544A2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proofErr w:type="gramStart"/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proofErr w:type="gram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7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AutoCAD</w:t>
      </w:r>
      <w:proofErr w:type="spellEnd"/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SolidWorks</w:t>
      </w:r>
      <w:proofErr w:type="spellEnd"/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Разработка макросов в системе </w:t>
      </w:r>
      <w:proofErr w:type="spellStart"/>
      <w:r w:rsidRPr="00852359">
        <w:t>SolidWorks</w:t>
      </w:r>
      <w:proofErr w:type="spellEnd"/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Полещук Н. Н.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2014: Самоучитель – СПб.: БХВ-Петербург, 2014. – 464с.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Жарков Н.В.,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Прокди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Р.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 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 xml:space="preserve">КОМПАС – 3D,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Inventor,T-Flex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proofErr w:type="gramStart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SolidWorks Simulation.</w:t>
      </w:r>
      <w:proofErr w:type="gram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А. А.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Владимир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Тульев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Дэвид.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Шпур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Краузе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12. Кудрявцев Е. М.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AutoLISP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Программирование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Зиммерс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Рон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Хауз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Использование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Дмитрий Ткачев.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Наталья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Дударева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., Сергей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Загайло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Н. Полещук.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Visual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LISP и секреты адаптации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Д. В., Кондратьев В. И. Моделирование конструкций и производство    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Д.В., Кондратьев В. И. Разработка VBA-приложений в «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Н. Д. Старостин.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Трехмерные объекты в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AutoCAD:Методические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Д. В.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: Учебно-методическое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пособие.ГОУ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hyperlink r:id="rId7" w:history="1">
        <w:r w:rsidRPr="00644A1B">
          <w:rPr>
            <w:rStyle w:val="aa"/>
            <w:rFonts w:ascii="Times New Roman" w:hAnsi="Times New Roman"/>
            <w:b w:val="0"/>
            <w:i w:val="0"/>
            <w:sz w:val="24"/>
            <w:szCs w:val="24"/>
          </w:rPr>
          <w:t>http://study.ustu.ru/view/aid_view.aspx?AidId=8866</w:t>
        </w:r>
      </w:hyperlink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ТРЕХМЕРНОЕ МОДЕЛИРОВАНИЕ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FE449F" w:rsidRDefault="00804280" w:rsidP="00FE449F">
      <w:pPr>
        <w:ind w:left="969"/>
      </w:pPr>
      <w:hyperlink r:id="rId8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4252C4">
        <w:rPr>
          <w:b/>
          <w:bCs/>
          <w:lang w:val="en-US"/>
        </w:rPr>
        <w:t>3</w:t>
      </w:r>
      <w:r>
        <w:rPr>
          <w:b/>
          <w:bCs/>
        </w:rPr>
        <w:t xml:space="preserve"> / 240 = </w:t>
      </w:r>
      <w:r w:rsidR="004252C4">
        <w:rPr>
          <w:bCs/>
        </w:rPr>
        <w:t>1</w:t>
      </w:r>
      <w:r w:rsidR="00AE10CF" w:rsidRPr="0009310B">
        <w:rPr>
          <w:bCs/>
        </w:rPr>
        <w:t>.</w:t>
      </w:r>
      <w:r w:rsidR="004252C4">
        <w:rPr>
          <w:bCs/>
        </w:rPr>
        <w:t>2</w:t>
      </w:r>
      <w:r w:rsidR="00AE10CF" w:rsidRPr="0009310B">
        <w:rPr>
          <w:bCs/>
        </w:rPr>
        <w:t>5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110E35">
            <w:pPr>
              <w:snapToGrid w:val="0"/>
              <w:jc w:val="center"/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CA4B5B">
              <w:t>Экзамен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10E35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4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CA4B5B" w:rsidRDefault="00670B2A" w:rsidP="004E03B1">
            <w:pPr>
              <w:snapToGrid w:val="0"/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  <w:r w:rsidR="00CA4B5B">
              <w:rPr>
                <w:lang w:val="en-US"/>
              </w:rPr>
              <w:t xml:space="preserve"> </w:t>
            </w:r>
            <w:r w:rsidR="00CA4B5B"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57D8F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</w:t>
            </w:r>
            <w:r w:rsidR="00157D8F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2</w:t>
            </w:r>
            <w:r w:rsidR="00670B2A">
              <w:t>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89240B">
              <w:t>1</w:t>
            </w:r>
            <w:r w:rsidR="001A5BCF" w:rsidRPr="001A5BCF">
              <w:t>.</w:t>
            </w:r>
            <w:r w:rsidR="0089240B">
              <w:t>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94E74" w:rsidRDefault="00794E74" w:rsidP="000806CE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bCs/>
                <w:spacing w:val="-1"/>
                <w:sz w:val="20"/>
                <w:szCs w:val="20"/>
              </w:rPr>
              <w:t>1</w:t>
            </w:r>
            <w:r w:rsidR="002123FB" w:rsidRPr="002123FB">
              <w:rPr>
                <w:bCs/>
                <w:spacing w:val="-1"/>
                <w:sz w:val="20"/>
                <w:szCs w:val="20"/>
              </w:rPr>
              <w:t>.</w:t>
            </w:r>
            <w:r>
              <w:rPr>
                <w:bCs/>
                <w:spacing w:val="-1"/>
                <w:sz w:val="20"/>
                <w:szCs w:val="20"/>
              </w:rPr>
              <w:t>0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55423645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804280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1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proofErr w:type="spellStart"/>
      <w:r>
        <w:t>долбяка</w:t>
      </w:r>
      <w:proofErr w:type="spellEnd"/>
      <w:r>
        <w:t xml:space="preserve"> шлицевого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 xml:space="preserve">пуансона </w:t>
      </w:r>
      <w:proofErr w:type="spellStart"/>
      <w:r>
        <w:t>прессформы</w:t>
      </w:r>
      <w:proofErr w:type="spellEnd"/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 xml:space="preserve">В ходе выполнения практической лабораторной работы №1 выполняются следующие задания: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A559B6" w:rsidRPr="007245F3" w:rsidRDefault="00A559B6" w:rsidP="00A559B6">
      <w:pPr>
        <w:pStyle w:val="af1"/>
        <w:spacing w:before="120" w:beforeAutospacing="0" w:after="0" w:afterAutospacing="0"/>
      </w:pPr>
      <w:r w:rsidRPr="007245F3">
        <w:t xml:space="preserve">В ходе выполнения практической лабораторной работы №2 выполняются следующие задания: 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 главной функции</w:t>
      </w:r>
      <w:r w:rsidRPr="00B61104">
        <w:t>.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Pr="00914727">
        <w:t xml:space="preserve"> ;</w:t>
      </w:r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B78C2" w:rsidRPr="00B76022" w:rsidRDefault="008B78C2" w:rsidP="008B78C2">
      <w:pPr>
        <w:numPr>
          <w:ilvl w:val="0"/>
          <w:numId w:val="19"/>
        </w:numPr>
        <w:tabs>
          <w:tab w:val="clear" w:pos="928"/>
          <w:tab w:val="num" w:pos="-5456"/>
        </w:tabs>
        <w:autoSpaceDE w:val="0"/>
        <w:autoSpaceDN w:val="0"/>
        <w:ind w:left="0" w:firstLine="0"/>
      </w:pPr>
      <w:r w:rsidRPr="007B7D42">
        <w:t>Проектирование с помощью ЭВМ</w:t>
      </w:r>
      <w:r w:rsidRPr="00B76022"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5057"/>
        </w:tabs>
        <w:autoSpaceDE w:val="0"/>
        <w:autoSpaceDN w:val="0"/>
        <w:ind w:left="0" w:firstLine="0"/>
      </w:pPr>
      <w:r w:rsidRPr="007B7D42">
        <w:t>Основные виды и тенденции развития САПР.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4658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4259"/>
        </w:tabs>
        <w:autoSpaceDE w:val="0"/>
        <w:autoSpaceDN w:val="0"/>
        <w:ind w:left="0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3860"/>
        </w:tabs>
        <w:autoSpaceDE w:val="0"/>
        <w:autoSpaceDN w:val="0"/>
        <w:ind w:left="0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3461"/>
        </w:tabs>
        <w:autoSpaceDE w:val="0"/>
        <w:autoSpaceDN w:val="0"/>
        <w:ind w:left="0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3062"/>
        </w:tabs>
        <w:autoSpaceDE w:val="0"/>
        <w:autoSpaceDN w:val="0"/>
        <w:ind w:left="0" w:firstLine="0"/>
      </w:pPr>
      <w:r w:rsidRPr="007B7D42">
        <w:t>Автоматизированное планирование производственных процессов. Концепция композиционной детали.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2663"/>
        </w:tabs>
        <w:autoSpaceDE w:val="0"/>
        <w:autoSpaceDN w:val="0"/>
        <w:ind w:left="0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2264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1865"/>
        </w:tabs>
        <w:autoSpaceDE w:val="0"/>
        <w:autoSpaceDN w:val="0"/>
        <w:ind w:left="0" w:firstLine="0"/>
      </w:pPr>
      <w:r w:rsidRPr="007B7D42">
        <w:t>Функции ИСУП (интегрированных систем управления производством).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1466"/>
        </w:tabs>
        <w:autoSpaceDE w:val="0"/>
        <w:autoSpaceDN w:val="0"/>
        <w:ind w:left="0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1067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-668"/>
        </w:tabs>
        <w:autoSpaceDE w:val="0"/>
        <w:autoSpaceDN w:val="0"/>
        <w:ind w:left="0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8B78C2" w:rsidRPr="0049353C" w:rsidRDefault="008B78C2" w:rsidP="008B78C2">
      <w:pPr>
        <w:numPr>
          <w:ilvl w:val="0"/>
          <w:numId w:val="19"/>
        </w:numPr>
        <w:tabs>
          <w:tab w:val="clear" w:pos="928"/>
          <w:tab w:val="num" w:pos="-269"/>
        </w:tabs>
        <w:autoSpaceDE w:val="0"/>
        <w:autoSpaceDN w:val="0"/>
        <w:ind w:left="0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8B78C2" w:rsidRPr="007B7D42" w:rsidRDefault="008B78C2" w:rsidP="008B78C2">
      <w:pPr>
        <w:numPr>
          <w:ilvl w:val="0"/>
          <w:numId w:val="19"/>
        </w:numPr>
        <w:tabs>
          <w:tab w:val="clear" w:pos="928"/>
          <w:tab w:val="num" w:pos="130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8B78C2" w:rsidRPr="0089398B" w:rsidRDefault="008B78C2" w:rsidP="008B78C2">
      <w:pPr>
        <w:jc w:val="both"/>
      </w:pPr>
      <w:r>
        <w:t>Не предусмотрено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3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0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9"/>
  </w:num>
  <w:num w:numId="5">
    <w:abstractNumId w:val="19"/>
  </w:num>
  <w:num w:numId="6">
    <w:abstractNumId w:val="4"/>
  </w:num>
  <w:num w:numId="7">
    <w:abstractNumId w:val="3"/>
  </w:num>
  <w:num w:numId="8">
    <w:abstractNumId w:val="1"/>
  </w:num>
  <w:num w:numId="9">
    <w:abstractNumId w:val="17"/>
  </w:num>
  <w:num w:numId="10">
    <w:abstractNumId w:val="8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2"/>
  </w:num>
  <w:num w:numId="16">
    <w:abstractNumId w:val="5"/>
  </w:num>
  <w:num w:numId="17">
    <w:abstractNumId w:val="18"/>
  </w:num>
  <w:num w:numId="18">
    <w:abstractNumId w:val="13"/>
  </w:num>
  <w:num w:numId="19">
    <w:abstractNumId w:val="20"/>
  </w:num>
  <w:num w:numId="20">
    <w:abstractNumId w:val="14"/>
  </w:num>
  <w:num w:numId="21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4224D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57D8F"/>
    <w:rsid w:val="00172542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8254B"/>
    <w:rsid w:val="00385BAD"/>
    <w:rsid w:val="00385D1D"/>
    <w:rsid w:val="003A0855"/>
    <w:rsid w:val="003B7385"/>
    <w:rsid w:val="003C1530"/>
    <w:rsid w:val="003E2337"/>
    <w:rsid w:val="003E5E38"/>
    <w:rsid w:val="003F6ECB"/>
    <w:rsid w:val="00402E08"/>
    <w:rsid w:val="00404A1E"/>
    <w:rsid w:val="00410CCF"/>
    <w:rsid w:val="004252C4"/>
    <w:rsid w:val="00425612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0632"/>
    <w:rsid w:val="005024C9"/>
    <w:rsid w:val="00515240"/>
    <w:rsid w:val="00520308"/>
    <w:rsid w:val="005263F0"/>
    <w:rsid w:val="005340F5"/>
    <w:rsid w:val="005415D3"/>
    <w:rsid w:val="00544A2E"/>
    <w:rsid w:val="00551782"/>
    <w:rsid w:val="00553097"/>
    <w:rsid w:val="005547C4"/>
    <w:rsid w:val="00557495"/>
    <w:rsid w:val="005732C5"/>
    <w:rsid w:val="00580674"/>
    <w:rsid w:val="005A3EE0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94E74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280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9240B"/>
    <w:rsid w:val="008B0A1F"/>
    <w:rsid w:val="008B502C"/>
    <w:rsid w:val="008B6C8A"/>
    <w:rsid w:val="008B78C2"/>
    <w:rsid w:val="008B7CA8"/>
    <w:rsid w:val="008C3E90"/>
    <w:rsid w:val="008E1DFC"/>
    <w:rsid w:val="008F271F"/>
    <w:rsid w:val="008F53B8"/>
    <w:rsid w:val="008F6895"/>
    <w:rsid w:val="008F6EF0"/>
    <w:rsid w:val="0091797A"/>
    <w:rsid w:val="009263B7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33E59"/>
    <w:rsid w:val="00A420C6"/>
    <w:rsid w:val="00A50920"/>
    <w:rsid w:val="00A5553B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AF15E1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2719"/>
    <w:rsid w:val="00C07AE5"/>
    <w:rsid w:val="00C14CDE"/>
    <w:rsid w:val="00C20B69"/>
    <w:rsid w:val="00C27138"/>
    <w:rsid w:val="00C3603F"/>
    <w:rsid w:val="00C36BBA"/>
    <w:rsid w:val="00C443EE"/>
    <w:rsid w:val="00C74C8F"/>
    <w:rsid w:val="00C81049"/>
    <w:rsid w:val="00C81A3C"/>
    <w:rsid w:val="00C83390"/>
    <w:rsid w:val="00CA4B5B"/>
    <w:rsid w:val="00CA6ABB"/>
    <w:rsid w:val="00CB148E"/>
    <w:rsid w:val="00CC2D46"/>
    <w:rsid w:val="00CF2BC0"/>
    <w:rsid w:val="00CF48B9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6D1"/>
    <w:rsid w:val="00DA77F6"/>
    <w:rsid w:val="00DB61B1"/>
    <w:rsid w:val="00DC3174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stu.ru/view/aid_view.aspx?AidId=8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53BCD-8BA5-4564-9CFB-FDA3573A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336</TotalTime>
  <Pages>16</Pages>
  <Words>4783</Words>
  <Characters>27268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238</cp:revision>
  <cp:lastPrinted>1900-12-31T19:00:00Z</cp:lastPrinted>
  <dcterms:created xsi:type="dcterms:W3CDTF">2016-12-09T08:02:00Z</dcterms:created>
  <dcterms:modified xsi:type="dcterms:W3CDTF">2017-05-04T12:19:00Z</dcterms:modified>
</cp:coreProperties>
</file>