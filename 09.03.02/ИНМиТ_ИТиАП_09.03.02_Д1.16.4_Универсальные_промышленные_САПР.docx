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1E5487" w:rsidRDefault="00916243" w:rsidP="003F56BA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916243" w:rsidRPr="00F22E37" w:rsidRDefault="00916243" w:rsidP="003F56BA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16243" w:rsidRPr="009F4598" w:rsidRDefault="00916243" w:rsidP="003F56B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16243" w:rsidRPr="004C3174" w:rsidRDefault="00916243" w:rsidP="003F56B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916243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16243" w:rsidRPr="00F22E37" w:rsidRDefault="00916243" w:rsidP="003F56BA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481" w:type="dxa"/>
            <w:shd w:val="clear" w:color="auto" w:fill="auto"/>
          </w:tcPr>
          <w:p w:rsidR="00916243" w:rsidRPr="00D84580" w:rsidRDefault="00916243" w:rsidP="003F56B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916243" w:rsidRPr="00F22E37" w:rsidRDefault="00916243" w:rsidP="003F56B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16243" w:rsidRPr="00F22E37" w:rsidRDefault="00916243" w:rsidP="003F56BA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16243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16243" w:rsidRDefault="00916243" w:rsidP="003F56B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16243" w:rsidRPr="00AC0130" w:rsidRDefault="00916243" w:rsidP="003F56BA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Default="00916243" w:rsidP="003F56B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916243" w:rsidRPr="00976E90" w:rsidRDefault="00916243" w:rsidP="003F56BA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16243" w:rsidRPr="009F4598" w:rsidRDefault="00916243" w:rsidP="003F56BA"/>
        </w:tc>
      </w:tr>
      <w:tr w:rsidR="00916243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16243" w:rsidRPr="008F33BC" w:rsidRDefault="00916243" w:rsidP="003F56B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16243" w:rsidRDefault="00916243" w:rsidP="003F56BA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16243" w:rsidRPr="00636E97" w:rsidRDefault="00916243" w:rsidP="003F56BA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Pr="00636E97">
              <w:rPr>
                <w:color w:val="000000"/>
              </w:rPr>
              <w:t xml:space="preserve"> г. № </w:t>
            </w:r>
            <w:r>
              <w:rPr>
                <w:color w:val="000000"/>
              </w:rPr>
              <w:t>219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9941B6" w:rsidRPr="00376A3D" w:rsidTr="003F56BA">
        <w:tc>
          <w:tcPr>
            <w:tcW w:w="9853" w:type="dxa"/>
          </w:tcPr>
          <w:p w:rsidR="009941B6" w:rsidRPr="00376A3D" w:rsidRDefault="009941B6" w:rsidP="003F56BA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способностью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AutoLISP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</w:rPr>
            </w:pPr>
            <w:r w:rsidRPr="008A34B6">
              <w:rPr>
                <w:b/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AC4783">
        <w:trPr>
          <w:trHeight w:val="932"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AutoLISP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 xml:space="preserve">Автоматизированное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проектирования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844084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6,</w:t>
            </w:r>
            <w:r w:rsidR="0084408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844084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2,</w:t>
            </w:r>
            <w:r w:rsidR="0084408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4" w:type="pct"/>
            <w:noWrap/>
            <w:vAlign w:val="center"/>
          </w:tcPr>
          <w:p w:rsidR="00376D57" w:rsidRPr="00844084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2,</w:t>
            </w:r>
            <w:r w:rsidR="0084408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844084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1,</w:t>
            </w:r>
            <w:r w:rsidR="00844084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1E1019" w:rsidRDefault="00A05DD7" w:rsidP="00A05DD7">
      <w:pPr>
        <w:pStyle w:val="a7"/>
        <w:numPr>
          <w:ilvl w:val="0"/>
          <w:numId w:val="26"/>
        </w:numPr>
        <w:jc w:val="both"/>
      </w:pPr>
      <w:r w:rsidRPr="00A05DD7">
        <w:t xml:space="preserve">Формирование моделей в системе </w:t>
      </w:r>
      <w:proofErr w:type="spellStart"/>
      <w:r w:rsidRPr="00A05DD7">
        <w:t>SolidWorks</w:t>
      </w:r>
      <w:proofErr w:type="spellEnd"/>
    </w:p>
    <w:p w:rsidR="00A05DD7" w:rsidRPr="003206C2" w:rsidRDefault="00A05DD7" w:rsidP="00A05DD7">
      <w:pPr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 w:rsidRPr="00397CA9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844084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844084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844084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E12DC5" w:rsidP="00E12DC5">
      <w:pPr>
        <w:pStyle w:val="a7"/>
        <w:numPr>
          <w:ilvl w:val="0"/>
          <w:numId w:val="27"/>
        </w:numPr>
        <w:jc w:val="both"/>
      </w:pPr>
      <w:r w:rsidRPr="00E12DC5">
        <w:t xml:space="preserve">Разработка макросов в системе </w:t>
      </w:r>
      <w:proofErr w:type="spellStart"/>
      <w:r w:rsidRPr="00E12DC5">
        <w:t>AutoCAD</w:t>
      </w:r>
      <w:proofErr w:type="spellEnd"/>
    </w:p>
    <w:p w:rsidR="00E12DC5" w:rsidRPr="00473E9C" w:rsidRDefault="00E12DC5" w:rsidP="00E12DC5">
      <w:pPr>
        <w:jc w:val="both"/>
      </w:pPr>
      <w:bookmarkStart w:id="8" w:name="_GoBack"/>
      <w:bookmarkEnd w:id="8"/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 w:rsidRPr="004A3396">
        <w:rPr>
          <w:iCs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9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2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88"/>
      <w:r w:rsidR="005415D3" w:rsidRPr="00BC3217">
        <w:rPr>
          <w:b/>
          <w:iCs/>
        </w:rPr>
        <w:instrText>Рекомендуемая литература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 xml:space="preserve">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lastRenderedPageBreak/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4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4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AE49A3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5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5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6" w:name="_Toc463805995"/>
      <w:r w:rsidR="000767B6" w:rsidRPr="00D16F4C">
        <w:rPr>
          <w:b/>
        </w:rPr>
        <w:instrText>ПРИЛОЖЕНИЕ 1</w:instrText>
      </w:r>
      <w:bookmarkEnd w:id="16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A87FE4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V,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E44B33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E44B33">
              <w:rPr>
                <w:iCs/>
              </w:rPr>
              <w:t>контрольно-графической работы</w:t>
            </w:r>
          </w:p>
        </w:tc>
        <w:tc>
          <w:tcPr>
            <w:tcW w:w="1967" w:type="dxa"/>
          </w:tcPr>
          <w:p w:rsidR="0049215B" w:rsidRDefault="0049215B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V,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 w:rsidRPr="00E44B33">
              <w:rPr>
                <w:iCs/>
              </w:rPr>
              <w:t>V,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V,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V,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844084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6"/>
      <w:r w:rsidR="001D7C68" w:rsidRPr="00992F3E">
        <w:rPr>
          <w:b/>
        </w:rPr>
        <w:instrText>ПРИЛОЖЕНИЕ 2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8" w:name="_Toc463805997"/>
      <w:r w:rsidR="001D7C68" w:rsidRPr="008E0888">
        <w:rPr>
          <w:b/>
        </w:rPr>
        <w:instrText>ПРИЛОЖЕНИЕ 3</w:instrText>
      </w:r>
      <w:bookmarkEnd w:id="18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844084" w:rsidRDefault="00AE49A3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844084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844084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844084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ступенчатых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Default="00C15D30" w:rsidP="00C15D30">
      <w:pPr>
        <w:pStyle w:val="a6"/>
        <w:spacing w:before="0" w:beforeAutospacing="0" w:after="0" w:afterAutospacing="0"/>
        <w:ind w:left="357"/>
        <w:rPr>
          <w:lang w:val="en-US"/>
        </w:rPr>
      </w:pPr>
    </w:p>
    <w:p w:rsidR="00397CA9" w:rsidRPr="008669C3" w:rsidRDefault="00397CA9" w:rsidP="00397CA9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</w:t>
      </w:r>
      <w:r>
        <w:rPr>
          <w:b/>
        </w:rPr>
        <w:t>Примерные задания в составе домашн</w:t>
      </w:r>
      <w:r w:rsidR="00FA681E">
        <w:rPr>
          <w:b/>
        </w:rPr>
        <w:t>ей</w:t>
      </w:r>
      <w:r>
        <w:rPr>
          <w:b/>
        </w:rPr>
        <w:t xml:space="preserve"> работ</w:t>
      </w:r>
      <w:r w:rsidR="00FA681E">
        <w:rPr>
          <w:b/>
        </w:rPr>
        <w:t>ы</w:t>
      </w:r>
    </w:p>
    <w:p w:rsidR="00397CA9" w:rsidRPr="00517218" w:rsidRDefault="00397CA9" w:rsidP="00397CA9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97CA9" w:rsidRPr="00517218" w:rsidRDefault="00397CA9" w:rsidP="00397CA9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97CA9" w:rsidRPr="00517218" w:rsidRDefault="00397CA9" w:rsidP="00397CA9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97CA9" w:rsidRPr="003F56BA" w:rsidRDefault="00397CA9" w:rsidP="00397CA9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Ферма ракеты «Союз», получить необходимые чертежи.</w:t>
      </w:r>
    </w:p>
    <w:p w:rsidR="00397CA9" w:rsidRPr="003F56BA" w:rsidRDefault="00397CA9" w:rsidP="00397CA9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бокового блока ракеты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397CA9" w:rsidRPr="003F56BA" w:rsidRDefault="00397CA9" w:rsidP="00397CA9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 пространственную модель сборки двигательной установки рак</w:t>
      </w:r>
      <w:proofErr w:type="gramStart"/>
      <w:r w:rsidRPr="003F56BA">
        <w:rPr>
          <w:iCs/>
        </w:rPr>
        <w:t>е-</w:t>
      </w:r>
      <w:proofErr w:type="gramEnd"/>
      <w:r w:rsidRPr="003F56BA">
        <w:rPr>
          <w:iCs/>
        </w:rPr>
        <w:t xml:space="preserve">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397CA9" w:rsidRPr="003F56BA" w:rsidRDefault="00397CA9" w:rsidP="00397CA9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 xml:space="preserve">Создать пространственную модель сборки блока </w:t>
      </w:r>
      <w:r w:rsidRPr="003F56BA">
        <w:rPr>
          <w:iCs/>
          <w:lang w:val="en-US"/>
        </w:rPr>
        <w:t>III</w:t>
      </w:r>
      <w:r w:rsidRPr="003F56BA">
        <w:rPr>
          <w:iCs/>
        </w:rPr>
        <w:t xml:space="preserve"> ступени рак</w:t>
      </w:r>
      <w:proofErr w:type="gramStart"/>
      <w:r w:rsidRPr="003F56BA">
        <w:rPr>
          <w:iCs/>
        </w:rPr>
        <w:t>е-</w:t>
      </w:r>
      <w:proofErr w:type="gramEnd"/>
      <w:r w:rsidRPr="003F56BA">
        <w:rPr>
          <w:iCs/>
        </w:rPr>
        <w:t xml:space="preserve">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397CA9" w:rsidRPr="003F56BA" w:rsidRDefault="00397CA9" w:rsidP="00397CA9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 пространственную модель сборочно-защитного блока раке -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397CA9" w:rsidRDefault="00397CA9" w:rsidP="00C15D30">
      <w:pPr>
        <w:pStyle w:val="a6"/>
        <w:spacing w:before="0" w:beforeAutospacing="0" w:after="0" w:afterAutospacing="0"/>
        <w:ind w:left="357"/>
      </w:pPr>
    </w:p>
    <w:p w:rsidR="004A3396" w:rsidRPr="008669C3" w:rsidRDefault="004A3396" w:rsidP="004A3396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3</w:t>
      </w:r>
      <w:r w:rsidRPr="008669C3">
        <w:rPr>
          <w:b/>
          <w:bCs/>
        </w:rPr>
        <w:t xml:space="preserve">. </w:t>
      </w:r>
      <w:r>
        <w:rPr>
          <w:b/>
        </w:rPr>
        <w:t xml:space="preserve">Примерные </w:t>
      </w:r>
      <w:r w:rsidRPr="000605BD">
        <w:rPr>
          <w:b/>
        </w:rPr>
        <w:t xml:space="preserve">задания </w:t>
      </w:r>
      <w:r>
        <w:rPr>
          <w:b/>
        </w:rPr>
        <w:t>в составе</w:t>
      </w:r>
      <w:r w:rsidRPr="000605BD">
        <w:rPr>
          <w:b/>
        </w:rPr>
        <w:t xml:space="preserve"> </w:t>
      </w:r>
      <w:r>
        <w:rPr>
          <w:b/>
          <w:iCs/>
        </w:rPr>
        <w:t>расчетно-графической</w:t>
      </w:r>
      <w:r w:rsidRPr="000605BD">
        <w:rPr>
          <w:b/>
        </w:rPr>
        <w:t xml:space="preserve"> работы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втулки и получения управляющей программы для ее изготовления.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фланца и получения управляющей программы для его изготовления.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конусной </w:t>
      </w:r>
      <w:r>
        <w:rPr>
          <w:iCs/>
        </w:rPr>
        <w:t>оп</w:t>
      </w:r>
      <w:r w:rsidRPr="00F02CBD">
        <w:rPr>
          <w:iCs/>
        </w:rPr>
        <w:t>равки и получения управляющей программы для ее изготовления.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изготовления.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цилиндрического стакана с фланцем и технологии его изготовления.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конусного </w:t>
      </w:r>
      <w:r>
        <w:rPr>
          <w:iCs/>
        </w:rPr>
        <w:t>ста</w:t>
      </w:r>
      <w:r w:rsidRPr="00F02CBD">
        <w:rPr>
          <w:iCs/>
        </w:rPr>
        <w:t>кана с фланцем и технологии его изготовления.</w:t>
      </w:r>
    </w:p>
    <w:p w:rsidR="004A3396" w:rsidRPr="00F02CBD" w:rsidRDefault="004A3396" w:rsidP="004A3396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направляющей колонки штампа.</w:t>
      </w:r>
    </w:p>
    <w:p w:rsidR="004A3396" w:rsidRPr="00473E9C" w:rsidRDefault="004A3396" w:rsidP="004A3396">
      <w:pPr>
        <w:pStyle w:val="2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4A3396" w:rsidRPr="00397CA9" w:rsidRDefault="004A3396" w:rsidP="00C15D30">
      <w:pPr>
        <w:pStyle w:val="a6"/>
        <w:spacing w:before="0" w:beforeAutospacing="0" w:after="0" w:afterAutospacing="0"/>
        <w:ind w:left="357"/>
      </w:pPr>
    </w:p>
    <w:p w:rsidR="00976CE9" w:rsidRPr="008669C3" w:rsidRDefault="00976CE9" w:rsidP="00C15D30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 w:rsidR="004A3396">
        <w:rPr>
          <w:b/>
          <w:bCs/>
        </w:rPr>
        <w:t>4</w:t>
      </w:r>
      <w:r w:rsidRPr="008669C3">
        <w:rPr>
          <w:b/>
          <w:bCs/>
        </w:rPr>
        <w:t xml:space="preserve">. Перечень примерных вопросов для </w:t>
      </w:r>
      <w:r w:rsidR="00C15D30"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Автоматизированное планирование производственных процессов. Концепция композиционной детали.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Pr="00844084" w:rsidRDefault="00976CE9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4A3396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4A3396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Pr="00641240" w:rsidRDefault="00C15D30" w:rsidP="00C15D30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4A3396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15D30" w:rsidRPr="00DA1DF1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Default="00C15D30" w:rsidP="00C15D30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4A3396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9A3" w:rsidRDefault="00AE49A3">
      <w:r>
        <w:separator/>
      </w:r>
    </w:p>
  </w:endnote>
  <w:endnote w:type="continuationSeparator" w:id="0">
    <w:p w:rsidR="00AE49A3" w:rsidRDefault="00AE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9A3" w:rsidRDefault="00AE49A3">
      <w:r>
        <w:separator/>
      </w:r>
    </w:p>
  </w:footnote>
  <w:footnote w:type="continuationSeparator" w:id="0">
    <w:p w:rsidR="00AE49A3" w:rsidRDefault="00AE4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0784FC0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D6B6C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20"/>
  </w:num>
  <w:num w:numId="13">
    <w:abstractNumId w:val="15"/>
  </w:num>
  <w:num w:numId="14">
    <w:abstractNumId w:val="17"/>
  </w:num>
  <w:num w:numId="15">
    <w:abstractNumId w:val="23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4"/>
  </w:num>
  <w:num w:numId="22">
    <w:abstractNumId w:val="8"/>
  </w:num>
  <w:num w:numId="23">
    <w:abstractNumId w:val="10"/>
  </w:num>
  <w:num w:numId="24">
    <w:abstractNumId w:val="21"/>
  </w:num>
  <w:num w:numId="25">
    <w:abstractNumId w:val="19"/>
  </w:num>
  <w:num w:numId="26">
    <w:abstractNumId w:val="22"/>
  </w:num>
  <w:num w:numId="2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97CA9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A3396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84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5DD7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49A3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2DC5"/>
    <w:rsid w:val="00E16B64"/>
    <w:rsid w:val="00E2193E"/>
    <w:rsid w:val="00E24598"/>
    <w:rsid w:val="00E2630C"/>
    <w:rsid w:val="00E27A21"/>
    <w:rsid w:val="00E320C7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681E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80</TotalTime>
  <Pages>18</Pages>
  <Words>5128</Words>
  <Characters>29231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29</cp:revision>
  <dcterms:created xsi:type="dcterms:W3CDTF">2017-04-05T05:33:00Z</dcterms:created>
  <dcterms:modified xsi:type="dcterms:W3CDTF">2017-04-12T06:18:00Z</dcterms:modified>
</cp:coreProperties>
</file>