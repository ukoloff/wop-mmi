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174" w:rsidRDefault="004C3174" w:rsidP="004C3174">
      <w:pPr>
        <w:jc w:val="center"/>
      </w:pPr>
      <w:r>
        <w:t>МИНИСТЕРСТВО ОБРАЗОВАНИЯ И НАУКИ РОССИЙСКОЙ ФЕДЕРАЦИИ</w:t>
      </w:r>
    </w:p>
    <w:p w:rsidR="004C3174" w:rsidRDefault="004C3174" w:rsidP="004C3174">
      <w:pPr>
        <w:jc w:val="center"/>
      </w:pPr>
      <w:r>
        <w:t>Федеральное государственное автономное образовательное учреждение</w:t>
      </w:r>
    </w:p>
    <w:p w:rsidR="004C3174" w:rsidRDefault="004C3174" w:rsidP="004C3174">
      <w:pPr>
        <w:jc w:val="center"/>
      </w:pPr>
      <w:r>
        <w:t>высшего образования</w:t>
      </w:r>
    </w:p>
    <w:p w:rsidR="004C3174" w:rsidRDefault="004C3174" w:rsidP="004C3174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FC0D1F" w:rsidRDefault="00FC0D1F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7E2001" w:rsidRDefault="00A217A2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A217A2">
        <w:rPr>
          <w:iCs/>
          <w:caps/>
          <w:color w:val="000000"/>
          <w:spacing w:val="-1"/>
        </w:rPr>
        <w:t>Web-дизайн</w:t>
      </w:r>
    </w:p>
    <w:p w:rsidR="003756D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p w:rsidR="003756DC" w:rsidRPr="00BA2BB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3756DC" w:rsidTr="003756DC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3756D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о рабочей программе дисциплины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Default="003756DC" w:rsidP="002430A1">
            <w:pPr>
              <w:tabs>
                <w:tab w:val="center" w:pos="2943"/>
                <w:tab w:val="left" w:pos="4140"/>
              </w:tabs>
            </w:pPr>
            <w:r w:rsidRPr="008F33BC">
              <w:rPr>
                <w:b/>
              </w:rPr>
              <w:t>Модуль</w:t>
            </w:r>
            <w:r w:rsidR="007E2001" w:rsidRPr="00F22E37">
              <w:tab/>
            </w:r>
            <w:r w:rsidR="00F22E37" w:rsidRPr="00F22E37">
              <w:t>М</w:t>
            </w:r>
            <w:proofErr w:type="gramStart"/>
            <w:r w:rsidR="00F22E37" w:rsidRPr="00F22E37">
              <w:t>1</w:t>
            </w:r>
            <w:proofErr w:type="gramEnd"/>
            <w:r w:rsidR="00F22E37" w:rsidRPr="00F22E37">
              <w:t>.1</w:t>
            </w:r>
            <w:r w:rsidR="002430A1">
              <w:t>0</w:t>
            </w:r>
            <w:r w:rsidR="002430A1">
              <w:tab/>
            </w:r>
          </w:p>
          <w:p w:rsidR="003756DC" w:rsidRPr="00F22E37" w:rsidRDefault="002430A1" w:rsidP="00F22E37">
            <w:r w:rsidRPr="002430A1">
              <w:rPr>
                <w:color w:val="000000"/>
              </w:rPr>
              <w:t>Основы разработки информационных систем</w:t>
            </w:r>
          </w:p>
        </w:tc>
        <w:tc>
          <w:tcPr>
            <w:tcW w:w="4245" w:type="dxa"/>
            <w:shd w:val="clear" w:color="auto" w:fill="auto"/>
          </w:tcPr>
          <w:p w:rsidR="003756DC" w:rsidRPr="009F4598" w:rsidRDefault="003756DC" w:rsidP="003756DC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3756DC" w:rsidRPr="004C3174" w:rsidRDefault="0082787E" w:rsidP="00A86280">
            <w:pPr>
              <w:rPr>
                <w:color w:val="000000"/>
              </w:rPr>
            </w:pPr>
            <w:r w:rsidRPr="0082787E">
              <w:rPr>
                <w:color w:val="000000"/>
                <w:lang w:eastAsia="ru-RU"/>
              </w:rPr>
              <w:t>113</w:t>
            </w:r>
            <w:r w:rsidR="00A86280">
              <w:rPr>
                <w:color w:val="000000"/>
                <w:lang w:eastAsia="ru-RU"/>
              </w:rPr>
              <w:t>442</w:t>
            </w:r>
            <w:bookmarkStart w:id="0" w:name="_GoBack"/>
            <w:bookmarkEnd w:id="0"/>
            <w:r w:rsidRPr="0082787E">
              <w:rPr>
                <w:color w:val="000000"/>
                <w:lang w:eastAsia="ru-RU"/>
              </w:rPr>
              <w:t>4</w:t>
            </w:r>
          </w:p>
        </w:tc>
      </w:tr>
      <w:tr w:rsidR="002430A1" w:rsidTr="003756DC">
        <w:trPr>
          <w:trHeight w:val="869"/>
        </w:trPr>
        <w:tc>
          <w:tcPr>
            <w:tcW w:w="6102" w:type="dxa"/>
            <w:shd w:val="clear" w:color="auto" w:fill="auto"/>
          </w:tcPr>
          <w:p w:rsidR="002430A1" w:rsidRDefault="002430A1" w:rsidP="003756DC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</w:p>
          <w:p w:rsidR="002430A1" w:rsidRPr="00F22E37" w:rsidRDefault="002430A1" w:rsidP="00F22E37">
            <w:pPr>
              <w:rPr>
                <w:color w:val="000000"/>
              </w:rPr>
            </w:pPr>
            <w:r w:rsidRPr="0030259D">
              <w:rPr>
                <w:iCs/>
                <w:color w:val="000000"/>
                <w:spacing w:val="-1"/>
              </w:rPr>
              <w:t>Прикладная информатика</w:t>
            </w:r>
          </w:p>
        </w:tc>
        <w:tc>
          <w:tcPr>
            <w:tcW w:w="4245" w:type="dxa"/>
            <w:shd w:val="clear" w:color="auto" w:fill="auto"/>
          </w:tcPr>
          <w:p w:rsidR="002430A1" w:rsidRPr="00D84580" w:rsidRDefault="002430A1" w:rsidP="00C4009C">
            <w:pPr>
              <w:rPr>
                <w:b/>
                <w:i/>
                <w:color w:val="000000"/>
              </w:rPr>
            </w:pPr>
            <w:r w:rsidRPr="008F33BC">
              <w:rPr>
                <w:b/>
              </w:rPr>
              <w:t>Код ОП</w:t>
            </w:r>
            <w:r w:rsidRPr="0030259D">
              <w:tab/>
            </w:r>
            <w:r w:rsidRPr="0030259D">
              <w:tab/>
            </w:r>
            <w:r w:rsidRPr="0030259D">
              <w:rPr>
                <w:color w:val="000000"/>
              </w:rPr>
              <w:t>09.03.03/01.01</w:t>
            </w:r>
          </w:p>
          <w:p w:rsidR="002430A1" w:rsidRDefault="002430A1" w:rsidP="00C4009C">
            <w:pPr>
              <w:rPr>
                <w:i/>
                <w:color w:val="000000"/>
              </w:rPr>
            </w:pPr>
            <w:r w:rsidRPr="00D84580">
              <w:rPr>
                <w:b/>
                <w:color w:val="000000"/>
              </w:rPr>
              <w:t>Учебный план</w:t>
            </w:r>
            <w:r w:rsidRPr="0030259D">
              <w:rPr>
                <w:color w:val="000000"/>
              </w:rPr>
              <w:tab/>
              <w:t>5380 (версия 4)</w:t>
            </w:r>
          </w:p>
          <w:p w:rsidR="002430A1" w:rsidRPr="002D0CB9" w:rsidRDefault="002430A1" w:rsidP="00C4009C">
            <w:pPr>
              <w:ind w:firstLine="708"/>
            </w:pPr>
          </w:p>
        </w:tc>
      </w:tr>
      <w:tr w:rsidR="002430A1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2430A1" w:rsidRDefault="002430A1" w:rsidP="003756DC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2430A1" w:rsidRPr="00F22E37" w:rsidRDefault="002430A1" w:rsidP="00F22E37">
            <w:pPr>
              <w:rPr>
                <w:color w:val="000000"/>
              </w:rPr>
            </w:pPr>
            <w:r w:rsidRPr="0030259D">
              <w:rPr>
                <w:iCs/>
                <w:color w:val="000000"/>
                <w:spacing w:val="-1"/>
              </w:rPr>
              <w:t>Прикладная информатика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2430A1" w:rsidRDefault="002430A1" w:rsidP="00C4009C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2430A1" w:rsidRDefault="002430A1" w:rsidP="00C4009C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2430A1" w:rsidRPr="0030259D" w:rsidRDefault="002430A1" w:rsidP="00C4009C">
            <w:pPr>
              <w:rPr>
                <w:color w:val="0070C0"/>
              </w:rPr>
            </w:pPr>
            <w:r w:rsidRPr="0030259D">
              <w:t>09.03.03</w:t>
            </w:r>
          </w:p>
        </w:tc>
      </w:tr>
      <w:tr w:rsidR="002430A1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2430A1" w:rsidRDefault="002430A1" w:rsidP="003756DC">
            <w:pPr>
              <w:rPr>
                <w:color w:val="000000"/>
                <w:lang w:val="en-US"/>
              </w:rPr>
            </w:pPr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  <w:color w:val="000000"/>
              </w:rPr>
              <w:t>подготовки</w:t>
            </w:r>
          </w:p>
          <w:p w:rsidR="002430A1" w:rsidRPr="00976E90" w:rsidRDefault="002430A1" w:rsidP="003756DC">
            <w:proofErr w:type="spellStart"/>
            <w:r w:rsidRPr="00976E90">
              <w:rPr>
                <w:iCs/>
                <w:color w:val="000000"/>
                <w:spacing w:val="-1"/>
              </w:rPr>
              <w:t>бакалавриат</w:t>
            </w:r>
            <w:proofErr w:type="spellEnd"/>
          </w:p>
        </w:tc>
        <w:tc>
          <w:tcPr>
            <w:tcW w:w="4245" w:type="dxa"/>
            <w:vMerge/>
            <w:shd w:val="clear" w:color="auto" w:fill="auto"/>
          </w:tcPr>
          <w:p w:rsidR="002430A1" w:rsidRPr="009F4598" w:rsidRDefault="002430A1" w:rsidP="003756DC"/>
        </w:tc>
      </w:tr>
      <w:tr w:rsidR="002430A1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2430A1" w:rsidRPr="008F33BC" w:rsidRDefault="002430A1" w:rsidP="003756DC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2430A1" w:rsidRDefault="002430A1" w:rsidP="00C4009C">
            <w:r w:rsidRPr="008F33BC">
              <w:rPr>
                <w:b/>
              </w:rPr>
              <w:t xml:space="preserve">Реквизиты приказа </w:t>
            </w:r>
            <w:proofErr w:type="spellStart"/>
            <w:r w:rsidRPr="008F33BC">
              <w:rPr>
                <w:b/>
              </w:rPr>
              <w:t>Минобрнауки</w:t>
            </w:r>
            <w:proofErr w:type="spellEnd"/>
            <w:r w:rsidRPr="008F33BC">
              <w:rPr>
                <w:b/>
              </w:rPr>
              <w:t xml:space="preserve"> РФ об утверждении  ФГОС </w:t>
            </w:r>
            <w:proofErr w:type="gramStart"/>
            <w:r w:rsidRPr="008F33BC">
              <w:rPr>
                <w:b/>
              </w:rPr>
              <w:t>ВО</w:t>
            </w:r>
            <w:proofErr w:type="gramEnd"/>
            <w:r w:rsidRPr="009F4598">
              <w:t xml:space="preserve">: </w:t>
            </w:r>
          </w:p>
          <w:p w:rsidR="002430A1" w:rsidRPr="00EE78BA" w:rsidRDefault="002430A1" w:rsidP="00C4009C">
            <w:pPr>
              <w:rPr>
                <w:color w:val="000000"/>
              </w:rPr>
            </w:pPr>
            <w:r w:rsidRPr="00EE78BA">
              <w:rPr>
                <w:color w:val="000000"/>
              </w:rPr>
              <w:t>12.03.2015 г. № 207</w:t>
            </w:r>
          </w:p>
        </w:tc>
      </w:tr>
    </w:tbl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C07AE5">
        <w:rPr>
          <w:b/>
          <w:bCs/>
          <w:color w:val="000000"/>
        </w:rPr>
        <w:t>7</w:t>
      </w:r>
    </w:p>
    <w:p w:rsidR="00A8369D" w:rsidRDefault="00A8369D" w:rsidP="00A8369D">
      <w:r>
        <w:br w:type="page"/>
      </w: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7F3087" w:rsidTr="000806CE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7F3087" w:rsidRPr="00EE00EB" w:rsidTr="000806CE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Default="007F3087" w:rsidP="000806CE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C706F4" w:rsidRDefault="007F3087" w:rsidP="000806CE">
            <w:pPr>
              <w:snapToGrid w:val="0"/>
              <w:ind w:right="2"/>
              <w:jc w:val="center"/>
              <w:rPr>
                <w:lang w:val="en-US"/>
              </w:rPr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Default="007F3087" w:rsidP="000806CE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477D03" w:rsidRDefault="007F3087" w:rsidP="000806CE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</w:p>
        </w:tc>
      </w:tr>
      <w:tr w:rsidR="007F3087" w:rsidRPr="00EE00EB" w:rsidTr="000806CE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477D03" w:rsidRDefault="007F3087" w:rsidP="000806CE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</w:p>
        </w:tc>
      </w:tr>
    </w:tbl>
    <w:p w:rsidR="00A8369D" w:rsidRDefault="00A8369D" w:rsidP="00A8369D">
      <w:pPr>
        <w:jc w:val="both"/>
        <w:rPr>
          <w:b/>
        </w:rPr>
      </w:pPr>
    </w:p>
    <w:p w:rsidR="00BA14B8" w:rsidRPr="00FE0F5B" w:rsidRDefault="00BA14B8" w:rsidP="00BA14B8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3B7385">
        <w:t>А.А. Петунин</w:t>
      </w:r>
    </w:p>
    <w:p w:rsidR="007F3087" w:rsidRPr="009E0BD3" w:rsidRDefault="007F3087" w:rsidP="007F3087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7F3087" w:rsidRPr="00EE00EB" w:rsidRDefault="007F3087" w:rsidP="007F3087">
      <w:pPr>
        <w:ind w:firstLine="709"/>
        <w:jc w:val="both"/>
      </w:pPr>
    </w:p>
    <w:p w:rsidR="007F3087" w:rsidRPr="00807340" w:rsidRDefault="007F3087" w:rsidP="007F3087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7F3087" w:rsidRPr="00807340" w:rsidRDefault="007F3087" w:rsidP="007F3087">
      <w:pPr>
        <w:ind w:firstLine="709"/>
        <w:jc w:val="both"/>
      </w:pPr>
    </w:p>
    <w:p w:rsidR="007F3087" w:rsidRPr="002B1965" w:rsidRDefault="007F3087" w:rsidP="007F3087">
      <w:pPr>
        <w:ind w:firstLine="709"/>
        <w:jc w:val="both"/>
      </w:pPr>
      <w:r w:rsidRPr="00EE00EB">
        <w:t xml:space="preserve">Протокол № ______   от __________ </w:t>
      </w:r>
      <w:proofErr w:type="gramStart"/>
      <w:r w:rsidRPr="00EE00EB">
        <w:t>г</w:t>
      </w:r>
      <w:proofErr w:type="gramEnd"/>
      <w:r w:rsidRPr="00EE00EB">
        <w:t>.</w:t>
      </w:r>
    </w:p>
    <w:p w:rsidR="007F3087" w:rsidRPr="00807340" w:rsidRDefault="007F3087" w:rsidP="007F3087">
      <w:pPr>
        <w:jc w:val="both"/>
        <w:rPr>
          <w:spacing w:val="-3"/>
        </w:rPr>
      </w:pPr>
    </w:p>
    <w:p w:rsidR="007F3087" w:rsidRPr="0070465E" w:rsidRDefault="007F3087" w:rsidP="007F3087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7F3087" w:rsidRPr="00B4013A" w:rsidRDefault="007F3087" w:rsidP="007F3087">
      <w:pPr>
        <w:ind w:left="7079" w:firstLine="709"/>
        <w:jc w:val="both"/>
      </w:pPr>
      <w:r>
        <w:t>А.А. Петунин</w:t>
      </w:r>
    </w:p>
    <w:p w:rsidR="007F3087" w:rsidRPr="006907FB" w:rsidRDefault="007F3087" w:rsidP="007F3087">
      <w:pPr>
        <w:jc w:val="both"/>
        <w:rPr>
          <w:spacing w:val="-3"/>
        </w:rPr>
      </w:pPr>
    </w:p>
    <w:p w:rsidR="007F3087" w:rsidRPr="006E69FD" w:rsidRDefault="007F3087" w:rsidP="007F3087">
      <w:pPr>
        <w:ind w:firstLine="709"/>
        <w:jc w:val="both"/>
      </w:pPr>
      <w:r w:rsidRPr="006E69FD">
        <w:t>Согласовано:</w:t>
      </w:r>
    </w:p>
    <w:p w:rsidR="007F3087" w:rsidRPr="00EE00EB" w:rsidRDefault="007F3087" w:rsidP="007F3087">
      <w:pPr>
        <w:ind w:firstLine="709"/>
        <w:jc w:val="both"/>
      </w:pPr>
    </w:p>
    <w:p w:rsidR="007F3087" w:rsidRDefault="007F3087" w:rsidP="007F3087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7F3087" w:rsidRDefault="007F3087" w:rsidP="00BA14B8">
      <w:pPr>
        <w:spacing w:line="360" w:lineRule="auto"/>
        <w:ind w:firstLine="720"/>
        <w:jc w:val="both"/>
      </w:pPr>
    </w:p>
    <w:p w:rsidR="00A8369D" w:rsidRDefault="00A8369D" w:rsidP="005F62EF">
      <w:pPr>
        <w:numPr>
          <w:ilvl w:val="0"/>
          <w:numId w:val="3"/>
        </w:numPr>
        <w:spacing w:after="60"/>
        <w:jc w:val="both"/>
        <w:rPr>
          <w:b/>
          <w:bCs/>
          <w:caps/>
        </w:rPr>
      </w:pPr>
      <w:r>
        <w:br w:type="page"/>
      </w:r>
      <w:r w:rsidR="009F44C5" w:rsidRPr="009F44C5">
        <w:rPr>
          <w:b/>
          <w:bCs/>
          <w:caps/>
        </w:rPr>
        <w:lastRenderedPageBreak/>
        <w:t>ОБЩАЯ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1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8525B" w:rsidRDefault="008B502C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2" w:name="_Toc463805972"/>
      <w:r w:rsidR="00CF48B9" w:rsidRPr="00EA1D81">
        <w:rPr>
          <w:b/>
          <w:iCs/>
        </w:rPr>
        <w:instrText>Аннотация содержания дисциплины</w:instrText>
      </w:r>
      <w:bookmarkEnd w:id="2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D7071C" w:rsidRDefault="00D7071C" w:rsidP="00D7071C">
      <w:pPr>
        <w:spacing w:before="120"/>
        <w:ind w:firstLine="360"/>
        <w:jc w:val="both"/>
      </w:pPr>
      <w:r>
        <w:t>Дисциплина «</w:t>
      </w:r>
      <w:proofErr w:type="spellStart"/>
      <w:r w:rsidR="00A217A2" w:rsidRPr="00A217A2">
        <w:t>Web</w:t>
      </w:r>
      <w:proofErr w:type="spellEnd"/>
      <w:r w:rsidR="00A217A2" w:rsidRPr="00A217A2">
        <w:t>-дизайн</w:t>
      </w:r>
      <w:r>
        <w:t xml:space="preserve">» </w:t>
      </w:r>
      <w:r w:rsidRPr="00806DB5">
        <w:t>входит в вариативную часть образовательной программы в составе модуля</w:t>
      </w:r>
      <w:r>
        <w:t xml:space="preserve"> «</w:t>
      </w:r>
      <w:r w:rsidR="002430A1" w:rsidRPr="002430A1">
        <w:rPr>
          <w:color w:val="000000"/>
        </w:rPr>
        <w:t>Основы разработки информационных систем</w:t>
      </w:r>
      <w:r>
        <w:t>».</w:t>
      </w:r>
    </w:p>
    <w:p w:rsidR="00D7071C" w:rsidRDefault="00D7071C" w:rsidP="00D7071C">
      <w:pPr>
        <w:spacing w:before="120"/>
        <w:ind w:firstLine="360"/>
        <w:jc w:val="both"/>
        <w:rPr>
          <w:b/>
        </w:rPr>
      </w:pPr>
      <w:r w:rsidRPr="00157B40">
        <w:rPr>
          <w:b/>
        </w:rPr>
        <w:t>Характеристика содержания дисциплины:</w:t>
      </w:r>
    </w:p>
    <w:p w:rsidR="00D7071C" w:rsidRDefault="00D7071C" w:rsidP="00D7071C">
      <w:pPr>
        <w:ind w:firstLine="360"/>
        <w:jc w:val="both"/>
      </w:pPr>
      <w:r w:rsidRPr="00BC3F5E">
        <w:t xml:space="preserve">В ходе изучения дисциплины </w:t>
      </w:r>
      <w:r>
        <w:t>осваиваются</w:t>
      </w:r>
      <w:r w:rsidRPr="00BC3F5E">
        <w:t xml:space="preserve"> вопросы</w:t>
      </w:r>
      <w:r>
        <w:t xml:space="preserve"> </w:t>
      </w:r>
      <w:r w:rsidR="00A217A2">
        <w:t>создания</w:t>
      </w:r>
      <w:r w:rsidR="00A217A2" w:rsidRPr="00A217A2">
        <w:t xml:space="preserve"> сайтов различного назначения и их </w:t>
      </w:r>
      <w:proofErr w:type="spellStart"/>
      <w:r w:rsidR="00A217A2" w:rsidRPr="00A217A2">
        <w:t>Web</w:t>
      </w:r>
      <w:proofErr w:type="spellEnd"/>
      <w:r w:rsidR="00A217A2" w:rsidRPr="00A217A2">
        <w:t>-дизайна</w:t>
      </w:r>
      <w:r>
        <w:t>.</w:t>
      </w:r>
    </w:p>
    <w:p w:rsidR="00D7071C" w:rsidRDefault="00D7071C" w:rsidP="00D7071C">
      <w:pPr>
        <w:spacing w:before="120"/>
        <w:ind w:firstLine="357"/>
        <w:jc w:val="both"/>
        <w:rPr>
          <w:b/>
        </w:rPr>
      </w:pPr>
      <w:r w:rsidRPr="004E39FF">
        <w:rPr>
          <w:b/>
        </w:rPr>
        <w:t>Характеристика методических особенностей дисциплины:</w:t>
      </w:r>
    </w:p>
    <w:p w:rsidR="00D7071C" w:rsidRPr="00BC3F5E" w:rsidRDefault="00D7071C" w:rsidP="00D7071C">
      <w:pPr>
        <w:spacing w:before="120"/>
        <w:ind w:firstLine="357"/>
        <w:jc w:val="both"/>
      </w:pPr>
      <w:r w:rsidRPr="00BC3F5E">
        <w:t xml:space="preserve">Процесс изучения дисциплины включает лекции, </w:t>
      </w:r>
      <w:r w:rsidR="00A217A2">
        <w:t>лабораторные</w:t>
      </w:r>
      <w:r w:rsidRPr="00BC3F5E">
        <w:t xml:space="preserve"> занятия, самостоятельную работу студента.</w:t>
      </w:r>
      <w:r w:rsidR="00A217A2">
        <w:t xml:space="preserve"> </w:t>
      </w:r>
      <w:r w:rsidRPr="00BC3F5E">
        <w:t>Основные формы ин</w:t>
      </w:r>
      <w:r>
        <w:t>терактивного обу</w:t>
      </w:r>
      <w:r w:rsidRPr="00BC3F5E">
        <w:t xml:space="preserve">чения: «проектная работа», «проблемное обучение», «командная работа». В ходе изучения дисциплины студенты выполняют </w:t>
      </w:r>
      <w:r>
        <w:t>две</w:t>
      </w:r>
      <w:r w:rsidRPr="00BC3F5E">
        <w:t xml:space="preserve"> домашние работы.</w:t>
      </w:r>
    </w:p>
    <w:p w:rsidR="00D7071C" w:rsidRDefault="00D7071C" w:rsidP="00D7071C">
      <w:pPr>
        <w:spacing w:before="120"/>
        <w:ind w:firstLine="357"/>
        <w:jc w:val="both"/>
      </w:pPr>
      <w:r>
        <w:t xml:space="preserve">Форма заключительного контроля при </w:t>
      </w:r>
      <w:r w:rsidR="00A217A2">
        <w:t>промежуточной аттестации – зачё</w:t>
      </w:r>
      <w:r>
        <w:t xml:space="preserve">т. Для проведения промежуточной аттестации по дисциплине разработаны фонд оценочных средств и </w:t>
      </w:r>
      <w:proofErr w:type="spellStart"/>
      <w:r>
        <w:t>балльно</w:t>
      </w:r>
      <w:proofErr w:type="spellEnd"/>
      <w:r>
        <w:t xml:space="preserve">-рейтинговая система оценки учебной деятельности студентов. </w:t>
      </w:r>
    </w:p>
    <w:p w:rsidR="00D7071C" w:rsidRDefault="00D7071C" w:rsidP="00D7071C">
      <w:pPr>
        <w:ind w:firstLine="360"/>
        <w:jc w:val="both"/>
      </w:pPr>
      <w:r>
        <w:t xml:space="preserve"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</w:t>
      </w:r>
      <w:r w:rsidR="004B2011">
        <w:t>лабораторных</w:t>
      </w:r>
      <w:r>
        <w:t xml:space="preserve"> работ, </w:t>
      </w:r>
      <w:r w:rsidR="00780B35">
        <w:t>домашних работ и зачё</w:t>
      </w:r>
      <w:r>
        <w:t>та.</w:t>
      </w:r>
    </w:p>
    <w:p w:rsidR="008B502C" w:rsidRPr="00E10A60" w:rsidRDefault="004B2011" w:rsidP="004B2011">
      <w:pPr>
        <w:tabs>
          <w:tab w:val="left" w:pos="4125"/>
        </w:tabs>
        <w:spacing w:line="360" w:lineRule="auto"/>
        <w:ind w:firstLine="720"/>
        <w:jc w:val="both"/>
        <w:rPr>
          <w:bCs/>
          <w:caps/>
        </w:rPr>
      </w:pPr>
      <w:r>
        <w:rPr>
          <w:bCs/>
          <w:caps/>
        </w:rPr>
        <w:tab/>
      </w:r>
    </w:p>
    <w:p w:rsidR="008B502C" w:rsidRPr="00CF48B9" w:rsidRDefault="00410CCF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3" w:name="_Toc463805973"/>
      <w:r w:rsidR="00CF48B9" w:rsidRPr="00932CF7">
        <w:rPr>
          <w:b/>
          <w:iCs/>
        </w:rPr>
        <w:instrText>Язык реализации программы</w:instrText>
      </w:r>
      <w:bookmarkEnd w:id="3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  <w:r w:rsidR="000B52A9">
        <w:rPr>
          <w:b/>
          <w:iCs/>
        </w:rPr>
        <w:t xml:space="preserve"> </w:t>
      </w:r>
      <w:r w:rsidR="000B52A9" w:rsidRPr="000B52A9">
        <w:rPr>
          <w:iCs/>
        </w:rPr>
        <w:t>Русский.</w:t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 xml:space="preserve">Планируемые результаты </w:t>
      </w:r>
      <w:proofErr w:type="gramStart"/>
      <w:r w:rsidRPr="00410CCF">
        <w:rPr>
          <w:b/>
          <w:iCs/>
        </w:rPr>
        <w:t>обучения по дисциплине</w:t>
      </w:r>
      <w:proofErr w:type="gramEnd"/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4" w:name="_Toc463805974"/>
      <w:r w:rsidR="00CF48B9" w:rsidRPr="00454B75">
        <w:rPr>
          <w:b/>
          <w:iCs/>
        </w:rPr>
        <w:instrText>Планируемые результаты обучения по дисциплине</w:instrText>
      </w:r>
      <w:bookmarkEnd w:id="4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071BE0" w:rsidRPr="006410E5" w:rsidRDefault="00071BE0" w:rsidP="00071BE0">
      <w:pPr>
        <w:spacing w:before="60" w:after="60"/>
        <w:ind w:left="964"/>
        <w:jc w:val="both"/>
        <w:rPr>
          <w:bCs/>
          <w:caps/>
        </w:rPr>
      </w:pPr>
      <w:r w:rsidRPr="006410E5">
        <w:rPr>
          <w:iCs/>
        </w:rPr>
        <w:t>Изучение дисциплины является этапом формирования у студента следующих компетенций: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996"/>
      </w:tblGrid>
      <w:tr w:rsidR="00CF2BC0" w:rsidRPr="00CF2BC0" w:rsidTr="00CF2BC0">
        <w:tc>
          <w:tcPr>
            <w:tcW w:w="9996" w:type="dxa"/>
          </w:tcPr>
          <w:p w:rsidR="00CF2BC0" w:rsidRPr="00CF2BC0" w:rsidRDefault="00CF2BC0" w:rsidP="000806CE">
            <w:pPr>
              <w:jc w:val="both"/>
            </w:pPr>
            <w:r w:rsidRPr="00CF2BC0">
              <w:rPr>
                <w:b/>
              </w:rPr>
              <w:t>ОПК-5</w:t>
            </w:r>
            <w:r>
              <w:t>:</w:t>
            </w:r>
            <w:r w:rsidRPr="00CF2BC0">
              <w:t xml:space="preserve"> </w:t>
            </w:r>
            <w:r>
              <w:t>способность</w:t>
            </w:r>
            <w:r w:rsidRPr="00CF2BC0">
              <w:t xml:space="preserve">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 с учетом основных требований информационной безопасности</w:t>
            </w:r>
          </w:p>
        </w:tc>
      </w:tr>
      <w:tr w:rsidR="00CF2BC0" w:rsidRPr="00CF2BC0" w:rsidTr="00CF2BC0">
        <w:tc>
          <w:tcPr>
            <w:tcW w:w="9996" w:type="dxa"/>
          </w:tcPr>
          <w:p w:rsidR="00CF2BC0" w:rsidRPr="00CF2BC0" w:rsidRDefault="00CF2BC0" w:rsidP="000806CE">
            <w:pPr>
              <w:jc w:val="both"/>
            </w:pPr>
            <w:r w:rsidRPr="00CF2BC0">
              <w:rPr>
                <w:b/>
              </w:rPr>
              <w:t>ПК-2</w:t>
            </w:r>
            <w:r>
              <w:t>: способность</w:t>
            </w:r>
            <w:r w:rsidRPr="00CF2BC0">
              <w:t xml:space="preserve"> разрабатывать компоненты аппаратно-программных комплексов и баз данных, используя современные инструментальные средства и технологии программирования;</w:t>
            </w:r>
          </w:p>
        </w:tc>
      </w:tr>
      <w:tr w:rsidR="00CF2BC0" w:rsidRPr="00CF2BC0" w:rsidTr="00CF2BC0">
        <w:tc>
          <w:tcPr>
            <w:tcW w:w="9996" w:type="dxa"/>
          </w:tcPr>
          <w:p w:rsidR="00CF2BC0" w:rsidRPr="00CF2BC0" w:rsidRDefault="00CF2BC0" w:rsidP="00CF2BC0">
            <w:pPr>
              <w:jc w:val="both"/>
            </w:pPr>
            <w:r w:rsidRPr="00CF2BC0">
              <w:rPr>
                <w:b/>
              </w:rPr>
              <w:t>ПК-3</w:t>
            </w:r>
            <w:r>
              <w:t>:</w:t>
            </w:r>
            <w:r w:rsidRPr="00CF2BC0">
              <w:t xml:space="preserve"> </w:t>
            </w:r>
            <w:r>
              <w:t>способность</w:t>
            </w:r>
            <w:r w:rsidRPr="00CF2BC0">
              <w:t xml:space="preserve"> обосновывать принимаемые проектные решения, осуществлять постановку и выполнять эксперименты по проверке их корректности и эффективности;</w:t>
            </w:r>
          </w:p>
        </w:tc>
      </w:tr>
      <w:tr w:rsidR="00CF2BC0" w:rsidRPr="00CF2BC0" w:rsidTr="00CF2BC0">
        <w:tc>
          <w:tcPr>
            <w:tcW w:w="9996" w:type="dxa"/>
          </w:tcPr>
          <w:p w:rsidR="00CF2BC0" w:rsidRPr="00CF2BC0" w:rsidRDefault="00CF2BC0" w:rsidP="00CF2BC0">
            <w:pPr>
              <w:tabs>
                <w:tab w:val="left" w:pos="284"/>
                <w:tab w:val="left" w:pos="426"/>
              </w:tabs>
            </w:pPr>
            <w:r w:rsidRPr="00CF2BC0">
              <w:rPr>
                <w:b/>
                <w:lang w:eastAsia="ru-RU"/>
              </w:rPr>
              <w:t>ДПК-3</w:t>
            </w:r>
            <w:r>
              <w:rPr>
                <w:lang w:eastAsia="ru-RU"/>
              </w:rPr>
              <w:t>:</w:t>
            </w:r>
            <w:r w:rsidRPr="00CF2BC0">
              <w:rPr>
                <w:lang w:eastAsia="ru-RU"/>
              </w:rPr>
              <w:t xml:space="preserve"> способность использовать технологии разработки объектов профессиональной деятельности в областях: машиностроение, приборостроение, техника, управление технологическими процессами, механика, техническая физика, а также предприятия различного профиля и все виды деятельности в условиях экономики информационного общества</w:t>
            </w:r>
          </w:p>
        </w:tc>
      </w:tr>
    </w:tbl>
    <w:p w:rsidR="00CF2BC0" w:rsidRPr="006A713F" w:rsidRDefault="00CF2BC0" w:rsidP="00CF2BC0">
      <w:pPr>
        <w:ind w:left="567"/>
        <w:jc w:val="both"/>
        <w:rPr>
          <w:iCs/>
        </w:rPr>
      </w:pPr>
      <w:r w:rsidRPr="006A713F">
        <w:rPr>
          <w:iCs/>
        </w:rPr>
        <w:t>В результате освоения дисциплины студент должен:</w:t>
      </w:r>
    </w:p>
    <w:p w:rsidR="00CF2BC0" w:rsidRPr="006A713F" w:rsidRDefault="00CF2BC0" w:rsidP="00CF2BC0">
      <w:pPr>
        <w:ind w:left="567"/>
        <w:jc w:val="both"/>
      </w:pPr>
      <w:r w:rsidRPr="00CF2BC0">
        <w:rPr>
          <w:b/>
        </w:rPr>
        <w:t>Знать</w:t>
      </w:r>
      <w:r w:rsidRPr="006A713F">
        <w:t>:</w:t>
      </w:r>
    </w:p>
    <w:p w:rsidR="00CF2BC0" w:rsidRPr="00CF2BC0" w:rsidRDefault="00CF2BC0" w:rsidP="005F62EF">
      <w:pPr>
        <w:pStyle w:val="a8"/>
        <w:numPr>
          <w:ilvl w:val="0"/>
          <w:numId w:val="10"/>
        </w:numPr>
        <w:rPr>
          <w:spacing w:val="-5"/>
        </w:rPr>
      </w:pPr>
      <w:r w:rsidRPr="00CF2BC0">
        <w:rPr>
          <w:spacing w:val="-5"/>
        </w:rPr>
        <w:t>общее устройство сети Интернет;</w:t>
      </w:r>
    </w:p>
    <w:p w:rsidR="00CF2BC0" w:rsidRPr="00CF2BC0" w:rsidRDefault="00CF2BC0" w:rsidP="005F62EF">
      <w:pPr>
        <w:pStyle w:val="a8"/>
        <w:numPr>
          <w:ilvl w:val="0"/>
          <w:numId w:val="10"/>
        </w:numPr>
        <w:rPr>
          <w:spacing w:val="-5"/>
        </w:rPr>
      </w:pPr>
      <w:r w:rsidRPr="00CF2BC0">
        <w:rPr>
          <w:spacing w:val="-5"/>
        </w:rPr>
        <w:t>историю развития браузеров;</w:t>
      </w:r>
    </w:p>
    <w:p w:rsidR="00CF2BC0" w:rsidRPr="00CF2BC0" w:rsidRDefault="00CF2BC0" w:rsidP="005F62EF">
      <w:pPr>
        <w:pStyle w:val="a8"/>
        <w:numPr>
          <w:ilvl w:val="0"/>
          <w:numId w:val="10"/>
        </w:numPr>
        <w:rPr>
          <w:spacing w:val="-5"/>
        </w:rPr>
      </w:pPr>
      <w:r w:rsidRPr="00CF2BC0">
        <w:rPr>
          <w:spacing w:val="-5"/>
        </w:rPr>
        <w:t>понятие и классификацию веб сайтов;</w:t>
      </w:r>
    </w:p>
    <w:p w:rsidR="00CF2BC0" w:rsidRPr="00CF2BC0" w:rsidRDefault="00CF2BC0" w:rsidP="005F62EF">
      <w:pPr>
        <w:pStyle w:val="a8"/>
        <w:numPr>
          <w:ilvl w:val="0"/>
          <w:numId w:val="10"/>
        </w:numPr>
        <w:rPr>
          <w:spacing w:val="-5"/>
        </w:rPr>
      </w:pPr>
      <w:r w:rsidRPr="00CF2BC0">
        <w:rPr>
          <w:spacing w:val="-5"/>
        </w:rPr>
        <w:t xml:space="preserve">основы языка разметки документов – </w:t>
      </w:r>
      <w:r w:rsidRPr="00CF2BC0">
        <w:rPr>
          <w:spacing w:val="-5"/>
          <w:lang w:val="en-US"/>
        </w:rPr>
        <w:t>HTML</w:t>
      </w:r>
      <w:r w:rsidRPr="00CF2BC0">
        <w:rPr>
          <w:spacing w:val="-5"/>
        </w:rPr>
        <w:t>;</w:t>
      </w:r>
    </w:p>
    <w:p w:rsidR="00CF2BC0" w:rsidRPr="00CF2BC0" w:rsidRDefault="00CF2BC0" w:rsidP="005F62EF">
      <w:pPr>
        <w:pStyle w:val="a8"/>
        <w:numPr>
          <w:ilvl w:val="0"/>
          <w:numId w:val="10"/>
        </w:numPr>
        <w:rPr>
          <w:spacing w:val="-5"/>
        </w:rPr>
      </w:pPr>
      <w:r w:rsidRPr="00CF2BC0">
        <w:rPr>
          <w:spacing w:val="-5"/>
        </w:rPr>
        <w:t xml:space="preserve">основные элементы и структуру </w:t>
      </w:r>
      <w:r w:rsidRPr="00CF2BC0">
        <w:rPr>
          <w:spacing w:val="-5"/>
          <w:lang w:val="en-US"/>
        </w:rPr>
        <w:t>HTML</w:t>
      </w:r>
      <w:r w:rsidRPr="00CF2BC0">
        <w:rPr>
          <w:spacing w:val="-5"/>
        </w:rPr>
        <w:t>-документа;</w:t>
      </w:r>
    </w:p>
    <w:p w:rsidR="00CF2BC0" w:rsidRPr="00CF2BC0" w:rsidRDefault="00CF2BC0" w:rsidP="005F62EF">
      <w:pPr>
        <w:pStyle w:val="a8"/>
        <w:numPr>
          <w:ilvl w:val="0"/>
          <w:numId w:val="10"/>
        </w:numPr>
        <w:rPr>
          <w:spacing w:val="-5"/>
        </w:rPr>
      </w:pPr>
      <w:r w:rsidRPr="00CF2BC0">
        <w:rPr>
          <w:spacing w:val="-5"/>
        </w:rPr>
        <w:t>основные понятия, определения, операторы, директивы, типы данных, классы для каскадных таблиц стилей (CSS);</w:t>
      </w:r>
    </w:p>
    <w:p w:rsidR="00CF2BC0" w:rsidRPr="00CF2BC0" w:rsidRDefault="00CF2BC0" w:rsidP="005F62EF">
      <w:pPr>
        <w:pStyle w:val="a8"/>
        <w:numPr>
          <w:ilvl w:val="0"/>
          <w:numId w:val="10"/>
        </w:numPr>
        <w:rPr>
          <w:spacing w:val="-5"/>
        </w:rPr>
      </w:pPr>
      <w:r w:rsidRPr="00CF2BC0">
        <w:rPr>
          <w:spacing w:val="-5"/>
        </w:rPr>
        <w:t xml:space="preserve">синтаксические основы, типы данных, математические функции, массивы и объекты используемых в языке сценариев </w:t>
      </w:r>
      <w:proofErr w:type="spellStart"/>
      <w:r w:rsidRPr="00CF2BC0">
        <w:rPr>
          <w:spacing w:val="-5"/>
        </w:rPr>
        <w:t>JavaScript</w:t>
      </w:r>
      <w:proofErr w:type="spellEnd"/>
      <w:r w:rsidRPr="00CF2BC0">
        <w:rPr>
          <w:spacing w:val="-5"/>
        </w:rPr>
        <w:t>.</w:t>
      </w:r>
    </w:p>
    <w:p w:rsidR="00CF2BC0" w:rsidRPr="006A713F" w:rsidRDefault="00CF2BC0" w:rsidP="00CF2BC0">
      <w:pPr>
        <w:keepNext/>
        <w:keepLines/>
        <w:ind w:left="567"/>
        <w:jc w:val="both"/>
      </w:pPr>
      <w:r w:rsidRPr="00CF2BC0">
        <w:rPr>
          <w:b/>
        </w:rPr>
        <w:lastRenderedPageBreak/>
        <w:t>Уметь</w:t>
      </w:r>
      <w:r w:rsidRPr="006A713F">
        <w:t>:</w:t>
      </w:r>
    </w:p>
    <w:p w:rsidR="00CF2BC0" w:rsidRPr="00CF2BC0" w:rsidRDefault="00CF2BC0" w:rsidP="005F62EF">
      <w:pPr>
        <w:pStyle w:val="a8"/>
        <w:numPr>
          <w:ilvl w:val="0"/>
          <w:numId w:val="11"/>
        </w:numPr>
        <w:jc w:val="both"/>
        <w:rPr>
          <w:spacing w:val="-5"/>
        </w:rPr>
      </w:pPr>
      <w:r w:rsidRPr="00CF2BC0">
        <w:rPr>
          <w:spacing w:val="-5"/>
        </w:rPr>
        <w:t xml:space="preserve">создавать с использованием обычного текстового редактора веб-страницы с применением каскадных таблиц стилей и языка сценариев </w:t>
      </w:r>
      <w:r w:rsidRPr="00CF2BC0">
        <w:rPr>
          <w:spacing w:val="-5"/>
          <w:lang w:val="en-US"/>
        </w:rPr>
        <w:t>JavaScript</w:t>
      </w:r>
      <w:r w:rsidRPr="00CF2BC0">
        <w:rPr>
          <w:spacing w:val="-5"/>
        </w:rPr>
        <w:t>.</w:t>
      </w:r>
    </w:p>
    <w:p w:rsidR="00CF2BC0" w:rsidRPr="006A713F" w:rsidRDefault="00CF2BC0" w:rsidP="00CF2BC0">
      <w:pPr>
        <w:ind w:left="567"/>
        <w:jc w:val="both"/>
      </w:pPr>
      <w:r w:rsidRPr="00CF2BC0">
        <w:rPr>
          <w:b/>
        </w:rPr>
        <w:t>Владеть</w:t>
      </w:r>
      <w:r w:rsidRPr="006A713F">
        <w:t>:</w:t>
      </w:r>
    </w:p>
    <w:p w:rsidR="00CF2BC0" w:rsidRPr="00CF2BC0" w:rsidRDefault="00CF2BC0" w:rsidP="005F62EF">
      <w:pPr>
        <w:pStyle w:val="a8"/>
        <w:numPr>
          <w:ilvl w:val="0"/>
          <w:numId w:val="11"/>
        </w:numPr>
        <w:rPr>
          <w:spacing w:val="-5"/>
        </w:rPr>
      </w:pPr>
      <w:r w:rsidRPr="00CF2BC0">
        <w:rPr>
          <w:spacing w:val="-5"/>
        </w:rPr>
        <w:t xml:space="preserve">основами программирования на языке </w:t>
      </w:r>
      <w:r w:rsidRPr="006A713F">
        <w:t>гипертекстовой разметки</w:t>
      </w:r>
      <w:r w:rsidRPr="00CF2BC0">
        <w:rPr>
          <w:spacing w:val="-5"/>
        </w:rPr>
        <w:t xml:space="preserve"> </w:t>
      </w:r>
      <w:r w:rsidRPr="00CF2BC0">
        <w:rPr>
          <w:spacing w:val="-5"/>
          <w:lang w:val="en-US"/>
        </w:rPr>
        <w:t>HTML</w:t>
      </w:r>
      <w:r w:rsidRPr="00CF2BC0">
        <w:rPr>
          <w:spacing w:val="-5"/>
        </w:rPr>
        <w:t xml:space="preserve"> и языке сценариев </w:t>
      </w:r>
      <w:r w:rsidRPr="00CF2BC0">
        <w:rPr>
          <w:spacing w:val="-5"/>
          <w:lang w:val="en-US"/>
        </w:rPr>
        <w:t>JavaScript</w:t>
      </w:r>
      <w:r w:rsidRPr="00CF2BC0">
        <w:rPr>
          <w:spacing w:val="-5"/>
        </w:rPr>
        <w:t>;</w:t>
      </w:r>
    </w:p>
    <w:p w:rsidR="00CF2BC0" w:rsidRPr="00CF2BC0" w:rsidRDefault="00CF2BC0" w:rsidP="005F62EF">
      <w:pPr>
        <w:pStyle w:val="a8"/>
        <w:numPr>
          <w:ilvl w:val="0"/>
          <w:numId w:val="11"/>
        </w:numPr>
        <w:jc w:val="both"/>
        <w:rPr>
          <w:spacing w:val="-5"/>
        </w:rPr>
      </w:pPr>
      <w:r w:rsidRPr="006A713F">
        <w:t xml:space="preserve">навыками создания </w:t>
      </w:r>
      <w:proofErr w:type="gramStart"/>
      <w:r w:rsidRPr="006A713F">
        <w:t>простых</w:t>
      </w:r>
      <w:proofErr w:type="gramEnd"/>
      <w:r w:rsidRPr="006A713F">
        <w:t xml:space="preserve"> интерактивных веб-страниц.</w:t>
      </w:r>
    </w:p>
    <w:p w:rsidR="00CF2BC0" w:rsidRDefault="00CF2BC0" w:rsidP="00CF2BC0">
      <w:pPr>
        <w:keepNext/>
        <w:keepLines/>
        <w:spacing w:before="60" w:after="60"/>
        <w:ind w:left="964"/>
        <w:jc w:val="both"/>
        <w:rPr>
          <w:b/>
          <w:iCs/>
        </w:rPr>
      </w:pPr>
    </w:p>
    <w:p w:rsidR="008B502C" w:rsidRPr="00CF48B9" w:rsidRDefault="00410CCF" w:rsidP="005F62EF">
      <w:pPr>
        <w:keepNext/>
        <w:keepLines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Объем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5" w:name="_Toc463805975"/>
      <w:r w:rsidR="00CF48B9" w:rsidRPr="00540A66">
        <w:rPr>
          <w:b/>
          <w:iCs/>
        </w:rPr>
        <w:instrText>Объем дисциплины</w:instrText>
      </w:r>
      <w:bookmarkEnd w:id="5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7A2751" w:rsidRPr="006410E5" w:rsidRDefault="007A2751" w:rsidP="007A2751">
      <w:pPr>
        <w:keepNext/>
        <w:keepLines/>
        <w:spacing w:before="60" w:after="60"/>
        <w:ind w:left="964"/>
        <w:jc w:val="both"/>
        <w:rPr>
          <w:iCs/>
        </w:rPr>
      </w:pPr>
      <w:r w:rsidRPr="006410E5">
        <w:rPr>
          <w:iCs/>
        </w:rPr>
        <w:t>Очная форма обучения</w:t>
      </w:r>
    </w:p>
    <w:tbl>
      <w:tblPr>
        <w:tblW w:w="103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276"/>
        <w:gridCol w:w="1417"/>
        <w:gridCol w:w="993"/>
        <w:gridCol w:w="850"/>
      </w:tblGrid>
      <w:tr w:rsidR="007A2751" w:rsidRPr="006410E5" w:rsidTr="000806CE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7A2751" w:rsidRPr="006410E5" w:rsidTr="000806CE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7A2751" w:rsidRPr="006410E5" w:rsidRDefault="007A2751" w:rsidP="007A2751">
            <w:pPr>
              <w:keepNext/>
              <w:keepLines/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7A2751" w:rsidRPr="006410E5" w:rsidRDefault="007A2751" w:rsidP="007A2751">
            <w:pPr>
              <w:keepNext/>
              <w:keepLines/>
              <w:snapToGrid w:val="0"/>
              <w:rPr>
                <w:b/>
                <w:bCs/>
              </w:rPr>
            </w:pPr>
            <w:proofErr w:type="gramStart"/>
            <w:r w:rsidRPr="006410E5">
              <w:rPr>
                <w:b/>
                <w:bCs/>
                <w:sz w:val="20"/>
                <w:szCs w:val="20"/>
              </w:rPr>
              <w:t>п</w:t>
            </w:r>
            <w:proofErr w:type="gramEnd"/>
            <w:r w:rsidRPr="006410E5">
              <w:rPr>
                <w:b/>
                <w:bCs/>
                <w:sz w:val="20"/>
                <w:szCs w:val="20"/>
              </w:rPr>
              <w:t>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7A2751" w:rsidRPr="006410E5" w:rsidRDefault="007A2751" w:rsidP="007A2751">
            <w:pPr>
              <w:keepNext/>
              <w:keepLines/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7A2751" w:rsidRPr="006410E5" w:rsidRDefault="007A2751" w:rsidP="007A2751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 xml:space="preserve">В </w:t>
            </w:r>
            <w:proofErr w:type="spellStart"/>
            <w:r w:rsidRPr="006410E5">
              <w:rPr>
                <w:b/>
                <w:bCs/>
                <w:sz w:val="20"/>
                <w:szCs w:val="20"/>
              </w:rPr>
              <w:t>т.ч</w:t>
            </w:r>
            <w:proofErr w:type="spellEnd"/>
            <w:r w:rsidRPr="006410E5">
              <w:rPr>
                <w:b/>
                <w:bCs/>
                <w:sz w:val="20"/>
                <w:szCs w:val="20"/>
              </w:rPr>
              <w:t>. контактная работа (час.)*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A2751" w:rsidRPr="006410E5" w:rsidRDefault="00332B34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7A2751" w:rsidRPr="006410E5" w:rsidTr="000806CE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7A2751" w:rsidRPr="006410E5" w:rsidRDefault="007A2751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B5615F" w:rsidRDefault="00332B34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34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2751" w:rsidRPr="00332B34" w:rsidRDefault="00332B34" w:rsidP="000806CE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34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B5615F" w:rsidRDefault="00332B34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34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7A2751" w:rsidRPr="006410E5" w:rsidTr="000806C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2751" w:rsidRPr="006410E5" w:rsidRDefault="007A2751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B5615F" w:rsidRDefault="007A2751" w:rsidP="000806CE">
            <w:pPr>
              <w:snapToGrid w:val="0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2751" w:rsidRPr="00277FCE" w:rsidRDefault="007A2751" w:rsidP="000806C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B5615F" w:rsidRDefault="007A2751" w:rsidP="000806CE">
            <w:pPr>
              <w:snapToGrid w:val="0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7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snapToGrid w:val="0"/>
              <w:jc w:val="center"/>
            </w:pPr>
          </w:p>
        </w:tc>
      </w:tr>
      <w:tr w:rsidR="007A2751" w:rsidRPr="006410E5" w:rsidTr="000806C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2751" w:rsidRPr="006410E5" w:rsidRDefault="007A2751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B5615F" w:rsidRDefault="007A2751" w:rsidP="000806CE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2751" w:rsidRPr="00277FCE" w:rsidRDefault="007A2751" w:rsidP="000806CE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B5615F" w:rsidRDefault="007A2751" w:rsidP="000806CE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snapToGrid w:val="0"/>
              <w:jc w:val="center"/>
            </w:pPr>
          </w:p>
        </w:tc>
      </w:tr>
      <w:tr w:rsidR="007A2751" w:rsidRPr="006410E5" w:rsidTr="000806C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2751" w:rsidRPr="006410E5" w:rsidRDefault="007A2751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332B34" w:rsidP="000806CE">
            <w:pPr>
              <w:snapToGrid w:val="0"/>
              <w:jc w:val="center"/>
            </w:pPr>
            <w:r>
              <w:t>17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2751" w:rsidRPr="006410E5" w:rsidRDefault="00332B34" w:rsidP="000806CE">
            <w:pPr>
              <w:snapToGrid w:val="0"/>
              <w:jc w:val="center"/>
            </w:pPr>
            <w:r>
              <w:t>17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332B34" w:rsidP="000806CE">
            <w:pPr>
              <w:snapToGrid w:val="0"/>
              <w:jc w:val="center"/>
            </w:pPr>
            <w:r>
              <w:t>17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snapToGrid w:val="0"/>
              <w:jc w:val="center"/>
            </w:pPr>
          </w:p>
        </w:tc>
      </w:tr>
      <w:tr w:rsidR="007A2751" w:rsidRPr="006410E5" w:rsidTr="000806CE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2751" w:rsidRPr="006410E5" w:rsidRDefault="007A2751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2F287D" w:rsidRDefault="00332B34" w:rsidP="002F287D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2751" w:rsidRPr="00332B34" w:rsidRDefault="00332B34" w:rsidP="00332B34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 w:rsidR="002933DE">
              <w:rPr>
                <w:b/>
                <w:bCs/>
                <w:lang w:val="en-US"/>
              </w:rPr>
              <w:t>.</w:t>
            </w:r>
            <w:r>
              <w:rPr>
                <w:b/>
                <w:bCs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B5615F" w:rsidRDefault="00332B34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74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7A2751" w:rsidRPr="006410E5" w:rsidTr="000806CE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2751" w:rsidRPr="006410E5" w:rsidRDefault="007A2751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751" w:rsidRPr="00794ED9" w:rsidRDefault="007A2751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2F287D" w:rsidP="000806CE">
            <w:pPr>
              <w:snapToGrid w:val="0"/>
              <w:jc w:val="center"/>
            </w:pPr>
            <w: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2751" w:rsidRPr="002933DE" w:rsidRDefault="002933DE" w:rsidP="000806C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0.25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2933DE" w:rsidRDefault="007A2751" w:rsidP="002F287D">
            <w:pPr>
              <w:jc w:val="center"/>
              <w:rPr>
                <w:b/>
                <w:bCs/>
                <w:lang w:val="en-US"/>
              </w:rPr>
            </w:pPr>
            <w:proofErr w:type="gramStart"/>
            <w:r>
              <w:rPr>
                <w:bCs/>
              </w:rPr>
              <w:t>З</w:t>
            </w:r>
            <w:proofErr w:type="gramEnd"/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jc w:val="center"/>
              <w:rPr>
                <w:sz w:val="20"/>
                <w:szCs w:val="20"/>
              </w:rPr>
            </w:pPr>
          </w:p>
        </w:tc>
      </w:tr>
      <w:tr w:rsidR="007A2751" w:rsidRPr="006410E5" w:rsidTr="000806C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2751" w:rsidRPr="006410E5" w:rsidRDefault="007A2751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pPr>
              <w:snapToGrid w:val="0"/>
              <w:jc w:val="center"/>
            </w:pPr>
            <w:r w:rsidRPr="006410E5">
              <w:t>108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751" w:rsidRPr="00332B34" w:rsidRDefault="00332B34" w:rsidP="00332B34">
            <w:pPr>
              <w:snapToGrid w:val="0"/>
              <w:jc w:val="center"/>
            </w:pPr>
            <w:r>
              <w:t>39</w:t>
            </w:r>
            <w:r w:rsidR="002933DE">
              <w:rPr>
                <w:lang w:val="en-US"/>
              </w:rPr>
              <w:t>.</w:t>
            </w:r>
            <w:r>
              <w:t>35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pPr>
              <w:snapToGrid w:val="0"/>
              <w:jc w:val="center"/>
            </w:pPr>
            <w:r>
              <w:t>108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pPr>
              <w:snapToGrid w:val="0"/>
              <w:jc w:val="center"/>
            </w:pPr>
          </w:p>
        </w:tc>
      </w:tr>
      <w:tr w:rsidR="007A2751" w:rsidRPr="006410E5" w:rsidTr="000806C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2751" w:rsidRPr="006410E5" w:rsidRDefault="007A2751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r w:rsidRPr="006410E5">
              <w:rPr>
                <w:b/>
                <w:bCs/>
              </w:rPr>
              <w:t xml:space="preserve">Общий объем по учебному плану, </w:t>
            </w:r>
            <w:proofErr w:type="spellStart"/>
            <w:r w:rsidRPr="006410E5">
              <w:rPr>
                <w:b/>
                <w:bCs/>
              </w:rPr>
              <w:t>з.е</w:t>
            </w:r>
            <w:proofErr w:type="spellEnd"/>
            <w:r w:rsidRPr="006410E5">
              <w:rPr>
                <w:b/>
                <w:bCs/>
              </w:rPr>
              <w:t>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751" w:rsidRPr="006410E5" w:rsidRDefault="007A2751" w:rsidP="000806CE">
            <w:pPr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pPr>
              <w:snapToGrid w:val="0"/>
              <w:jc w:val="center"/>
            </w:pPr>
          </w:p>
        </w:tc>
      </w:tr>
    </w:tbl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СОДЕРЖАНИЕ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6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6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1013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43"/>
        <w:gridCol w:w="3119"/>
        <w:gridCol w:w="5171"/>
      </w:tblGrid>
      <w:tr w:rsidR="00737557" w:rsidRPr="006410E5" w:rsidTr="00380FA0">
        <w:trPr>
          <w:cantSplit/>
          <w:trHeight w:val="540"/>
          <w:tblHeader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>Код</w:t>
            </w:r>
          </w:p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 xml:space="preserve">раздела, темы 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Pr="006410E5" w:rsidRDefault="00737557" w:rsidP="00380FA0">
            <w:pPr>
              <w:pStyle w:val="210"/>
              <w:keepLines/>
              <w:ind w:left="0" w:firstLine="0"/>
              <w:jc w:val="center"/>
              <w:rPr>
                <w:b/>
              </w:rPr>
            </w:pPr>
            <w:r w:rsidRPr="006410E5">
              <w:rPr>
                <w:b/>
              </w:rPr>
              <w:t>Раздел, тема</w:t>
            </w:r>
          </w:p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>
              <w:rPr>
                <w:b/>
              </w:rPr>
              <w:t>дисциплины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7557" w:rsidRPr="006410E5" w:rsidRDefault="00737557" w:rsidP="00380FA0">
            <w:pPr>
              <w:pStyle w:val="210"/>
              <w:keepLines/>
              <w:ind w:left="0" w:firstLine="0"/>
              <w:jc w:val="center"/>
            </w:pPr>
            <w:r w:rsidRPr="006410E5">
              <w:rPr>
                <w:b/>
              </w:rPr>
              <w:t xml:space="preserve">Содержание </w:t>
            </w:r>
          </w:p>
        </w:tc>
      </w:tr>
      <w:tr w:rsidR="00380FA0" w:rsidRPr="006410E5" w:rsidTr="00380FA0">
        <w:trPr>
          <w:cantSplit/>
          <w:trHeight w:val="295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410E5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6410E5">
              <w:rPr>
                <w:b/>
                <w:sz w:val="22"/>
                <w:szCs w:val="22"/>
              </w:rPr>
              <w:t>Р</w:t>
            </w:r>
            <w:proofErr w:type="gramStart"/>
            <w:r w:rsidRPr="006410E5">
              <w:rPr>
                <w:b/>
                <w:sz w:val="22"/>
                <w:szCs w:val="22"/>
              </w:rPr>
              <w:t>1</w:t>
            </w:r>
            <w:proofErr w:type="gram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Введение в интернет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Устройство Интернет: сети, линии связи, протоколы. Стек протоколов TCP/IP. Адресация в сети, DNS. История Интернет.</w:t>
            </w:r>
          </w:p>
        </w:tc>
      </w:tr>
      <w:tr w:rsidR="00380FA0" w:rsidRPr="006410E5" w:rsidTr="00380FA0">
        <w:trPr>
          <w:cantSplit/>
          <w:trHeight w:val="147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DA589F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2</w:t>
            </w:r>
            <w:proofErr w:type="gram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  <w:rPr>
                <w:bCs/>
              </w:rPr>
            </w:pPr>
            <w:r w:rsidRPr="006A713F">
              <w:rPr>
                <w:bCs/>
              </w:rPr>
              <w:t>История браузеров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История развития браузеров. Общие принципы работы в браузере, сохранение информации. Кэш браузера.</w:t>
            </w:r>
          </w:p>
        </w:tc>
      </w:tr>
      <w:tr w:rsidR="00380FA0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DA589F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  <w:rPr>
                <w:bCs/>
              </w:rPr>
            </w:pPr>
            <w:r w:rsidRPr="006A713F">
              <w:rPr>
                <w:bCs/>
              </w:rPr>
              <w:t>Понятие сайта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 xml:space="preserve">Понятие сайта. Классификация сайтов. Этапы создания сайта. Обзор технологий создания сайтов и языки </w:t>
            </w:r>
            <w:proofErr w:type="spellStart"/>
            <w:r w:rsidRPr="006A713F">
              <w:t>сайтостроения</w:t>
            </w:r>
            <w:proofErr w:type="spellEnd"/>
            <w:r w:rsidRPr="006A713F">
              <w:t xml:space="preserve"> (HTML, CSS). Способы создания сайта.</w:t>
            </w:r>
          </w:p>
        </w:tc>
      </w:tr>
      <w:tr w:rsidR="00380FA0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DA589F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4</w:t>
            </w:r>
            <w:proofErr w:type="gram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Основы HTML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Составные элементы HTML-документа. Структура HTML-документа. Основные теги, используемые при верстке HTML-документов. Управление размещением иллюстрации и обтеканием текста. Создание гиперссылок. Понятие внешней и внутренней ссылки. Таблицы и их атрибуты. Вложенные таблицы. Элементы форм, типы управляющих элементов. Правила работы с формами.</w:t>
            </w:r>
          </w:p>
        </w:tc>
      </w:tr>
      <w:tr w:rsidR="00380FA0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Р5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Каскадные таблицы стилей (CSS)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Основные понятия и определения. Операторы, директивы и правила. Размещение стилевого описания документа. Использование классов. Создание слоев при помощи CSS. Позиционирование элементов.</w:t>
            </w:r>
          </w:p>
        </w:tc>
      </w:tr>
      <w:tr w:rsidR="00380FA0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6</w:t>
            </w:r>
            <w:proofErr w:type="gram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 xml:space="preserve">Введение в язык сценариев </w:t>
            </w:r>
            <w:r w:rsidRPr="006A713F">
              <w:rPr>
                <w:lang w:val="en-US"/>
              </w:rPr>
              <w:t>JavaScript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 xml:space="preserve">Создание </w:t>
            </w:r>
            <w:proofErr w:type="gramStart"/>
            <w:r w:rsidRPr="006A713F">
              <w:t>динамичных</w:t>
            </w:r>
            <w:proofErr w:type="gramEnd"/>
            <w:r w:rsidRPr="006A713F">
              <w:t xml:space="preserve"> </w:t>
            </w:r>
            <w:proofErr w:type="spellStart"/>
            <w:r w:rsidRPr="006A713F">
              <w:t>web</w:t>
            </w:r>
            <w:proofErr w:type="spellEnd"/>
            <w:r w:rsidRPr="006A713F">
              <w:t xml:space="preserve">-ресурсов. Включение сценариев </w:t>
            </w:r>
            <w:proofErr w:type="spellStart"/>
            <w:r w:rsidRPr="006A713F">
              <w:t>JavaScript</w:t>
            </w:r>
            <w:proofErr w:type="spellEnd"/>
            <w:r w:rsidRPr="006A713F">
              <w:t xml:space="preserve"> в HTML-документ. Синтаксические основы </w:t>
            </w:r>
            <w:proofErr w:type="spellStart"/>
            <w:r w:rsidRPr="006A713F">
              <w:t>JavaScript</w:t>
            </w:r>
            <w:proofErr w:type="spellEnd"/>
            <w:r w:rsidRPr="006A713F">
              <w:t xml:space="preserve">. Вывод результатов работы сценария </w:t>
            </w:r>
            <w:proofErr w:type="spellStart"/>
            <w:r w:rsidRPr="006A713F">
              <w:t>JavaScript</w:t>
            </w:r>
            <w:proofErr w:type="spellEnd"/>
            <w:r w:rsidRPr="006A713F">
              <w:t xml:space="preserve"> в HTML-документ. Типы данных. Математические функции, массивы и объекты в </w:t>
            </w:r>
            <w:proofErr w:type="spellStart"/>
            <w:r w:rsidRPr="006A713F">
              <w:t>JavaScript</w:t>
            </w:r>
            <w:proofErr w:type="spellEnd"/>
            <w:r w:rsidRPr="006A713F">
              <w:t>.</w:t>
            </w: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7" w:name="_Toc463805977"/>
      <w:r w:rsidR="00817297" w:rsidRPr="00C07DD7">
        <w:rPr>
          <w:b/>
          <w:bCs/>
          <w:caps/>
        </w:rPr>
        <w:instrText>РАСПРЕДЕЛЕНИЕ УЧЕБНОГО ВРЕМЕНИ</w:instrText>
      </w:r>
      <w:bookmarkEnd w:id="7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8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8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511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96"/>
        <w:gridCol w:w="2505"/>
        <w:gridCol w:w="654"/>
        <w:gridCol w:w="424"/>
        <w:gridCol w:w="421"/>
        <w:gridCol w:w="280"/>
        <w:gridCol w:w="428"/>
        <w:gridCol w:w="560"/>
        <w:gridCol w:w="619"/>
        <w:gridCol w:w="462"/>
        <w:gridCol w:w="280"/>
        <w:gridCol w:w="528"/>
        <w:gridCol w:w="383"/>
        <w:gridCol w:w="405"/>
        <w:gridCol w:w="405"/>
        <w:gridCol w:w="415"/>
        <w:gridCol w:w="415"/>
        <w:gridCol w:w="415"/>
        <w:gridCol w:w="415"/>
        <w:gridCol w:w="415"/>
        <w:gridCol w:w="415"/>
        <w:gridCol w:w="421"/>
        <w:gridCol w:w="415"/>
        <w:gridCol w:w="138"/>
        <w:gridCol w:w="371"/>
        <w:gridCol w:w="547"/>
        <w:gridCol w:w="415"/>
        <w:gridCol w:w="500"/>
        <w:gridCol w:w="421"/>
        <w:gridCol w:w="431"/>
        <w:gridCol w:w="421"/>
        <w:gridCol w:w="497"/>
      </w:tblGrid>
      <w:tr w:rsidR="00FC4DA4" w:rsidRPr="003C3315" w:rsidTr="008F6895">
        <w:trPr>
          <w:trHeight w:val="209"/>
          <w:jc w:val="center"/>
        </w:trPr>
        <w:tc>
          <w:tcPr>
            <w:tcW w:w="3854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ind w:left="360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>Форма обучения: очная</w:t>
            </w:r>
          </w:p>
        </w:tc>
        <w:tc>
          <w:tcPr>
            <w:tcW w:w="1146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модуля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 xml:space="preserve">.):        </w:t>
            </w:r>
            <w:r>
              <w:rPr>
                <w:sz w:val="16"/>
                <w:szCs w:val="16"/>
              </w:rPr>
              <w:t>9</w:t>
            </w:r>
          </w:p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дисциплины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>.):  3</w:t>
            </w:r>
          </w:p>
        </w:tc>
      </w:tr>
      <w:tr w:rsidR="008F6895" w:rsidRPr="003C3315" w:rsidTr="008F6895">
        <w:trPr>
          <w:trHeight w:val="495"/>
          <w:jc w:val="center"/>
        </w:trPr>
        <w:tc>
          <w:tcPr>
            <w:tcW w:w="1098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494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408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8F6895" w:rsidRPr="003C3315" w:rsidTr="008F6895">
        <w:trPr>
          <w:trHeight w:val="1463"/>
          <w:jc w:val="center"/>
        </w:trPr>
        <w:tc>
          <w:tcPr>
            <w:tcW w:w="94" w:type="pct"/>
            <w:vMerge w:val="restar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797" w:type="pct"/>
            <w:vMerge w:val="restart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208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5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89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136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178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722" w:type="pct"/>
            <w:gridSpan w:val="5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478" w:type="pct"/>
            <w:gridSpan w:val="12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</w:t>
            </w:r>
            <w:proofErr w:type="spellStart"/>
            <w:r w:rsidRPr="00894889">
              <w:rPr>
                <w:sz w:val="16"/>
                <w:szCs w:val="16"/>
              </w:rPr>
              <w:t>колич</w:t>
            </w:r>
            <w:proofErr w:type="spellEnd"/>
            <w:r w:rsidRPr="00894889">
              <w:rPr>
                <w:sz w:val="16"/>
                <w:szCs w:val="16"/>
              </w:rPr>
              <w:t>.)</w:t>
            </w:r>
          </w:p>
        </w:tc>
        <w:tc>
          <w:tcPr>
            <w:tcW w:w="465" w:type="pct"/>
            <w:gridSpan w:val="3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контрольным мероприятиям текущей аттестации (</w:t>
            </w:r>
            <w:proofErr w:type="spellStart"/>
            <w:r w:rsidRPr="003C3315">
              <w:rPr>
                <w:sz w:val="14"/>
                <w:szCs w:val="14"/>
              </w:rPr>
              <w:t>колич</w:t>
            </w:r>
            <w:proofErr w:type="spellEnd"/>
            <w:r w:rsidRPr="003C3315">
              <w:rPr>
                <w:sz w:val="14"/>
                <w:szCs w:val="14"/>
              </w:rPr>
              <w:t>.)</w:t>
            </w:r>
          </w:p>
        </w:tc>
        <w:tc>
          <w:tcPr>
            <w:tcW w:w="271" w:type="pct"/>
            <w:gridSpan w:val="2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 xml:space="preserve">Подготовка </w:t>
            </w:r>
            <w:proofErr w:type="gramStart"/>
            <w:r w:rsidRPr="003C3315">
              <w:rPr>
                <w:sz w:val="14"/>
                <w:szCs w:val="14"/>
              </w:rPr>
              <w:t>к</w:t>
            </w:r>
            <w:proofErr w:type="gramEnd"/>
          </w:p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294" w:type="pct"/>
            <w:gridSpan w:val="2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8F6895" w:rsidRPr="003C3315" w:rsidTr="008F6895">
        <w:trPr>
          <w:trHeight w:val="2264"/>
          <w:jc w:val="center"/>
        </w:trPr>
        <w:tc>
          <w:tcPr>
            <w:tcW w:w="94" w:type="pct"/>
            <w:vMerge/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97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8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9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8" w:type="pct"/>
            <w:vMerge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7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47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89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proofErr w:type="spellStart"/>
            <w:r w:rsidRPr="00894889">
              <w:rPr>
                <w:sz w:val="16"/>
                <w:szCs w:val="16"/>
              </w:rPr>
              <w:t>Практ</w:t>
            </w:r>
            <w:proofErr w:type="spellEnd"/>
            <w:r w:rsidRPr="00894889">
              <w:rPr>
                <w:sz w:val="16"/>
                <w:szCs w:val="16"/>
              </w:rPr>
              <w:t>., семинар</w:t>
            </w:r>
            <w:proofErr w:type="gramStart"/>
            <w:r w:rsidRPr="00894889">
              <w:rPr>
                <w:sz w:val="16"/>
                <w:szCs w:val="16"/>
              </w:rPr>
              <w:t>.</w:t>
            </w:r>
            <w:proofErr w:type="gramEnd"/>
            <w:r w:rsidRPr="00894889">
              <w:rPr>
                <w:sz w:val="16"/>
                <w:szCs w:val="16"/>
              </w:rPr>
              <w:t xml:space="preserve"> </w:t>
            </w:r>
            <w:proofErr w:type="gramStart"/>
            <w:r w:rsidRPr="00894889">
              <w:rPr>
                <w:sz w:val="16"/>
                <w:szCs w:val="16"/>
              </w:rPr>
              <w:t>з</w:t>
            </w:r>
            <w:proofErr w:type="gramEnd"/>
            <w:r w:rsidRPr="00894889">
              <w:rPr>
                <w:sz w:val="16"/>
                <w:szCs w:val="16"/>
              </w:rPr>
              <w:t>анятие</w:t>
            </w:r>
          </w:p>
        </w:tc>
        <w:tc>
          <w:tcPr>
            <w:tcW w:w="168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22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</w:t>
            </w:r>
            <w:proofErr w:type="spellStart"/>
            <w:r w:rsidRPr="00894889">
              <w:rPr>
                <w:sz w:val="16"/>
                <w:szCs w:val="16"/>
              </w:rPr>
              <w:t>конфер</w:t>
            </w:r>
            <w:proofErr w:type="spellEnd"/>
            <w:r w:rsidRPr="00894889">
              <w:rPr>
                <w:sz w:val="16"/>
                <w:szCs w:val="16"/>
              </w:rPr>
              <w:t>., коллоквиум (магистратура)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Реферат, эссе, </w:t>
            </w:r>
            <w:proofErr w:type="spellStart"/>
            <w:r w:rsidRPr="003C3315">
              <w:rPr>
                <w:sz w:val="16"/>
                <w:szCs w:val="16"/>
              </w:rPr>
              <w:t>творч</w:t>
            </w:r>
            <w:proofErr w:type="spellEnd"/>
            <w:r w:rsidRPr="003C3315">
              <w:rPr>
                <w:sz w:val="16"/>
                <w:szCs w:val="16"/>
              </w:rPr>
              <w:t>.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Домашняя работа на </w:t>
            </w:r>
            <w:proofErr w:type="spellStart"/>
            <w:r w:rsidRPr="003C3315">
              <w:rPr>
                <w:sz w:val="16"/>
                <w:szCs w:val="16"/>
              </w:rPr>
              <w:t>иностр</w:t>
            </w:r>
            <w:proofErr w:type="spellEnd"/>
            <w:r w:rsidRPr="003C3315">
              <w:rPr>
                <w:sz w:val="16"/>
                <w:szCs w:val="16"/>
              </w:rPr>
              <w:t>. языке*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Перевод </w:t>
            </w:r>
            <w:proofErr w:type="spellStart"/>
            <w:r w:rsidRPr="003C3315">
              <w:rPr>
                <w:sz w:val="16"/>
                <w:szCs w:val="16"/>
              </w:rPr>
              <w:t>инояз</w:t>
            </w:r>
            <w:proofErr w:type="spellEnd"/>
            <w:r w:rsidRPr="003C3315">
              <w:rPr>
                <w:sz w:val="16"/>
                <w:szCs w:val="16"/>
              </w:rPr>
              <w:t>. литературы*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61" w:type="pct"/>
            <w:gridSpan w:val="2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74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FC4DA4" w:rsidRPr="003C3315" w:rsidRDefault="00FC4DA4" w:rsidP="000806CE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59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36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60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 по  модулю</w:t>
            </w:r>
          </w:p>
        </w:tc>
      </w:tr>
      <w:tr w:rsidR="008F6895" w:rsidRPr="003C3315" w:rsidTr="008F6895">
        <w:trPr>
          <w:trHeight w:val="209"/>
          <w:jc w:val="center"/>
        </w:trPr>
        <w:tc>
          <w:tcPr>
            <w:tcW w:w="94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 w:rsidRPr="003C3315">
              <w:rPr>
                <w:sz w:val="16"/>
                <w:szCs w:val="16"/>
              </w:rPr>
              <w:t>1</w:t>
            </w:r>
            <w:proofErr w:type="gramEnd"/>
          </w:p>
        </w:tc>
        <w:tc>
          <w:tcPr>
            <w:tcW w:w="797" w:type="pct"/>
            <w:shd w:val="clear" w:color="auto" w:fill="auto"/>
          </w:tcPr>
          <w:p w:rsidR="008F6895" w:rsidRPr="00380FA0" w:rsidRDefault="008F6895" w:rsidP="000806CE">
            <w:pPr>
              <w:rPr>
                <w:sz w:val="16"/>
                <w:szCs w:val="16"/>
              </w:rPr>
            </w:pPr>
            <w:r w:rsidRPr="00380FA0">
              <w:rPr>
                <w:sz w:val="16"/>
                <w:szCs w:val="16"/>
              </w:rPr>
              <w:t>Введение в интернет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10,6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8F6895" w:rsidRDefault="008F689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6,6</w:t>
            </w:r>
          </w:p>
        </w:tc>
        <w:tc>
          <w:tcPr>
            <w:tcW w:w="197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6,6</w:t>
            </w:r>
          </w:p>
        </w:tc>
        <w:tc>
          <w:tcPr>
            <w:tcW w:w="147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3,3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3,3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8F6895" w:rsidRPr="00894889" w:rsidRDefault="008F6895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F6895" w:rsidRPr="00894889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F6895" w:rsidRPr="005111CE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1" w:type="pct"/>
            <w:gridSpan w:val="2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  <w:textDirection w:val="btL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textDirection w:val="btL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textDirection w:val="btL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60" w:type="pct"/>
            <w:vMerge/>
            <w:shd w:val="clear" w:color="auto" w:fill="auto"/>
            <w:textDirection w:val="btL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8F6895" w:rsidRPr="003C3315" w:rsidTr="008F6895">
        <w:trPr>
          <w:trHeight w:val="209"/>
          <w:jc w:val="center"/>
        </w:trPr>
        <w:tc>
          <w:tcPr>
            <w:tcW w:w="94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>
              <w:rPr>
                <w:sz w:val="16"/>
                <w:szCs w:val="16"/>
              </w:rPr>
              <w:t>2</w:t>
            </w:r>
            <w:proofErr w:type="gramEnd"/>
          </w:p>
        </w:tc>
        <w:tc>
          <w:tcPr>
            <w:tcW w:w="797" w:type="pct"/>
            <w:shd w:val="clear" w:color="auto" w:fill="auto"/>
          </w:tcPr>
          <w:p w:rsidR="008F6895" w:rsidRPr="00380FA0" w:rsidRDefault="008F6895" w:rsidP="000806CE">
            <w:pPr>
              <w:rPr>
                <w:sz w:val="16"/>
                <w:szCs w:val="16"/>
              </w:rPr>
            </w:pPr>
            <w:r w:rsidRPr="00380FA0">
              <w:rPr>
                <w:sz w:val="16"/>
                <w:szCs w:val="16"/>
              </w:rPr>
              <w:t>История браузеров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15,9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8F6895" w:rsidRDefault="008F689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9,9</w:t>
            </w:r>
          </w:p>
        </w:tc>
        <w:tc>
          <w:tcPr>
            <w:tcW w:w="197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9,9</w:t>
            </w:r>
          </w:p>
        </w:tc>
        <w:tc>
          <w:tcPr>
            <w:tcW w:w="147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4,9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5,0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8F6895" w:rsidRPr="00894889" w:rsidRDefault="008F6895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F6895" w:rsidRPr="00894889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F6895" w:rsidRPr="005111CE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1" w:type="pct"/>
            <w:gridSpan w:val="2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5111CE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0" w:type="pct"/>
            <w:vMerge/>
            <w:shd w:val="clear" w:color="auto" w:fill="auto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8F6895" w:rsidRPr="003C3315" w:rsidTr="008F6895">
        <w:trPr>
          <w:trHeight w:val="209"/>
          <w:jc w:val="center"/>
        </w:trPr>
        <w:tc>
          <w:tcPr>
            <w:tcW w:w="94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797" w:type="pct"/>
            <w:shd w:val="clear" w:color="auto" w:fill="auto"/>
          </w:tcPr>
          <w:p w:rsidR="008F6895" w:rsidRPr="00380FA0" w:rsidRDefault="008F6895" w:rsidP="000806CE">
            <w:pPr>
              <w:rPr>
                <w:sz w:val="16"/>
                <w:szCs w:val="16"/>
              </w:rPr>
            </w:pPr>
            <w:r w:rsidRPr="00380FA0">
              <w:rPr>
                <w:sz w:val="16"/>
                <w:szCs w:val="16"/>
              </w:rPr>
              <w:t>Понятие сайта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15,9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8F6895" w:rsidRDefault="008F689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9,9</w:t>
            </w:r>
          </w:p>
        </w:tc>
        <w:tc>
          <w:tcPr>
            <w:tcW w:w="197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9,9</w:t>
            </w:r>
          </w:p>
        </w:tc>
        <w:tc>
          <w:tcPr>
            <w:tcW w:w="147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4,9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5,0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8F6895" w:rsidRPr="00894889" w:rsidRDefault="008F6895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F6895" w:rsidRPr="00894889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F6895" w:rsidRPr="005111CE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1" w:type="pct"/>
            <w:gridSpan w:val="2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8F6895" w:rsidRPr="008A48A7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8A48A7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0" w:type="pct"/>
            <w:vMerge/>
            <w:shd w:val="clear" w:color="auto" w:fill="auto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8F6895" w:rsidRPr="003C3315" w:rsidTr="008F6895">
        <w:trPr>
          <w:trHeight w:val="209"/>
          <w:jc w:val="center"/>
        </w:trPr>
        <w:tc>
          <w:tcPr>
            <w:tcW w:w="94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>
              <w:rPr>
                <w:sz w:val="16"/>
                <w:szCs w:val="16"/>
              </w:rPr>
              <w:t>4</w:t>
            </w:r>
            <w:proofErr w:type="gramEnd"/>
          </w:p>
        </w:tc>
        <w:tc>
          <w:tcPr>
            <w:tcW w:w="797" w:type="pct"/>
            <w:shd w:val="clear" w:color="auto" w:fill="auto"/>
          </w:tcPr>
          <w:p w:rsidR="008F6895" w:rsidRPr="00380FA0" w:rsidRDefault="008F6895" w:rsidP="000806CE">
            <w:pPr>
              <w:rPr>
                <w:sz w:val="16"/>
                <w:szCs w:val="16"/>
              </w:rPr>
            </w:pPr>
            <w:r w:rsidRPr="00380FA0">
              <w:rPr>
                <w:sz w:val="16"/>
                <w:szCs w:val="16"/>
              </w:rPr>
              <w:t>Основы HTML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17,9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8F6895" w:rsidRDefault="008F689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11,9</w:t>
            </w:r>
          </w:p>
        </w:tc>
        <w:tc>
          <w:tcPr>
            <w:tcW w:w="197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9,9</w:t>
            </w:r>
          </w:p>
        </w:tc>
        <w:tc>
          <w:tcPr>
            <w:tcW w:w="147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4,9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5,0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8F6895" w:rsidRPr="00894889" w:rsidRDefault="008F6895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F6895" w:rsidRPr="00894889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1" w:type="pct"/>
            <w:gridSpan w:val="2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8F6895" w:rsidRPr="008F689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8F689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0" w:type="pct"/>
            <w:vMerge/>
            <w:shd w:val="clear" w:color="auto" w:fill="auto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8F6895" w:rsidRPr="003C3315" w:rsidTr="008F6895">
        <w:trPr>
          <w:trHeight w:val="209"/>
          <w:jc w:val="center"/>
        </w:trPr>
        <w:tc>
          <w:tcPr>
            <w:tcW w:w="94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Р5</w:t>
            </w:r>
          </w:p>
        </w:tc>
        <w:tc>
          <w:tcPr>
            <w:tcW w:w="797" w:type="pct"/>
            <w:shd w:val="clear" w:color="auto" w:fill="auto"/>
          </w:tcPr>
          <w:p w:rsidR="008F6895" w:rsidRPr="00380FA0" w:rsidRDefault="008F6895" w:rsidP="000806CE">
            <w:pPr>
              <w:rPr>
                <w:sz w:val="16"/>
                <w:szCs w:val="16"/>
              </w:rPr>
            </w:pPr>
            <w:r w:rsidRPr="00380FA0">
              <w:rPr>
                <w:sz w:val="16"/>
                <w:szCs w:val="16"/>
              </w:rPr>
              <w:t>Каскадные таблицы стилей (CSS)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21,9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8F6895" w:rsidRDefault="008F689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15,9</w:t>
            </w:r>
          </w:p>
        </w:tc>
        <w:tc>
          <w:tcPr>
            <w:tcW w:w="197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9,9</w:t>
            </w:r>
          </w:p>
        </w:tc>
        <w:tc>
          <w:tcPr>
            <w:tcW w:w="147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4,9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5,0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8F6895" w:rsidRPr="00894889" w:rsidRDefault="008F6895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F6895" w:rsidRPr="008A48A7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F6895" w:rsidRPr="008A48A7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1" w:type="pct"/>
            <w:gridSpan w:val="2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0" w:type="pct"/>
            <w:vMerge/>
            <w:shd w:val="clear" w:color="auto" w:fill="auto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8F6895" w:rsidRPr="003C3315" w:rsidTr="008F6895">
        <w:trPr>
          <w:trHeight w:val="209"/>
          <w:jc w:val="center"/>
        </w:trPr>
        <w:tc>
          <w:tcPr>
            <w:tcW w:w="94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</w:t>
            </w:r>
            <w:proofErr w:type="gramStart"/>
            <w:r>
              <w:rPr>
                <w:sz w:val="16"/>
                <w:szCs w:val="16"/>
              </w:rPr>
              <w:t>6</w:t>
            </w:r>
            <w:proofErr w:type="gramEnd"/>
          </w:p>
        </w:tc>
        <w:tc>
          <w:tcPr>
            <w:tcW w:w="797" w:type="pct"/>
            <w:shd w:val="clear" w:color="auto" w:fill="auto"/>
          </w:tcPr>
          <w:p w:rsidR="008F6895" w:rsidRPr="00380FA0" w:rsidRDefault="008F6895" w:rsidP="000806CE">
            <w:pPr>
              <w:rPr>
                <w:sz w:val="16"/>
                <w:szCs w:val="16"/>
              </w:rPr>
            </w:pPr>
            <w:r w:rsidRPr="00380FA0">
              <w:rPr>
                <w:sz w:val="16"/>
                <w:szCs w:val="16"/>
              </w:rPr>
              <w:t xml:space="preserve">Введение в язык сценариев </w:t>
            </w:r>
            <w:proofErr w:type="spellStart"/>
            <w:r w:rsidRPr="00380FA0">
              <w:rPr>
                <w:sz w:val="16"/>
                <w:szCs w:val="16"/>
              </w:rPr>
              <w:t>JavaScript</w:t>
            </w:r>
            <w:proofErr w:type="spellEnd"/>
          </w:p>
        </w:tc>
        <w:tc>
          <w:tcPr>
            <w:tcW w:w="208" w:type="pct"/>
            <w:shd w:val="clear" w:color="auto" w:fill="auto"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21,9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8F6895" w:rsidRDefault="008F689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15,9</w:t>
            </w:r>
          </w:p>
        </w:tc>
        <w:tc>
          <w:tcPr>
            <w:tcW w:w="197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9,9</w:t>
            </w:r>
          </w:p>
        </w:tc>
        <w:tc>
          <w:tcPr>
            <w:tcW w:w="147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4,9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5,0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8F6895" w:rsidRPr="00894889" w:rsidRDefault="008F6895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F6895" w:rsidRPr="008A48A7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F6895" w:rsidRPr="008A48A7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1" w:type="pct"/>
            <w:gridSpan w:val="2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0" w:type="pct"/>
            <w:vMerge/>
            <w:shd w:val="clear" w:color="auto" w:fill="auto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8F6895" w:rsidRPr="003C3315" w:rsidTr="008F6895">
        <w:trPr>
          <w:trHeight w:val="209"/>
          <w:jc w:val="center"/>
        </w:trPr>
        <w:tc>
          <w:tcPr>
            <w:tcW w:w="94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97" w:type="pct"/>
            <w:shd w:val="clear" w:color="auto" w:fill="auto"/>
            <w:noWrap/>
            <w:vAlign w:val="center"/>
          </w:tcPr>
          <w:p w:rsidR="008F6895" w:rsidRPr="00894889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подготовки к</w:t>
            </w:r>
            <w:r w:rsidRPr="00894889">
              <w:rPr>
                <w:sz w:val="16"/>
                <w:szCs w:val="16"/>
              </w:rPr>
              <w:t xml:space="preserve"> аттестационным мероприятиям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208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104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70,0</w:t>
            </w:r>
          </w:p>
        </w:tc>
        <w:tc>
          <w:tcPr>
            <w:tcW w:w="197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56,0</w:t>
            </w:r>
          </w:p>
        </w:tc>
        <w:tc>
          <w:tcPr>
            <w:tcW w:w="147" w:type="pct"/>
            <w:shd w:val="clear" w:color="auto" w:fill="auto"/>
            <w:noWrap/>
            <w:vAlign w:val="center"/>
          </w:tcPr>
          <w:p w:rsidR="008F6895" w:rsidRDefault="008F6895" w:rsidP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28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8F6895" w:rsidRDefault="008F6895" w:rsidP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28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8F6895" w:rsidRPr="00894889" w:rsidRDefault="008F6895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F6895" w:rsidRPr="008A48A7" w:rsidRDefault="008F6895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12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F6895" w:rsidRPr="008A48A7" w:rsidRDefault="008F6895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12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highlight w:val="yellow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61" w:type="pct"/>
            <w:gridSpan w:val="2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8F6895" w:rsidRPr="008A48A7" w:rsidRDefault="008F6895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8A48A7" w:rsidRDefault="008F6895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4" w:type="pct"/>
            <w:vMerge/>
            <w:shd w:val="clear" w:color="auto" w:fill="auto"/>
            <w:noWrap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60" w:type="pct"/>
            <w:vMerge/>
            <w:shd w:val="clear" w:color="auto" w:fill="auto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8F6895" w:rsidRPr="003C3315" w:rsidTr="008F6895">
        <w:trPr>
          <w:trHeight w:val="209"/>
          <w:jc w:val="center"/>
        </w:trPr>
        <w:tc>
          <w:tcPr>
            <w:tcW w:w="9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9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208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0A2D90" w:rsidRDefault="00FC4DA4" w:rsidP="000806CE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 w:rsidRPr="000A2D90">
              <w:rPr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8F6895" w:rsidRDefault="008F6895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359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0A2D90" w:rsidRDefault="00FC4DA4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17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4DA4" w:rsidRPr="008F6895" w:rsidRDefault="008F6895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74</w:t>
            </w:r>
          </w:p>
        </w:tc>
        <w:tc>
          <w:tcPr>
            <w:tcW w:w="2665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 т.</w:t>
            </w:r>
            <w:r>
              <w:rPr>
                <w:sz w:val="16"/>
                <w:szCs w:val="16"/>
              </w:rPr>
              <w:t xml:space="preserve"> </w:t>
            </w:r>
            <w:r w:rsidRPr="003C3315">
              <w:rPr>
                <w:sz w:val="16"/>
                <w:szCs w:val="16"/>
              </w:rPr>
              <w:t>ч. промежуточная аттестация</w:t>
            </w:r>
          </w:p>
        </w:tc>
        <w:tc>
          <w:tcPr>
            <w:tcW w:w="134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FC4DA4" w:rsidRPr="00A74678" w:rsidRDefault="00A74678" w:rsidP="000806CE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4</w:t>
            </w:r>
          </w:p>
        </w:tc>
        <w:tc>
          <w:tcPr>
            <w:tcW w:w="13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4DA4" w:rsidRPr="000A2D90" w:rsidRDefault="00FC4DA4" w:rsidP="000806CE">
            <w:pPr>
              <w:jc w:val="center"/>
              <w:rPr>
                <w:b/>
                <w:sz w:val="16"/>
                <w:szCs w:val="16"/>
                <w:highlight w:val="yellow"/>
              </w:rPr>
            </w:pPr>
          </w:p>
        </w:tc>
        <w:tc>
          <w:tcPr>
            <w:tcW w:w="13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</w:pPr>
          </w:p>
        </w:tc>
        <w:tc>
          <w:tcPr>
            <w:tcW w:w="16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</w:pPr>
          </w:p>
        </w:tc>
      </w:tr>
      <w:tr w:rsidR="00FC4DA4" w:rsidRPr="003C3315" w:rsidTr="008F6895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9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9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63805980"/>
      <w:r w:rsidRPr="00684EA1">
        <w:rPr>
          <w:b/>
          <w:iCs/>
        </w:rPr>
        <w:instrText>Лабораторные работы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88"/>
        <w:gridCol w:w="1263"/>
        <w:gridCol w:w="5304"/>
        <w:gridCol w:w="1833"/>
      </w:tblGrid>
      <w:tr w:rsidR="00FE0F5B" w:rsidRPr="00641240" w:rsidTr="000806CE">
        <w:trPr>
          <w:cantSplit/>
          <w:trHeight w:val="1134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FE0F5B" w:rsidRPr="00641240" w:rsidRDefault="00FE0F5B" w:rsidP="000806CE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Код</w:t>
            </w:r>
          </w:p>
          <w:p w:rsidR="00FE0F5B" w:rsidRPr="00641240" w:rsidRDefault="00FE0F5B" w:rsidP="000806CE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раздела, </w:t>
            </w:r>
          </w:p>
          <w:p w:rsidR="00FE0F5B" w:rsidRPr="00641240" w:rsidRDefault="00FE0F5B" w:rsidP="000806CE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темы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FE0F5B" w:rsidRPr="00641240" w:rsidRDefault="00FE0F5B" w:rsidP="000806CE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Номер занятия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FE0F5B" w:rsidRPr="00641240" w:rsidRDefault="00FE0F5B" w:rsidP="000806CE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Тема занятия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E0F5B" w:rsidRPr="00641240" w:rsidRDefault="00FE0F5B" w:rsidP="000806CE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Время </w:t>
            </w:r>
            <w:proofErr w:type="gramStart"/>
            <w:r w:rsidRPr="00641240">
              <w:rPr>
                <w:b/>
                <w:bCs/>
              </w:rPr>
              <w:t>на</w:t>
            </w:r>
            <w:proofErr w:type="gramEnd"/>
          </w:p>
          <w:p w:rsidR="00FE0F5B" w:rsidRPr="00641240" w:rsidRDefault="00FE0F5B" w:rsidP="000806CE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проведение</w:t>
            </w:r>
          </w:p>
          <w:p w:rsidR="00FE0F5B" w:rsidRPr="00641240" w:rsidRDefault="00FE0F5B" w:rsidP="000806CE">
            <w:pPr>
              <w:jc w:val="center"/>
            </w:pPr>
            <w:r w:rsidRPr="00641240">
              <w:rPr>
                <w:b/>
                <w:bCs/>
              </w:rPr>
              <w:t>занятия (час.)</w:t>
            </w:r>
          </w:p>
        </w:tc>
      </w:tr>
      <w:tr w:rsidR="00FE0F5B" w:rsidRPr="00641240" w:rsidTr="000806CE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44742E" w:rsidRDefault="00FE0F5B" w:rsidP="00FE0F5B">
            <w:pPr>
              <w:snapToGrid w:val="0"/>
              <w:jc w:val="center"/>
            </w:pPr>
            <w:r>
              <w:t>Р</w:t>
            </w:r>
            <w:proofErr w:type="gramStart"/>
            <w:r>
              <w:t>1</w:t>
            </w:r>
            <w:proofErr w:type="gramEnd"/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Default="00FE0F5B" w:rsidP="00FE0F5B">
            <w:pPr>
              <w:snapToGrid w:val="0"/>
              <w:jc w:val="center"/>
            </w:pPr>
            <w:r>
              <w:t>1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0F5B" w:rsidRPr="00A33640" w:rsidRDefault="00FE0F5B" w:rsidP="00FE0F5B">
            <w:r w:rsidRPr="00A33640">
              <w:t>Введение в интернет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E0F5B" w:rsidRPr="00FE0F5B" w:rsidRDefault="00FE0F5B" w:rsidP="00FE0F5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FE0F5B" w:rsidRPr="00641240" w:rsidTr="000806CE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Default="00FE0F5B" w:rsidP="00FE0F5B">
            <w:pPr>
              <w:snapToGrid w:val="0"/>
              <w:jc w:val="center"/>
            </w:pPr>
            <w:r>
              <w:t>Р</w:t>
            </w:r>
            <w:proofErr w:type="gramStart"/>
            <w:r>
              <w:t>2</w:t>
            </w:r>
            <w:proofErr w:type="gramEnd"/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Default="00FE0F5B" w:rsidP="00FE0F5B">
            <w:pPr>
              <w:snapToGrid w:val="0"/>
              <w:jc w:val="center"/>
            </w:pPr>
            <w:r>
              <w:t>2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0F5B" w:rsidRPr="00A33640" w:rsidRDefault="00FE0F5B" w:rsidP="00FE0F5B">
            <w:r w:rsidRPr="00A33640">
              <w:t>История браузеров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E0F5B" w:rsidRPr="0044742E" w:rsidRDefault="00FE0F5B" w:rsidP="00FE0F5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FE0F5B" w:rsidRPr="00641240" w:rsidTr="000806CE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2F5826" w:rsidRDefault="00FE0F5B" w:rsidP="00FE0F5B">
            <w:pPr>
              <w:snapToGrid w:val="0"/>
              <w:jc w:val="center"/>
            </w:pPr>
            <w:r>
              <w:t>Р3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2F5826" w:rsidRDefault="00FE0F5B" w:rsidP="00FE0F5B">
            <w:pPr>
              <w:snapToGrid w:val="0"/>
              <w:jc w:val="center"/>
            </w:pPr>
            <w:r>
              <w:t>3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0F5B" w:rsidRPr="00A33640" w:rsidRDefault="00FE0F5B" w:rsidP="00FE0F5B">
            <w:r w:rsidRPr="00A33640">
              <w:t>Понятие сайта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E0F5B" w:rsidRPr="0044742E" w:rsidRDefault="00FE0F5B" w:rsidP="00FE0F5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FE0F5B" w:rsidRPr="00641240" w:rsidTr="000806CE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2F5826" w:rsidRDefault="00FE0F5B" w:rsidP="00FE0F5B">
            <w:pPr>
              <w:snapToGrid w:val="0"/>
              <w:jc w:val="center"/>
            </w:pPr>
            <w:r>
              <w:t>Р</w:t>
            </w:r>
            <w:proofErr w:type="gramStart"/>
            <w:r>
              <w:t>4</w:t>
            </w:r>
            <w:proofErr w:type="gramEnd"/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2F5826" w:rsidRDefault="00FE0F5B" w:rsidP="00FE0F5B">
            <w:pPr>
              <w:snapToGrid w:val="0"/>
              <w:jc w:val="center"/>
            </w:pPr>
            <w:r>
              <w:t>4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0F5B" w:rsidRPr="00A33640" w:rsidRDefault="00FE0F5B" w:rsidP="00FE0F5B">
            <w:r w:rsidRPr="00A33640">
              <w:t>Основы HTML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E0F5B" w:rsidRPr="0044742E" w:rsidRDefault="00FE0F5B" w:rsidP="00FE0F5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FE0F5B" w:rsidRPr="00641240" w:rsidTr="000806CE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2F5826" w:rsidRDefault="00FE0F5B" w:rsidP="00FE0F5B">
            <w:pPr>
              <w:snapToGrid w:val="0"/>
              <w:jc w:val="center"/>
            </w:pPr>
            <w:r>
              <w:t>Р5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2F5826" w:rsidRDefault="00FE0F5B" w:rsidP="00FE0F5B">
            <w:pPr>
              <w:snapToGrid w:val="0"/>
              <w:jc w:val="center"/>
            </w:pPr>
            <w:r>
              <w:t>5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0F5B" w:rsidRPr="00A33640" w:rsidRDefault="00FE0F5B" w:rsidP="00FE0F5B">
            <w:r w:rsidRPr="00A33640">
              <w:t>Каскадные таблицы стилей (CSS)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E0F5B" w:rsidRPr="0044742E" w:rsidRDefault="00FE0F5B" w:rsidP="00FE0F5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FE0F5B" w:rsidRPr="00641240" w:rsidTr="000806CE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2F5826" w:rsidRDefault="00FE0F5B" w:rsidP="00FE0F5B">
            <w:pPr>
              <w:snapToGrid w:val="0"/>
              <w:jc w:val="center"/>
            </w:pPr>
            <w:r>
              <w:t>Р</w:t>
            </w:r>
            <w:proofErr w:type="gramStart"/>
            <w:r>
              <w:t>6</w:t>
            </w:r>
            <w:proofErr w:type="gramEnd"/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2F5826" w:rsidRDefault="00FE0F5B" w:rsidP="00FE0F5B">
            <w:pPr>
              <w:snapToGrid w:val="0"/>
              <w:jc w:val="center"/>
            </w:pPr>
            <w:r>
              <w:t>6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0F5B" w:rsidRDefault="00FE0F5B" w:rsidP="00FE0F5B">
            <w:r w:rsidRPr="00A33640">
              <w:t xml:space="preserve">Введение в язык сценариев </w:t>
            </w:r>
            <w:proofErr w:type="spellStart"/>
            <w:r w:rsidRPr="00A33640">
              <w:t>JavaScript</w:t>
            </w:r>
            <w:proofErr w:type="spellEnd"/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E0F5B" w:rsidRPr="0044742E" w:rsidRDefault="00FE0F5B" w:rsidP="00FE0F5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FE0F5B" w:rsidRPr="00641240" w:rsidTr="000806CE">
        <w:trPr>
          <w:trHeight w:val="255"/>
        </w:trPr>
        <w:tc>
          <w:tcPr>
            <w:tcW w:w="7655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FE0F5B" w:rsidRDefault="00FE0F5B" w:rsidP="000806CE">
            <w:pPr>
              <w:jc w:val="right"/>
              <w:rPr>
                <w:lang w:val="en-US"/>
              </w:rPr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E0F5B" w:rsidRPr="0077704C" w:rsidRDefault="00FE0F5B" w:rsidP="000806CE">
            <w:pPr>
              <w:snapToGrid w:val="0"/>
              <w:jc w:val="center"/>
            </w:pPr>
            <w:r>
              <w:rPr>
                <w:lang w:val="en-US"/>
              </w:rPr>
              <w:t>17</w:t>
            </w:r>
          </w:p>
        </w:tc>
      </w:tr>
    </w:tbl>
    <w:p w:rsidR="009F44C5" w:rsidRPr="008B0A1F" w:rsidRDefault="009F44C5" w:rsidP="001E1019">
      <w:pPr>
        <w:ind w:firstLine="720"/>
        <w:jc w:val="both"/>
      </w:pPr>
    </w:p>
    <w:p w:rsidR="005B43F1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1" w:name="_Toc463805981"/>
      <w:r w:rsidRPr="00E62585">
        <w:rPr>
          <w:b/>
          <w:iCs/>
        </w:rPr>
        <w:instrText>Практические занятия</w:instrText>
      </w:r>
      <w:bookmarkEnd w:id="11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FE0F5B" w:rsidRPr="00A30447" w:rsidRDefault="00FE0F5B" w:rsidP="00491E99">
      <w:pPr>
        <w:ind w:left="709"/>
        <w:jc w:val="both"/>
      </w:pPr>
      <w:r>
        <w:t>Не предусмотрено.</w:t>
      </w:r>
    </w:p>
    <w:p w:rsidR="009F44C5" w:rsidRPr="008B0A1F" w:rsidRDefault="009F44C5" w:rsidP="00C27138">
      <w:pPr>
        <w:ind w:firstLine="720"/>
        <w:jc w:val="both"/>
      </w:pPr>
    </w:p>
    <w:p w:rsidR="005B43F1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2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2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1E1019" w:rsidRPr="001E1019" w:rsidRDefault="001E1019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домашних работ</w:t>
      </w:r>
    </w:p>
    <w:p w:rsidR="00FE0F5B" w:rsidRDefault="00FE0F5B" w:rsidP="005F62EF">
      <w:pPr>
        <w:pStyle w:val="a8"/>
        <w:numPr>
          <w:ilvl w:val="0"/>
          <w:numId w:val="12"/>
        </w:numPr>
        <w:jc w:val="both"/>
      </w:pPr>
      <w:r>
        <w:t>Каскадные таблицы стилей (CSS)</w:t>
      </w:r>
    </w:p>
    <w:p w:rsidR="001E1019" w:rsidRDefault="00FE0F5B" w:rsidP="005F62EF">
      <w:pPr>
        <w:pStyle w:val="a8"/>
        <w:numPr>
          <w:ilvl w:val="0"/>
          <w:numId w:val="12"/>
        </w:numPr>
        <w:jc w:val="both"/>
      </w:pPr>
      <w:r>
        <w:t xml:space="preserve">Введение в язык сценариев </w:t>
      </w:r>
      <w:proofErr w:type="spellStart"/>
      <w:r>
        <w:t>JavaScript</w:t>
      </w:r>
      <w:proofErr w:type="spellEnd"/>
    </w:p>
    <w:p w:rsidR="005B1FDC" w:rsidRPr="001E1019" w:rsidRDefault="005B1FDC" w:rsidP="005B1FDC">
      <w:pPr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Default="005B43F1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2A2C12" w:rsidRDefault="00FE0F5B" w:rsidP="005F62EF">
      <w:pPr>
        <w:pStyle w:val="a8"/>
        <w:numPr>
          <w:ilvl w:val="0"/>
          <w:numId w:val="5"/>
        </w:numPr>
        <w:jc w:val="both"/>
        <w:rPr>
          <w:lang w:val="en-US"/>
        </w:rPr>
      </w:pPr>
      <w:r w:rsidRPr="00FE0F5B">
        <w:t>Основы HTML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Default="005B43F1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keepNext/>
        <w:keepLines/>
        <w:numPr>
          <w:ilvl w:val="0"/>
          <w:numId w:val="3"/>
        </w:numPr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3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3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9A1285" w:rsidRPr="00004091" w:rsidTr="000806CE">
        <w:trPr>
          <w:trHeight w:val="284"/>
          <w:tblHeader/>
        </w:trPr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jc w:val="center"/>
            </w:pPr>
            <w:r w:rsidRPr="00004091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9A1285" w:rsidRPr="00004091" w:rsidTr="000806CE">
        <w:trPr>
          <w:cantSplit/>
          <w:trHeight w:val="1928"/>
          <w:tblHeader/>
        </w:trPr>
        <w:tc>
          <w:tcPr>
            <w:tcW w:w="1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004091">
              <w:rPr>
                <w:szCs w:val="22"/>
              </w:rPr>
              <w:t>Сетевые учебные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jc w:val="center"/>
            </w:pPr>
            <w:r w:rsidRPr="00004091">
              <w:t>Виртуальные практикумы и тренажеры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275"/>
              </w:tabs>
              <w:ind w:left="34" w:right="-8"/>
              <w:jc w:val="center"/>
            </w:pPr>
            <w:proofErr w:type="spellStart"/>
            <w:r w:rsidRPr="00004091">
              <w:rPr>
                <w:sz w:val="22"/>
                <w:szCs w:val="22"/>
              </w:rPr>
              <w:t>Вебинары</w:t>
            </w:r>
            <w:proofErr w:type="spellEnd"/>
            <w:r w:rsidRPr="00004091">
              <w:rPr>
                <w:sz w:val="22"/>
                <w:szCs w:val="22"/>
              </w:rPr>
              <w:t xml:space="preserve">  и видеоконференции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 xml:space="preserve">Асинхронные </w:t>
            </w:r>
            <w:r w:rsidRPr="00004091">
              <w:rPr>
                <w:sz w:val="22"/>
                <w:szCs w:val="22"/>
                <w:lang w:val="en-US"/>
              </w:rPr>
              <w:t>web</w:t>
            </w:r>
            <w:r w:rsidRPr="00004091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1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86C7F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686C7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40660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2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686C7F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86C7F" w:rsidRDefault="00686C7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Р3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686C7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004091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4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686C7F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86C7F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40660" w:rsidRDefault="00686C7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Р5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86C7F" w:rsidRDefault="00686C7F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9A1285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004091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6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91797A" w:rsidRDefault="0091797A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686C7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004091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4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5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5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6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6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  <w:r w:rsidR="00631638">
        <w:rPr>
          <w:b/>
          <w:bCs/>
          <w:caps/>
        </w:rPr>
        <w:fldChar w:fldCharType="begin"/>
      </w:r>
      <w:r w:rsidR="00631638">
        <w:instrText xml:space="preserve"> TC "</w:instrText>
      </w:r>
      <w:bookmarkStart w:id="17" w:name="_Toc463805987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7"/>
      <w:r w:rsidR="00631638">
        <w:instrText xml:space="preserve">" \f C \l "1" </w:instrText>
      </w:r>
      <w:r w:rsidR="00631638">
        <w:rPr>
          <w:b/>
          <w:bCs/>
          <w:caps/>
        </w:rPr>
        <w:fldChar w:fldCharType="end"/>
      </w:r>
    </w:p>
    <w:p w:rsidR="000806C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</w:p>
    <w:p w:rsidR="000806CE" w:rsidRDefault="000806CE" w:rsidP="005F62EF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Основная литература</w:t>
      </w:r>
    </w:p>
    <w:p w:rsidR="000806CE" w:rsidRPr="000806CE" w:rsidRDefault="000806CE" w:rsidP="005F62EF">
      <w:pPr>
        <w:pStyle w:val="a8"/>
        <w:numPr>
          <w:ilvl w:val="0"/>
          <w:numId w:val="13"/>
        </w:numPr>
        <w:spacing w:before="60" w:after="60"/>
      </w:pPr>
      <w:r w:rsidRPr="000806CE">
        <w:t>Дунаев В.В. Основы WEB-дизайна. СПб</w:t>
      </w:r>
      <w:proofErr w:type="gramStart"/>
      <w:r w:rsidRPr="000806CE">
        <w:t xml:space="preserve">.: </w:t>
      </w:r>
      <w:proofErr w:type="gramEnd"/>
      <w:r w:rsidRPr="000806CE">
        <w:t>БХВ-Петербург, 2013. – 480с.</w:t>
      </w:r>
    </w:p>
    <w:p w:rsidR="000806CE" w:rsidRDefault="000806CE" w:rsidP="000806CE">
      <w:pPr>
        <w:spacing w:before="60" w:after="60"/>
        <w:jc w:val="both"/>
        <w:rPr>
          <w:b/>
          <w:iCs/>
        </w:rPr>
      </w:pPr>
    </w:p>
    <w:p w:rsidR="000806CE" w:rsidRDefault="000806CE" w:rsidP="005F62EF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Дополнительная литература</w:t>
      </w:r>
    </w:p>
    <w:p w:rsidR="000806CE" w:rsidRPr="000F5789" w:rsidRDefault="000806CE" w:rsidP="005F62EF">
      <w:pPr>
        <w:pStyle w:val="a8"/>
        <w:numPr>
          <w:ilvl w:val="0"/>
          <w:numId w:val="14"/>
        </w:numPr>
        <w:spacing w:before="60" w:after="60"/>
      </w:pPr>
      <w:r w:rsidRPr="000F5789">
        <w:t xml:space="preserve">Евсеев Д.А., Трофимов В.В. </w:t>
      </w:r>
      <w:proofErr w:type="spellStart"/>
      <w:r w:rsidRPr="000F5789">
        <w:t>Web</w:t>
      </w:r>
      <w:proofErr w:type="spellEnd"/>
      <w:r w:rsidRPr="000F5789">
        <w:t xml:space="preserve">-дизайн в примерах и задачах. М.: </w:t>
      </w:r>
      <w:proofErr w:type="spellStart"/>
      <w:r w:rsidRPr="000F5789">
        <w:t>Кнорус</w:t>
      </w:r>
      <w:proofErr w:type="spellEnd"/>
      <w:r w:rsidRPr="000F5789">
        <w:t>, 2014.   264с.</w:t>
      </w:r>
    </w:p>
    <w:p w:rsidR="000806CE" w:rsidRPr="000F5789" w:rsidRDefault="000806CE" w:rsidP="005F62EF">
      <w:pPr>
        <w:pStyle w:val="a8"/>
        <w:numPr>
          <w:ilvl w:val="0"/>
          <w:numId w:val="14"/>
        </w:numPr>
        <w:spacing w:before="60" w:after="60"/>
      </w:pPr>
      <w:proofErr w:type="spellStart"/>
      <w:r w:rsidRPr="000F5789">
        <w:t>Маккоу</w:t>
      </w:r>
      <w:proofErr w:type="spellEnd"/>
      <w:r w:rsidRPr="000F5789">
        <w:t xml:space="preserve"> А. Веб-приложения на </w:t>
      </w:r>
      <w:proofErr w:type="spellStart"/>
      <w:r w:rsidRPr="000F5789">
        <w:t>JavaScript</w:t>
      </w:r>
      <w:proofErr w:type="spellEnd"/>
      <w:r w:rsidRPr="000F5789">
        <w:t>. СПб</w:t>
      </w:r>
      <w:proofErr w:type="gramStart"/>
      <w:r w:rsidRPr="000F5789">
        <w:t xml:space="preserve">.: </w:t>
      </w:r>
      <w:proofErr w:type="gramEnd"/>
      <w:r w:rsidRPr="000F5789">
        <w:t>Питер, 2012. – 285с.</w:t>
      </w:r>
    </w:p>
    <w:p w:rsidR="000806CE" w:rsidRPr="000F5789" w:rsidRDefault="000806CE" w:rsidP="005F62EF">
      <w:pPr>
        <w:pStyle w:val="a8"/>
        <w:numPr>
          <w:ilvl w:val="0"/>
          <w:numId w:val="14"/>
        </w:numPr>
        <w:spacing w:before="60" w:after="60"/>
      </w:pPr>
      <w:r w:rsidRPr="000F5789">
        <w:t>Гладкий А. Веб-</w:t>
      </w:r>
      <w:proofErr w:type="spellStart"/>
      <w:r w:rsidRPr="000F5789">
        <w:t>Самоделкин</w:t>
      </w:r>
      <w:proofErr w:type="spellEnd"/>
      <w:r w:rsidRPr="000F5789">
        <w:t xml:space="preserve">. Как самому создать сайт быстро и профессионально. Электронное издание. М.: </w:t>
      </w:r>
      <w:proofErr w:type="spellStart"/>
      <w:r w:rsidRPr="000F5789">
        <w:t>Литрес</w:t>
      </w:r>
      <w:proofErr w:type="spellEnd"/>
      <w:r w:rsidRPr="000F5789">
        <w:t>, 2012. – 250с.</w:t>
      </w:r>
    </w:p>
    <w:p w:rsidR="000806CE" w:rsidRDefault="000806CE" w:rsidP="005F62EF">
      <w:pPr>
        <w:pStyle w:val="a8"/>
        <w:numPr>
          <w:ilvl w:val="0"/>
          <w:numId w:val="14"/>
        </w:numPr>
        <w:spacing w:before="60" w:after="60"/>
      </w:pPr>
      <w:r w:rsidRPr="000F5789">
        <w:t xml:space="preserve">Филиппов С.А. Основы </w:t>
      </w:r>
      <w:proofErr w:type="gramStart"/>
      <w:r w:rsidRPr="000F5789">
        <w:t>современного</w:t>
      </w:r>
      <w:proofErr w:type="gramEnd"/>
      <w:r w:rsidRPr="000F5789">
        <w:t xml:space="preserve"> веб-программирования. М.: НИЯУ МИФИ, 2011. – 160с.</w:t>
      </w:r>
    </w:p>
    <w:p w:rsidR="009A4187" w:rsidRPr="009A4187" w:rsidRDefault="009A4187" w:rsidP="009A4187">
      <w:pPr>
        <w:pStyle w:val="a8"/>
        <w:numPr>
          <w:ilvl w:val="0"/>
          <w:numId w:val="14"/>
        </w:numPr>
      </w:pPr>
      <w:r w:rsidRPr="009A4187">
        <w:t xml:space="preserve">Симонович С., Евсеев Г., Мураховский В. Интернет: лаборатория мастера. Практическое руководство по эффективной работе в Интернете. — М.: АСТ-ПРЕСС; </w:t>
      </w:r>
      <w:proofErr w:type="spellStart"/>
      <w:r w:rsidRPr="009A4187">
        <w:t>Инфорком</w:t>
      </w:r>
      <w:proofErr w:type="spellEnd"/>
      <w:r w:rsidRPr="009A4187">
        <w:t>-Пресс, 2010.</w:t>
      </w:r>
    </w:p>
    <w:p w:rsidR="00404A1E" w:rsidRDefault="00404A1E" w:rsidP="00404A1E">
      <w:pPr>
        <w:spacing w:line="360" w:lineRule="auto"/>
        <w:ind w:left="1080"/>
        <w:jc w:val="both"/>
      </w:pPr>
    </w:p>
    <w:p w:rsidR="00103C8B" w:rsidRPr="002A5D4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8" w:name="_Toc463805989"/>
      <w:r w:rsidR="005415D3" w:rsidRPr="00AE6C65">
        <w:rPr>
          <w:b/>
          <w:iCs/>
        </w:rPr>
        <w:instrText>Методические разработки</w:instrText>
      </w:r>
      <w:bookmarkEnd w:id="18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9" w:name="_Toc463805990"/>
      <w:r w:rsidR="005415D3" w:rsidRPr="00AE6C65">
        <w:rPr>
          <w:b/>
          <w:iCs/>
        </w:rPr>
        <w:instrText>Методические разработки</w:instrText>
      </w:r>
      <w:bookmarkEnd w:id="19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Default="00143AF4" w:rsidP="00143AF4">
      <w:pPr>
        <w:spacing w:line="360" w:lineRule="auto"/>
        <w:ind w:firstLine="720"/>
        <w:jc w:val="both"/>
        <w:rPr>
          <w:lang w:val="en-US"/>
        </w:rPr>
      </w:pPr>
      <w:r>
        <w:t>Не используются</w:t>
      </w:r>
      <w:r>
        <w:rPr>
          <w:lang w:val="en-US"/>
        </w:rPr>
        <w:t>.</w:t>
      </w:r>
    </w:p>
    <w:p w:rsidR="00404A1E" w:rsidRPr="00143AF4" w:rsidRDefault="00404A1E" w:rsidP="00143AF4">
      <w:pPr>
        <w:spacing w:line="360" w:lineRule="auto"/>
        <w:ind w:firstLine="720"/>
        <w:jc w:val="both"/>
        <w:rPr>
          <w:lang w:val="en-US"/>
        </w:rPr>
      </w:pPr>
    </w:p>
    <w:p w:rsidR="00103C8B" w:rsidRPr="002A5D4E" w:rsidRDefault="002A5D4E" w:rsidP="005F62EF">
      <w:pPr>
        <w:keepNext/>
        <w:keepLines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Программное обеспечение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0" w:name="_Toc463805991"/>
      <w:r w:rsidR="005415D3" w:rsidRPr="00AE6C65">
        <w:rPr>
          <w:b/>
          <w:iCs/>
        </w:rPr>
        <w:instrText>Программное обеспечение</w:instrText>
      </w:r>
      <w:bookmarkEnd w:id="20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ОС </w:t>
      </w:r>
      <w:proofErr w:type="spellStart"/>
      <w:r>
        <w:t>Windows</w:t>
      </w:r>
      <w:proofErr w:type="spellEnd"/>
    </w:p>
    <w:p w:rsid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Браузер </w:t>
      </w:r>
      <w:proofErr w:type="spellStart"/>
      <w:r>
        <w:t>Internet</w:t>
      </w:r>
      <w:proofErr w:type="spellEnd"/>
      <w:r>
        <w:t xml:space="preserve"> </w:t>
      </w:r>
      <w:proofErr w:type="spellStart"/>
      <w:r>
        <w:t>Explorer</w:t>
      </w:r>
      <w:proofErr w:type="spellEnd"/>
    </w:p>
    <w:p w:rsid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Браузер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Chrome</w:t>
      </w:r>
      <w:proofErr w:type="spellEnd"/>
    </w:p>
    <w:p w:rsidR="00404A1E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Браузер </w:t>
      </w:r>
      <w:proofErr w:type="spellStart"/>
      <w:r>
        <w:t>Mozilla</w:t>
      </w:r>
      <w:proofErr w:type="spellEnd"/>
      <w:r>
        <w:t xml:space="preserve"> </w:t>
      </w:r>
      <w:proofErr w:type="spellStart"/>
      <w:r>
        <w:t>Firefox</w:t>
      </w:r>
      <w:proofErr w:type="spellEnd"/>
    </w:p>
    <w:p w:rsidR="000F5789" w:rsidRP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Графический редактор </w:t>
      </w:r>
      <w:r>
        <w:rPr>
          <w:lang w:val="en-US"/>
        </w:rPr>
        <w:t>GIMP</w:t>
      </w:r>
    </w:p>
    <w:p w:rsid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Векторный редактор </w:t>
      </w:r>
      <w:proofErr w:type="spellStart"/>
      <w:r>
        <w:rPr>
          <w:lang w:val="en-US"/>
        </w:rPr>
        <w:t>Inkscape</w:t>
      </w:r>
      <w:proofErr w:type="spellEnd"/>
    </w:p>
    <w:p w:rsidR="000F5789" w:rsidRPr="000F5789" w:rsidRDefault="000F5789" w:rsidP="000F5789">
      <w:pPr>
        <w:spacing w:line="360" w:lineRule="auto"/>
        <w:ind w:left="720"/>
        <w:jc w:val="both"/>
        <w:rPr>
          <w:lang w:val="en-US"/>
        </w:rPr>
      </w:pPr>
    </w:p>
    <w:p w:rsidR="009F44C5" w:rsidRPr="002A5D4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1" w:name="_Toc463805992"/>
      <w:r w:rsidR="005415D3" w:rsidRPr="00AE6C65">
        <w:rPr>
          <w:b/>
          <w:iCs/>
        </w:rPr>
        <w:instrText>Базы данных, информационно-справочные и поисковые системы</w:instrText>
      </w:r>
      <w:bookmarkEnd w:id="21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Pr="00331777" w:rsidRDefault="00143AF4" w:rsidP="005F62EF">
      <w:pPr>
        <w:pStyle w:val="a8"/>
        <w:numPr>
          <w:ilvl w:val="0"/>
          <w:numId w:val="6"/>
        </w:numPr>
        <w:spacing w:line="360" w:lineRule="auto"/>
        <w:jc w:val="both"/>
      </w:pPr>
      <w:r w:rsidRPr="00331777">
        <w:rPr>
          <w:u w:val="single"/>
        </w:rPr>
        <w:t>http://lib.urfu.ru</w:t>
      </w:r>
      <w:r w:rsidRPr="00A30447">
        <w:t xml:space="preserve"> – зональная научная библиотека УрФУ </w:t>
      </w:r>
    </w:p>
    <w:p w:rsidR="000F5789" w:rsidRPr="000F5789" w:rsidRDefault="000F5789" w:rsidP="005F62EF">
      <w:pPr>
        <w:pStyle w:val="a8"/>
        <w:numPr>
          <w:ilvl w:val="0"/>
          <w:numId w:val="6"/>
        </w:numPr>
        <w:shd w:val="clear" w:color="auto" w:fill="FFFFFF"/>
        <w:rPr>
          <w:spacing w:val="-5"/>
        </w:rPr>
      </w:pPr>
      <w:r w:rsidRPr="000F5789">
        <w:rPr>
          <w:spacing w:val="-5"/>
        </w:rPr>
        <w:t>Портал информационно-образовательных ресурсов УрФУ, http://study.urfu.ru</w:t>
      </w:r>
    </w:p>
    <w:p w:rsidR="00143AF4" w:rsidRPr="00331777" w:rsidRDefault="00143AF4" w:rsidP="005F62EF">
      <w:pPr>
        <w:pStyle w:val="a8"/>
        <w:numPr>
          <w:ilvl w:val="0"/>
          <w:numId w:val="6"/>
        </w:numPr>
      </w:pPr>
      <w:r w:rsidRPr="00331777">
        <w:rPr>
          <w:u w:val="single"/>
        </w:rPr>
        <w:t>http://elibrary.ru</w:t>
      </w:r>
      <w:r w:rsidRPr="00331777">
        <w:t>. Сайт научной электронной библиотеки</w:t>
      </w:r>
    </w:p>
    <w:p w:rsidR="002A5D4E" w:rsidRDefault="002A5D4E" w:rsidP="00014B2D">
      <w:pPr>
        <w:spacing w:line="360" w:lineRule="auto"/>
        <w:ind w:firstLine="720"/>
        <w:jc w:val="both"/>
      </w:pPr>
    </w:p>
    <w:p w:rsidR="002A5D4E" w:rsidRPr="002A5D4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2" w:name="_Toc463805993"/>
      <w:r w:rsidR="005415D3" w:rsidRPr="00AE6C65">
        <w:rPr>
          <w:b/>
          <w:iCs/>
        </w:rPr>
        <w:instrText>Электронные образовательные ресурсы</w:instrText>
      </w:r>
      <w:bookmarkEnd w:id="22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Default="00143AF4" w:rsidP="00143AF4">
      <w:pPr>
        <w:spacing w:line="360" w:lineRule="auto"/>
        <w:ind w:firstLine="720"/>
        <w:jc w:val="both"/>
      </w:pPr>
      <w:r>
        <w:t>Не используются.</w:t>
      </w:r>
    </w:p>
    <w:p w:rsidR="002A5D4E" w:rsidRPr="00281EB6" w:rsidRDefault="002A5D4E" w:rsidP="00014B2D">
      <w:pPr>
        <w:spacing w:line="360" w:lineRule="auto"/>
        <w:ind w:firstLine="720"/>
        <w:jc w:val="both"/>
      </w:pPr>
    </w:p>
    <w:p w:rsidR="009F44C5" w:rsidRPr="00956E05" w:rsidRDefault="00817297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3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23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C00B57" w:rsidRPr="00A30447" w:rsidRDefault="00C00B57" w:rsidP="00C00B57">
      <w:pPr>
        <w:spacing w:line="360" w:lineRule="auto"/>
        <w:ind w:firstLine="720"/>
        <w:jc w:val="both"/>
        <w:rPr>
          <w:b/>
        </w:rPr>
      </w:pPr>
      <w:r w:rsidRPr="00A30447">
        <w:rPr>
          <w:b/>
        </w:rPr>
        <w:t xml:space="preserve">Сведения об оснащенности дисциплины специализированным и лабораторным оборудованием </w:t>
      </w:r>
    </w:p>
    <w:p w:rsidR="00C00B57" w:rsidRDefault="00C00B57" w:rsidP="00C00B57">
      <w:pPr>
        <w:spacing w:line="360" w:lineRule="auto"/>
        <w:ind w:firstLine="720"/>
        <w:jc w:val="both"/>
      </w:pPr>
      <w:r>
        <w:t xml:space="preserve">Для проведения лекционных занятий необходима аудитория, оснащенная презентационным оборудованием. </w:t>
      </w:r>
    </w:p>
    <w:p w:rsidR="00F34D50" w:rsidRDefault="00C00B57" w:rsidP="00014B2D">
      <w:pPr>
        <w:spacing w:line="360" w:lineRule="auto"/>
        <w:ind w:firstLine="720"/>
        <w:jc w:val="both"/>
      </w:pPr>
      <w:r>
        <w:t>Для проведения практических занятий необходим компьютерный класс, оборудованный техникой из расчета один компьютер на одного обучающегося, с обустроенным рабочим местом преподавателя. На всех персональных компьютерах должно быть установлено программное обеспечение в соответствие с п. 9.3.</w:t>
      </w:r>
      <w:r w:rsidRPr="00291888">
        <w:t xml:space="preserve"> </w:t>
      </w:r>
      <w:r>
        <w:t>и обеспечен доступ в сеть Интернет.</w:t>
      </w:r>
      <w:r>
        <w:cr/>
      </w:r>
    </w:p>
    <w:p w:rsidR="00631638" w:rsidRPr="00641240" w:rsidRDefault="00961B2A" w:rsidP="00F34D50">
      <w:pPr>
        <w:jc w:val="right"/>
        <w:rPr>
          <w:b/>
        </w:rPr>
      </w:pPr>
      <w:r>
        <w:br w:type="page"/>
      </w:r>
      <w:r w:rsidR="00631638" w:rsidRPr="00641240">
        <w:rPr>
          <w:b/>
        </w:rPr>
        <w:lastRenderedPageBreak/>
        <w:t>ПРИЛОЖЕНИЕ 1</w:t>
      </w:r>
      <w:r w:rsidR="000767B6">
        <w:rPr>
          <w:b/>
        </w:rPr>
        <w:fldChar w:fldCharType="begin"/>
      </w:r>
      <w:r w:rsidR="000767B6">
        <w:instrText xml:space="preserve"> TC "</w:instrText>
      </w:r>
      <w:bookmarkStart w:id="24" w:name="_Toc463805995"/>
      <w:r w:rsidR="000767B6" w:rsidRPr="00D16F4C">
        <w:rPr>
          <w:b/>
        </w:rPr>
        <w:instrText>ПРИЛОЖЕНИЕ 1</w:instrText>
      </w:r>
      <w:bookmarkEnd w:id="24"/>
      <w:r w:rsidR="000767B6">
        <w:instrText xml:space="preserve">" \f C \l "1" </w:instrText>
      </w:r>
      <w:r w:rsidR="000767B6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0D0344" w:rsidRDefault="000D0344" w:rsidP="005F62EF">
      <w:pPr>
        <w:numPr>
          <w:ilvl w:val="0"/>
          <w:numId w:val="7"/>
        </w:numPr>
        <w:spacing w:after="60"/>
        <w:jc w:val="both"/>
        <w:rPr>
          <w:b/>
          <w:bCs/>
          <w:caps/>
        </w:rPr>
      </w:pPr>
      <w:r w:rsidRPr="006410E5">
        <w:rPr>
          <w:b/>
          <w:bCs/>
          <w:caps/>
        </w:rPr>
        <w:t xml:space="preserve">ПРОЦЕДУРЫ КОНТРОЛЯ И ОЦЕНИВАНИЯ РЕЗУЛЬТАТОВ ОБУЧЕНИЯ </w:t>
      </w:r>
    </w:p>
    <w:p w:rsidR="000D0344" w:rsidRDefault="000D0344" w:rsidP="005F62EF">
      <w:pPr>
        <w:numPr>
          <w:ilvl w:val="1"/>
          <w:numId w:val="7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 xml:space="preserve">Весовой коэффициент значимости дисциплины – 100*3 / 240 = </w:t>
      </w:r>
      <w:r w:rsidRPr="00043073">
        <w:rPr>
          <w:bCs/>
        </w:rPr>
        <w:t>1,25.</w:t>
      </w:r>
    </w:p>
    <w:p w:rsidR="000D0344" w:rsidRPr="006410E5" w:rsidRDefault="000D0344" w:rsidP="005F62EF">
      <w:pPr>
        <w:numPr>
          <w:ilvl w:val="1"/>
          <w:numId w:val="7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Процедуры текущей и промежуточной аттестации по дисциплине</w:t>
      </w:r>
    </w:p>
    <w:tbl>
      <w:tblPr>
        <w:tblW w:w="10109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7273"/>
        <w:gridCol w:w="1417"/>
        <w:gridCol w:w="1419"/>
      </w:tblGrid>
      <w:tr w:rsidR="00B05B11" w:rsidRPr="00641240" w:rsidTr="004E571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B05B11" w:rsidRPr="00641240" w:rsidRDefault="00B05B11" w:rsidP="00B05B11">
            <w:pPr>
              <w:ind w:left="360"/>
            </w:pPr>
            <w:r w:rsidRPr="00641240">
              <w:rPr>
                <w:b/>
              </w:rPr>
              <w:t>1.</w:t>
            </w:r>
            <w:r>
              <w:rPr>
                <w:b/>
              </w:rPr>
              <w:t xml:space="preserve"> </w:t>
            </w:r>
            <w:r w:rsidRPr="00641240">
              <w:rPr>
                <w:b/>
              </w:rPr>
              <w:t>Лекции</w:t>
            </w:r>
            <w:r w:rsidRPr="00641240">
              <w:t xml:space="preserve">: </w:t>
            </w:r>
            <w:r w:rsidRPr="00641240">
              <w:rPr>
                <w:b/>
              </w:rPr>
              <w:t>коэффициент значимости совокупных результатов лекционных занятий –</w:t>
            </w:r>
            <w:r>
              <w:rPr>
                <w:b/>
              </w:rPr>
              <w:t xml:space="preserve"> 0,5</w:t>
            </w:r>
          </w:p>
        </w:tc>
      </w:tr>
      <w:tr w:rsidR="00B05B11" w:rsidRPr="00641240" w:rsidTr="004E571C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pPr>
              <w:pStyle w:val="10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B05B11" w:rsidRPr="00641240" w:rsidRDefault="00B05B11" w:rsidP="004E571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B05B11" w:rsidRPr="00641240" w:rsidTr="004E571C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F32755" w:rsidRDefault="00B05B11" w:rsidP="004E571C">
            <w:pPr>
              <w:snapToGrid w:val="0"/>
              <w:rPr>
                <w:b/>
                <w:color w:val="FF0000"/>
              </w:rPr>
            </w:pPr>
            <w:r>
              <w:t>Контрольная работа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821C10" w:rsidRDefault="00B05B11" w:rsidP="004E571C">
            <w:pPr>
              <w:snapToGrid w:val="0"/>
              <w:jc w:val="center"/>
            </w:pPr>
            <w:r>
              <w:t>5</w:t>
            </w:r>
            <w:r w:rsidRPr="00821C10">
              <w:t>,</w:t>
            </w:r>
            <w:r>
              <w:t>11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821C10" w:rsidRDefault="00B05B11" w:rsidP="004E571C">
            <w:pPr>
              <w:snapToGrid w:val="0"/>
              <w:jc w:val="center"/>
            </w:pPr>
            <w:r w:rsidRPr="00821C10">
              <w:t>50</w:t>
            </w:r>
          </w:p>
        </w:tc>
      </w:tr>
      <w:tr w:rsidR="00B05B11" w:rsidRPr="00641240" w:rsidTr="004E571C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821C10" w:rsidRDefault="00B05B11" w:rsidP="004E571C">
            <w:pPr>
              <w:snapToGrid w:val="0"/>
            </w:pPr>
            <w:r w:rsidRPr="00821C10">
              <w:t>Посещаемость и участие на лекционных занятиях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821C10" w:rsidRDefault="00B05B11" w:rsidP="004E571C">
            <w:pPr>
              <w:snapToGrid w:val="0"/>
              <w:jc w:val="center"/>
            </w:pPr>
            <w:r>
              <w:t>5</w:t>
            </w:r>
            <w:r w:rsidRPr="00821C10">
              <w:t>,1-17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821C10" w:rsidRDefault="00B05B11" w:rsidP="004E571C">
            <w:pPr>
              <w:snapToGrid w:val="0"/>
              <w:jc w:val="center"/>
            </w:pPr>
            <w:r w:rsidRPr="00821C10">
              <w:t>50</w:t>
            </w:r>
          </w:p>
        </w:tc>
      </w:tr>
      <w:tr w:rsidR="00B05B11" w:rsidRPr="00641240" w:rsidTr="004E571C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r w:rsidRPr="00641240">
              <w:rPr>
                <w:b/>
              </w:rPr>
              <w:t xml:space="preserve">Весовой коэффициент значимости результатов </w:t>
            </w:r>
            <w:r>
              <w:rPr>
                <w:b/>
              </w:rPr>
              <w:t>текущей аттестации по лекциям – 0,5</w:t>
            </w:r>
          </w:p>
        </w:tc>
      </w:tr>
      <w:tr w:rsidR="00B05B11" w:rsidRPr="00641240" w:rsidTr="004E571C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pPr>
              <w:rPr>
                <w:b/>
              </w:rPr>
            </w:pPr>
            <w:r w:rsidRPr="00641240">
              <w:rPr>
                <w:b/>
              </w:rPr>
              <w:t xml:space="preserve">Промежуточная аттестация по лекциям </w:t>
            </w:r>
            <w:r w:rsidRPr="00821C10">
              <w:rPr>
                <w:b/>
              </w:rPr>
              <w:t xml:space="preserve">– </w:t>
            </w:r>
            <w:r>
              <w:t>Зачёт</w:t>
            </w:r>
            <w:r w:rsidRPr="00641240">
              <w:rPr>
                <w:i/>
              </w:rPr>
              <w:t xml:space="preserve"> </w:t>
            </w:r>
          </w:p>
          <w:p w:rsidR="00B05B11" w:rsidRPr="00641240" w:rsidRDefault="00B05B11" w:rsidP="004E571C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лекциям – </w:t>
            </w:r>
            <w:r>
              <w:rPr>
                <w:b/>
              </w:rPr>
              <w:t>0,5</w:t>
            </w:r>
          </w:p>
        </w:tc>
      </w:tr>
      <w:tr w:rsidR="00B05B11" w:rsidRPr="00641240" w:rsidTr="004E571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B05B11" w:rsidRPr="00641240" w:rsidRDefault="00B05B11" w:rsidP="004E571C">
            <w:r w:rsidRPr="00641240">
              <w:rPr>
                <w:b/>
              </w:rPr>
              <w:t>2. Практические/семинарские занятия: коэффициент значимости совокупных результатов пра</w:t>
            </w:r>
            <w:r>
              <w:rPr>
                <w:b/>
              </w:rPr>
              <w:t>ктических/семинарских занятий – не предусмотрены</w:t>
            </w:r>
          </w:p>
        </w:tc>
      </w:tr>
      <w:tr w:rsidR="00B05B11" w:rsidRPr="00641240" w:rsidTr="004E571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B05B11" w:rsidRPr="00641240" w:rsidRDefault="00B05B11" w:rsidP="004E571C">
            <w:r w:rsidRPr="00641240">
              <w:rPr>
                <w:b/>
              </w:rPr>
              <w:t>3. Лабораторные занятия: коэффициент значимости совокупных результатов лаборатор</w:t>
            </w:r>
            <w:r>
              <w:rPr>
                <w:b/>
              </w:rPr>
              <w:t>ных занятий – 0,5</w:t>
            </w:r>
          </w:p>
        </w:tc>
      </w:tr>
      <w:tr w:rsidR="00B05B11" w:rsidRPr="00641240" w:rsidTr="004E571C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pPr>
              <w:rPr>
                <w:b/>
                <w:bCs/>
              </w:rPr>
            </w:pPr>
            <w:r w:rsidRPr="00641240">
              <w:rPr>
                <w:b/>
              </w:rPr>
              <w:t xml:space="preserve">Текущая аттестация на лабораторных занятиях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B05B11" w:rsidRPr="00641240" w:rsidRDefault="00B05B11" w:rsidP="004E571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B05B11" w:rsidRPr="00641240" w:rsidTr="004E571C">
        <w:trPr>
          <w:trHeight w:val="70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F23F96" w:rsidRDefault="00B05B11" w:rsidP="00B05B11">
            <w:pPr>
              <w:snapToGrid w:val="0"/>
            </w:pPr>
            <w:r>
              <w:t>Отчет по лабораторным работам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321806" w:rsidRDefault="00B05B11" w:rsidP="004E571C">
            <w:pPr>
              <w:snapToGrid w:val="0"/>
            </w:pPr>
            <w:r>
              <w:t>5</w:t>
            </w:r>
            <w:r w:rsidRPr="00321806">
              <w:t>,</w:t>
            </w:r>
            <w:r>
              <w:t xml:space="preserve"> 1-17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pPr>
              <w:snapToGrid w:val="0"/>
            </w:pPr>
            <w:r>
              <w:t>60</w:t>
            </w:r>
          </w:p>
        </w:tc>
      </w:tr>
      <w:tr w:rsidR="00B05B11" w:rsidRPr="00641240" w:rsidTr="004E571C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225469" w:rsidRDefault="00B05B11" w:rsidP="00B05B11">
            <w:pPr>
              <w:snapToGrid w:val="0"/>
            </w:pPr>
            <w:r>
              <w:t>Домашние работы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321806" w:rsidRDefault="00B05B11" w:rsidP="00B05B11">
            <w:pPr>
              <w:snapToGrid w:val="0"/>
            </w:pPr>
            <w:r>
              <w:t>5</w:t>
            </w:r>
            <w:r w:rsidRPr="00321806">
              <w:t>,</w:t>
            </w:r>
            <w:r>
              <w:t xml:space="preserve"> 12-17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pPr>
              <w:snapToGrid w:val="0"/>
            </w:pPr>
            <w:r>
              <w:t>40</w:t>
            </w:r>
          </w:p>
        </w:tc>
      </w:tr>
      <w:tr w:rsidR="00B05B11" w:rsidRPr="00641240" w:rsidTr="004E571C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r w:rsidRPr="00641240">
              <w:rPr>
                <w:b/>
              </w:rPr>
              <w:t xml:space="preserve">Весовой коэффициент значимости результатов текущей аттестации по лабораторным занятиям </w:t>
            </w:r>
            <w:r>
              <w:rPr>
                <w:b/>
              </w:rPr>
              <w:t>– 0,5</w:t>
            </w:r>
          </w:p>
        </w:tc>
      </w:tr>
      <w:tr w:rsidR="00B05B11" w:rsidRPr="00641240" w:rsidTr="004E571C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88457C" w:rsidRDefault="00B05B11" w:rsidP="004E571C">
            <w:pPr>
              <w:rPr>
                <w:b/>
                <w:color w:val="FF0000"/>
              </w:rPr>
            </w:pPr>
            <w:r w:rsidRPr="00641240">
              <w:rPr>
                <w:b/>
              </w:rPr>
              <w:t>Промежуточная аттестация по лабораторным занятиям</w:t>
            </w:r>
            <w:r>
              <w:rPr>
                <w:b/>
              </w:rPr>
              <w:t xml:space="preserve"> не предусмотрена </w:t>
            </w:r>
          </w:p>
          <w:p w:rsidR="00B05B11" w:rsidRPr="00641240" w:rsidRDefault="00B05B11" w:rsidP="004E571C">
            <w:r w:rsidRPr="00641240">
              <w:rPr>
                <w:b/>
              </w:rPr>
              <w:t>Весовой коэффициент значимости результатов промежуточной аттестации по лабораторным занятиям</w:t>
            </w:r>
          </w:p>
        </w:tc>
      </w:tr>
    </w:tbl>
    <w:p w:rsidR="000D0344" w:rsidRPr="00641240" w:rsidRDefault="000D0344" w:rsidP="000D0344">
      <w:pPr>
        <w:ind w:left="993" w:hanging="284"/>
        <w:rPr>
          <w:b/>
          <w:color w:val="0000FF"/>
        </w:rPr>
      </w:pPr>
    </w:p>
    <w:p w:rsidR="000D0344" w:rsidRPr="00641240" w:rsidRDefault="000D0344" w:rsidP="000D0344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0D0344" w:rsidRPr="00EB1F9B" w:rsidRDefault="000D0344" w:rsidP="000D0344">
      <w:r w:rsidRPr="00EB1F9B">
        <w:t>не предусмотрено</w:t>
      </w:r>
    </w:p>
    <w:p w:rsidR="000D0344" w:rsidRPr="008E2BA9" w:rsidRDefault="000D0344" w:rsidP="000D0344">
      <w:pPr>
        <w:rPr>
          <w:i/>
        </w:rPr>
      </w:pPr>
    </w:p>
    <w:p w:rsidR="000D0344" w:rsidRPr="00641240" w:rsidRDefault="000D0344" w:rsidP="000D0344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0D0344" w:rsidRPr="00641240" w:rsidTr="000806CE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641240" w:rsidRDefault="000D0344" w:rsidP="000806CE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641240" w:rsidRDefault="000D0344" w:rsidP="000806CE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0D0344" w:rsidRPr="00EB1F9B" w:rsidTr="000806CE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EB1F9B" w:rsidRDefault="000D0344" w:rsidP="000806CE">
            <w:pPr>
              <w:jc w:val="center"/>
              <w:rPr>
                <w:iCs/>
                <w:sz w:val="20"/>
                <w:szCs w:val="20"/>
                <w:lang w:val="en-US"/>
              </w:rPr>
            </w:pPr>
            <w:r w:rsidRPr="00EB1F9B">
              <w:rPr>
                <w:iCs/>
                <w:sz w:val="20"/>
                <w:szCs w:val="20"/>
              </w:rPr>
              <w:t xml:space="preserve">Семестр </w:t>
            </w:r>
            <w:r w:rsidR="004B1F5D">
              <w:rPr>
                <w:iCs/>
                <w:sz w:val="20"/>
                <w:szCs w:val="20"/>
                <w:lang w:val="en-US"/>
              </w:rPr>
              <w:t>5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EB1F9B" w:rsidRDefault="000D0344" w:rsidP="000806CE">
            <w:pPr>
              <w:jc w:val="center"/>
              <w:rPr>
                <w:iCs/>
                <w:sz w:val="20"/>
                <w:szCs w:val="20"/>
                <w:lang w:val="en-US"/>
              </w:rPr>
            </w:pPr>
            <w:r w:rsidRPr="00EB1F9B">
              <w:rPr>
                <w:bCs/>
                <w:spacing w:val="-1"/>
                <w:sz w:val="20"/>
                <w:szCs w:val="20"/>
                <w:lang w:val="en-US"/>
              </w:rPr>
              <w:t>1</w:t>
            </w:r>
          </w:p>
        </w:tc>
      </w:tr>
    </w:tbl>
    <w:p w:rsidR="000D0344" w:rsidRPr="00281EB6" w:rsidRDefault="000D0344" w:rsidP="000D0344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5" w:name="_Toc463805996"/>
      <w:r w:rsidR="001D7C68" w:rsidRPr="00992F3E">
        <w:rPr>
          <w:b/>
        </w:rPr>
        <w:instrText>ПРИЛОЖЕНИЕ 2</w:instrText>
      </w:r>
      <w:bookmarkEnd w:id="25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FF2C89" w:rsidRPr="004D31BE" w:rsidRDefault="00FF2C89" w:rsidP="00FF2C89">
      <w:pPr>
        <w:ind w:firstLine="720"/>
        <w:jc w:val="both"/>
      </w:pPr>
      <w:r w:rsidRPr="004D31BE"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 w:rsidRPr="004D31BE">
        <w:t>Интернет-тренажеры</w:t>
      </w:r>
      <w:proofErr w:type="gramEnd"/>
      <w:r w:rsidRPr="004D31BE">
        <w:t xml:space="preserve"> и портале СМУДС УрФУ, тестирование в рамках НТК не проводится.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3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6" w:name="_Toc463805997"/>
      <w:r w:rsidR="001D7C68" w:rsidRPr="008E0888">
        <w:rPr>
          <w:b/>
        </w:rPr>
        <w:instrText>ПРИЛОЖЕНИЕ 3</w:instrText>
      </w:r>
      <w:bookmarkEnd w:id="26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9F44C5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E07C1C" w:rsidRPr="00641240" w:rsidRDefault="00E07C1C" w:rsidP="00E07C1C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E07C1C" w:rsidRPr="002004BD" w:rsidRDefault="00E07C1C" w:rsidP="00E07C1C">
      <w:pPr>
        <w:pStyle w:val="a8"/>
        <w:tabs>
          <w:tab w:val="left" w:pos="1134"/>
        </w:tabs>
        <w:spacing w:before="240"/>
        <w:ind w:left="34" w:firstLine="709"/>
        <w:jc w:val="both"/>
      </w:pPr>
      <w:r w:rsidRPr="002004BD">
        <w:t>Фонд оценочных сре</w:t>
      </w:r>
      <w:proofErr w:type="gramStart"/>
      <w:r w:rsidRPr="002004BD">
        <w:t>дств пр</w:t>
      </w:r>
      <w:proofErr w:type="gramEnd"/>
      <w:r w:rsidRPr="002004BD">
        <w:t xml:space="preserve">едназначен для оценки: </w:t>
      </w:r>
    </w:p>
    <w:p w:rsidR="00E07C1C" w:rsidRPr="002004BD" w:rsidRDefault="00E07C1C" w:rsidP="005F62EF">
      <w:pPr>
        <w:pStyle w:val="a8"/>
        <w:numPr>
          <w:ilvl w:val="0"/>
          <w:numId w:val="8"/>
        </w:numPr>
        <w:tabs>
          <w:tab w:val="left" w:pos="459"/>
        </w:tabs>
        <w:spacing w:before="240"/>
        <w:ind w:left="459" w:hanging="425"/>
        <w:jc w:val="both"/>
      </w:pPr>
      <w:r w:rsidRPr="002004BD"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E07C1C" w:rsidRPr="002004BD" w:rsidRDefault="00E07C1C" w:rsidP="005F62EF">
      <w:pPr>
        <w:pStyle w:val="a8"/>
        <w:numPr>
          <w:ilvl w:val="0"/>
          <w:numId w:val="8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E07C1C" w:rsidRDefault="00E07C1C" w:rsidP="00E07C1C">
      <w:pPr>
        <w:pStyle w:val="aa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E07C1C" w:rsidRPr="002004BD" w:rsidRDefault="00E07C1C" w:rsidP="005F62EF">
      <w:pPr>
        <w:pStyle w:val="aa"/>
        <w:numPr>
          <w:ilvl w:val="2"/>
          <w:numId w:val="9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ММИ*: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E07C1C" w:rsidRPr="002004BD" w:rsidTr="000806CE">
        <w:trPr>
          <w:trHeight w:val="259"/>
        </w:trPr>
        <w:tc>
          <w:tcPr>
            <w:tcW w:w="7584" w:type="dxa"/>
            <w:gridSpan w:val="3"/>
            <w:vAlign w:val="center"/>
          </w:tcPr>
          <w:p w:rsidR="00E07C1C" w:rsidRPr="002004BD" w:rsidRDefault="00E07C1C" w:rsidP="000806CE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E07C1C" w:rsidRPr="002004BD" w:rsidTr="000806CE">
        <w:trPr>
          <w:trHeight w:val="1046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.5pt;height:21.75pt" o:ole="">
                  <v:imagedata r:id="rId7" o:title=""/>
                </v:shape>
                <o:OLEObject Type="Embed" ProgID="Equation.3" ShapeID="_x0000_i1025" DrawAspect="Content" ObjectID="_1551876884" r:id="rId8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E07C1C" w:rsidRPr="002004BD" w:rsidRDefault="00E07C1C" w:rsidP="000806CE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E07C1C" w:rsidRPr="002004BD" w:rsidTr="000806CE">
        <w:trPr>
          <w:trHeight w:val="93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Высокий</w:t>
            </w:r>
          </w:p>
        </w:tc>
      </w:tr>
      <w:tr w:rsidR="00E07C1C" w:rsidRPr="002004BD" w:rsidTr="000806CE">
        <w:trPr>
          <w:trHeight w:val="63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E07C1C" w:rsidRPr="002004BD" w:rsidRDefault="00E07C1C" w:rsidP="000806CE"/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Повышенный</w:t>
            </w:r>
          </w:p>
        </w:tc>
      </w:tr>
      <w:tr w:rsidR="00E07C1C" w:rsidRPr="002004BD" w:rsidTr="000806CE">
        <w:trPr>
          <w:trHeight w:val="205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E07C1C" w:rsidRPr="002004BD" w:rsidRDefault="00E07C1C" w:rsidP="000806CE"/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Пороговый</w:t>
            </w:r>
          </w:p>
        </w:tc>
      </w:tr>
      <w:tr w:rsidR="00E07C1C" w:rsidRPr="002004BD" w:rsidTr="000806CE">
        <w:trPr>
          <w:trHeight w:val="205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:rsidR="00E07C1C" w:rsidRPr="002004BD" w:rsidRDefault="00E07C1C" w:rsidP="00E07C1C">
      <w:pPr>
        <w:spacing w:before="120"/>
        <w:jc w:val="both"/>
      </w:pPr>
      <w:r w:rsidRPr="002004BD">
        <w:t>*) описание критериев и шкал смотреть на сайте ММИ; код доступа:</w:t>
      </w:r>
    </w:p>
    <w:p w:rsidR="00E07C1C" w:rsidRDefault="00A86280" w:rsidP="00E07C1C">
      <w:pPr>
        <w:pStyle w:val="aa"/>
        <w:tabs>
          <w:tab w:val="left" w:pos="709"/>
        </w:tabs>
        <w:jc w:val="both"/>
        <w:rPr>
          <w:color w:val="C00000"/>
          <w:sz w:val="24"/>
          <w:szCs w:val="24"/>
        </w:rPr>
      </w:pPr>
      <w:hyperlink r:id="rId9" w:history="1">
        <w:r w:rsidR="00E07C1C" w:rsidRPr="00B6575A">
          <w:rPr>
            <w:rStyle w:val="a9"/>
            <w:sz w:val="24"/>
            <w:szCs w:val="24"/>
          </w:rPr>
          <w:t>http://mmi.urfu.ru/fileadmin/user_upload/site_9_1465/templates/doc/KriteriiUrovnjaOsvoenijaEHlementovKompetenciiPriIzucheniiDiscipliny.pdf</w:t>
        </w:r>
      </w:hyperlink>
    </w:p>
    <w:p w:rsidR="00E07C1C" w:rsidRPr="00641240" w:rsidRDefault="00E07C1C" w:rsidP="00E07C1C">
      <w:pPr>
        <w:autoSpaceDE w:val="0"/>
        <w:spacing w:before="480"/>
        <w:rPr>
          <w:b/>
        </w:rPr>
      </w:pPr>
      <w:r w:rsidRPr="00641240">
        <w:rPr>
          <w:b/>
        </w:rPr>
        <w:t>8.2. КРИТЕРИИ ОЦЕНИВАНИЯ РЕЗУЛЬТАТОВ  ПРОМЕЖУТОЧНОЙ АТТЕСТАЦИИ ПРИ ИСПОЛЬЗОВАНИИ НЕЗАВИСИМОГО ТЕСТОВОГО КОНТРОЛЯ</w:t>
      </w:r>
    </w:p>
    <w:p w:rsidR="00E07C1C" w:rsidRPr="00F21895" w:rsidRDefault="00E07C1C" w:rsidP="00E07C1C">
      <w:pPr>
        <w:pStyle w:val="22"/>
        <w:spacing w:before="120" w:after="60"/>
        <w:ind w:firstLine="709"/>
      </w:pPr>
      <w:r w:rsidRPr="00F21895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E07C1C" w:rsidRPr="004C61FB" w:rsidRDefault="00E07C1C" w:rsidP="00E07C1C"/>
    <w:p w:rsidR="00E07C1C" w:rsidRPr="004C61FB" w:rsidRDefault="00E07C1C" w:rsidP="00E07C1C">
      <w:pPr>
        <w:shd w:val="clear" w:color="auto" w:fill="FFFFFF"/>
        <w:rPr>
          <w:b/>
        </w:rPr>
      </w:pPr>
      <w:r w:rsidRPr="004C61FB">
        <w:rPr>
          <w:b/>
        </w:rPr>
        <w:t>8.3. ОЦЕНОЧНЫЕ СРЕДСТВА ДЛЯ ПРОВЕДЕНИЯ ТЕКУЩЕЙ И ПРОМЕЖУТОЧНОЙ АТТЕСТАЦИИ</w:t>
      </w:r>
    </w:p>
    <w:p w:rsidR="00E07C1C" w:rsidRPr="00BF625D" w:rsidRDefault="00E07C1C" w:rsidP="00E07C1C">
      <w:pPr>
        <w:pStyle w:val="aa"/>
        <w:rPr>
          <w:rFonts w:ascii="Symbol" w:hAnsi="Symbol"/>
          <w:color w:val="auto"/>
          <w:sz w:val="24"/>
          <w:szCs w:val="24"/>
          <w:lang w:val="ru-RU"/>
        </w:rPr>
      </w:pPr>
    </w:p>
    <w:p w:rsidR="00C36BBA" w:rsidRDefault="00C36BBA" w:rsidP="00C36BBA">
      <w:pPr>
        <w:pStyle w:val="aa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Pr="00C36BBA">
        <w:rPr>
          <w:b/>
          <w:color w:val="auto"/>
          <w:sz w:val="24"/>
          <w:szCs w:val="24"/>
          <w:lang w:val="ru-RU"/>
        </w:rPr>
        <w:t>1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="00BE3E12">
        <w:rPr>
          <w:b/>
          <w:color w:val="auto"/>
          <w:sz w:val="24"/>
          <w:szCs w:val="24"/>
        </w:rPr>
        <w:t xml:space="preserve">Примерные </w:t>
      </w:r>
      <w:r>
        <w:rPr>
          <w:b/>
          <w:color w:val="auto"/>
          <w:sz w:val="24"/>
          <w:szCs w:val="24"/>
          <w:lang w:val="ru-RU"/>
        </w:rPr>
        <w:t>задания в составе домашних работ:</w:t>
      </w:r>
    </w:p>
    <w:p w:rsidR="00551782" w:rsidRDefault="00551782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Элементы Web-дизайна;</w:t>
      </w:r>
    </w:p>
    <w:p w:rsidR="00551782" w:rsidRDefault="00551782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Общие сведения о Web-проектировании;</w:t>
      </w:r>
    </w:p>
    <w:p w:rsidR="00551782" w:rsidRDefault="00551782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Общие сведения о Web-проектировании;</w:t>
      </w:r>
    </w:p>
    <w:p w:rsidR="00551782" w:rsidRDefault="00551782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Тематика студенческих сайтов.</w:t>
      </w:r>
    </w:p>
    <w:p w:rsidR="00551782" w:rsidRDefault="00551782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Создание и размещение на страницах учебного веб-узла анимационных изображений и динамических объектов.</w:t>
      </w:r>
    </w:p>
    <w:p w:rsidR="00551782" w:rsidRDefault="00551782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Обновление Web-дизайна</w:t>
      </w:r>
    </w:p>
    <w:p w:rsidR="00551782" w:rsidRDefault="00551782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 xml:space="preserve">Редактирование оглавления, </w:t>
      </w:r>
    </w:p>
    <w:p w:rsidR="00551782" w:rsidRDefault="008B6C8A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У</w:t>
      </w:r>
      <w:r w:rsidR="00551782">
        <w:rPr>
          <w:spacing w:val="-5"/>
        </w:rPr>
        <w:t xml:space="preserve">становка внешних гиперссылок, </w:t>
      </w:r>
    </w:p>
    <w:p w:rsidR="00551782" w:rsidRDefault="008B6C8A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lastRenderedPageBreak/>
        <w:t>Р</w:t>
      </w:r>
      <w:r w:rsidR="00551782">
        <w:rPr>
          <w:spacing w:val="-5"/>
        </w:rPr>
        <w:t>азмещение на страницах графических и динамических объектов и веб-элементов и настройка их параметров,</w:t>
      </w:r>
    </w:p>
    <w:p w:rsidR="00551782" w:rsidRDefault="008B6C8A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В</w:t>
      </w:r>
      <w:r w:rsidR="00551782">
        <w:rPr>
          <w:spacing w:val="-5"/>
        </w:rPr>
        <w:t>ыбор темы и дизайн веб-страниц узла,</w:t>
      </w:r>
    </w:p>
    <w:p w:rsidR="00551782" w:rsidRDefault="008B6C8A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В</w:t>
      </w:r>
      <w:r w:rsidR="00551782">
        <w:rPr>
          <w:spacing w:val="-5"/>
        </w:rPr>
        <w:t xml:space="preserve">ыбор конфигураций редактора, </w:t>
      </w:r>
    </w:p>
    <w:p w:rsidR="00551782" w:rsidRDefault="008B6C8A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В</w:t>
      </w:r>
      <w:r w:rsidR="00551782">
        <w:rPr>
          <w:spacing w:val="-5"/>
        </w:rPr>
        <w:t>ведение и форматирование текста средствами  Microsoft FrontPage.</w:t>
      </w:r>
    </w:p>
    <w:p w:rsidR="00C36BBA" w:rsidRDefault="00C36BBA" w:rsidP="00E07C1C">
      <w:pPr>
        <w:pStyle w:val="aa"/>
        <w:rPr>
          <w:b/>
          <w:color w:val="auto"/>
          <w:sz w:val="24"/>
          <w:szCs w:val="24"/>
          <w:lang w:val="ru-RU"/>
        </w:rPr>
      </w:pPr>
    </w:p>
    <w:p w:rsidR="00E07C1C" w:rsidRPr="000D3396" w:rsidRDefault="00E07C1C" w:rsidP="00BE3E12">
      <w:pPr>
        <w:pStyle w:val="aa"/>
        <w:keepNext/>
        <w:keepLines/>
        <w:widowControl/>
        <w:rPr>
          <w:b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C36BBA">
        <w:rPr>
          <w:b/>
          <w:color w:val="auto"/>
          <w:sz w:val="24"/>
          <w:szCs w:val="24"/>
          <w:lang w:val="ru-RU"/>
        </w:rPr>
        <w:t>2</w:t>
      </w:r>
      <w:r w:rsidRPr="004C61FB">
        <w:rPr>
          <w:color w:val="auto"/>
          <w:sz w:val="24"/>
          <w:szCs w:val="24"/>
        </w:rPr>
        <w:t xml:space="preserve">. </w:t>
      </w:r>
      <w:r w:rsidR="00BE3E12">
        <w:rPr>
          <w:b/>
          <w:color w:val="auto"/>
          <w:sz w:val="24"/>
          <w:szCs w:val="24"/>
        </w:rPr>
        <w:t xml:space="preserve">Примерные </w:t>
      </w:r>
      <w:r w:rsidRPr="000605BD">
        <w:rPr>
          <w:b/>
          <w:color w:val="auto"/>
          <w:sz w:val="24"/>
          <w:szCs w:val="24"/>
          <w:lang w:val="ru-RU"/>
        </w:rPr>
        <w:t xml:space="preserve">задания </w:t>
      </w:r>
      <w:r w:rsidR="00C36BBA">
        <w:rPr>
          <w:b/>
          <w:color w:val="auto"/>
          <w:sz w:val="24"/>
          <w:szCs w:val="24"/>
          <w:lang w:val="ru-RU"/>
        </w:rPr>
        <w:t>в составе</w:t>
      </w:r>
      <w:r w:rsidRPr="000605BD">
        <w:rPr>
          <w:b/>
          <w:color w:val="auto"/>
          <w:sz w:val="24"/>
          <w:szCs w:val="24"/>
          <w:lang w:val="ru-RU"/>
        </w:rPr>
        <w:t xml:space="preserve"> контрольной работы</w:t>
      </w:r>
      <w:r w:rsidRPr="000605BD">
        <w:rPr>
          <w:b/>
          <w:color w:val="auto"/>
          <w:sz w:val="24"/>
          <w:szCs w:val="24"/>
        </w:rPr>
        <w:t xml:space="preserve"> </w:t>
      </w:r>
    </w:p>
    <w:p w:rsidR="005F62EF" w:rsidRDefault="005F62EF" w:rsidP="00112D45">
      <w:pPr>
        <w:pStyle w:val="2"/>
        <w:numPr>
          <w:ilvl w:val="0"/>
          <w:numId w:val="17"/>
        </w:numPr>
        <w:autoSpaceDN w:val="0"/>
        <w:adjustRightInd w:val="0"/>
        <w:spacing w:before="0" w:after="0"/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bookmarkStart w:id="27" w:name="_Toc326667370"/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Гипертекстовые ссылки и иллюстрации на Web-страницах.</w:t>
      </w:r>
      <w:bookmarkEnd w:id="27"/>
    </w:p>
    <w:p w:rsidR="005F62EF" w:rsidRDefault="005F62EF" w:rsidP="00112D45">
      <w:pPr>
        <w:pStyle w:val="2"/>
        <w:numPr>
          <w:ilvl w:val="0"/>
          <w:numId w:val="17"/>
        </w:numPr>
        <w:autoSpaceDN w:val="0"/>
        <w:adjustRightInd w:val="0"/>
        <w:spacing w:before="0" w:after="0"/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bookmarkStart w:id="28" w:name="_Toc326667371"/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Механизмы адресации на ресурсы в Internet. Реализация механизма в языке HTML. Создание гиперссылок с помощью элемента A и его атрибутов. Ссылки на элементы текущей страницы. Ссылка mailto.</w:t>
      </w:r>
      <w:bookmarkEnd w:id="28"/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</w:p>
    <w:p w:rsidR="005F62EF" w:rsidRDefault="005F62EF" w:rsidP="00112D45">
      <w:pPr>
        <w:pStyle w:val="2"/>
        <w:numPr>
          <w:ilvl w:val="0"/>
          <w:numId w:val="17"/>
        </w:numPr>
        <w:autoSpaceDN w:val="0"/>
        <w:adjustRightInd w:val="0"/>
        <w:spacing w:before="0" w:after="0"/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bookmarkStart w:id="29" w:name="_Toc326667372"/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Размещение иллюстрации на web-странице. Типы файлов иллюстраций. Элемент IMG и его атрибуты. Размещение текста и изображений. Выравнивание изображений.</w:t>
      </w:r>
      <w:bookmarkEnd w:id="29"/>
    </w:p>
    <w:p w:rsidR="005F62EF" w:rsidRDefault="005F62EF" w:rsidP="00112D45">
      <w:pPr>
        <w:numPr>
          <w:ilvl w:val="0"/>
          <w:numId w:val="17"/>
        </w:numPr>
      </w:pPr>
      <w:r>
        <w:t>Назначение и применение CSS. Блочные и строковые элементы. Управление отображением цветами текста и фоном. Свойства текстовых фрагментов. Применение стилей и классов к элементам документа HTML. Позиционирование элементов на странице при помощи CSS. Создание и использование внешнего стилевого файла. Подключение к страницам сайта путем связывания и импорта. Приемы макетирования web-страницы с использованием стилей.</w:t>
      </w:r>
    </w:p>
    <w:p w:rsidR="005F62EF" w:rsidRDefault="005F62EF" w:rsidP="00112D45">
      <w:pPr>
        <w:numPr>
          <w:ilvl w:val="0"/>
          <w:numId w:val="17"/>
        </w:numPr>
      </w:pPr>
      <w:r>
        <w:t>Установка и настройка PHP.</w:t>
      </w:r>
    </w:p>
    <w:p w:rsidR="005F62EF" w:rsidRDefault="005F62EF" w:rsidP="00112D45">
      <w:pPr>
        <w:numPr>
          <w:ilvl w:val="0"/>
          <w:numId w:val="17"/>
        </w:numPr>
      </w:pPr>
      <w:r>
        <w:t xml:space="preserve">Области применения. Установка и настройка PHP. </w:t>
      </w:r>
    </w:p>
    <w:p w:rsidR="005F62EF" w:rsidRDefault="005F62EF" w:rsidP="00112D45">
      <w:pPr>
        <w:numPr>
          <w:ilvl w:val="0"/>
          <w:numId w:val="17"/>
        </w:numPr>
      </w:pPr>
      <w:r>
        <w:t xml:space="preserve">Настройка PHP и сервера Apache для совместной работы. </w:t>
      </w:r>
    </w:p>
    <w:p w:rsidR="005F62EF" w:rsidRDefault="005F62EF" w:rsidP="00112D45">
      <w:pPr>
        <w:numPr>
          <w:ilvl w:val="0"/>
          <w:numId w:val="17"/>
        </w:numPr>
      </w:pPr>
      <w:r>
        <w:t xml:space="preserve">Установка PHP как модуля сервера Apache. </w:t>
      </w:r>
    </w:p>
    <w:p w:rsidR="00DA1DF1" w:rsidRPr="009A4187" w:rsidRDefault="00DA1DF1" w:rsidP="00112D45">
      <w:pPr>
        <w:pStyle w:val="aa"/>
        <w:rPr>
          <w:b/>
          <w:color w:val="auto"/>
          <w:sz w:val="24"/>
          <w:szCs w:val="24"/>
          <w:lang w:val="ru-RU"/>
        </w:rPr>
      </w:pPr>
    </w:p>
    <w:p w:rsidR="00E07C1C" w:rsidRPr="004C61FB" w:rsidRDefault="00E07C1C" w:rsidP="00E07C1C">
      <w:pPr>
        <w:pStyle w:val="aa"/>
        <w:rPr>
          <w:b/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5F62EF">
        <w:rPr>
          <w:b/>
          <w:color w:val="auto"/>
          <w:sz w:val="24"/>
          <w:szCs w:val="24"/>
          <w:lang w:val="ru-RU"/>
        </w:rPr>
        <w:t>3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>
        <w:rPr>
          <w:b/>
          <w:color w:val="auto"/>
          <w:sz w:val="24"/>
          <w:szCs w:val="24"/>
          <w:lang w:val="ru-RU"/>
        </w:rPr>
        <w:t>зачёта</w:t>
      </w:r>
      <w:r w:rsidRPr="004C61FB">
        <w:rPr>
          <w:b/>
          <w:color w:val="auto"/>
          <w:sz w:val="24"/>
          <w:szCs w:val="24"/>
        </w:rPr>
        <w:t xml:space="preserve"> 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Что такое протокол TCP/IP.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Что такое служба DNS.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Классификация и характеристика WEB-сайтов по различным признакам.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Что такое браузер.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Кто разработал язык гипертекстовой разметки.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Что такое кэш браузера.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Что такое редакторы и конструкторы сайтов.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Составные элементы HTML-документа.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Типы данных HTML.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Структура HTML-документа.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Атрибуты элементов HTML. Теги заголовка и тела документа.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Блочные и строчные элементы разметки HTML-документа.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Заголовки и абзацы в HTML-документе.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Списки в HTML-документе.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Создание гиперссылок в HTML-документе.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Таблицы, основные теги создания таблиц.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Понятие объекта в HTML-документах.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Операторы, директивы и правила CSS.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Типы данных CSS.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Создание слоев при помощи CSS.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Включение сценария JavaScript в HTML-документ.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Синтаксические основы JavaScript.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Вывод результатов работы сценария JavaScript в HTML-документ.</w:t>
      </w:r>
    </w:p>
    <w:p w:rsidR="005F62EF" w:rsidRPr="006A713F" w:rsidRDefault="005F62EF" w:rsidP="00112D45">
      <w:pPr>
        <w:pStyle w:val="a8"/>
        <w:numPr>
          <w:ilvl w:val="0"/>
          <w:numId w:val="19"/>
        </w:numPr>
        <w:shd w:val="clear" w:color="auto" w:fill="FFFFFF"/>
      </w:pPr>
      <w:r w:rsidRPr="00112D45">
        <w:rPr>
          <w:spacing w:val="-5"/>
        </w:rPr>
        <w:t>Типы данных, используемых в языке сценариев JavaScript.</w:t>
      </w:r>
    </w:p>
    <w:p w:rsidR="00B35D33" w:rsidRPr="005F62EF" w:rsidRDefault="00B35D33" w:rsidP="00E07C1C">
      <w:pPr>
        <w:pStyle w:val="aa"/>
        <w:rPr>
          <w:b/>
          <w:color w:val="auto"/>
          <w:sz w:val="24"/>
          <w:szCs w:val="24"/>
          <w:lang w:val="ru-RU"/>
        </w:rPr>
      </w:pPr>
    </w:p>
    <w:p w:rsidR="00E07C1C" w:rsidRPr="004C61FB" w:rsidRDefault="00E07C1C" w:rsidP="00E07C1C">
      <w:pPr>
        <w:pStyle w:val="aa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5B1FDC">
        <w:rPr>
          <w:b/>
          <w:color w:val="auto"/>
          <w:sz w:val="24"/>
          <w:szCs w:val="24"/>
          <w:lang w:val="ru-RU"/>
        </w:rPr>
        <w:t>4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E07C1C" w:rsidRPr="0082787E" w:rsidRDefault="00E07C1C" w:rsidP="00E07C1C">
      <w:pPr>
        <w:pStyle w:val="aa"/>
        <w:rPr>
          <w:spacing w:val="-5"/>
          <w:sz w:val="24"/>
          <w:szCs w:val="24"/>
          <w:lang w:val="ru-RU"/>
        </w:rPr>
      </w:pPr>
      <w:r w:rsidRPr="00DA1DF1">
        <w:rPr>
          <w:spacing w:val="-5"/>
          <w:sz w:val="24"/>
          <w:szCs w:val="24"/>
        </w:rPr>
        <w:t xml:space="preserve">не </w:t>
      </w:r>
      <w:r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a"/>
        <w:rPr>
          <w:b/>
          <w:color w:val="auto"/>
          <w:sz w:val="24"/>
          <w:szCs w:val="24"/>
          <w:lang w:val="ru-RU"/>
        </w:rPr>
      </w:pPr>
    </w:p>
    <w:p w:rsidR="00E07C1C" w:rsidRPr="00641240" w:rsidRDefault="00E07C1C" w:rsidP="00E07C1C">
      <w:pPr>
        <w:pStyle w:val="aa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lastRenderedPageBreak/>
        <w:t>8.3.</w:t>
      </w:r>
      <w:r w:rsidR="005B1FDC">
        <w:rPr>
          <w:b/>
          <w:color w:val="auto"/>
          <w:sz w:val="24"/>
          <w:szCs w:val="24"/>
          <w:lang w:val="ru-RU"/>
        </w:rPr>
        <w:t>5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E07C1C" w:rsidRPr="00DA1DF1" w:rsidRDefault="00E07C1C" w:rsidP="00E07C1C">
      <w:pPr>
        <w:pStyle w:val="aa"/>
        <w:rPr>
          <w:b/>
          <w:color w:val="auto"/>
          <w:sz w:val="24"/>
          <w:szCs w:val="24"/>
          <w:lang w:val="ru-RU"/>
        </w:rPr>
      </w:pPr>
      <w:r w:rsidRPr="00DA1DF1">
        <w:rPr>
          <w:spacing w:val="-5"/>
          <w:sz w:val="24"/>
          <w:szCs w:val="24"/>
        </w:rPr>
        <w:t xml:space="preserve">не </w:t>
      </w:r>
      <w:r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a"/>
        <w:rPr>
          <w:b/>
          <w:color w:val="auto"/>
          <w:sz w:val="24"/>
          <w:szCs w:val="24"/>
          <w:lang w:val="ru-RU"/>
        </w:rPr>
      </w:pPr>
    </w:p>
    <w:p w:rsidR="00E07C1C" w:rsidRDefault="00E07C1C" w:rsidP="00E07C1C">
      <w:pPr>
        <w:pStyle w:val="aa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</w:t>
      </w:r>
      <w:r w:rsidR="005B1FDC">
        <w:rPr>
          <w:b/>
          <w:color w:val="auto"/>
          <w:sz w:val="24"/>
          <w:szCs w:val="24"/>
          <w:lang w:val="ru-RU"/>
        </w:rPr>
        <w:t>6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E07C1C" w:rsidRPr="0082787E" w:rsidRDefault="00E07C1C" w:rsidP="00E07C1C">
      <w:pPr>
        <w:pStyle w:val="aa"/>
        <w:rPr>
          <w:spacing w:val="-5"/>
          <w:sz w:val="24"/>
          <w:szCs w:val="24"/>
          <w:lang w:val="ru-RU"/>
        </w:rPr>
      </w:pPr>
      <w:r w:rsidRPr="00DA1DF1">
        <w:rPr>
          <w:spacing w:val="-5"/>
          <w:sz w:val="24"/>
          <w:szCs w:val="24"/>
        </w:rPr>
        <w:t xml:space="preserve">не </w:t>
      </w:r>
      <w:r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a"/>
        <w:rPr>
          <w:b/>
          <w:color w:val="auto"/>
          <w:sz w:val="24"/>
          <w:szCs w:val="24"/>
          <w:lang w:val="ru-RU"/>
        </w:rPr>
      </w:pPr>
    </w:p>
    <w:sectPr w:rsidR="00DA1DF1" w:rsidRPr="0082787E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2">
    <w:nsid w:val="14A124B2"/>
    <w:multiLevelType w:val="multilevel"/>
    <w:tmpl w:val="F6FA746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4">
    <w:nsid w:val="1F5A6C32"/>
    <w:multiLevelType w:val="hybridMultilevel"/>
    <w:tmpl w:val="11A2E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8E4730"/>
    <w:multiLevelType w:val="hybridMultilevel"/>
    <w:tmpl w:val="5AACE3FE"/>
    <w:lvl w:ilvl="0" w:tplc="15D28690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6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>
    <w:nsid w:val="253A4B35"/>
    <w:multiLevelType w:val="hybridMultilevel"/>
    <w:tmpl w:val="0B3EA9D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2D107D13"/>
    <w:multiLevelType w:val="hybridMultilevel"/>
    <w:tmpl w:val="EAF2D20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B016253"/>
    <w:multiLevelType w:val="hybridMultilevel"/>
    <w:tmpl w:val="467A0E6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A375CCA"/>
    <w:multiLevelType w:val="hybridMultilevel"/>
    <w:tmpl w:val="0E98330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4AF01B22"/>
    <w:multiLevelType w:val="multilevel"/>
    <w:tmpl w:val="C17C2C7C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>
    <w:nsid w:val="59210BEF"/>
    <w:multiLevelType w:val="hybridMultilevel"/>
    <w:tmpl w:val="E68AB9F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5EBE62EE"/>
    <w:multiLevelType w:val="hybridMultilevel"/>
    <w:tmpl w:val="F5D4601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EEB37E3"/>
    <w:multiLevelType w:val="hybridMultilevel"/>
    <w:tmpl w:val="941457A2"/>
    <w:lvl w:ilvl="0" w:tplc="0419000F">
      <w:start w:val="1"/>
      <w:numFmt w:val="decimal"/>
      <w:lvlText w:val="%1."/>
      <w:lvlJc w:val="left"/>
      <w:pPr>
        <w:tabs>
          <w:tab w:val="num" w:pos="1454"/>
        </w:tabs>
        <w:ind w:left="1454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74"/>
        </w:tabs>
        <w:ind w:left="217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94"/>
        </w:tabs>
        <w:ind w:left="289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614"/>
        </w:tabs>
        <w:ind w:left="361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334"/>
        </w:tabs>
        <w:ind w:left="433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5054"/>
        </w:tabs>
        <w:ind w:left="505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774"/>
        </w:tabs>
        <w:ind w:left="577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494"/>
        </w:tabs>
        <w:ind w:left="649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214"/>
        </w:tabs>
        <w:ind w:left="7214" w:hanging="180"/>
      </w:pPr>
      <w:rPr>
        <w:rFonts w:cs="Times New Roman"/>
      </w:rPr>
    </w:lvl>
  </w:abstractNum>
  <w:abstractNum w:abstractNumId="15">
    <w:nsid w:val="683576F7"/>
    <w:multiLevelType w:val="hybridMultilevel"/>
    <w:tmpl w:val="4FE0C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5E05F66"/>
    <w:multiLevelType w:val="hybridMultilevel"/>
    <w:tmpl w:val="0908D4D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D18636B"/>
    <w:multiLevelType w:val="hybridMultilevel"/>
    <w:tmpl w:val="4FE0C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1"/>
  </w:num>
  <w:num w:numId="4">
    <w:abstractNumId w:val="6"/>
  </w:num>
  <w:num w:numId="5">
    <w:abstractNumId w:val="13"/>
  </w:num>
  <w:num w:numId="6">
    <w:abstractNumId w:val="16"/>
  </w:num>
  <w:num w:numId="7">
    <w:abstractNumId w:val="2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8"/>
  </w:num>
  <w:num w:numId="11">
    <w:abstractNumId w:val="9"/>
  </w:num>
  <w:num w:numId="12">
    <w:abstractNumId w:val="10"/>
  </w:num>
  <w:num w:numId="13">
    <w:abstractNumId w:val="15"/>
  </w:num>
  <w:num w:numId="14">
    <w:abstractNumId w:val="17"/>
  </w:num>
  <w:num w:numId="15">
    <w:abstractNumId w:val="12"/>
  </w:num>
  <w:num w:numId="16">
    <w:abstractNumId w:val="14"/>
  </w:num>
  <w:num w:numId="17">
    <w:abstractNumId w:val="7"/>
  </w:num>
  <w:num w:numId="18">
    <w:abstractNumId w:val="5"/>
  </w:num>
  <w:num w:numId="19">
    <w:abstractNumId w:val="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49"/>
    <w:rsid w:val="00014B2D"/>
    <w:rsid w:val="00050389"/>
    <w:rsid w:val="000603EB"/>
    <w:rsid w:val="00071BE0"/>
    <w:rsid w:val="000767B6"/>
    <w:rsid w:val="000806CE"/>
    <w:rsid w:val="00091E5A"/>
    <w:rsid w:val="000B52A9"/>
    <w:rsid w:val="000D0344"/>
    <w:rsid w:val="000F5789"/>
    <w:rsid w:val="00103C8B"/>
    <w:rsid w:val="00112D45"/>
    <w:rsid w:val="00143AF4"/>
    <w:rsid w:val="001446FF"/>
    <w:rsid w:val="00172F68"/>
    <w:rsid w:val="00175B56"/>
    <w:rsid w:val="00187099"/>
    <w:rsid w:val="001A2A99"/>
    <w:rsid w:val="001D7C68"/>
    <w:rsid w:val="001E1019"/>
    <w:rsid w:val="001E5087"/>
    <w:rsid w:val="001F4B5C"/>
    <w:rsid w:val="0020765A"/>
    <w:rsid w:val="002430A1"/>
    <w:rsid w:val="00257CCE"/>
    <w:rsid w:val="00281EB6"/>
    <w:rsid w:val="002933DE"/>
    <w:rsid w:val="002A2C12"/>
    <w:rsid w:val="002A5D4E"/>
    <w:rsid w:val="002D2124"/>
    <w:rsid w:val="002D32E5"/>
    <w:rsid w:val="002F287D"/>
    <w:rsid w:val="002F6213"/>
    <w:rsid w:val="00332B34"/>
    <w:rsid w:val="00335C4C"/>
    <w:rsid w:val="003447ED"/>
    <w:rsid w:val="00357ADD"/>
    <w:rsid w:val="003674D0"/>
    <w:rsid w:val="00372169"/>
    <w:rsid w:val="003756DC"/>
    <w:rsid w:val="00380FA0"/>
    <w:rsid w:val="003A0855"/>
    <w:rsid w:val="003B7385"/>
    <w:rsid w:val="00404A1E"/>
    <w:rsid w:val="00410CCF"/>
    <w:rsid w:val="00491E99"/>
    <w:rsid w:val="004B1F5D"/>
    <w:rsid w:val="004B2011"/>
    <w:rsid w:val="004B36AF"/>
    <w:rsid w:val="004B5358"/>
    <w:rsid w:val="004C3174"/>
    <w:rsid w:val="005024C9"/>
    <w:rsid w:val="00515240"/>
    <w:rsid w:val="00520308"/>
    <w:rsid w:val="005263F0"/>
    <w:rsid w:val="005340F5"/>
    <w:rsid w:val="005415D3"/>
    <w:rsid w:val="00551782"/>
    <w:rsid w:val="00557495"/>
    <w:rsid w:val="00580674"/>
    <w:rsid w:val="005B1FDC"/>
    <w:rsid w:val="005B43F1"/>
    <w:rsid w:val="005C09C1"/>
    <w:rsid w:val="005E57AE"/>
    <w:rsid w:val="005F62EF"/>
    <w:rsid w:val="00631638"/>
    <w:rsid w:val="00636E97"/>
    <w:rsid w:val="006445CE"/>
    <w:rsid w:val="00667056"/>
    <w:rsid w:val="00667879"/>
    <w:rsid w:val="00675763"/>
    <w:rsid w:val="00686C7F"/>
    <w:rsid w:val="00696561"/>
    <w:rsid w:val="006F3BEB"/>
    <w:rsid w:val="00705705"/>
    <w:rsid w:val="00737557"/>
    <w:rsid w:val="00780B35"/>
    <w:rsid w:val="007867E0"/>
    <w:rsid w:val="007A2751"/>
    <w:rsid w:val="007B749B"/>
    <w:rsid w:val="007C7680"/>
    <w:rsid w:val="007E2001"/>
    <w:rsid w:val="007E7F56"/>
    <w:rsid w:val="007F3087"/>
    <w:rsid w:val="008066A4"/>
    <w:rsid w:val="00817297"/>
    <w:rsid w:val="00824CD1"/>
    <w:rsid w:val="0082787E"/>
    <w:rsid w:val="00876E12"/>
    <w:rsid w:val="008B0A1F"/>
    <w:rsid w:val="008B502C"/>
    <w:rsid w:val="008B6C8A"/>
    <w:rsid w:val="008B7CA8"/>
    <w:rsid w:val="008F271F"/>
    <w:rsid w:val="008F6895"/>
    <w:rsid w:val="0091797A"/>
    <w:rsid w:val="0094696E"/>
    <w:rsid w:val="00956E05"/>
    <w:rsid w:val="00961B2A"/>
    <w:rsid w:val="00976E90"/>
    <w:rsid w:val="00984CCA"/>
    <w:rsid w:val="009A1285"/>
    <w:rsid w:val="009A4187"/>
    <w:rsid w:val="009A4AD6"/>
    <w:rsid w:val="009E3DE3"/>
    <w:rsid w:val="009F44C5"/>
    <w:rsid w:val="00A217A2"/>
    <w:rsid w:val="00A50920"/>
    <w:rsid w:val="00A632CA"/>
    <w:rsid w:val="00A64414"/>
    <w:rsid w:val="00A74678"/>
    <w:rsid w:val="00A8369D"/>
    <w:rsid w:val="00A86280"/>
    <w:rsid w:val="00AB1E72"/>
    <w:rsid w:val="00AC0130"/>
    <w:rsid w:val="00B05B11"/>
    <w:rsid w:val="00B35D33"/>
    <w:rsid w:val="00B36692"/>
    <w:rsid w:val="00B561B2"/>
    <w:rsid w:val="00BA14B8"/>
    <w:rsid w:val="00BE3E12"/>
    <w:rsid w:val="00C00B57"/>
    <w:rsid w:val="00C07AE5"/>
    <w:rsid w:val="00C27138"/>
    <w:rsid w:val="00C36BBA"/>
    <w:rsid w:val="00C443EE"/>
    <w:rsid w:val="00C74C8F"/>
    <w:rsid w:val="00C81049"/>
    <w:rsid w:val="00C81A3C"/>
    <w:rsid w:val="00CA6ABB"/>
    <w:rsid w:val="00CC2D46"/>
    <w:rsid w:val="00CF2BC0"/>
    <w:rsid w:val="00CF48B9"/>
    <w:rsid w:val="00D23E71"/>
    <w:rsid w:val="00D33186"/>
    <w:rsid w:val="00D7071C"/>
    <w:rsid w:val="00D84580"/>
    <w:rsid w:val="00D874E0"/>
    <w:rsid w:val="00DA1DF1"/>
    <w:rsid w:val="00DA61FA"/>
    <w:rsid w:val="00E00925"/>
    <w:rsid w:val="00E07C1C"/>
    <w:rsid w:val="00E10A60"/>
    <w:rsid w:val="00E20D60"/>
    <w:rsid w:val="00E35A7C"/>
    <w:rsid w:val="00E651D5"/>
    <w:rsid w:val="00E6578C"/>
    <w:rsid w:val="00E8525B"/>
    <w:rsid w:val="00EA0B88"/>
    <w:rsid w:val="00EB1F9B"/>
    <w:rsid w:val="00EE075B"/>
    <w:rsid w:val="00F0151D"/>
    <w:rsid w:val="00F162E6"/>
    <w:rsid w:val="00F22E37"/>
    <w:rsid w:val="00F34D50"/>
    <w:rsid w:val="00F35521"/>
    <w:rsid w:val="00F64258"/>
    <w:rsid w:val="00F86285"/>
    <w:rsid w:val="00FC0D1F"/>
    <w:rsid w:val="00FC4DA4"/>
    <w:rsid w:val="00FD6A81"/>
    <w:rsid w:val="00FE0F5B"/>
    <w:rsid w:val="00FF2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99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E07C1C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rsid w:val="00CA6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uiPriority w:val="99"/>
    <w:rsid w:val="00737557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FC4DA4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uiPriority w:val="34"/>
    <w:qFormat/>
    <w:rsid w:val="00F0151D"/>
    <w:pPr>
      <w:ind w:left="720"/>
      <w:contextualSpacing/>
    </w:pPr>
  </w:style>
  <w:style w:type="paragraph" w:customStyle="1" w:styleId="10">
    <w:name w:val="Заголовок №1"/>
    <w:basedOn w:val="a1"/>
    <w:uiPriority w:val="99"/>
    <w:rsid w:val="000D0344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E07C1C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character" w:styleId="a9">
    <w:name w:val="Hyperlink"/>
    <w:uiPriority w:val="99"/>
    <w:rsid w:val="00E07C1C"/>
    <w:rPr>
      <w:color w:val="0563C1"/>
      <w:u w:val="single"/>
    </w:rPr>
  </w:style>
  <w:style w:type="paragraph" w:styleId="aa">
    <w:name w:val="footnote text"/>
    <w:basedOn w:val="a1"/>
    <w:link w:val="ab"/>
    <w:rsid w:val="00E07C1C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b">
    <w:name w:val="Текст сноски Знак"/>
    <w:basedOn w:val="a2"/>
    <w:link w:val="aa"/>
    <w:rsid w:val="00E07C1C"/>
    <w:rPr>
      <w:color w:val="000000"/>
      <w:lang w:val="x-none" w:eastAsia="ar-SA"/>
    </w:rPr>
  </w:style>
  <w:style w:type="paragraph" w:customStyle="1" w:styleId="22">
    <w:name w:val="2"/>
    <w:basedOn w:val="a1"/>
    <w:rsid w:val="00E07C1C"/>
    <w:pPr>
      <w:spacing w:before="280" w:after="280"/>
    </w:pPr>
  </w:style>
  <w:style w:type="character" w:customStyle="1" w:styleId="apple-converted-space">
    <w:name w:val="apple-converted-space"/>
    <w:basedOn w:val="a2"/>
    <w:rsid w:val="008F271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99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E07C1C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rsid w:val="00CA6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uiPriority w:val="99"/>
    <w:rsid w:val="00737557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FC4DA4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uiPriority w:val="34"/>
    <w:qFormat/>
    <w:rsid w:val="00F0151D"/>
    <w:pPr>
      <w:ind w:left="720"/>
      <w:contextualSpacing/>
    </w:pPr>
  </w:style>
  <w:style w:type="paragraph" w:customStyle="1" w:styleId="10">
    <w:name w:val="Заголовок №1"/>
    <w:basedOn w:val="a1"/>
    <w:uiPriority w:val="99"/>
    <w:rsid w:val="000D0344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E07C1C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character" w:styleId="a9">
    <w:name w:val="Hyperlink"/>
    <w:uiPriority w:val="99"/>
    <w:rsid w:val="00E07C1C"/>
    <w:rPr>
      <w:color w:val="0563C1"/>
      <w:u w:val="single"/>
    </w:rPr>
  </w:style>
  <w:style w:type="paragraph" w:styleId="aa">
    <w:name w:val="footnote text"/>
    <w:basedOn w:val="a1"/>
    <w:link w:val="ab"/>
    <w:rsid w:val="00E07C1C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b">
    <w:name w:val="Текст сноски Знак"/>
    <w:basedOn w:val="a2"/>
    <w:link w:val="aa"/>
    <w:rsid w:val="00E07C1C"/>
    <w:rPr>
      <w:color w:val="000000"/>
      <w:lang w:val="x-none" w:eastAsia="ar-SA"/>
    </w:rPr>
  </w:style>
  <w:style w:type="paragraph" w:customStyle="1" w:styleId="22">
    <w:name w:val="2"/>
    <w:basedOn w:val="a1"/>
    <w:rsid w:val="00E07C1C"/>
    <w:pPr>
      <w:spacing w:before="280" w:after="280"/>
    </w:pPr>
  </w:style>
  <w:style w:type="character" w:customStyle="1" w:styleId="apple-converted-space">
    <w:name w:val="apple-converted-space"/>
    <w:basedOn w:val="a2"/>
    <w:rsid w:val="008F27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5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mmi.urfu.ru/fileadmin/user_upload/site_9_1465/templates/doc/KriteriiUrovnjaOsvoenijaEHlementovKompetenciiPriIzucheniiDiscipliny.pd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05F10B-6D0A-4831-9F76-F93F637185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150</TotalTime>
  <Pages>14</Pages>
  <Words>3044</Words>
  <Characters>17352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20356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94</cp:revision>
  <cp:lastPrinted>1900-12-31T19:00:00Z</cp:lastPrinted>
  <dcterms:created xsi:type="dcterms:W3CDTF">2016-12-09T08:02:00Z</dcterms:created>
  <dcterms:modified xsi:type="dcterms:W3CDTF">2017-03-24T11:07:00Z</dcterms:modified>
</cp:coreProperties>
</file>