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43" w:rsidRDefault="00916243" w:rsidP="00916243">
      <w:pPr>
        <w:jc w:val="center"/>
      </w:pPr>
      <w:r>
        <w:t>МИНИСТЕРСТВО ОБРАЗОВАНИЯ И НАУКИ РОССИЙСКОЙ ФЕДЕРАЦИИ</w:t>
      </w:r>
    </w:p>
    <w:p w:rsidR="00916243" w:rsidRDefault="00916243" w:rsidP="00916243">
      <w:pPr>
        <w:jc w:val="center"/>
      </w:pPr>
      <w:r>
        <w:t>Федеральное государственное автономное образовательное учреждение</w:t>
      </w:r>
    </w:p>
    <w:p w:rsidR="00916243" w:rsidRDefault="00916243" w:rsidP="00916243">
      <w:pPr>
        <w:jc w:val="center"/>
      </w:pPr>
      <w:r>
        <w:t>высшего образования</w:t>
      </w:r>
    </w:p>
    <w:p w:rsidR="00916243" w:rsidRDefault="00916243" w:rsidP="00916243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916243" w:rsidRDefault="000417A7" w:rsidP="003756DC">
      <w:pPr>
        <w:spacing w:before="360" w:after="360"/>
        <w:jc w:val="center"/>
        <w:rPr>
          <w:bCs/>
          <w:caps/>
        </w:rPr>
      </w:pPr>
      <w:r w:rsidRPr="00916243">
        <w:rPr>
          <w:bCs/>
          <w:caps/>
        </w:rPr>
        <w:t>Универсальные промышленные САПР</w:t>
      </w:r>
    </w:p>
    <w:p w:rsidR="003756DC" w:rsidRDefault="003756DC" w:rsidP="00014B2D">
      <w:pPr>
        <w:spacing w:line="360" w:lineRule="auto"/>
        <w:ind w:firstLine="720"/>
        <w:jc w:val="both"/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481"/>
      </w:tblGrid>
      <w:tr w:rsidR="00916243" w:rsidTr="00916243">
        <w:trPr>
          <w:trHeight w:val="146"/>
          <w:jc w:val="center"/>
        </w:trPr>
        <w:tc>
          <w:tcPr>
            <w:tcW w:w="6102" w:type="dxa"/>
            <w:shd w:val="clear" w:color="auto" w:fill="auto"/>
            <w:vAlign w:val="center"/>
          </w:tcPr>
          <w:p w:rsidR="00916243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481" w:type="dxa"/>
            <w:shd w:val="clear" w:color="auto" w:fill="auto"/>
            <w:vAlign w:val="center"/>
          </w:tcPr>
          <w:p w:rsidR="00916243" w:rsidRPr="008F33BC" w:rsidRDefault="00916243" w:rsidP="003F56BA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Pr="001E5487" w:rsidRDefault="00EA4B35" w:rsidP="00D65114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rPr>
                <w:lang w:val="en-US"/>
              </w:rPr>
              <w:t>6</w:t>
            </w:r>
          </w:p>
          <w:p w:rsidR="00EA4B35" w:rsidRPr="00F22E37" w:rsidRDefault="00EA4B35" w:rsidP="00D65114">
            <w:r w:rsidRPr="0082787E">
              <w:t>Промышленные САПР</w:t>
            </w:r>
          </w:p>
        </w:tc>
        <w:tc>
          <w:tcPr>
            <w:tcW w:w="4481" w:type="dxa"/>
            <w:shd w:val="clear" w:color="auto" w:fill="auto"/>
          </w:tcPr>
          <w:p w:rsidR="00EA4B35" w:rsidRPr="009F4598" w:rsidRDefault="00EA4B35" w:rsidP="00D6511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A4B35" w:rsidRPr="004C3174" w:rsidRDefault="00EA4B35" w:rsidP="00D65114">
            <w:r w:rsidRPr="005C343F">
              <w:rPr>
                <w:lang w:eastAsia="ru-RU"/>
              </w:rPr>
              <w:t>1134472</w:t>
            </w:r>
          </w:p>
        </w:tc>
      </w:tr>
      <w:tr w:rsidR="00EA4B35" w:rsidTr="00916243">
        <w:trPr>
          <w:trHeight w:val="869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EA4B35" w:rsidRPr="0030259D" w:rsidRDefault="00EA4B35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481" w:type="dxa"/>
            <w:shd w:val="clear" w:color="auto" w:fill="auto"/>
          </w:tcPr>
          <w:p w:rsidR="00EA4B35" w:rsidRPr="00D84580" w:rsidRDefault="00EA4B35" w:rsidP="00D6511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  <w:t>09.03.03/01.01</w:t>
            </w:r>
          </w:p>
          <w:p w:rsidR="00EA4B35" w:rsidRPr="0030259D" w:rsidRDefault="00EA4B35" w:rsidP="00D6511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30259D">
              <w:tab/>
              <w:t>5380 (версия 4)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A4B35" w:rsidRPr="0030259D" w:rsidRDefault="00EA4B35" w:rsidP="00D65114">
            <w:r w:rsidRPr="0030259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481" w:type="dxa"/>
            <w:vMerge w:val="restart"/>
            <w:shd w:val="clear" w:color="auto" w:fill="auto"/>
          </w:tcPr>
          <w:p w:rsidR="00EA4B35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A4B35" w:rsidRDefault="00EA4B35" w:rsidP="00D6511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A4B35" w:rsidRPr="0030259D" w:rsidRDefault="00EA4B35" w:rsidP="00D65114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Default="00EA4B35" w:rsidP="00D6511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EA4B35" w:rsidRPr="00976E90" w:rsidRDefault="00EA4B35" w:rsidP="003F56BA">
            <w:proofErr w:type="spellStart"/>
            <w:r w:rsidRPr="000129AC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481" w:type="dxa"/>
            <w:vMerge/>
            <w:shd w:val="clear" w:color="auto" w:fill="auto"/>
          </w:tcPr>
          <w:p w:rsidR="00EA4B35" w:rsidRPr="009F4598" w:rsidRDefault="00EA4B35" w:rsidP="003F56BA"/>
        </w:tc>
      </w:tr>
      <w:tr w:rsidR="00EA4B35" w:rsidTr="00916243">
        <w:trPr>
          <w:trHeight w:val="328"/>
          <w:jc w:val="center"/>
        </w:trPr>
        <w:tc>
          <w:tcPr>
            <w:tcW w:w="6102" w:type="dxa"/>
            <w:shd w:val="clear" w:color="auto" w:fill="auto"/>
          </w:tcPr>
          <w:p w:rsidR="00EA4B35" w:rsidRPr="008F33BC" w:rsidRDefault="00EA4B35" w:rsidP="00D6511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481" w:type="dxa"/>
            <w:shd w:val="clear" w:color="auto" w:fill="auto"/>
          </w:tcPr>
          <w:p w:rsidR="00EA4B35" w:rsidRDefault="00EA4B35" w:rsidP="00D6511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EA4B35" w:rsidRPr="00EE78BA" w:rsidRDefault="00EA4B35" w:rsidP="00D65114">
            <w:r w:rsidRPr="00EE78BA">
              <w:t>12.03.2015 г. № 207</w:t>
            </w:r>
          </w:p>
        </w:tc>
      </w:tr>
    </w:tbl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916243" w:rsidRPr="00916243" w:rsidRDefault="00916243" w:rsidP="00014B2D">
      <w:pPr>
        <w:spacing w:line="360" w:lineRule="auto"/>
        <w:ind w:firstLine="720"/>
        <w:jc w:val="both"/>
        <w:rPr>
          <w:lang w:val="en-US"/>
        </w:rPr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965528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65528">
        <w:rPr>
          <w:b/>
          <w:bCs/>
          <w:color w:val="000000"/>
          <w:lang w:val="en-US"/>
        </w:rPr>
        <w:t>7</w:t>
      </w:r>
    </w:p>
    <w:p w:rsidR="00A8369D" w:rsidRDefault="00A8369D" w:rsidP="00916243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98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8"/>
        <w:gridCol w:w="2052"/>
        <w:gridCol w:w="1482"/>
        <w:gridCol w:w="2181"/>
        <w:gridCol w:w="1277"/>
      </w:tblGrid>
      <w:tr w:rsidR="00A8369D" w:rsidTr="00916243">
        <w:trPr>
          <w:trHeight w:val="29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916243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Pr="00916243">
              <w:rPr>
                <w:b/>
              </w:rPr>
              <w:br/>
            </w:r>
            <w:proofErr w:type="gramStart"/>
            <w:r w:rsidR="00A8369D">
              <w:rPr>
                <w:b/>
              </w:rPr>
              <w:t>п</w:t>
            </w:r>
            <w:proofErr w:type="gramEnd"/>
            <w:r w:rsidR="00A8369D">
              <w:rPr>
                <w:b/>
              </w:rPr>
              <w:t>/п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916243">
        <w:trPr>
          <w:trHeight w:val="1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A8369D" w:rsidP="00A8369D">
            <w:pPr>
              <w:ind w:right="2"/>
              <w:jc w:val="center"/>
            </w:pPr>
            <w:r>
              <w:t>1</w:t>
            </w:r>
            <w:r w:rsidR="00916243" w:rsidRPr="00916243">
              <w:t>.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916243" w:rsidRDefault="00B437B0" w:rsidP="00A8369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="00916243" w:rsidRPr="00916243">
              <w:t>Владимир Иванович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F84250">
            <w:pPr>
              <w:snapToGrid w:val="0"/>
              <w:ind w:right="2"/>
              <w:jc w:val="center"/>
            </w:pPr>
            <w:r>
              <w:t>к.</w:t>
            </w:r>
            <w:r w:rsidR="00B437B0">
              <w:t>т</w:t>
            </w:r>
            <w:r>
              <w:t xml:space="preserve">.н., </w:t>
            </w:r>
            <w:r w:rsidR="00F84250">
              <w:t>доцент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916243" w:rsidRPr="00FE0F5B" w:rsidRDefault="00916243" w:rsidP="00916243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916243" w:rsidRPr="009E0BD3" w:rsidRDefault="00916243" w:rsidP="00916243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16243" w:rsidRPr="00EE00EB" w:rsidRDefault="00916243" w:rsidP="00916243">
      <w:pPr>
        <w:ind w:firstLine="709"/>
        <w:jc w:val="both"/>
      </w:pPr>
    </w:p>
    <w:p w:rsidR="00916243" w:rsidRPr="00807340" w:rsidRDefault="00916243" w:rsidP="00916243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16243" w:rsidRPr="00807340" w:rsidRDefault="00916243" w:rsidP="00916243">
      <w:pPr>
        <w:ind w:firstLine="709"/>
        <w:jc w:val="both"/>
      </w:pPr>
    </w:p>
    <w:p w:rsidR="00916243" w:rsidRPr="002B1965" w:rsidRDefault="00916243" w:rsidP="00916243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916243" w:rsidRPr="00807340" w:rsidRDefault="00916243" w:rsidP="00916243">
      <w:pPr>
        <w:jc w:val="both"/>
        <w:rPr>
          <w:spacing w:val="-3"/>
        </w:rPr>
      </w:pPr>
    </w:p>
    <w:p w:rsidR="00916243" w:rsidRPr="0070465E" w:rsidRDefault="00916243" w:rsidP="00916243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16243" w:rsidRPr="00B4013A" w:rsidRDefault="00916243" w:rsidP="00916243">
      <w:pPr>
        <w:ind w:left="7079" w:firstLine="709"/>
        <w:jc w:val="both"/>
      </w:pPr>
      <w:r>
        <w:t>А.А. Петунин</w:t>
      </w:r>
    </w:p>
    <w:p w:rsidR="00916243" w:rsidRPr="006907FB" w:rsidRDefault="00916243" w:rsidP="00916243">
      <w:pPr>
        <w:jc w:val="both"/>
        <w:rPr>
          <w:spacing w:val="-3"/>
        </w:rPr>
      </w:pPr>
    </w:p>
    <w:p w:rsidR="00916243" w:rsidRPr="006E69FD" w:rsidRDefault="00916243" w:rsidP="00916243">
      <w:pPr>
        <w:ind w:firstLine="709"/>
        <w:jc w:val="both"/>
      </w:pPr>
      <w:r w:rsidRPr="006E69FD">
        <w:t>Согласовано:</w:t>
      </w:r>
    </w:p>
    <w:p w:rsidR="00916243" w:rsidRPr="00EE00EB" w:rsidRDefault="00916243" w:rsidP="00916243">
      <w:pPr>
        <w:ind w:firstLine="709"/>
        <w:jc w:val="both"/>
      </w:pPr>
    </w:p>
    <w:p w:rsidR="00916243" w:rsidRDefault="00916243" w:rsidP="00916243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916243" w:rsidRDefault="00916243" w:rsidP="00916243">
      <w:pPr>
        <w:spacing w:line="360" w:lineRule="auto"/>
        <w:ind w:firstLine="720"/>
        <w:jc w:val="both"/>
      </w:pPr>
    </w:p>
    <w:p w:rsidR="00A8369D" w:rsidRDefault="009F44C5" w:rsidP="00916243">
      <w:pPr>
        <w:pageBreakBefore/>
        <w:numPr>
          <w:ilvl w:val="0"/>
          <w:numId w:val="5"/>
        </w:numPr>
        <w:spacing w:after="60"/>
        <w:ind w:left="1508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ОБЩАЯ ХАРАКТЕРИСТИКА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524E4" w:rsidRDefault="008B502C" w:rsidP="00E76187">
      <w:pPr>
        <w:numPr>
          <w:ilvl w:val="1"/>
          <w:numId w:val="5"/>
        </w:numPr>
        <w:spacing w:before="60" w:after="60"/>
        <w:ind w:firstLine="596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</w:p>
    <w:p w:rsidR="008B502C" w:rsidRDefault="00FE4925" w:rsidP="009941B6">
      <w:pPr>
        <w:ind w:firstLine="709"/>
        <w:jc w:val="both"/>
      </w:pPr>
      <w:r w:rsidRPr="00FE4925">
        <w:t xml:space="preserve">Дисциплина </w:t>
      </w:r>
      <w:r w:rsidR="00703347">
        <w:t>«</w:t>
      </w:r>
      <w:r w:rsidR="00703347" w:rsidRPr="00624B70">
        <w:t>У</w:t>
      </w:r>
      <w:r w:rsidR="00703347">
        <w:t>ниверсальные</w:t>
      </w:r>
      <w:r w:rsidR="00703347" w:rsidRPr="00624B70">
        <w:t xml:space="preserve"> </w:t>
      </w:r>
      <w:r w:rsidR="00703347">
        <w:t>промышленные</w:t>
      </w:r>
      <w:r w:rsidR="00624B70">
        <w:t xml:space="preserve"> </w:t>
      </w:r>
      <w:r w:rsidR="00624B70" w:rsidRPr="00624B70">
        <w:t>САПР</w:t>
      </w:r>
      <w:r w:rsidR="00703347">
        <w:t>»</w:t>
      </w:r>
      <w:r w:rsidR="00624B70">
        <w:t xml:space="preserve"> </w:t>
      </w:r>
      <w:r w:rsidR="007F3E0D">
        <w:t xml:space="preserve">входит в вариативную часть </w:t>
      </w:r>
      <w:r w:rsidRPr="00FE4925">
        <w:t xml:space="preserve">образовательной программы в составе модуля </w:t>
      </w:r>
      <w:r w:rsidR="00703347">
        <w:t xml:space="preserve">«Промышленные </w:t>
      </w:r>
      <w:r w:rsidR="00624B70" w:rsidRPr="00624B70">
        <w:t>САПР</w:t>
      </w:r>
      <w:r w:rsidR="00703347">
        <w:t>»</w:t>
      </w:r>
      <w:r w:rsidR="00811D46" w:rsidRPr="00811D46">
        <w:t xml:space="preserve">. Дисциплина направлена на подготовку студентов к выполнению трудовых функций и действий </w:t>
      </w:r>
      <w:r w:rsidR="003258F8">
        <w:t>специалиста</w:t>
      </w:r>
      <w:r w:rsidR="00811D46">
        <w:t xml:space="preserve"> </w:t>
      </w:r>
      <w:r w:rsidR="00811D46" w:rsidRPr="00811D46">
        <w:t xml:space="preserve">по </w:t>
      </w:r>
      <w:r w:rsidR="00811D46">
        <w:t xml:space="preserve">автоматизации </w:t>
      </w:r>
      <w:r w:rsidR="00811D46" w:rsidRPr="00811D46">
        <w:t>проектировани</w:t>
      </w:r>
      <w:r w:rsidR="00811D46">
        <w:t>я</w:t>
      </w:r>
      <w:r w:rsidR="00811D46" w:rsidRPr="00811D46">
        <w:t xml:space="preserve"> </w:t>
      </w:r>
      <w:r w:rsidR="00811D46">
        <w:t>объектов машиностроения</w:t>
      </w:r>
      <w:r w:rsidR="00811D46" w:rsidRPr="00811D46">
        <w:t>,</w:t>
      </w:r>
      <w:r w:rsidR="00811D46">
        <w:t xml:space="preserve"> </w:t>
      </w:r>
      <w:r w:rsidR="00811D46" w:rsidRPr="00811D46">
        <w:t xml:space="preserve">технологических процессов </w:t>
      </w:r>
      <w:r w:rsidR="00811D46">
        <w:t>различных видов обработки</w:t>
      </w:r>
      <w:r w:rsidR="00811D46" w:rsidRPr="00811D46">
        <w:t xml:space="preserve">, при выполнении которых требуются знания и умения, связанные с </w:t>
      </w:r>
      <w:r w:rsidR="00811D46">
        <w:t>использованием вычислительной техники и программных средств</w:t>
      </w:r>
      <w:r w:rsidR="00811D46" w:rsidRPr="00811D46">
        <w:t xml:space="preserve">, </w:t>
      </w:r>
      <w:r w:rsidR="00811D46">
        <w:t>а также оборудования с числовым программным управлением для автоматизации подготовки и управления производством</w:t>
      </w:r>
      <w:r w:rsidR="00811D46"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 w:rsidR="00811D46">
        <w:t xml:space="preserve">автоматизации </w:t>
      </w:r>
      <w:r w:rsidR="00811D46" w:rsidRPr="00811D46">
        <w:t>конструкторско-технологическо</w:t>
      </w:r>
      <w:r w:rsidR="00811D46">
        <w:t>й подготовки</w:t>
      </w:r>
      <w:r w:rsidR="00811D46" w:rsidRPr="00811D46">
        <w:t xml:space="preserve"> </w:t>
      </w:r>
      <w:r w:rsidR="00674A35">
        <w:t xml:space="preserve">и управления </w:t>
      </w:r>
      <w:r w:rsidR="00811D46" w:rsidRPr="00811D46">
        <w:t>машиностроительн</w:t>
      </w:r>
      <w:r w:rsidR="00674A35">
        <w:t>ого</w:t>
      </w:r>
      <w:r w:rsidR="00811D46" w:rsidRPr="00811D46">
        <w:t xml:space="preserve"> производств</w:t>
      </w:r>
      <w:r w:rsidR="00674A35">
        <w:t>а</w:t>
      </w:r>
      <w:r w:rsidR="00811D46" w:rsidRPr="00811D46">
        <w:t>.</w:t>
      </w:r>
    </w:p>
    <w:p w:rsidR="009941B6" w:rsidRDefault="009941B6" w:rsidP="009941B6">
      <w:pPr>
        <w:ind w:firstLine="709"/>
        <w:jc w:val="both"/>
      </w:pPr>
    </w:p>
    <w:p w:rsidR="008C742F" w:rsidRDefault="008C742F" w:rsidP="009941B6">
      <w:pPr>
        <w:ind w:firstLine="709"/>
        <w:jc w:val="both"/>
        <w:rPr>
          <w:b/>
          <w:bCs/>
        </w:rPr>
      </w:pPr>
      <w:r>
        <w:rPr>
          <w:b/>
          <w:bCs/>
        </w:rPr>
        <w:t>Характеристика содержания дисциплины:</w:t>
      </w:r>
    </w:p>
    <w:p w:rsidR="00703347" w:rsidRDefault="008A6C81" w:rsidP="009941B6">
      <w:pPr>
        <w:ind w:firstLine="709"/>
        <w:jc w:val="both"/>
      </w:pPr>
      <w:r w:rsidRPr="008A6C81">
        <w:t>В процессе изучения дисциплины рас</w:t>
      </w:r>
      <w:r w:rsidR="00703347">
        <w:t>сматриваются следующие вопросы:</w:t>
      </w:r>
    </w:p>
    <w:p w:rsidR="00703347" w:rsidRDefault="008A6C81" w:rsidP="009941B6">
      <w:pPr>
        <w:pStyle w:val="a7"/>
        <w:numPr>
          <w:ilvl w:val="0"/>
          <w:numId w:val="19"/>
        </w:numPr>
        <w:jc w:val="both"/>
      </w:pPr>
      <w:r w:rsidRPr="008A6C81">
        <w:t xml:space="preserve">понятие </w:t>
      </w:r>
      <w:r w:rsidR="00105A25">
        <w:t>систем автоматизированного проектирования</w:t>
      </w:r>
      <w:r w:rsidR="00FF6A54">
        <w:t xml:space="preserve"> (САПР)</w:t>
      </w:r>
    </w:p>
    <w:p w:rsidR="00703347" w:rsidRDefault="00FF6A54" w:rsidP="009941B6">
      <w:pPr>
        <w:pStyle w:val="a7"/>
        <w:numPr>
          <w:ilvl w:val="0"/>
          <w:numId w:val="19"/>
        </w:numPr>
        <w:jc w:val="both"/>
      </w:pPr>
      <w:r>
        <w:t>виды обеспечения САПР</w:t>
      </w:r>
      <w:r w:rsidR="007765EB">
        <w:t xml:space="preserve"> (техническое</w:t>
      </w:r>
      <w:r w:rsidR="007765EB" w:rsidRPr="007765EB">
        <w:t xml:space="preserve">, </w:t>
      </w:r>
      <w:r w:rsidR="007765EB">
        <w:t>математическое</w:t>
      </w:r>
      <w:r w:rsidR="007765EB" w:rsidRPr="007765EB">
        <w:t xml:space="preserve">, </w:t>
      </w:r>
      <w:r w:rsidR="007765EB">
        <w:t>программное</w:t>
      </w:r>
      <w:r w:rsidR="007765EB" w:rsidRPr="007765EB">
        <w:t xml:space="preserve">, </w:t>
      </w:r>
      <w:r w:rsidR="007765EB">
        <w:t>лингвистическое</w:t>
      </w:r>
      <w:r w:rsidR="007765EB" w:rsidRPr="007765EB">
        <w:t xml:space="preserve">, </w:t>
      </w:r>
      <w:r w:rsidR="007765EB">
        <w:t>организационное)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 xml:space="preserve">структура и методы разработки </w:t>
      </w:r>
      <w:r w:rsidR="0079037A">
        <w:t xml:space="preserve">и применения </w:t>
      </w:r>
      <w:r>
        <w:t xml:space="preserve">различных </w:t>
      </w:r>
      <w:r w:rsidR="008A6C81" w:rsidRPr="008A6C81">
        <w:t xml:space="preserve"> </w:t>
      </w:r>
      <w:r>
        <w:t>видов САПР</w:t>
      </w:r>
      <w:r w:rsidRPr="007765EB">
        <w:t xml:space="preserve">, </w:t>
      </w:r>
      <w:r>
        <w:t>ориентированных на виды машиностроительного производства (литейное</w:t>
      </w:r>
      <w:r w:rsidRPr="007765EB">
        <w:t xml:space="preserve">, </w:t>
      </w:r>
      <w:r>
        <w:t>кузнечно</w:t>
      </w:r>
      <w:r w:rsidR="00703347">
        <w:t>-</w:t>
      </w:r>
      <w:r>
        <w:t>штамповочное</w:t>
      </w:r>
      <w:r w:rsidRPr="007765EB">
        <w:t xml:space="preserve">, </w:t>
      </w:r>
      <w:r>
        <w:t>прокатное</w:t>
      </w:r>
      <w:r w:rsidRPr="007765EB">
        <w:t xml:space="preserve">, </w:t>
      </w:r>
      <w:r>
        <w:t>токарно</w:t>
      </w:r>
      <w:r w:rsidR="00703347">
        <w:t>-</w:t>
      </w:r>
      <w:r>
        <w:t>фрезерное и др</w:t>
      </w:r>
      <w:r w:rsidR="00703347">
        <w:t>.)</w:t>
      </w:r>
    </w:p>
    <w:p w:rsidR="00703347" w:rsidRDefault="007765EB" w:rsidP="009941B6">
      <w:pPr>
        <w:pStyle w:val="a7"/>
        <w:numPr>
          <w:ilvl w:val="0"/>
          <w:numId w:val="19"/>
        </w:numPr>
        <w:jc w:val="both"/>
      </w:pPr>
      <w:r>
        <w:t>применение методов искусственного интеллекта в САПР</w:t>
      </w:r>
    </w:p>
    <w:p w:rsidR="008A6C81" w:rsidRDefault="00CE4267" w:rsidP="009941B6">
      <w:pPr>
        <w:pStyle w:val="a7"/>
        <w:numPr>
          <w:ilvl w:val="0"/>
          <w:numId w:val="19"/>
        </w:numPr>
        <w:jc w:val="both"/>
      </w:pPr>
      <w:r>
        <w:t>задачи автоматизации управления производством</w:t>
      </w:r>
      <w:r w:rsidR="008A6C81" w:rsidRPr="008A6C81">
        <w:t>.</w:t>
      </w:r>
    </w:p>
    <w:p w:rsidR="009941B6" w:rsidRDefault="009941B6" w:rsidP="009941B6">
      <w:pPr>
        <w:ind w:firstLine="709"/>
        <w:jc w:val="both"/>
      </w:pPr>
    </w:p>
    <w:p w:rsidR="009941B6" w:rsidRDefault="007C7C7C" w:rsidP="009941B6">
      <w:pPr>
        <w:pStyle w:val="a6"/>
        <w:spacing w:before="0" w:beforeAutospacing="0" w:after="0" w:afterAutospacing="0"/>
        <w:ind w:firstLine="709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 w:rsidR="00AF7D53">
        <w:t>практические</w:t>
      </w:r>
      <w:r w:rsidRPr="007C7C7C">
        <w:t xml:space="preserve"> работы.</w:t>
      </w:r>
    </w:p>
    <w:p w:rsidR="007C7C7C" w:rsidRDefault="007C7C7C" w:rsidP="009941B6">
      <w:pPr>
        <w:pStyle w:val="a6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</w:t>
      </w:r>
      <w:r w:rsidR="00703347">
        <w:t>–</w:t>
      </w:r>
      <w:r w:rsidR="006D0524">
        <w:rPr>
          <w:color w:val="C00000"/>
        </w:rPr>
        <w:t xml:space="preserve"> </w:t>
      </w:r>
      <w:r w:rsidR="00703347">
        <w:t>зачё</w:t>
      </w:r>
      <w:r w:rsidRPr="006D0524">
        <w:t>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 w:rsidR="00703347">
        <w:t>-</w:t>
      </w:r>
      <w:r>
        <w:t>рейтинговая система оценки учебной деятельности студентов.</w:t>
      </w:r>
    </w:p>
    <w:p w:rsidR="00C86C6E" w:rsidRDefault="00C86C6E" w:rsidP="009941B6">
      <w:pPr>
        <w:ind w:firstLine="709"/>
        <w:jc w:val="both"/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 w:rsidR="009941B6">
        <w:t>зачё</w:t>
      </w:r>
      <w:r>
        <w:t>т</w:t>
      </w:r>
      <w:r w:rsidRPr="00C86C6E">
        <w:t>а.</w:t>
      </w:r>
    </w:p>
    <w:p w:rsidR="009941B6" w:rsidRPr="00C86C6E" w:rsidRDefault="009941B6" w:rsidP="00703347">
      <w:pPr>
        <w:ind w:firstLine="709"/>
        <w:jc w:val="both"/>
        <w:rPr>
          <w:b/>
        </w:rPr>
      </w:pPr>
    </w:p>
    <w:p w:rsidR="00EA7BDB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741A58">
        <w:rPr>
          <w:b/>
          <w:iCs/>
          <w:lang w:val="en-US"/>
        </w:rPr>
        <w:t xml:space="preserve"> </w:t>
      </w:r>
      <w:r w:rsidR="00075254">
        <w:t>–</w:t>
      </w:r>
      <w:r w:rsidR="00075254" w:rsidRPr="009F4598">
        <w:t xml:space="preserve"> </w:t>
      </w:r>
      <w:r w:rsidR="009941B6">
        <w:t>Русский</w:t>
      </w:r>
      <w:r w:rsidR="00075254">
        <w:rPr>
          <w:b/>
          <w:iCs/>
          <w:lang w:val="en-US"/>
        </w:rPr>
        <w:t>.</w:t>
      </w:r>
    </w:p>
    <w:p w:rsidR="009941B6" w:rsidRPr="00EA7BDB" w:rsidRDefault="009941B6" w:rsidP="009941B6">
      <w:pPr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1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1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EA7BDB" w:rsidRPr="00EA7BDB" w:rsidRDefault="00EA7BDB" w:rsidP="00EA7BDB">
      <w:pPr>
        <w:pStyle w:val="a7"/>
        <w:spacing w:after="120"/>
        <w:ind w:left="0" w:firstLine="709"/>
      </w:pPr>
      <w:r w:rsidRPr="00EA7BDB">
        <w:t>Изучение дисциплины является этапом формирования у студента следующих компетенций: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C2952" w:rsidRPr="00E223E2" w:rsidTr="001C2952">
        <w:trPr>
          <w:cantSplit/>
        </w:trPr>
        <w:tc>
          <w:tcPr>
            <w:tcW w:w="9853" w:type="dxa"/>
          </w:tcPr>
          <w:p w:rsidR="001C2952" w:rsidRPr="00E223E2" w:rsidRDefault="001C2952" w:rsidP="00D65114">
            <w:pPr>
              <w:jc w:val="both"/>
            </w:pPr>
            <w:r w:rsidRPr="00E223E2">
              <w:rPr>
                <w:b/>
              </w:rPr>
              <w:t>ОПК-4</w:t>
            </w:r>
            <w:r w:rsidRPr="00E223E2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ПК-20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осуществлять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обосновывать</w:t>
            </w:r>
            <w:r>
              <w:t xml:space="preserve"> </w:t>
            </w:r>
            <w:r w:rsidRPr="00717A35">
              <w:t>выбор</w:t>
            </w:r>
            <w:r>
              <w:t xml:space="preserve"> </w:t>
            </w:r>
            <w:r w:rsidRPr="00717A35">
              <w:t>проектных</w:t>
            </w:r>
            <w:r>
              <w:t xml:space="preserve"> </w:t>
            </w:r>
            <w:r w:rsidRPr="00717A35">
              <w:t>решений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видам</w:t>
            </w:r>
            <w:r>
              <w:t xml:space="preserve"> </w:t>
            </w:r>
            <w:r w:rsidRPr="00717A35">
              <w:t>обеспечения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ПК-22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анализировать</w:t>
            </w:r>
            <w:r>
              <w:t xml:space="preserve"> </w:t>
            </w:r>
            <w:r w:rsidRPr="00717A35">
              <w:t>рынок</w:t>
            </w:r>
            <w:r>
              <w:t xml:space="preserve"> </w:t>
            </w:r>
            <w:r w:rsidRPr="00717A35">
              <w:t>программно-технических</w:t>
            </w:r>
            <w:r>
              <w:t xml:space="preserve"> </w:t>
            </w:r>
            <w:r w:rsidRPr="00717A35">
              <w:t>средств,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продуктов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услуг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модификации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lastRenderedPageBreak/>
              <w:t>ПК-24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готовить</w:t>
            </w:r>
            <w:r>
              <w:t xml:space="preserve"> </w:t>
            </w:r>
            <w:r w:rsidRPr="00717A35">
              <w:t>обзоры</w:t>
            </w:r>
            <w:r>
              <w:t xml:space="preserve"> </w:t>
            </w:r>
            <w:r w:rsidRPr="00717A35">
              <w:t>научной</w:t>
            </w:r>
            <w:r>
              <w:t xml:space="preserve"> </w:t>
            </w:r>
            <w:r w:rsidRPr="00717A35">
              <w:t>литературы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электронных</w:t>
            </w:r>
            <w:r>
              <w:t xml:space="preserve"> </w:t>
            </w:r>
            <w:r w:rsidRPr="00717A35">
              <w:t>информационно-образовательных</w:t>
            </w:r>
            <w:r>
              <w:t xml:space="preserve"> </w:t>
            </w:r>
            <w:r w:rsidRPr="00717A35">
              <w:t>ресурсов</w:t>
            </w:r>
            <w:r>
              <w:t xml:space="preserve"> </w:t>
            </w:r>
            <w:r w:rsidRPr="00717A35">
              <w:t>для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</w:p>
        </w:tc>
      </w:tr>
      <w:tr w:rsidR="001C2952" w:rsidRPr="00717A35" w:rsidTr="001C2952">
        <w:trPr>
          <w:cantSplit/>
        </w:trPr>
        <w:tc>
          <w:tcPr>
            <w:tcW w:w="9853" w:type="dxa"/>
          </w:tcPr>
          <w:p w:rsidR="001C2952" w:rsidRPr="00717A35" w:rsidRDefault="001C2952" w:rsidP="00D65114">
            <w:pPr>
              <w:jc w:val="both"/>
            </w:pPr>
            <w:r w:rsidRPr="00717A35">
              <w:rPr>
                <w:b/>
              </w:rPr>
              <w:t>ДПК-6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применять</w:t>
            </w:r>
            <w:r>
              <w:t xml:space="preserve"> </w:t>
            </w:r>
            <w:r w:rsidRPr="00717A35">
              <w:t>основные</w:t>
            </w:r>
            <w:r>
              <w:t xml:space="preserve"> </w:t>
            </w:r>
            <w:r w:rsidRPr="00717A35">
              <w:t>приемы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законы</w:t>
            </w:r>
            <w:r>
              <w:t xml:space="preserve"> </w:t>
            </w:r>
            <w:r w:rsidRPr="00717A35">
              <w:t>создания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чтения</w:t>
            </w:r>
            <w:r>
              <w:t xml:space="preserve"> </w:t>
            </w:r>
            <w:r w:rsidRPr="00717A35">
              <w:t>чертежей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документации</w:t>
            </w:r>
            <w:r>
              <w:t xml:space="preserve"> </w:t>
            </w:r>
            <w:r w:rsidRPr="00717A35">
              <w:t>по</w:t>
            </w:r>
            <w:r>
              <w:t xml:space="preserve"> </w:t>
            </w:r>
            <w:r w:rsidRPr="00717A35">
              <w:t>аппаратным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программным</w:t>
            </w:r>
            <w:r>
              <w:t xml:space="preserve"> </w:t>
            </w:r>
            <w:r w:rsidRPr="00717A35">
              <w:t>компонентам</w:t>
            </w:r>
            <w:r>
              <w:t xml:space="preserve"> </w:t>
            </w:r>
            <w:r w:rsidRPr="00717A35">
              <w:t>информационных</w:t>
            </w:r>
            <w:r>
              <w:t xml:space="preserve"> </w:t>
            </w:r>
            <w:r w:rsidRPr="00717A35">
              <w:t>систем</w:t>
            </w:r>
          </w:p>
        </w:tc>
      </w:tr>
      <w:tr w:rsidR="001C2952" w:rsidRPr="00376A3D" w:rsidTr="001C2952">
        <w:trPr>
          <w:cantSplit/>
        </w:trPr>
        <w:tc>
          <w:tcPr>
            <w:tcW w:w="9853" w:type="dxa"/>
          </w:tcPr>
          <w:p w:rsidR="001C2952" w:rsidRPr="00376A3D" w:rsidRDefault="001C2952" w:rsidP="00D65114">
            <w:pPr>
              <w:jc w:val="both"/>
            </w:pPr>
            <w:r w:rsidRPr="00717A35">
              <w:rPr>
                <w:b/>
              </w:rPr>
              <w:t>ДПК-7</w:t>
            </w:r>
            <w:r w:rsidRPr="00717A35">
              <w:t>:</w:t>
            </w:r>
            <w:r>
              <w:t xml:space="preserve"> </w:t>
            </w:r>
            <w:r w:rsidRPr="00717A35">
              <w:t>способность</w:t>
            </w:r>
            <w:r>
              <w:t xml:space="preserve"> </w:t>
            </w:r>
            <w:r w:rsidRPr="00717A35">
              <w:t>использовать</w:t>
            </w:r>
            <w:r>
              <w:t xml:space="preserve"> </w:t>
            </w:r>
            <w:r w:rsidRPr="00717A35">
              <w:t>технологии</w:t>
            </w:r>
            <w:r>
              <w:t xml:space="preserve"> </w:t>
            </w:r>
            <w:r w:rsidRPr="00717A35">
              <w:t>разработки</w:t>
            </w:r>
            <w:r>
              <w:t xml:space="preserve"> </w:t>
            </w:r>
            <w:r w:rsidRPr="00717A35">
              <w:t>объектов</w:t>
            </w:r>
            <w:r>
              <w:t xml:space="preserve"> </w:t>
            </w:r>
            <w:r w:rsidRPr="00717A35">
              <w:t>профессиональной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областях:</w:t>
            </w:r>
            <w:r>
              <w:t xml:space="preserve"> </w:t>
            </w:r>
            <w:r w:rsidRPr="00717A35">
              <w:t>машиностроение,</w:t>
            </w:r>
            <w:r>
              <w:t xml:space="preserve"> </w:t>
            </w:r>
            <w:r w:rsidRPr="00717A35">
              <w:t>приборостроение,</w:t>
            </w:r>
            <w:r>
              <w:t xml:space="preserve"> </w:t>
            </w:r>
            <w:r w:rsidRPr="00717A35">
              <w:t>техника,</w:t>
            </w:r>
            <w:r>
              <w:t xml:space="preserve"> </w:t>
            </w:r>
            <w:r w:rsidRPr="00717A35">
              <w:t>управление</w:t>
            </w:r>
            <w:r>
              <w:t xml:space="preserve"> </w:t>
            </w:r>
            <w:r w:rsidRPr="00717A35">
              <w:t>технологическими</w:t>
            </w:r>
            <w:r>
              <w:t xml:space="preserve"> </w:t>
            </w:r>
            <w:r w:rsidRPr="00717A35">
              <w:t>процессами,</w:t>
            </w:r>
            <w:r>
              <w:t xml:space="preserve"> </w:t>
            </w:r>
            <w:r w:rsidRPr="00717A35">
              <w:t>механика,</w:t>
            </w:r>
            <w:r>
              <w:t xml:space="preserve"> </w:t>
            </w:r>
            <w:r w:rsidRPr="00717A35">
              <w:t>техническая</w:t>
            </w:r>
            <w:r>
              <w:t xml:space="preserve"> </w:t>
            </w:r>
            <w:r w:rsidRPr="00717A35">
              <w:t>физика,</w:t>
            </w:r>
            <w:r>
              <w:t xml:space="preserve"> </w:t>
            </w:r>
            <w:r w:rsidRPr="00717A35">
              <w:t>а</w:t>
            </w:r>
            <w:r>
              <w:t xml:space="preserve"> </w:t>
            </w:r>
            <w:r w:rsidRPr="00717A35">
              <w:t>также</w:t>
            </w:r>
            <w:r>
              <w:t xml:space="preserve"> </w:t>
            </w:r>
            <w:r w:rsidRPr="00717A35">
              <w:t>предприятия</w:t>
            </w:r>
            <w:r>
              <w:t xml:space="preserve"> </w:t>
            </w:r>
            <w:r w:rsidRPr="00717A35">
              <w:t>различного</w:t>
            </w:r>
            <w:r>
              <w:t xml:space="preserve"> </w:t>
            </w:r>
            <w:r w:rsidRPr="00717A35">
              <w:t>профиля</w:t>
            </w:r>
            <w:r>
              <w:t xml:space="preserve"> </w:t>
            </w:r>
            <w:r w:rsidRPr="00717A35">
              <w:t>и</w:t>
            </w:r>
            <w:r>
              <w:t xml:space="preserve"> </w:t>
            </w:r>
            <w:r w:rsidRPr="00717A35">
              <w:t>все</w:t>
            </w:r>
            <w:r>
              <w:t xml:space="preserve"> </w:t>
            </w:r>
            <w:r w:rsidRPr="00717A35">
              <w:t>виды</w:t>
            </w:r>
            <w:r>
              <w:t xml:space="preserve"> </w:t>
            </w:r>
            <w:r w:rsidRPr="00717A35">
              <w:t>деятельности</w:t>
            </w:r>
            <w:r>
              <w:t xml:space="preserve"> </w:t>
            </w:r>
            <w:r w:rsidRPr="00717A35">
              <w:t>в</w:t>
            </w:r>
            <w:r>
              <w:t xml:space="preserve"> </w:t>
            </w:r>
            <w:r w:rsidRPr="00717A35">
              <w:t>условиях</w:t>
            </w:r>
            <w:r>
              <w:t xml:space="preserve"> </w:t>
            </w:r>
            <w:r w:rsidRPr="00717A35">
              <w:t>экономики</w:t>
            </w:r>
            <w:r>
              <w:t xml:space="preserve"> </w:t>
            </w:r>
            <w:r w:rsidRPr="00717A35">
              <w:t>информационного</w:t>
            </w:r>
            <w:r>
              <w:t xml:space="preserve"> </w:t>
            </w:r>
            <w:r w:rsidRPr="00717A35">
              <w:t>общества</w:t>
            </w:r>
            <w:r>
              <w:t xml:space="preserve"> </w:t>
            </w:r>
          </w:p>
        </w:tc>
      </w:tr>
    </w:tbl>
    <w:p w:rsidR="00674FF5" w:rsidRPr="00674FF5" w:rsidRDefault="00674FF5" w:rsidP="009941B6">
      <w:pPr>
        <w:keepNext/>
        <w:tabs>
          <w:tab w:val="left" w:pos="1399"/>
        </w:tabs>
        <w:spacing w:before="120"/>
        <w:ind w:firstLine="567"/>
        <w:jc w:val="both"/>
        <w:rPr>
          <w:iCs/>
        </w:rPr>
      </w:pPr>
      <w:r w:rsidRPr="00674FF5">
        <w:rPr>
          <w:iCs/>
        </w:rPr>
        <w:t>Планируемый результат освоения дисциплины в составе названных компетенций:</w:t>
      </w:r>
    </w:p>
    <w:p w:rsidR="00E10E07" w:rsidRPr="009941B6" w:rsidRDefault="00E10E07" w:rsidP="009941B6">
      <w:pPr>
        <w:pStyle w:val="a7"/>
        <w:numPr>
          <w:ilvl w:val="0"/>
          <w:numId w:val="20"/>
        </w:numPr>
        <w:jc w:val="both"/>
        <w:rPr>
          <w:iCs/>
        </w:rPr>
      </w:pPr>
      <w:r w:rsidRPr="00E10E07">
        <w:t xml:space="preserve">способность применять современные средства и методы, направленные на автоматизацию производства и конструкторской и технологической подготовки производства, совершенствовать методы автоматизации производства </w:t>
      </w:r>
      <w:r>
        <w:t>и его подготовки</w:t>
      </w:r>
    </w:p>
    <w:p w:rsidR="009941B6" w:rsidRPr="009941B6" w:rsidRDefault="009941B6" w:rsidP="009941B6">
      <w:pPr>
        <w:pStyle w:val="a7"/>
        <w:ind w:left="927"/>
        <w:jc w:val="both"/>
        <w:rPr>
          <w:iCs/>
        </w:rPr>
      </w:pPr>
    </w:p>
    <w:p w:rsidR="0035568A" w:rsidRPr="0035568A" w:rsidRDefault="0035568A" w:rsidP="0035568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Знать:</w:t>
      </w:r>
    </w:p>
    <w:p w:rsidR="009941B6" w:rsidRPr="009941B6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>теорет</w:t>
      </w:r>
      <w:r w:rsidR="009941B6" w:rsidRPr="009941B6">
        <w:rPr>
          <w:snapToGrid w:val="0"/>
        </w:rPr>
        <w:t>ические основы разработки САПР</w:t>
      </w:r>
    </w:p>
    <w:p w:rsidR="0035568A" w:rsidRDefault="0035568A" w:rsidP="009941B6">
      <w:pPr>
        <w:pStyle w:val="a7"/>
        <w:numPr>
          <w:ilvl w:val="0"/>
          <w:numId w:val="20"/>
        </w:numPr>
        <w:jc w:val="both"/>
        <w:rPr>
          <w:snapToGrid w:val="0"/>
        </w:rPr>
      </w:pPr>
      <w:r w:rsidRPr="009941B6">
        <w:rPr>
          <w:snapToGrid w:val="0"/>
        </w:rPr>
        <w:t xml:space="preserve">методы подготовки производства с применением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AutoCAD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SolidWorks</w:t>
      </w:r>
      <w:r w:rsidRPr="009941B6">
        <w:rPr>
          <w:snapToGrid w:val="0"/>
        </w:rPr>
        <w:t>, КОМПАС) с применением встроенных языков программирования (</w:t>
      </w:r>
      <w:proofErr w:type="spellStart"/>
      <w:r w:rsidRPr="009941B6">
        <w:rPr>
          <w:snapToGrid w:val="0"/>
          <w:lang w:val="en-US"/>
        </w:rPr>
        <w:t>AutoLISP</w:t>
      </w:r>
      <w:proofErr w:type="spellEnd"/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Visual</w:t>
      </w:r>
      <w:r w:rsidRPr="009941B6">
        <w:rPr>
          <w:snapToGrid w:val="0"/>
        </w:rPr>
        <w:t xml:space="preserve"> </w:t>
      </w:r>
      <w:r w:rsidRPr="009941B6">
        <w:rPr>
          <w:snapToGrid w:val="0"/>
          <w:lang w:val="en-US"/>
        </w:rPr>
        <w:t>Basic</w:t>
      </w:r>
      <w:r w:rsidRPr="009941B6">
        <w:rPr>
          <w:snapToGrid w:val="0"/>
        </w:rPr>
        <w:t xml:space="preserve"> и др.) и </w:t>
      </w:r>
      <w:r w:rsidRPr="009941B6">
        <w:rPr>
          <w:snapToGrid w:val="0"/>
          <w:lang w:val="en-US"/>
        </w:rPr>
        <w:t>CAD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CAM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CAE</w:t>
      </w:r>
      <w:r w:rsidRPr="009941B6">
        <w:rPr>
          <w:snapToGrid w:val="0"/>
        </w:rPr>
        <w:t>/</w:t>
      </w:r>
      <w:r w:rsidRPr="009941B6">
        <w:rPr>
          <w:snapToGrid w:val="0"/>
          <w:lang w:val="en-US"/>
        </w:rPr>
        <w:t>PDM</w:t>
      </w:r>
      <w:r w:rsidRPr="009941B6">
        <w:rPr>
          <w:snapToGrid w:val="0"/>
        </w:rPr>
        <w:t xml:space="preserve"> систем (</w:t>
      </w:r>
      <w:r w:rsidRPr="009941B6">
        <w:rPr>
          <w:snapToGrid w:val="0"/>
          <w:lang w:val="en-US"/>
        </w:rPr>
        <w:t>T</w:t>
      </w:r>
      <w:r w:rsidRPr="009941B6">
        <w:rPr>
          <w:snapToGrid w:val="0"/>
        </w:rPr>
        <w:t>-</w:t>
      </w:r>
      <w:r w:rsidRPr="009941B6">
        <w:rPr>
          <w:snapToGrid w:val="0"/>
          <w:lang w:val="en-US"/>
        </w:rPr>
        <w:t>FLEX</w:t>
      </w:r>
      <w:r w:rsidRPr="009941B6">
        <w:rPr>
          <w:snapToGrid w:val="0"/>
        </w:rPr>
        <w:t xml:space="preserve">, </w:t>
      </w:r>
      <w:r w:rsidRPr="009941B6">
        <w:rPr>
          <w:snapToGrid w:val="0"/>
          <w:lang w:val="en-US"/>
        </w:rPr>
        <w:t>ADEM</w:t>
      </w:r>
      <w:r w:rsidR="009941B6">
        <w:rPr>
          <w:snapToGrid w:val="0"/>
        </w:rPr>
        <w:t>) и СУБД</w:t>
      </w:r>
    </w:p>
    <w:p w:rsidR="009941B6" w:rsidRPr="009941B6" w:rsidRDefault="009941B6" w:rsidP="009941B6">
      <w:pPr>
        <w:jc w:val="both"/>
        <w:rPr>
          <w:snapToGrid w:val="0"/>
        </w:rPr>
      </w:pPr>
    </w:p>
    <w:p w:rsidR="009941B6" w:rsidRDefault="0035568A" w:rsidP="0035568A">
      <w:pPr>
        <w:rPr>
          <w:snapToGrid w:val="0"/>
        </w:rPr>
      </w:pPr>
      <w:r w:rsidRPr="0035568A">
        <w:rPr>
          <w:b/>
          <w:snapToGrid w:val="0"/>
        </w:rPr>
        <w:t>Уметь:</w:t>
      </w:r>
    </w:p>
    <w:p w:rsidR="009941B6" w:rsidRPr="009941B6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технологии САПР для повышения эффективности подготовки производ</w:t>
      </w:r>
      <w:r w:rsidR="009941B6" w:rsidRPr="009941B6">
        <w:rPr>
          <w:snapToGrid w:val="0"/>
        </w:rPr>
        <w:t>ства:</w:t>
      </w:r>
    </w:p>
    <w:p w:rsidR="0035568A" w:rsidRDefault="0035568A" w:rsidP="009941B6">
      <w:pPr>
        <w:pStyle w:val="a7"/>
        <w:numPr>
          <w:ilvl w:val="0"/>
          <w:numId w:val="21"/>
        </w:numPr>
        <w:rPr>
          <w:snapToGrid w:val="0"/>
        </w:rPr>
      </w:pPr>
      <w:r w:rsidRPr="009941B6">
        <w:rPr>
          <w:snapToGrid w:val="0"/>
        </w:rPr>
        <w:t>применять различные виды пр</w:t>
      </w:r>
      <w:r w:rsidR="009941B6" w:rsidRPr="009941B6">
        <w:rPr>
          <w:snapToGrid w:val="0"/>
        </w:rPr>
        <w:t>ограммного обеспечения для САПР</w:t>
      </w:r>
    </w:p>
    <w:p w:rsidR="009941B6" w:rsidRPr="009941B6" w:rsidRDefault="009941B6" w:rsidP="009941B6">
      <w:pPr>
        <w:rPr>
          <w:snapToGrid w:val="0"/>
        </w:rPr>
      </w:pPr>
    </w:p>
    <w:p w:rsidR="009941B6" w:rsidRDefault="0035568A" w:rsidP="0035568A">
      <w:pPr>
        <w:jc w:val="both"/>
        <w:rPr>
          <w:snapToGrid w:val="0"/>
        </w:rPr>
      </w:pPr>
      <w:r w:rsidRPr="0035568A">
        <w:rPr>
          <w:b/>
          <w:snapToGrid w:val="0"/>
        </w:rPr>
        <w:t>Владеть: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</w:t>
      </w:r>
      <w:r w:rsidR="009941B6" w:rsidRPr="009941B6">
        <w:rPr>
          <w:snapToGrid w:val="0"/>
        </w:rPr>
        <w:t>вки и управления производством</w:t>
      </w:r>
    </w:p>
    <w:p w:rsidR="009941B6" w:rsidRPr="009941B6" w:rsidRDefault="009941B6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теорией разработки САПР</w:t>
      </w:r>
    </w:p>
    <w:p w:rsidR="009941B6" w:rsidRPr="009941B6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практическими навыками р</w:t>
      </w:r>
      <w:r w:rsidR="009941B6" w:rsidRPr="009941B6">
        <w:rPr>
          <w:snapToGrid w:val="0"/>
        </w:rPr>
        <w:t>азработки САПР</w:t>
      </w:r>
    </w:p>
    <w:p w:rsidR="0035568A" w:rsidRDefault="0035568A" w:rsidP="009941B6">
      <w:pPr>
        <w:pStyle w:val="a7"/>
        <w:numPr>
          <w:ilvl w:val="0"/>
          <w:numId w:val="22"/>
        </w:numPr>
        <w:jc w:val="both"/>
        <w:rPr>
          <w:snapToGrid w:val="0"/>
        </w:rPr>
      </w:pPr>
      <w:r w:rsidRPr="009941B6">
        <w:rPr>
          <w:snapToGrid w:val="0"/>
        </w:rPr>
        <w:t>средствами адаптации имеющихся САПР на конкретные условия производства.</w:t>
      </w:r>
    </w:p>
    <w:p w:rsidR="009941B6" w:rsidRPr="00EC482F" w:rsidRDefault="009941B6" w:rsidP="00EC482F">
      <w:pPr>
        <w:jc w:val="both"/>
        <w:rPr>
          <w:snapToGrid w:val="0"/>
        </w:rPr>
      </w:pPr>
    </w:p>
    <w:p w:rsidR="0035568A" w:rsidRPr="0035568A" w:rsidRDefault="0035568A" w:rsidP="0035568A">
      <w:pPr>
        <w:spacing w:before="120" w:after="120" w:line="276" w:lineRule="auto"/>
        <w:ind w:firstLine="720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</w:t>
      </w:r>
      <w:r w:rsidR="00732040">
        <w:rPr>
          <w:spacing w:val="-5"/>
        </w:rPr>
        <w:t xml:space="preserve">матизированного проектирования </w:t>
      </w:r>
      <w:r>
        <w:rPr>
          <w:spacing w:val="-5"/>
        </w:rPr>
        <w:t>для повышения эффективности производственной деятельности</w:t>
      </w:r>
      <w:r w:rsidRPr="0035568A">
        <w:t>.</w:t>
      </w:r>
    </w:p>
    <w:p w:rsidR="008B502C" w:rsidRPr="00E10E07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FE1F2D">
        <w:rPr>
          <w:b/>
          <w:iCs/>
        </w:rPr>
        <w:fldChar w:fldCharType="begin"/>
      </w:r>
      <w:r w:rsidR="00CF48B9" w:rsidRPr="00E8525B">
        <w:rPr>
          <w:b/>
          <w:iCs/>
        </w:rPr>
        <w:instrText>tc "</w:instrText>
      </w:r>
      <w:bookmarkStart w:id="2" w:name="_Toc463805975"/>
      <w:r w:rsidR="00CF48B9" w:rsidRPr="00540A66">
        <w:rPr>
          <w:b/>
          <w:iCs/>
        </w:rPr>
        <w:instrText>Объем дисциплины</w:instrText>
      </w:r>
      <w:bookmarkEnd w:id="2"/>
      <w:r w:rsidR="00CF48B9" w:rsidRPr="00E8525B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357A" w:rsidRPr="00BE4C9F" w:rsidRDefault="002A357A" w:rsidP="002A357A">
      <w:pPr>
        <w:ind w:firstLine="709"/>
      </w:pPr>
      <w:r w:rsidRPr="00BE4C9F"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820"/>
        <w:gridCol w:w="992"/>
        <w:gridCol w:w="1418"/>
        <w:gridCol w:w="850"/>
        <w:gridCol w:w="850"/>
        <w:gridCol w:w="851"/>
      </w:tblGrid>
      <w:tr w:rsidR="002A357A" w:rsidRPr="00BE4C9F" w:rsidTr="00C24772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Виды учебной работы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357A" w:rsidRPr="00BE4C9F" w:rsidRDefault="002A357A" w:rsidP="00C24772">
            <w:pPr>
              <w:jc w:val="center"/>
            </w:pPr>
            <w:r w:rsidRPr="00BE4C9F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C4783" w:rsidRPr="00BE4C9F" w:rsidTr="00C24772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№</w:t>
            </w:r>
          </w:p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  <w:proofErr w:type="gramStart"/>
            <w:r w:rsidRPr="00BE4C9F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BE4C9F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820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AC4783" w:rsidRPr="00BE4C9F" w:rsidRDefault="00AC4783" w:rsidP="00C24772">
            <w:pPr>
              <w:snapToGrid w:val="0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 </w:t>
            </w:r>
            <w:r w:rsidRPr="00BE4C9F">
              <w:rPr>
                <w:b/>
                <w:bCs/>
                <w:sz w:val="20"/>
                <w:szCs w:val="20"/>
              </w:rPr>
              <w:t>т.</w:t>
            </w:r>
            <w:r w:rsidRPr="008A34B6">
              <w:rPr>
                <w:b/>
                <w:bCs/>
                <w:sz w:val="20"/>
                <w:szCs w:val="20"/>
              </w:rPr>
              <w:t xml:space="preserve"> </w:t>
            </w:r>
            <w:r w:rsidRPr="00BE4C9F">
              <w:rPr>
                <w:b/>
                <w:bCs/>
                <w:sz w:val="20"/>
                <w:szCs w:val="20"/>
              </w:rPr>
              <w:t>ч. контактная работа (час.)*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AC4783" w:rsidRPr="00960774" w:rsidRDefault="00960774" w:rsidP="003F56BA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Аудиторные занятия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b/>
                <w:bCs/>
                <w:highlight w:val="yellow"/>
              </w:rPr>
            </w:pPr>
            <w:r w:rsidRPr="008A34B6">
              <w:rPr>
                <w:b/>
                <w:bCs/>
              </w:rPr>
              <w:t>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Лекции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</w:pPr>
            <w:r w:rsidRPr="00EC2259"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Практические занятия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  <w:r w:rsidRPr="00EC2259"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  <w:r w:rsidRPr="008A34B6"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sz w:val="20"/>
                <w:szCs w:val="20"/>
              </w:rPr>
            </w:pPr>
            <w:r w:rsidRPr="00BE4C9F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t>Лабораторные работы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E16B64" w:rsidRDefault="00AC4783" w:rsidP="00C24772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C24772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8A34B6" w:rsidRDefault="00AC4783" w:rsidP="003F56BA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lastRenderedPageBreak/>
              <w:t>5.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</w:rPr>
            </w:pPr>
            <w:r w:rsidRPr="00BE4C9F">
              <w:rPr>
                <w:b/>
                <w:bCs/>
              </w:rPr>
              <w:t>Самостоятельная работа студентов, включая все виды текущей аттестации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1B3C17" w:rsidRDefault="00AC4783" w:rsidP="00C24772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  <w:r w:rsidRPr="00EC2259">
              <w:rPr>
                <w:b/>
                <w:bCs/>
              </w:rPr>
              <w:t>7</w:t>
            </w:r>
            <w:r w:rsidRPr="00EC2259">
              <w:rPr>
                <w:b/>
                <w:bCs/>
                <w:lang w:val="en-US"/>
              </w:rPr>
              <w:t>,</w:t>
            </w:r>
            <w:r w:rsidRPr="00EC2259"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snapToGrid w:val="0"/>
              <w:jc w:val="center"/>
              <w:rPr>
                <w:b/>
                <w:bCs/>
                <w:highlight w:val="yellow"/>
                <w:lang w:val="en-US"/>
              </w:rPr>
            </w:pPr>
            <w:r w:rsidRPr="00B64F16">
              <w:rPr>
                <w:b/>
                <w:bCs/>
                <w:lang w:val="en-US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C4783" w:rsidRPr="00BE4C9F" w:rsidTr="00C24772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Промежуточная аттестация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900957" w:rsidRDefault="00AC4783" w:rsidP="00C24772">
            <w:pPr>
              <w:jc w:val="center"/>
              <w:rPr>
                <w:b/>
                <w:bCs/>
                <w:lang w:val="en-US"/>
              </w:rPr>
            </w:pPr>
            <w:r w:rsidRPr="00EC2259">
              <w:rPr>
                <w:b/>
                <w:bCs/>
                <w:lang w:val="en-US"/>
              </w:rPr>
              <w:t>0</w:t>
            </w:r>
            <w:r w:rsidRPr="00EC2259">
              <w:rPr>
                <w:b/>
                <w:bCs/>
              </w:rPr>
              <w:t>,</w:t>
            </w:r>
            <w:r w:rsidRPr="00EC2259">
              <w:rPr>
                <w:b/>
                <w:bCs/>
                <w:lang w:val="en-US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C24772">
            <w:pPr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0A002A" w:rsidRDefault="00AC4783" w:rsidP="003F56BA">
            <w:pPr>
              <w:jc w:val="center"/>
              <w:rPr>
                <w:b/>
                <w:bCs/>
                <w:highlight w:val="yellow"/>
              </w:rPr>
            </w:pPr>
            <w:proofErr w:type="gramStart"/>
            <w:r w:rsidRPr="00B64F16">
              <w:rPr>
                <w:b/>
                <w:bCs/>
              </w:rPr>
              <w:t>З</w:t>
            </w:r>
            <w:proofErr w:type="gram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jc w:val="center"/>
              <w:rPr>
                <w:sz w:val="20"/>
                <w:szCs w:val="20"/>
              </w:rPr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1242F" w:rsidRDefault="00AC4783" w:rsidP="00C24772">
            <w:pPr>
              <w:snapToGrid w:val="0"/>
              <w:jc w:val="center"/>
              <w:rPr>
                <w:lang w:val="en-US"/>
              </w:rPr>
            </w:pPr>
            <w:r w:rsidRPr="00EC2259">
              <w:rPr>
                <w:lang w:val="en-US"/>
              </w:rPr>
              <w:t>58.90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  <w:tr w:rsidR="00AC4783" w:rsidRPr="00BE4C9F" w:rsidTr="00C24772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pPr>
              <w:rPr>
                <w:b/>
                <w:bCs/>
                <w:sz w:val="20"/>
                <w:szCs w:val="20"/>
              </w:rPr>
            </w:pPr>
            <w:r w:rsidRPr="00BE4C9F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4783" w:rsidRPr="00BE4C9F" w:rsidRDefault="00AC4783" w:rsidP="00C24772">
            <w:r w:rsidRPr="00BE4C9F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BE4C9F">
              <w:rPr>
                <w:b/>
                <w:bCs/>
              </w:rPr>
              <w:t>з.е</w:t>
            </w:r>
            <w:proofErr w:type="spellEnd"/>
            <w:r w:rsidRPr="00BE4C9F">
              <w:rPr>
                <w:b/>
                <w:bCs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EE1653" w:rsidRDefault="00AC4783" w:rsidP="00C24772">
            <w:pPr>
              <w:snapToGrid w:val="0"/>
              <w:jc w:val="center"/>
            </w:pPr>
            <w:r w:rsidRPr="00B64F16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9A0356" w:rsidRDefault="00AC4783" w:rsidP="00C2477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C24772">
            <w:pPr>
              <w:snapToGrid w:val="0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0A002A" w:rsidRDefault="00AC4783" w:rsidP="003F56BA">
            <w:pPr>
              <w:snapToGrid w:val="0"/>
              <w:jc w:val="center"/>
              <w:rPr>
                <w:highlight w:val="yellow"/>
                <w:lang w:val="en-US"/>
              </w:rPr>
            </w:pPr>
            <w:r w:rsidRPr="00B64F16"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83" w:rsidRPr="00BE4C9F" w:rsidRDefault="00AC4783" w:rsidP="00C24772">
            <w:pPr>
              <w:snapToGrid w:val="0"/>
              <w:jc w:val="center"/>
            </w:pPr>
          </w:p>
        </w:tc>
      </w:tr>
    </w:tbl>
    <w:p w:rsidR="002A357A" w:rsidRPr="00BE4C9F" w:rsidRDefault="002A357A" w:rsidP="002A357A"/>
    <w:p w:rsidR="009F44C5" w:rsidRPr="00E10A60" w:rsidRDefault="009F44C5" w:rsidP="00AC4783">
      <w:pPr>
        <w:keepNext/>
        <w:keepLines/>
        <w:numPr>
          <w:ilvl w:val="0"/>
          <w:numId w:val="5"/>
        </w:numPr>
        <w:tabs>
          <w:tab w:val="num" w:pos="1026"/>
        </w:tabs>
        <w:spacing w:after="60"/>
        <w:ind w:left="1027" w:hanging="284"/>
        <w:jc w:val="both"/>
        <w:rPr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3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3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tbl>
      <w:tblPr>
        <w:tblW w:w="1040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410"/>
        <w:gridCol w:w="6290"/>
      </w:tblGrid>
      <w:tr w:rsidR="00772385" w:rsidRPr="00AC4783" w:rsidTr="00960774">
        <w:trPr>
          <w:cantSplit/>
          <w:trHeight w:val="932"/>
          <w:tblHeader/>
        </w:trPr>
        <w:tc>
          <w:tcPr>
            <w:tcW w:w="1701" w:type="dxa"/>
          </w:tcPr>
          <w:p w:rsidR="00772385" w:rsidRPr="00AC4783" w:rsidRDefault="00772385" w:rsidP="00AC4783">
            <w:pPr>
              <w:jc w:val="center"/>
              <w:rPr>
                <w:b/>
              </w:rPr>
            </w:pPr>
            <w:r w:rsidRPr="00AC4783">
              <w:rPr>
                <w:b/>
              </w:rPr>
              <w:t>Код</w:t>
            </w:r>
            <w:r w:rsidR="00AC4783">
              <w:rPr>
                <w:b/>
              </w:rPr>
              <w:t xml:space="preserve"> </w:t>
            </w:r>
            <w:r w:rsidRPr="00AC4783">
              <w:rPr>
                <w:b/>
              </w:rPr>
              <w:t>раздела, темы</w:t>
            </w:r>
          </w:p>
        </w:tc>
        <w:tc>
          <w:tcPr>
            <w:tcW w:w="241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AC4783">
              <w:rPr>
                <w:b/>
              </w:rPr>
              <w:t>Раздел, тема</w:t>
            </w:r>
          </w:p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дисциплины</w:t>
            </w:r>
          </w:p>
        </w:tc>
        <w:tc>
          <w:tcPr>
            <w:tcW w:w="6290" w:type="dxa"/>
            <w:vAlign w:val="center"/>
          </w:tcPr>
          <w:p w:rsidR="00772385" w:rsidRPr="00AC4783" w:rsidRDefault="00772385" w:rsidP="00C24772">
            <w:pPr>
              <w:pStyle w:val="210"/>
              <w:widowControl w:val="0"/>
              <w:ind w:left="0" w:firstLine="0"/>
              <w:jc w:val="center"/>
            </w:pPr>
            <w:r w:rsidRPr="00AC4783">
              <w:rPr>
                <w:b/>
              </w:rPr>
              <w:t xml:space="preserve">Содержание 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1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AC4783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>Введение</w:t>
            </w:r>
          </w:p>
        </w:tc>
        <w:tc>
          <w:tcPr>
            <w:tcW w:w="6290" w:type="dxa"/>
            <w:vAlign w:val="center"/>
          </w:tcPr>
          <w:p w:rsidR="00772385" w:rsidRPr="00AC4783" w:rsidRDefault="00C34950" w:rsidP="00C24772">
            <w:r w:rsidRPr="00AC4783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 w:rsidR="00C30FD4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</w:t>
            </w:r>
            <w:r w:rsidRPr="00AC4783">
              <w:rPr>
                <w:snapToGrid w:val="0"/>
                <w:lang w:val="en-US"/>
              </w:rPr>
              <w:t>CAD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CAM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CAE</w:t>
            </w:r>
            <w:r w:rsidRPr="00AC4783">
              <w:rPr>
                <w:snapToGrid w:val="0"/>
              </w:rPr>
              <w:t>/</w:t>
            </w:r>
            <w:r w:rsidRPr="00AC4783">
              <w:rPr>
                <w:snapToGrid w:val="0"/>
                <w:lang w:val="en-US"/>
              </w:rPr>
              <w:t>PDM</w:t>
            </w:r>
            <w:r w:rsidRPr="00AC4783">
              <w:rPr>
                <w:snapToGrid w:val="0"/>
              </w:rPr>
              <w:t xml:space="preserve"> системы)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772385" w:rsidP="00C24772">
            <w:pPr>
              <w:jc w:val="center"/>
              <w:rPr>
                <w:b/>
              </w:rPr>
            </w:pPr>
            <w:r w:rsidRPr="00AC4783">
              <w:rPr>
                <w:b/>
              </w:rPr>
              <w:t>Р</w:t>
            </w:r>
            <w:proofErr w:type="gramStart"/>
            <w:r w:rsidRPr="00AC4783">
              <w:rPr>
                <w:b/>
              </w:rPr>
              <w:t>2</w:t>
            </w:r>
            <w:proofErr w:type="gramEnd"/>
          </w:p>
        </w:tc>
        <w:tc>
          <w:tcPr>
            <w:tcW w:w="2410" w:type="dxa"/>
            <w:vAlign w:val="center"/>
          </w:tcPr>
          <w:p w:rsidR="00772385" w:rsidRPr="00AC4783" w:rsidRDefault="00786526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772385" w:rsidRPr="00AC4783" w:rsidRDefault="00786526" w:rsidP="00C24772">
            <w:r w:rsidRPr="00AC4783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A57372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P3</w:t>
            </w:r>
          </w:p>
        </w:tc>
        <w:tc>
          <w:tcPr>
            <w:tcW w:w="2410" w:type="dxa"/>
            <w:vAlign w:val="center"/>
          </w:tcPr>
          <w:p w:rsidR="0020598D" w:rsidRPr="00AC4783" w:rsidRDefault="00A57372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A57372" w:rsidP="00C24772">
            <w:r w:rsidRPr="00AC4783">
              <w:rPr>
                <w:snapToGrid w:val="0"/>
              </w:rPr>
              <w:t>Формирование моделей с применением операций выдавлива</w:t>
            </w:r>
            <w:r w:rsidR="00D03C00" w:rsidRPr="00AC4783">
              <w:rPr>
                <w:snapToGrid w:val="0"/>
              </w:rPr>
              <w:t xml:space="preserve">ния и вращения, </w:t>
            </w:r>
            <w:r w:rsidRPr="00AC4783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C4783">
              <w:rPr>
                <w:snapToGrid w:val="0"/>
              </w:rPr>
              <w:t>вертущки</w:t>
            </w:r>
            <w:proofErr w:type="spellEnd"/>
            <w:r w:rsidRPr="00AC4783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="007C4593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клина и корпуса</w:t>
            </w:r>
          </w:p>
        </w:tc>
      </w:tr>
      <w:tr w:rsidR="0020598D" w:rsidRPr="00AC4783" w:rsidTr="00AC4783">
        <w:trPr>
          <w:cantSplit/>
        </w:trPr>
        <w:tc>
          <w:tcPr>
            <w:tcW w:w="1701" w:type="dxa"/>
            <w:vAlign w:val="center"/>
          </w:tcPr>
          <w:p w:rsidR="0020598D" w:rsidRPr="00AC4783" w:rsidRDefault="00493B1B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P4</w:t>
            </w:r>
          </w:p>
        </w:tc>
        <w:tc>
          <w:tcPr>
            <w:tcW w:w="2410" w:type="dxa"/>
            <w:vAlign w:val="center"/>
          </w:tcPr>
          <w:p w:rsidR="0020598D" w:rsidRPr="00AC4783" w:rsidRDefault="006A4E10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290" w:type="dxa"/>
            <w:vAlign w:val="center"/>
          </w:tcPr>
          <w:p w:rsidR="0020598D" w:rsidRPr="00AC4783" w:rsidRDefault="00B51BB2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AC4783">
              <w:rPr>
                <w:snapToGrid w:val="0"/>
                <w:lang w:val="en-US"/>
              </w:rPr>
              <w:t>AutoLISP</w:t>
            </w:r>
            <w:proofErr w:type="spellEnd"/>
            <w:r w:rsidRPr="00AC4783">
              <w:rPr>
                <w:snapToGrid w:val="0"/>
              </w:rPr>
              <w:t xml:space="preserve"> и </w:t>
            </w:r>
            <w:r w:rsidRPr="00AC4783">
              <w:rPr>
                <w:snapToGrid w:val="0"/>
                <w:lang w:val="en-US"/>
              </w:rPr>
              <w:t>Visual</w:t>
            </w:r>
            <w:r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  <w:lang w:val="en-US"/>
              </w:rPr>
              <w:t>Basic</w:t>
            </w:r>
            <w:r w:rsidRPr="00AC4783">
              <w:rPr>
                <w:snapToGrid w:val="0"/>
              </w:rPr>
              <w:t xml:space="preserve"> и методов адаптации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1C6A73" w:rsidP="00C24772">
            <w:pPr>
              <w:jc w:val="center"/>
              <w:rPr>
                <w:b/>
                <w:lang w:val="en-US"/>
              </w:rPr>
            </w:pPr>
            <w:r w:rsidRPr="00AC4783">
              <w:rPr>
                <w:b/>
                <w:lang w:val="en-US"/>
              </w:rPr>
              <w:t>P5</w:t>
            </w:r>
          </w:p>
        </w:tc>
        <w:tc>
          <w:tcPr>
            <w:tcW w:w="2410" w:type="dxa"/>
            <w:vAlign w:val="center"/>
          </w:tcPr>
          <w:p w:rsidR="001C6A73" w:rsidRPr="00AC4783" w:rsidRDefault="001C6A73" w:rsidP="00F62B2C">
            <w:pPr>
              <w:shd w:val="clear" w:color="auto" w:fill="FFFFFF"/>
              <w:rPr>
                <w:b/>
              </w:rPr>
            </w:pPr>
            <w:r w:rsidRPr="00AC4783">
              <w:rPr>
                <w:snapToGrid w:val="0"/>
              </w:rPr>
              <w:t>Построение эскизов</w:t>
            </w:r>
            <w:r w:rsidR="00F62B2C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 xml:space="preserve">в системе </w:t>
            </w:r>
            <w:r w:rsidRPr="00AC4783">
              <w:rPr>
                <w:snapToGrid w:val="0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1C6A73" w:rsidP="00C24772">
            <w:pPr>
              <w:rPr>
                <w:snapToGrid w:val="0"/>
              </w:rPr>
            </w:pPr>
            <w:r w:rsidRPr="00AC478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1C6A73" w:rsidRPr="00AC4783" w:rsidTr="00AC4783">
        <w:trPr>
          <w:cantSplit/>
        </w:trPr>
        <w:tc>
          <w:tcPr>
            <w:tcW w:w="1701" w:type="dxa"/>
            <w:vAlign w:val="center"/>
          </w:tcPr>
          <w:p w:rsidR="001C6A73" w:rsidRPr="00AC4783" w:rsidRDefault="00EC5E2F" w:rsidP="00C24772">
            <w:pPr>
              <w:jc w:val="center"/>
              <w:rPr>
                <w:b/>
              </w:rPr>
            </w:pPr>
            <w:r w:rsidRPr="00AC4783">
              <w:rPr>
                <w:b/>
                <w:bCs/>
                <w:snapToGrid w:val="0"/>
                <w:lang w:val="en-US"/>
              </w:rPr>
              <w:t>P6</w:t>
            </w:r>
          </w:p>
        </w:tc>
        <w:tc>
          <w:tcPr>
            <w:tcW w:w="2410" w:type="dxa"/>
            <w:vAlign w:val="center"/>
          </w:tcPr>
          <w:p w:rsidR="001C6A73" w:rsidRPr="00AC4783" w:rsidRDefault="00EC5E2F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1C6A73" w:rsidRPr="00AC4783" w:rsidRDefault="00EC5E2F" w:rsidP="00C24772">
            <w:r w:rsidRPr="00AC4783">
              <w:rPr>
                <w:snapToGrid w:val="0"/>
              </w:rPr>
              <w:t xml:space="preserve">Формирование </w:t>
            </w:r>
            <w:r w:rsidR="003207C2" w:rsidRPr="00AC4783">
              <w:rPr>
                <w:snapToGrid w:val="0"/>
              </w:rPr>
              <w:t xml:space="preserve">моделей с применением операций </w:t>
            </w:r>
            <w:r w:rsidRPr="00AC4783">
              <w:rPr>
                <w:snapToGrid w:val="0"/>
              </w:rPr>
              <w:t>получения объектов по траектории</w:t>
            </w:r>
            <w:r w:rsidR="003207C2" w:rsidRPr="00AC4783">
              <w:rPr>
                <w:snapToGrid w:val="0"/>
              </w:rPr>
              <w:t xml:space="preserve">, </w:t>
            </w:r>
            <w:r w:rsidRPr="00AC4783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 w:rsidR="003207C2" w:rsidRPr="00AC4783">
              <w:rPr>
                <w:snapToGrid w:val="0"/>
              </w:rPr>
              <w:t>езы. Построение моделей деталей</w:t>
            </w:r>
            <w:r w:rsidRPr="00AC4783">
              <w:rPr>
                <w:snapToGrid w:val="0"/>
              </w:rPr>
              <w:t>,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="003207C2" w:rsidRPr="00AC4783">
              <w:rPr>
                <w:snapToGrid w:val="0"/>
              </w:rPr>
              <w:t xml:space="preserve"> </w:t>
            </w:r>
            <w:r w:rsidRPr="00AC4783">
              <w:rPr>
                <w:snapToGrid w:val="0"/>
              </w:rPr>
              <w:t>(вентилятор корпус). Построение модели и чертежа двигателя. Выполнение анимации сборки и разборки и физического моделирования изделий. Моделирование анимации сборки и разборки и физического моделирования двигателя.</w:t>
            </w:r>
          </w:p>
        </w:tc>
      </w:tr>
      <w:tr w:rsidR="00772385" w:rsidRPr="00AC4783" w:rsidTr="00AC4783">
        <w:trPr>
          <w:cantSplit/>
        </w:trPr>
        <w:tc>
          <w:tcPr>
            <w:tcW w:w="1701" w:type="dxa"/>
            <w:vAlign w:val="center"/>
          </w:tcPr>
          <w:p w:rsidR="00772385" w:rsidRPr="00AC4783" w:rsidRDefault="00470CE7" w:rsidP="00C24772">
            <w:pPr>
              <w:jc w:val="center"/>
              <w:rPr>
                <w:b/>
              </w:rPr>
            </w:pPr>
            <w:r w:rsidRPr="00AC4783">
              <w:rPr>
                <w:b/>
                <w:lang w:val="en-US"/>
              </w:rPr>
              <w:lastRenderedPageBreak/>
              <w:t>P7</w:t>
            </w:r>
          </w:p>
        </w:tc>
        <w:tc>
          <w:tcPr>
            <w:tcW w:w="2410" w:type="dxa"/>
            <w:vAlign w:val="center"/>
          </w:tcPr>
          <w:p w:rsidR="00772385" w:rsidRPr="00AC4783" w:rsidRDefault="00470CE7" w:rsidP="00AC4783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AC4783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290" w:type="dxa"/>
            <w:vAlign w:val="center"/>
          </w:tcPr>
          <w:p w:rsidR="00772385" w:rsidRPr="00AC4783" w:rsidRDefault="007A70B5" w:rsidP="00AC4783">
            <w:pPr>
              <w:pStyle w:val="a6"/>
              <w:ind w:left="25" w:hanging="57"/>
            </w:pPr>
            <w:r w:rsidRPr="00AC4783">
              <w:rPr>
                <w:bCs/>
              </w:rPr>
              <w:t>Автоматический способ записи макросов. Построение макроса формирования модели фланца.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 xml:space="preserve">Формирование макросов путем редактирования размеров детали. Построение моделей втулки, фланца. Создание параметрических объектов на языке </w:t>
            </w:r>
            <w:r w:rsidRPr="00AC4783">
              <w:rPr>
                <w:bCs/>
                <w:lang w:val="en-US"/>
              </w:rPr>
              <w:t>Visual</w:t>
            </w:r>
            <w:r w:rsidRPr="00AC4783">
              <w:rPr>
                <w:bCs/>
              </w:rPr>
              <w:t xml:space="preserve"> </w:t>
            </w:r>
            <w:r w:rsidRPr="00AC4783">
              <w:rPr>
                <w:bCs/>
                <w:lang w:val="en-US"/>
              </w:rPr>
              <w:t>Basic</w:t>
            </w:r>
            <w:r w:rsidRPr="00AC4783">
              <w:rPr>
                <w:bCs/>
              </w:rPr>
              <w:t xml:space="preserve"> с использованием таблиц параметров. Построение моделей различных деталей машин и оснастки. Формирование макросов с применением функций языка </w:t>
            </w:r>
            <w:r w:rsidRPr="00AC4783">
              <w:t>«</w:t>
            </w:r>
            <w:r w:rsidRPr="00AC4783">
              <w:rPr>
                <w:lang w:val="en-US"/>
              </w:rPr>
              <w:t>Visual</w:t>
            </w:r>
            <w:r w:rsidRPr="00AC4783">
              <w:t xml:space="preserve"> </w:t>
            </w:r>
            <w:r w:rsidRPr="00AC4783">
              <w:rPr>
                <w:lang w:val="en-US"/>
              </w:rPr>
              <w:t>Basic</w:t>
            </w:r>
            <w:r w:rsidRPr="00AC4783">
              <w:t xml:space="preserve"> </w:t>
            </w:r>
            <w:r w:rsidRPr="00AC4783">
              <w:rPr>
                <w:lang w:val="en-US"/>
              </w:rPr>
              <w:t>for</w:t>
            </w:r>
            <w:r w:rsidRPr="00AC4783">
              <w:t xml:space="preserve"> </w:t>
            </w:r>
            <w:r w:rsidRPr="00AC4783">
              <w:rPr>
                <w:lang w:val="en-US"/>
              </w:rPr>
              <w:t>Application</w:t>
            </w:r>
            <w:r w:rsidRPr="00AC4783">
              <w:t>». Построение эскизов деталей машин и оснастки.</w:t>
            </w:r>
            <w:r w:rsidRPr="00AC4783">
              <w:rPr>
                <w:b/>
                <w:bCs/>
              </w:rPr>
              <w:t xml:space="preserve"> </w:t>
            </w:r>
            <w:r w:rsidRPr="00AC4783">
              <w:rPr>
                <w:bCs/>
              </w:rPr>
              <w:t>Работа с 3</w:t>
            </w:r>
            <w:r w:rsidRPr="00AC4783">
              <w:rPr>
                <w:bCs/>
                <w:lang w:val="en-US"/>
              </w:rPr>
              <w:t>D</w:t>
            </w:r>
            <w:r w:rsidRPr="00AC4783">
              <w:rPr>
                <w:bCs/>
              </w:rPr>
              <w:t xml:space="preserve"> объектами. Функции работы с файлами. </w:t>
            </w:r>
            <w:r w:rsidRPr="00AC4783">
              <w:t xml:space="preserve">Автоматизированное проектирование ступенчатых валов. Разработка программных </w:t>
            </w:r>
            <w:proofErr w:type="gramStart"/>
            <w:r w:rsidRPr="00AC4783">
              <w:t>модулей автоматизированного проектирования технологии изготовления листовых деталей</w:t>
            </w:r>
            <w:proofErr w:type="gramEnd"/>
            <w:r w:rsidRPr="00AC4783">
              <w:t xml:space="preserve"> и т. п.</w:t>
            </w:r>
          </w:p>
        </w:tc>
      </w:tr>
    </w:tbl>
    <w:p w:rsidR="009F44C5" w:rsidRPr="00032C44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032C44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RPr="00032C44" w:rsidSect="00916243">
          <w:footerReference w:type="even" r:id="rId8"/>
          <w:footerReference w:type="default" r:id="rId9"/>
          <w:pgSz w:w="11906" w:h="16838" w:code="9"/>
          <w:pgMar w:top="851" w:right="851" w:bottom="851" w:left="851" w:header="709" w:footer="709" w:gutter="284"/>
          <w:cols w:space="708"/>
          <w:docGrid w:linePitch="360"/>
        </w:sectPr>
      </w:pPr>
    </w:p>
    <w:p w:rsidR="00602593" w:rsidRPr="009F44C5" w:rsidRDefault="00602593" w:rsidP="00E76187">
      <w:pPr>
        <w:numPr>
          <w:ilvl w:val="0"/>
          <w:numId w:val="5"/>
        </w:numPr>
        <w:spacing w:after="60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FE1F2D">
        <w:rPr>
          <w:b/>
          <w:bCs/>
          <w:caps/>
        </w:rPr>
        <w:fldChar w:fldCharType="begin"/>
      </w:r>
      <w:r>
        <w:instrText>tc "</w:instrText>
      </w:r>
      <w:bookmarkStart w:id="4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4"/>
      <w:r>
        <w:instrText>" \f C \l 1</w:instrText>
      </w:r>
      <w:r w:rsidR="00FE1F2D">
        <w:rPr>
          <w:b/>
          <w:bCs/>
          <w:caps/>
        </w:rPr>
        <w:fldChar w:fldCharType="end"/>
      </w:r>
    </w:p>
    <w:p w:rsidR="00602593" w:rsidRPr="00FF7282" w:rsidRDefault="00602593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5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5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6"/>
        <w:gridCol w:w="2504"/>
        <w:gridCol w:w="584"/>
        <w:gridCol w:w="408"/>
        <w:gridCol w:w="423"/>
        <w:gridCol w:w="426"/>
        <w:gridCol w:w="325"/>
        <w:gridCol w:w="531"/>
        <w:gridCol w:w="565"/>
        <w:gridCol w:w="426"/>
        <w:gridCol w:w="565"/>
        <w:gridCol w:w="282"/>
        <w:gridCol w:w="430"/>
        <w:gridCol w:w="454"/>
        <w:gridCol w:w="405"/>
        <w:gridCol w:w="279"/>
        <w:gridCol w:w="423"/>
        <w:gridCol w:w="420"/>
        <w:gridCol w:w="420"/>
        <w:gridCol w:w="423"/>
        <w:gridCol w:w="279"/>
        <w:gridCol w:w="423"/>
        <w:gridCol w:w="460"/>
        <w:gridCol w:w="436"/>
        <w:gridCol w:w="451"/>
        <w:gridCol w:w="417"/>
        <w:gridCol w:w="491"/>
        <w:gridCol w:w="423"/>
        <w:gridCol w:w="430"/>
        <w:gridCol w:w="420"/>
        <w:gridCol w:w="531"/>
      </w:tblGrid>
      <w:tr w:rsidR="00602593" w:rsidRPr="00FF7282" w:rsidTr="00376D57">
        <w:trPr>
          <w:trHeight w:val="209"/>
          <w:jc w:val="center"/>
        </w:trPr>
        <w:tc>
          <w:tcPr>
            <w:tcW w:w="3827" w:type="pct"/>
            <w:gridSpan w:val="23"/>
            <w:tcBorders>
              <w:top w:val="nil"/>
              <w:left w:val="nil"/>
              <w:right w:val="nil"/>
            </w:tcBorders>
            <w:noWrap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73" w:type="pct"/>
            <w:gridSpan w:val="8"/>
            <w:tcBorders>
              <w:top w:val="nil"/>
              <w:left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    </w:t>
            </w:r>
            <w:r w:rsidRPr="00802691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602593" w:rsidRPr="00687989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</w:t>
            </w:r>
            <w:r w:rsidRPr="00687989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602593" w:rsidRPr="00FF7282" w:rsidTr="00376D57">
        <w:trPr>
          <w:trHeight w:val="495"/>
          <w:jc w:val="center"/>
        </w:trPr>
        <w:tc>
          <w:tcPr>
            <w:tcW w:w="1098" w:type="pct"/>
            <w:gridSpan w:val="3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6" w:type="pct"/>
            <w:gridSpan w:val="4"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6" w:type="pct"/>
            <w:gridSpan w:val="24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76D57" w:rsidRPr="00FF7282" w:rsidTr="00376D57">
        <w:trPr>
          <w:trHeight w:val="1463"/>
          <w:jc w:val="center"/>
        </w:trPr>
        <w:tc>
          <w:tcPr>
            <w:tcW w:w="9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16" w:type="pct"/>
            <w:vMerge w:val="restart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8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9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05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3" w:type="pct"/>
            <w:vMerge w:val="restar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 xml:space="preserve">Всего </w:t>
            </w: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самостоятельной работы студентов (час.)</w:t>
            </w:r>
          </w:p>
        </w:tc>
        <w:tc>
          <w:tcPr>
            <w:tcW w:w="739" w:type="pct"/>
            <w:gridSpan w:val="5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42" w:type="pct"/>
            <w:gridSpan w:val="11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43" w:type="pct"/>
            <w:gridSpan w:val="3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8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76D57" w:rsidRPr="00FF7282" w:rsidTr="00376D57">
        <w:trPr>
          <w:trHeight w:val="2264"/>
          <w:jc w:val="center"/>
        </w:trPr>
        <w:tc>
          <w:tcPr>
            <w:tcW w:w="9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0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5" w:type="pct"/>
            <w:vMerge/>
            <w:vAlign w:val="center"/>
          </w:tcPr>
          <w:p w:rsidR="00602593" w:rsidRPr="00FF7282" w:rsidRDefault="00602593" w:rsidP="00E76187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3" w:type="pct"/>
            <w:vMerge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4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gramStart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еминар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занятие</w:t>
            </w:r>
          </w:p>
        </w:tc>
        <w:tc>
          <w:tcPr>
            <w:tcW w:w="9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9" w:type="pct"/>
            <w:textDirection w:val="btLr"/>
            <w:vAlign w:val="center"/>
          </w:tcPr>
          <w:p w:rsidR="00602593" w:rsidRPr="00FF7282" w:rsidRDefault="00602593" w:rsidP="00376D5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>
              <w:rPr>
                <w:rFonts w:ascii="Arial CYR" w:hAnsi="Arial CYR" w:cs="Arial CYR"/>
                <w:sz w:val="16"/>
                <w:szCs w:val="16"/>
              </w:rPr>
              <w:t>.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коллоквиум 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7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9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48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1" w:type="pct"/>
            <w:textDirection w:val="btLr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47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602593" w:rsidRPr="00FF7282" w:rsidRDefault="00602593" w:rsidP="00E76187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40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74" w:type="pct"/>
            <w:vMerge w:val="restart"/>
            <w:textDirection w:val="btL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ект по 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модулю</w:t>
            </w: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3,0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0,0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  <w:textDirection w:val="btLr"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327EEF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ind w:right="17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Р3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rPr>
                <w:sz w:val="16"/>
                <w:szCs w:val="16"/>
              </w:rPr>
            </w:pPr>
            <w:r w:rsidRPr="00376D57">
              <w:rPr>
                <w:color w:val="00000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color w:val="00000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10,9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</w:t>
            </w:r>
            <w:proofErr w:type="gramStart"/>
            <w:r w:rsidRPr="00376D57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33,8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23,8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5,8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4,8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Р5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Построение эскизов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810852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6,</w:t>
            </w:r>
            <w:r w:rsidR="0081085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810852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2,</w:t>
            </w:r>
            <w:r w:rsidR="0081085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84" w:type="pct"/>
            <w:noWrap/>
            <w:vAlign w:val="center"/>
          </w:tcPr>
          <w:p w:rsidR="00376D57" w:rsidRPr="00810852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2,</w:t>
            </w:r>
            <w:r w:rsidR="0081085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810852" w:rsidRDefault="00376D57" w:rsidP="00376D57">
            <w:pPr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</w:rPr>
              <w:t>1,</w:t>
            </w:r>
            <w:r w:rsidR="00810852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Формирование моделей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31,2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12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15,2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7,2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16" w:type="pct"/>
            <w:vAlign w:val="center"/>
          </w:tcPr>
          <w:p w:rsidR="00376D57" w:rsidRPr="00376D57" w:rsidRDefault="00376D57" w:rsidP="00E76187">
            <w:pPr>
              <w:pStyle w:val="ab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Разработка макросов в системе </w:t>
            </w:r>
            <w:r w:rsidRPr="00376D57">
              <w:rPr>
                <w:rFonts w:ascii="Times New Roman" w:hAnsi="Times New Roman" w:cs="Times New Roman"/>
                <w:b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190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9,4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6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3,4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1,0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2,4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  <w:lang w:val="en-US"/>
              </w:rPr>
            </w:pPr>
            <w:r w:rsidRPr="00376D5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ind w:left="-284" w:right="-284"/>
              <w:jc w:val="right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376D57" w:rsidRPr="00FF7282" w:rsidTr="00376D57">
        <w:trPr>
          <w:trHeight w:val="170"/>
          <w:jc w:val="center"/>
        </w:trPr>
        <w:tc>
          <w:tcPr>
            <w:tcW w:w="93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376D57" w:rsidRPr="00376D57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76D57">
              <w:rPr>
                <w:b/>
                <w:bCs/>
                <w:sz w:val="16"/>
                <w:szCs w:val="16"/>
              </w:rPr>
              <w:t xml:space="preserve">Всего (час), </w:t>
            </w:r>
            <w:r w:rsidRPr="00376D57">
              <w:rPr>
                <w:bCs/>
                <w:sz w:val="16"/>
                <w:szCs w:val="16"/>
              </w:rPr>
              <w:t>без учета подготовки к</w:t>
            </w:r>
            <w:r w:rsidRPr="00376D57">
              <w:rPr>
                <w:sz w:val="16"/>
                <w:szCs w:val="16"/>
              </w:rPr>
              <w:t xml:space="preserve"> аттестационным мероприятиям</w:t>
            </w:r>
            <w:r w:rsidRPr="00376D57"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104</w:t>
            </w:r>
          </w:p>
        </w:tc>
        <w:tc>
          <w:tcPr>
            <w:tcW w:w="133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51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17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34</w:t>
            </w:r>
          </w:p>
        </w:tc>
        <w:tc>
          <w:tcPr>
            <w:tcW w:w="105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73" w:type="pct"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53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29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8,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84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20,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2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9" w:type="pct"/>
            <w:noWrap/>
            <w:vAlign w:val="center"/>
          </w:tcPr>
          <w:p w:rsidR="00376D57" w:rsidRPr="00376D57" w:rsidRDefault="00376D57" w:rsidP="00376D5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24</w:t>
            </w:r>
          </w:p>
        </w:tc>
        <w:tc>
          <w:tcPr>
            <w:tcW w:w="132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lang w:val="en-US"/>
              </w:rPr>
            </w:pPr>
            <w:r w:rsidRPr="00376D57">
              <w:rPr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9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  <w:highlight w:val="yellow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8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1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7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bCs/>
                <w:sz w:val="16"/>
                <w:szCs w:val="16"/>
              </w:rPr>
            </w:pPr>
            <w:r w:rsidRPr="00376D57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9" w:type="pct"/>
            <w:noWrap/>
            <w:vAlign w:val="center"/>
          </w:tcPr>
          <w:p w:rsidR="00376D57" w:rsidRPr="00376D57" w:rsidRDefault="00376D57" w:rsidP="00376D5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76D57">
              <w:rPr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noWrap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vMerge/>
          </w:tcPr>
          <w:p w:rsidR="00376D57" w:rsidRPr="00FF7282" w:rsidRDefault="00376D57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93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16" w:type="pct"/>
            <w:noWrap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noWrap/>
            <w:vAlign w:val="center"/>
          </w:tcPr>
          <w:p w:rsidR="00602593" w:rsidRPr="00E2630C" w:rsidRDefault="00602593" w:rsidP="00E76187">
            <w:pPr>
              <w:jc w:val="center"/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E2630C">
              <w:rPr>
                <w:rFonts w:ascii="Calibri" w:hAnsi="Calibri"/>
                <w:b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33" w:type="pct"/>
            <w:noWrap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977641">
              <w:rPr>
                <w:b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3" w:type="pct"/>
            <w:gridSpan w:val="3"/>
            <w:noWrap/>
            <w:vAlign w:val="center"/>
          </w:tcPr>
          <w:p w:rsidR="00602593" w:rsidRPr="00977641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vAlign w:val="center"/>
          </w:tcPr>
          <w:p w:rsidR="00602593" w:rsidRPr="00602593" w:rsidRDefault="00602593" w:rsidP="00E761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  <w:lang w:val="en-US"/>
              </w:rPr>
            </w:pPr>
            <w:r w:rsidRPr="00602593">
              <w:rPr>
                <w:rFonts w:ascii="Calibri" w:hAnsi="Calibri"/>
                <w:b/>
                <w:sz w:val="16"/>
                <w:szCs w:val="16"/>
                <w:lang w:val="en-US"/>
              </w:rPr>
              <w:t>57</w:t>
            </w:r>
          </w:p>
        </w:tc>
        <w:tc>
          <w:tcPr>
            <w:tcW w:w="2623" w:type="pct"/>
            <w:gridSpan w:val="19"/>
            <w:vAlign w:val="center"/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8" w:type="pct"/>
            <w:noWrap/>
            <w:vAlign w:val="center"/>
          </w:tcPr>
          <w:p w:rsidR="00602593" w:rsidRPr="00D13E3A" w:rsidRDefault="00602593" w:rsidP="00E76187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D13E3A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40" w:type="pct"/>
            <w:vAlign w:val="center"/>
          </w:tcPr>
          <w:p w:rsidR="00602593" w:rsidRPr="00977641" w:rsidRDefault="00602593" w:rsidP="00E76187">
            <w:pPr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  <w:tc>
          <w:tcPr>
            <w:tcW w:w="174" w:type="pct"/>
            <w:vAlign w:val="center"/>
          </w:tcPr>
          <w:p w:rsidR="00602593" w:rsidRPr="00FF7282" w:rsidRDefault="00602593" w:rsidP="00E76187">
            <w:pPr>
              <w:jc w:val="center"/>
            </w:pPr>
          </w:p>
        </w:tc>
      </w:tr>
      <w:tr w:rsidR="00602593" w:rsidRPr="00FF7282" w:rsidTr="00376D57">
        <w:trPr>
          <w:trHeight w:val="209"/>
          <w:jc w:val="center"/>
        </w:trPr>
        <w:tc>
          <w:tcPr>
            <w:tcW w:w="5000" w:type="pct"/>
            <w:gridSpan w:val="31"/>
            <w:tcBorders>
              <w:left w:val="nil"/>
              <w:bottom w:val="nil"/>
              <w:right w:val="nil"/>
            </w:tcBorders>
          </w:tcPr>
          <w:p w:rsidR="00602593" w:rsidRPr="00FF7282" w:rsidRDefault="00602593" w:rsidP="00E76187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602593" w:rsidRPr="00FF7282" w:rsidRDefault="00602593" w:rsidP="00602593">
      <w:pPr>
        <w:rPr>
          <w:i/>
        </w:rPr>
      </w:pPr>
    </w:p>
    <w:p w:rsidR="00602593" w:rsidRDefault="00602593" w:rsidP="00602593">
      <w:pPr>
        <w:spacing w:line="360" w:lineRule="auto"/>
        <w:ind w:firstLine="720"/>
        <w:jc w:val="both"/>
        <w:rPr>
          <w:i/>
        </w:rPr>
        <w:sectPr w:rsidR="00602593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FF7282" w:rsidRPr="00FF7282" w:rsidRDefault="00FF7282" w:rsidP="00FF7282">
      <w:pPr>
        <w:rPr>
          <w:i/>
        </w:rPr>
      </w:pPr>
    </w:p>
    <w:p w:rsidR="009F44C5" w:rsidRPr="009F44C5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ОРГАНИЗАЦИЯ ПРАКТИЧЕСКИХ ЗАНЯТИЙ, САМОСТОЯТЕЛЬНОЙ РАБОТЫ ПО ДИСЦИПЛИНЕ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6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6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905461" w:rsidRPr="00905461" w:rsidRDefault="005B43F1" w:rsidP="00E76187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</w:p>
    <w:p w:rsidR="00C5699D" w:rsidRDefault="003F56BA" w:rsidP="00C5699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 w:rsidR="00376D57">
        <w:rPr>
          <w:iCs/>
        </w:rPr>
        <w:t>Не предусмотрено</w:t>
      </w:r>
    </w:p>
    <w:p w:rsidR="009F44C5" w:rsidRPr="008B0A1F" w:rsidRDefault="009F44C5" w:rsidP="001E1019">
      <w:pPr>
        <w:ind w:firstLine="720"/>
        <w:jc w:val="both"/>
      </w:pPr>
    </w:p>
    <w:p w:rsidR="003A4CD3" w:rsidRPr="003F56BA" w:rsidRDefault="005B43F1" w:rsidP="003F56BA">
      <w:pPr>
        <w:numPr>
          <w:ilvl w:val="1"/>
          <w:numId w:val="5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 w:rsidR="00FE1F2D">
        <w:rPr>
          <w:b/>
          <w:iCs/>
        </w:rPr>
        <w:fldChar w:fldCharType="begin"/>
      </w:r>
      <w:r w:rsidRPr="005B43F1">
        <w:rPr>
          <w:b/>
          <w:iCs/>
        </w:rPr>
        <w:instrText>tc "</w:instrText>
      </w:r>
      <w:bookmarkStart w:id="7" w:name="_Toc463805981"/>
      <w:r w:rsidRPr="00E62585">
        <w:rPr>
          <w:b/>
          <w:iCs/>
        </w:rPr>
        <w:instrText>Практические занятия</w:instrText>
      </w:r>
      <w:bookmarkEnd w:id="7"/>
      <w:r w:rsidRPr="005B43F1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831"/>
        <w:gridCol w:w="1694"/>
      </w:tblGrid>
      <w:tr w:rsidR="003A4CD3" w:rsidTr="00E76187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extDirection w:val="btLr"/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3A4CD3" w:rsidRDefault="003A4CD3" w:rsidP="00E76187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3A4CD3" w:rsidTr="00E76187">
        <w:trPr>
          <w:cantSplit/>
          <w:trHeight w:val="74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9077AE" w:rsidRDefault="003A4CD3" w:rsidP="00E76187">
            <w:pPr>
              <w:snapToGrid w:val="0"/>
            </w:pPr>
            <w:r w:rsidRPr="005B43F1">
              <w:rPr>
                <w:b/>
                <w:iCs/>
              </w:rPr>
              <w:t>Практическ</w:t>
            </w:r>
            <w:r>
              <w:rPr>
                <w:b/>
                <w:iCs/>
              </w:rPr>
              <w:t>о</w:t>
            </w:r>
            <w:r w:rsidRPr="005B43F1">
              <w:rPr>
                <w:b/>
                <w:iCs/>
              </w:rPr>
              <w:t>е заняти</w:t>
            </w:r>
            <w:r>
              <w:rPr>
                <w:b/>
                <w:iCs/>
              </w:rPr>
              <w:t>е</w:t>
            </w:r>
            <w:r w:rsidRPr="00660A56">
              <w:rPr>
                <w:b/>
              </w:rPr>
              <w:t xml:space="preserve"> №1 «</w:t>
            </w: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982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9077AE">
              <w:rPr>
                <w:b/>
              </w:rPr>
              <w:t xml:space="preserve">2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локальных систем координат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0,5</w:t>
            </w:r>
          </w:p>
        </w:tc>
      </w:tr>
      <w:tr w:rsidR="003A4CD3" w:rsidTr="00E76187">
        <w:trPr>
          <w:cantSplit/>
          <w:trHeight w:val="826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3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3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метода вспомогательных построений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4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proofErr w:type="gramStart"/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4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r w:rsidRPr="00660A56">
              <w:t>»</w:t>
            </w:r>
            <w:proofErr w:type="gramEnd"/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67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5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5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Построение плоских чертежей с применением блоков и атрибутов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</w:tr>
      <w:tr w:rsidR="003A4CD3" w:rsidTr="00E76187">
        <w:trPr>
          <w:cantSplit/>
          <w:trHeight w:val="539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>Инструменты и методы построения трехмерных тел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830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jc w:val="center"/>
              <w:rPr>
                <w:b/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>
              <w:rPr>
                <w:b/>
              </w:rPr>
              <w:t>7</w:t>
            </w:r>
            <w:r w:rsidRPr="00FC1961">
              <w:rPr>
                <w:b/>
              </w:rPr>
              <w:t>,</w:t>
            </w:r>
            <w:r>
              <w:rPr>
                <w:b/>
              </w:rPr>
              <w:t>8</w:t>
            </w:r>
            <w:r w:rsidRPr="00130942">
              <w:rPr>
                <w:b/>
              </w:rPr>
              <w:t>,9</w:t>
            </w:r>
            <w:r w:rsidRPr="009077AE">
              <w:rPr>
                <w:b/>
              </w:rPr>
              <w:t xml:space="preserve"> </w:t>
            </w:r>
            <w:r w:rsidRPr="00660A56">
              <w:rPr>
                <w:b/>
              </w:rPr>
              <w:t>«</w:t>
            </w:r>
            <w:r>
              <w:t>Формирование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00588F" w:rsidRDefault="003A4CD3" w:rsidP="00E76187">
            <w:pPr>
              <w:jc w:val="center"/>
              <w:rPr>
                <w:bCs/>
                <w:lang w:val="en-US"/>
              </w:rPr>
            </w:pPr>
            <w:r w:rsidRPr="0000588F">
              <w:rPr>
                <w:bCs/>
                <w:lang w:val="en-US"/>
              </w:rPr>
              <w:t>2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1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0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cantSplit/>
          <w:trHeight w:val="1134"/>
        </w:trPr>
        <w:tc>
          <w:tcPr>
            <w:tcW w:w="951" w:type="dxa"/>
            <w:vMerge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</w:rPr>
            </w:pP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2</w:t>
            </w:r>
          </w:p>
        </w:tc>
        <w:tc>
          <w:tcPr>
            <w:tcW w:w="5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A4CD3" w:rsidRDefault="003A4CD3" w:rsidP="00E76187">
            <w:pPr>
              <w:rPr>
                <w:b/>
                <w:b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130942">
              <w:rPr>
                <w:b/>
              </w:rPr>
              <w:t>11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чертежей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4CD3" w:rsidRPr="00C05BC0" w:rsidRDefault="003A4CD3" w:rsidP="00E76187">
            <w:pPr>
              <w:jc w:val="center"/>
              <w:rPr>
                <w:bCs/>
                <w:lang w:val="en-US"/>
              </w:rPr>
            </w:pPr>
            <w:r w:rsidRPr="00C05BC0">
              <w:rPr>
                <w:bCs/>
                <w:lang w:val="en-US"/>
              </w:rPr>
              <w:t>4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1806B8" w:rsidRDefault="003A4CD3" w:rsidP="00E76187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071CEC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№1</w:t>
            </w:r>
            <w:r w:rsidRPr="00130942">
              <w:rPr>
                <w:b/>
              </w:rPr>
              <w:t>2</w:t>
            </w:r>
            <w:r w:rsidRPr="00660A56">
              <w:rPr>
                <w:b/>
              </w:rPr>
              <w:t xml:space="preserve"> «</w:t>
            </w: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7738C0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010326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</w:pPr>
            <w: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Практические занятия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3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14</w:t>
            </w:r>
            <w:r w:rsidRPr="00FC1961">
              <w:rPr>
                <w:b/>
              </w:rPr>
              <w:t>,</w:t>
            </w:r>
            <w:r w:rsidRPr="00130942">
              <w:rPr>
                <w:b/>
              </w:rPr>
              <w:t>15</w:t>
            </w:r>
            <w:r w:rsidRPr="00660A56">
              <w:rPr>
                <w:b/>
              </w:rPr>
              <w:t>«</w:t>
            </w:r>
            <w:r>
              <w:t>Формирование трехмерных моделей и чертежей с использованием пространственного компьютерного моделирования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A4CD3" w:rsidTr="00E76187">
        <w:trPr>
          <w:trHeight w:val="138"/>
        </w:trPr>
        <w:tc>
          <w:tcPr>
            <w:tcW w:w="951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722EF1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A4CD3" w:rsidRPr="005B43F1" w:rsidRDefault="003A4CD3" w:rsidP="00E76187">
            <w:pPr>
              <w:snapToGrid w:val="0"/>
              <w:rPr>
                <w:b/>
                <w:iCs/>
              </w:rPr>
            </w:pPr>
            <w:r>
              <w:rPr>
                <w:b/>
                <w:iCs/>
              </w:rPr>
              <w:t xml:space="preserve">Практическое занятие </w:t>
            </w:r>
            <w:r w:rsidRPr="00660A56">
              <w:rPr>
                <w:b/>
              </w:rPr>
              <w:t>№</w:t>
            </w:r>
            <w:r w:rsidRPr="00722EF1">
              <w:rPr>
                <w:b/>
              </w:rPr>
              <w:t>1</w:t>
            </w:r>
            <w:r w:rsidRPr="00130942">
              <w:rPr>
                <w:b/>
              </w:rPr>
              <w:t>6</w:t>
            </w:r>
            <w:r w:rsidRPr="00660A56">
              <w:rPr>
                <w:b/>
              </w:rPr>
              <w:t xml:space="preserve"> «</w:t>
            </w:r>
            <w:r>
              <w:t xml:space="preserve">Формирование макросов построения параметрических объектов и проектирования технологии изготовления различных деталей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  <w:r w:rsidRPr="00660A56">
              <w:t>»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FF780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4CD3" w:rsidRPr="00641240" w:rsidTr="00E76187">
        <w:trPr>
          <w:trHeight w:val="255"/>
        </w:trPr>
        <w:tc>
          <w:tcPr>
            <w:tcW w:w="779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:rsidR="003A4CD3" w:rsidRPr="00641240" w:rsidRDefault="003A4CD3" w:rsidP="00E76187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3A4CD3" w:rsidRPr="00DB79F3" w:rsidRDefault="003A4CD3" w:rsidP="00E7618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9F44C5" w:rsidRPr="008B0A1F" w:rsidRDefault="009F44C5" w:rsidP="003A4CD3">
      <w:pPr>
        <w:pStyle w:val="a7"/>
        <w:ind w:left="705"/>
      </w:pPr>
    </w:p>
    <w:p w:rsidR="002B44F9" w:rsidRPr="002B44F9" w:rsidRDefault="005B43F1" w:rsidP="003F56BA">
      <w:pPr>
        <w:keepNext/>
        <w:keepLines/>
        <w:numPr>
          <w:ilvl w:val="1"/>
          <w:numId w:val="5"/>
        </w:numPr>
        <w:spacing w:before="60" w:after="60"/>
        <w:jc w:val="both"/>
      </w:pPr>
      <w:r w:rsidRPr="002B44F9">
        <w:rPr>
          <w:b/>
          <w:iCs/>
        </w:rPr>
        <w:lastRenderedPageBreak/>
        <w:t>Примерная тематика самостоятельной работы</w:t>
      </w:r>
    </w:p>
    <w:p w:rsidR="003F56BA" w:rsidRPr="003A7AF3" w:rsidRDefault="003F56BA" w:rsidP="003F56BA">
      <w:pPr>
        <w:pStyle w:val="a7"/>
        <w:ind w:left="705"/>
        <w:rPr>
          <w:b/>
          <w:iCs/>
        </w:rPr>
      </w:pPr>
    </w:p>
    <w:p w:rsidR="001E1019" w:rsidRPr="001E1019" w:rsidRDefault="001E1019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034F73" w:rsidRDefault="00034F73" w:rsidP="00034F73">
      <w:pPr>
        <w:pStyle w:val="a7"/>
        <w:numPr>
          <w:ilvl w:val="0"/>
          <w:numId w:val="26"/>
        </w:numPr>
        <w:jc w:val="both"/>
      </w:pPr>
      <w:r w:rsidRPr="00A05DD7">
        <w:t xml:space="preserve">Формирование моделей в системе </w:t>
      </w:r>
      <w:proofErr w:type="spellStart"/>
      <w:r w:rsidRPr="00A05DD7">
        <w:t>SolidWorks</w:t>
      </w:r>
      <w:proofErr w:type="spellEnd"/>
    </w:p>
    <w:p w:rsidR="001E1019" w:rsidRPr="003206C2" w:rsidRDefault="001E1019" w:rsidP="001E1019">
      <w:pPr>
        <w:ind w:firstLine="720"/>
        <w:jc w:val="both"/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F56BA" w:rsidRDefault="003F56BA" w:rsidP="003F56BA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164841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10A60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F56BA" w:rsidRDefault="003F56BA" w:rsidP="003F56BA">
      <w:pPr>
        <w:pStyle w:val="a7"/>
        <w:ind w:left="705"/>
        <w:rPr>
          <w:iCs/>
        </w:rPr>
      </w:pPr>
      <w:r w:rsidRPr="00EA4B35">
        <w:rPr>
          <w:iCs/>
        </w:rPr>
        <w:tab/>
      </w:r>
      <w:r>
        <w:rPr>
          <w:iCs/>
        </w:rPr>
        <w:t>Не предусмотрено</w:t>
      </w:r>
    </w:p>
    <w:p w:rsidR="005B43F1" w:rsidRPr="00D9479B" w:rsidRDefault="005B43F1" w:rsidP="00C27138">
      <w:pPr>
        <w:ind w:firstLine="720"/>
        <w:jc w:val="both"/>
        <w:rPr>
          <w:lang w:val="en-US"/>
        </w:rPr>
      </w:pPr>
    </w:p>
    <w:p w:rsidR="005B43F1" w:rsidRPr="00A860D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7C71CC" w:rsidRDefault="007C71CC" w:rsidP="007C71CC">
      <w:pPr>
        <w:pStyle w:val="a7"/>
        <w:numPr>
          <w:ilvl w:val="0"/>
          <w:numId w:val="27"/>
        </w:numPr>
        <w:jc w:val="both"/>
      </w:pPr>
      <w:r w:rsidRPr="00E12DC5">
        <w:t xml:space="preserve">Разработка макросов в системе </w:t>
      </w:r>
      <w:proofErr w:type="spellStart"/>
      <w:r w:rsidRPr="00E12DC5">
        <w:t>AutoCAD</w:t>
      </w:r>
      <w:proofErr w:type="spellEnd"/>
    </w:p>
    <w:p w:rsidR="005B43F1" w:rsidRPr="00473E9C" w:rsidRDefault="005B43F1" w:rsidP="00473E9C">
      <w:pPr>
        <w:ind w:left="2127" w:hanging="284"/>
        <w:jc w:val="both"/>
      </w:pPr>
    </w:p>
    <w:p w:rsidR="00EE075B" w:rsidRPr="001E1019" w:rsidRDefault="00EE075B" w:rsidP="003A7AF3">
      <w:pPr>
        <w:keepNext/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EE075B" w:rsidRPr="00B76576" w:rsidRDefault="00EE075B" w:rsidP="00C27138">
      <w:pPr>
        <w:ind w:firstLine="720"/>
        <w:jc w:val="both"/>
        <w:rPr>
          <w:lang w:val="en-US"/>
        </w:rPr>
      </w:pPr>
    </w:p>
    <w:p w:rsidR="00EE075B" w:rsidRPr="001E1019" w:rsidRDefault="00EE075B" w:rsidP="00E76187">
      <w:pPr>
        <w:numPr>
          <w:ilvl w:val="2"/>
          <w:numId w:val="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F02CBD" w:rsidRDefault="00F02CBD" w:rsidP="00F02CBD">
      <w:pPr>
        <w:pStyle w:val="a7"/>
        <w:ind w:left="705"/>
        <w:rPr>
          <w:iCs/>
        </w:rPr>
      </w:pPr>
      <w:r>
        <w:rPr>
          <w:iCs/>
          <w:lang w:val="en-US"/>
        </w:rPr>
        <w:tab/>
      </w:r>
      <w:r>
        <w:rPr>
          <w:iCs/>
        </w:rPr>
        <w:t>Не предусмотрено</w:t>
      </w:r>
    </w:p>
    <w:p w:rsidR="00F02CBD" w:rsidRDefault="00F02CBD" w:rsidP="00F02CBD">
      <w:pPr>
        <w:pStyle w:val="a7"/>
        <w:ind w:left="705"/>
        <w:rPr>
          <w:iCs/>
        </w:rPr>
      </w:pPr>
    </w:p>
    <w:p w:rsidR="009F44C5" w:rsidRPr="004D3CED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FE1F2D">
        <w:rPr>
          <w:b/>
          <w:bCs/>
          <w:caps/>
        </w:rPr>
        <w:fldChar w:fldCharType="begin"/>
      </w:r>
      <w:r w:rsidR="00817297">
        <w:instrText>tc "</w:instrText>
      </w:r>
      <w:bookmarkStart w:id="8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8"/>
      <w:r w:rsidR="00817297">
        <w:instrText>" \f C \l 1</w:instrText>
      </w:r>
      <w:r w:rsidR="00FE1F2D">
        <w:rPr>
          <w:b/>
          <w:bCs/>
          <w:caps/>
        </w:rPr>
        <w:fldChar w:fldCharType="end"/>
      </w:r>
    </w:p>
    <w:p w:rsidR="00042E63" w:rsidRPr="004D3CED" w:rsidRDefault="00042E63" w:rsidP="00042E63">
      <w:pPr>
        <w:pStyle w:val="1"/>
        <w:spacing w:before="0" w:after="0"/>
        <w:rPr>
          <w:rFonts w:ascii="Times New Roman" w:hAnsi="Times New Roman"/>
          <w:b w:val="0"/>
          <w:i/>
          <w:spacing w:val="-5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042E63" w:rsidRPr="004D3CED" w:rsidTr="009A3F2F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  <w:rPr>
                <w:b/>
              </w:rPr>
            </w:pPr>
            <w:r w:rsidRPr="004D3CED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042E63" w:rsidRPr="004D3CED" w:rsidTr="009A3F2F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4D3CED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4D3CED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4D3CED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756"/>
              </w:tabs>
              <w:jc w:val="center"/>
            </w:pPr>
            <w:r w:rsidRPr="004D3CED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4D3CED">
              <w:rPr>
                <w:sz w:val="22"/>
                <w:szCs w:val="22"/>
              </w:rPr>
              <w:t>Вебинары</w:t>
            </w:r>
            <w:proofErr w:type="spellEnd"/>
            <w:r w:rsidRPr="004D3CED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 xml:space="preserve">Асинхронные </w:t>
            </w:r>
            <w:r w:rsidRPr="004D3CED">
              <w:rPr>
                <w:sz w:val="22"/>
                <w:szCs w:val="22"/>
                <w:lang w:val="en-US"/>
              </w:rPr>
              <w:t>web</w:t>
            </w:r>
            <w:r w:rsidRPr="004D3CED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42E63" w:rsidRPr="004D3CED" w:rsidRDefault="00042E63" w:rsidP="009A3F2F">
            <w:pPr>
              <w:jc w:val="center"/>
            </w:pPr>
            <w:r w:rsidRPr="004D3CED">
              <w:rPr>
                <w:sz w:val="22"/>
                <w:szCs w:val="22"/>
              </w:rPr>
              <w:t>Другие (указать, какие)</w:t>
            </w: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042E63" w:rsidRPr="004D3CED" w:rsidTr="009A3F2F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 w:rsidR="00361883"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042E63">
            <w:pPr>
              <w:tabs>
                <w:tab w:val="left" w:pos="360"/>
                <w:tab w:val="left" w:pos="386"/>
              </w:tabs>
              <w:snapToGrid w:val="0"/>
              <w:jc w:val="center"/>
            </w:pPr>
            <w:r w:rsidRPr="004D3CED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4D3CED"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2E63" w:rsidRPr="004D3CED" w:rsidRDefault="00042E63" w:rsidP="009A3F2F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7C1153" w:rsidRDefault="007C1153" w:rsidP="007C1153">
      <w:pPr>
        <w:tabs>
          <w:tab w:val="num" w:pos="1026"/>
        </w:tabs>
        <w:spacing w:after="60"/>
        <w:ind w:left="1026"/>
        <w:jc w:val="both"/>
        <w:rPr>
          <w:b/>
          <w:bCs/>
          <w:caps/>
        </w:rPr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9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9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0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0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1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1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6D1CAB" w:rsidRDefault="009F44C5" w:rsidP="00E76187">
      <w:pPr>
        <w:numPr>
          <w:ilvl w:val="0"/>
          <w:numId w:val="5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</w:p>
    <w:p w:rsidR="007C1153" w:rsidRDefault="007C1153" w:rsidP="00003631">
      <w:pPr>
        <w:spacing w:before="60" w:after="60"/>
        <w:ind w:left="964"/>
        <w:jc w:val="both"/>
        <w:rPr>
          <w:b/>
          <w:iCs/>
        </w:rPr>
      </w:pPr>
    </w:p>
    <w:p w:rsidR="009F44C5" w:rsidRPr="002A5D4E" w:rsidRDefault="006B4D0A" w:rsidP="003A7AF3">
      <w:pPr>
        <w:spacing w:before="60" w:after="60"/>
        <w:ind w:left="964"/>
        <w:jc w:val="both"/>
        <w:rPr>
          <w:b/>
          <w:iCs/>
        </w:rPr>
      </w:pPr>
      <w:r w:rsidRPr="006B4D0A">
        <w:rPr>
          <w:b/>
        </w:rPr>
        <w:t>9.1</w:t>
      </w:r>
      <w:r w:rsidRPr="00641240">
        <w:rPr>
          <w:i/>
        </w:rPr>
        <w:t>.</w:t>
      </w:r>
      <w:r w:rsidRPr="00F9105C">
        <w:rPr>
          <w:i/>
        </w:rPr>
        <w:t xml:space="preserve"> </w:t>
      </w:r>
      <w:r w:rsidR="002A5D4E" w:rsidRPr="002A5D4E">
        <w:rPr>
          <w:b/>
          <w:iCs/>
        </w:rPr>
        <w:t>Рекомендуемая литература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2" w:name="_Toc463805988"/>
      <w:r w:rsidR="005415D3" w:rsidRPr="00BC3217">
        <w:rPr>
          <w:b/>
          <w:iCs/>
        </w:rPr>
        <w:instrText>Рекомендуемая литература</w:instrText>
      </w:r>
      <w:bookmarkEnd w:id="12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003631" w:rsidRDefault="00003631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F9105C">
        <w:rPr>
          <w:rFonts w:ascii="Times New Roman" w:hAnsi="Times New Roman" w:cs="Times New Roman"/>
          <w:i w:val="0"/>
          <w:sz w:val="24"/>
          <w:szCs w:val="24"/>
        </w:rPr>
        <w:tab/>
      </w:r>
      <w:r w:rsidRPr="00913426">
        <w:rPr>
          <w:rFonts w:ascii="Times New Roman" w:hAnsi="Times New Roman" w:cs="Times New Roman"/>
          <w:i w:val="0"/>
          <w:sz w:val="24"/>
          <w:szCs w:val="24"/>
        </w:rPr>
        <w:t xml:space="preserve">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9.1.1.</w:t>
      </w:r>
      <w:r w:rsidR="006C4805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87BAE" w:rsidRDefault="00987BAE" w:rsidP="003A7AF3">
      <w:pPr>
        <w:rPr>
          <w:lang w:val="x-none"/>
        </w:rPr>
      </w:pPr>
      <w:r>
        <w:rPr>
          <w:lang w:val="x-none"/>
        </w:rPr>
        <w:tab/>
        <w:t xml:space="preserve">    </w:t>
      </w:r>
    </w:p>
    <w:p w:rsidR="007C1153" w:rsidRPr="00A87FE4" w:rsidRDefault="007C1153" w:rsidP="003A7AF3">
      <w:pPr>
        <w:ind w:left="709"/>
        <w:rPr>
          <w:lang w:eastAsia="ru-RU"/>
        </w:rPr>
      </w:pPr>
      <w:r w:rsidRPr="00A87FE4">
        <w:t xml:space="preserve">1. Норенков И. П. </w:t>
      </w:r>
      <w:r w:rsidRPr="00A87FE4">
        <w:rPr>
          <w:color w:val="000000"/>
        </w:rPr>
        <w:t>Основы автоматизированного проектирования</w:t>
      </w:r>
      <w:r w:rsidRPr="00A87FE4">
        <w:rPr>
          <w:lang w:eastAsia="ru-RU"/>
        </w:rPr>
        <w:t xml:space="preserve"> [Текст]</w:t>
      </w:r>
      <w:r w:rsidRPr="00A87FE4">
        <w:rPr>
          <w:color w:val="000000"/>
        </w:rPr>
        <w:t>: Учеб</w:t>
      </w:r>
      <w:proofErr w:type="gramStart"/>
      <w:r w:rsidRPr="00A87FE4">
        <w:rPr>
          <w:color w:val="000000"/>
        </w:rPr>
        <w:t>.</w:t>
      </w:r>
      <w:proofErr w:type="gramEnd"/>
      <w:r w:rsidRPr="00A87FE4">
        <w:rPr>
          <w:color w:val="000000"/>
        </w:rPr>
        <w:t xml:space="preserve"> </w:t>
      </w:r>
      <w:proofErr w:type="gramStart"/>
      <w:r w:rsidRPr="00A87FE4">
        <w:rPr>
          <w:color w:val="000000"/>
        </w:rPr>
        <w:t>д</w:t>
      </w:r>
      <w:proofErr w:type="gramEnd"/>
      <w:r w:rsidRPr="00A87FE4">
        <w:rPr>
          <w:color w:val="000000"/>
        </w:rPr>
        <w:t xml:space="preserve">ля вузов / </w:t>
      </w:r>
      <w:r w:rsidRPr="00A87FE4">
        <w:t xml:space="preserve">И. П. Норенков. </w:t>
      </w:r>
      <w:r w:rsidRPr="00A87FE4">
        <w:rPr>
          <w:color w:val="000000"/>
        </w:rPr>
        <w:t xml:space="preserve">- М.: Изд-во МГТУ им. Н.Э. Баумана, 2009.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434 с.</w:t>
      </w:r>
      <w:r w:rsidRPr="00A87FE4">
        <w:t xml:space="preserve"> </w:t>
      </w:r>
    </w:p>
    <w:p w:rsidR="007C1153" w:rsidRPr="00A87FE4" w:rsidRDefault="007C1153" w:rsidP="003A7AF3">
      <w:pPr>
        <w:ind w:left="720" w:hanging="371"/>
      </w:pPr>
      <w:r w:rsidRPr="00A87FE4">
        <w:t xml:space="preserve">       2. Полещук Н. Н. </w:t>
      </w:r>
      <w:proofErr w:type="spellStart"/>
      <w:r w:rsidRPr="00A87FE4">
        <w:t>AutoCAD</w:t>
      </w:r>
      <w:proofErr w:type="spellEnd"/>
      <w:r w:rsidRPr="00A87FE4">
        <w:t xml:space="preserve"> 2014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Самоучитель </w:t>
      </w:r>
      <w:r w:rsidRPr="00A87FE4">
        <w:rPr>
          <w:color w:val="0070C0"/>
        </w:rPr>
        <w:t xml:space="preserve">/ </w:t>
      </w:r>
      <w:r w:rsidRPr="00A87FE4">
        <w:t>Н. Н. Полещук. -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2014. </w:t>
      </w:r>
      <w:r w:rsidRPr="00A87FE4">
        <w:rPr>
          <w:color w:val="0070C0"/>
        </w:rPr>
        <w:t xml:space="preserve">– </w:t>
      </w:r>
      <w:r w:rsidRPr="00A87FE4">
        <w:t>464 с.</w:t>
      </w:r>
    </w:p>
    <w:p w:rsidR="007C1153" w:rsidRPr="00A87FE4" w:rsidRDefault="007C1153" w:rsidP="003A7AF3">
      <w:pPr>
        <w:ind w:left="720"/>
      </w:pPr>
      <w:r w:rsidRPr="00A87FE4">
        <w:t xml:space="preserve">3. Жарков Н.В. </w:t>
      </w:r>
      <w:proofErr w:type="spellStart"/>
      <w:r w:rsidRPr="00A87FE4">
        <w:t>AutoCAD</w:t>
      </w:r>
      <w:proofErr w:type="spellEnd"/>
      <w:r w:rsidRPr="00A87FE4">
        <w:t xml:space="preserve"> 2012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rPr>
          <w:lang w:eastAsia="ru-RU"/>
        </w:rPr>
        <w:t xml:space="preserve"> монография /</w:t>
      </w:r>
      <w:r w:rsidRPr="00A87FE4">
        <w:t xml:space="preserve"> Н. В. Жарков, Р. Г. </w:t>
      </w:r>
      <w:proofErr w:type="spellStart"/>
      <w:r w:rsidRPr="00A87FE4">
        <w:t>Прокди</w:t>
      </w:r>
      <w:proofErr w:type="spellEnd"/>
      <w:r w:rsidRPr="00A87FE4">
        <w:t xml:space="preserve">, М. В. </w:t>
      </w:r>
      <w:proofErr w:type="spellStart"/>
      <w:r w:rsidRPr="00A87FE4">
        <w:t>Финков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Наука и Техника, 2012. </w:t>
      </w:r>
      <w:r w:rsidRPr="00A87FE4">
        <w:rPr>
          <w:color w:val="0070C0"/>
        </w:rPr>
        <w:t>–</w:t>
      </w:r>
      <w:r w:rsidRPr="00A87FE4">
        <w:rPr>
          <w:color w:val="000000"/>
        </w:rPr>
        <w:t xml:space="preserve"> </w:t>
      </w:r>
      <w:r w:rsidRPr="00A87FE4">
        <w:t xml:space="preserve">624 с. </w:t>
      </w:r>
    </w:p>
    <w:p w:rsidR="007C1153" w:rsidRPr="00A87FE4" w:rsidRDefault="007C1153" w:rsidP="003A7AF3">
      <w:pPr>
        <w:ind w:left="720"/>
      </w:pPr>
      <w:r w:rsidRPr="00A87FE4">
        <w:t>4. Большаков В. П. 3</w:t>
      </w:r>
      <w:r w:rsidRPr="00A87FE4">
        <w:rPr>
          <w:lang w:val="en-US"/>
        </w:rPr>
        <w:t>D</w:t>
      </w:r>
      <w:r w:rsidRPr="00A87FE4">
        <w:t xml:space="preserve"> </w:t>
      </w:r>
      <w:r w:rsidRPr="00A87FE4">
        <w:rPr>
          <w:color w:val="0070C0"/>
        </w:rPr>
        <w:t xml:space="preserve">– </w:t>
      </w:r>
      <w:r w:rsidRPr="00A87FE4">
        <w:t xml:space="preserve">моделирование в </w:t>
      </w:r>
      <w:r w:rsidRPr="00A87FE4">
        <w:rPr>
          <w:lang w:val="en-US"/>
        </w:rPr>
        <w:t>AutoCAD</w:t>
      </w:r>
      <w:r w:rsidRPr="00A87FE4">
        <w:t xml:space="preserve">, КОМПАС </w:t>
      </w:r>
      <w:r w:rsidRPr="00A87FE4">
        <w:rPr>
          <w:color w:val="0070C0"/>
        </w:rPr>
        <w:t xml:space="preserve">– </w:t>
      </w:r>
      <w:r w:rsidRPr="00A87FE4">
        <w:t>3</w:t>
      </w:r>
      <w:r w:rsidRPr="00A87FE4">
        <w:rPr>
          <w:lang w:val="en-US"/>
        </w:rPr>
        <w:t>D</w:t>
      </w:r>
      <w:r w:rsidRPr="00A87FE4">
        <w:t xml:space="preserve">, </w:t>
      </w:r>
      <w:r w:rsidRPr="00A87FE4">
        <w:rPr>
          <w:lang w:val="en-US"/>
        </w:rPr>
        <w:t>SolidWorks</w:t>
      </w:r>
      <w:r w:rsidRPr="00A87FE4">
        <w:t xml:space="preserve">, </w:t>
      </w:r>
      <w:r w:rsidRPr="00A87FE4">
        <w:rPr>
          <w:lang w:val="en-US"/>
        </w:rPr>
        <w:t>Inventor</w:t>
      </w:r>
      <w:r w:rsidRPr="00A87FE4">
        <w:t xml:space="preserve">, </w:t>
      </w:r>
      <w:r w:rsidRPr="00A87FE4">
        <w:rPr>
          <w:lang w:val="en-US"/>
        </w:rPr>
        <w:t>T</w:t>
      </w:r>
      <w:r w:rsidRPr="00A87FE4">
        <w:rPr>
          <w:color w:val="0070C0"/>
        </w:rPr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Учебный курс / В. П. Большаков, А. П. Бочкарев, А. А. Сергеев.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Питер, 2011. </w:t>
      </w:r>
      <w:r w:rsidRPr="00A87FE4">
        <w:rPr>
          <w:color w:val="0070C0"/>
        </w:rPr>
        <w:t xml:space="preserve">– </w:t>
      </w:r>
      <w:r w:rsidRPr="00A87FE4">
        <w:t>336с.</w:t>
      </w:r>
    </w:p>
    <w:p w:rsidR="007C1153" w:rsidRPr="00A87FE4" w:rsidRDefault="007C1153" w:rsidP="003A7AF3">
      <w:pPr>
        <w:ind w:left="720"/>
      </w:pPr>
      <w:r w:rsidRPr="00A87FE4">
        <w:rPr>
          <w:lang w:val="en-US"/>
        </w:rPr>
        <w:t xml:space="preserve">5. </w:t>
      </w:r>
      <w:proofErr w:type="spellStart"/>
      <w:r w:rsidRPr="00A87FE4">
        <w:t>Алямовский</w:t>
      </w:r>
      <w:proofErr w:type="spellEnd"/>
      <w:r w:rsidRPr="00A87FE4">
        <w:rPr>
          <w:lang w:val="en-US"/>
        </w:rPr>
        <w:t xml:space="preserve"> </w:t>
      </w:r>
      <w:r w:rsidRPr="00A87FE4">
        <w:t>А</w:t>
      </w:r>
      <w:r w:rsidRPr="00A87FE4">
        <w:rPr>
          <w:lang w:val="en-US"/>
        </w:rPr>
        <w:t xml:space="preserve">. </w:t>
      </w:r>
      <w:r w:rsidRPr="00A87FE4">
        <w:t>А</w:t>
      </w:r>
      <w:r w:rsidRPr="00A87FE4">
        <w:rPr>
          <w:lang w:val="en-US"/>
        </w:rPr>
        <w:t xml:space="preserve">. SolidWorks Simulation. </w:t>
      </w:r>
      <w:r w:rsidRPr="00A87FE4">
        <w:t xml:space="preserve">Как решать практические задачи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rPr>
          <w:color w:val="000000"/>
        </w:rPr>
        <w:t xml:space="preserve">/ </w:t>
      </w:r>
      <w:r w:rsidRPr="00A87FE4">
        <w:t xml:space="preserve">А. А. </w:t>
      </w:r>
      <w:proofErr w:type="spellStart"/>
      <w:r w:rsidRPr="00A87FE4">
        <w:t>Алямовский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БХВ-Петербург,2012. </w:t>
      </w:r>
      <w:r w:rsidRPr="00A87FE4">
        <w:rPr>
          <w:color w:val="0070C0"/>
        </w:rPr>
        <w:t>–</w:t>
      </w:r>
      <w:r w:rsidRPr="00A87FE4">
        <w:t xml:space="preserve"> 448 с.</w:t>
      </w:r>
    </w:p>
    <w:p w:rsidR="007C1153" w:rsidRPr="00A87FE4" w:rsidRDefault="007C1153" w:rsidP="003A7AF3">
      <w:pPr>
        <w:ind w:left="720"/>
      </w:pPr>
      <w:r w:rsidRPr="00A87FE4">
        <w:t xml:space="preserve">6. </w:t>
      </w:r>
      <w:proofErr w:type="spellStart"/>
      <w:r w:rsidRPr="00A87FE4">
        <w:t>Алямовский</w:t>
      </w:r>
      <w:proofErr w:type="spellEnd"/>
      <w:r w:rsidRPr="00A87FE4">
        <w:t xml:space="preserve">, А. А. </w:t>
      </w:r>
      <w:proofErr w:type="spellStart"/>
      <w:r w:rsidRPr="00A87FE4">
        <w:t>SolidWorks</w:t>
      </w:r>
      <w:proofErr w:type="spellEnd"/>
      <w:r w:rsidRPr="00A87FE4">
        <w:t xml:space="preserve"> 2007/2008. Компьютерное моделирование в инженерной практике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</w:t>
      </w:r>
      <w:r w:rsidRPr="00A87FE4">
        <w:rPr>
          <w:lang w:eastAsia="ru-RU"/>
        </w:rPr>
        <w:t xml:space="preserve">А. А. </w:t>
      </w:r>
      <w:proofErr w:type="spellStart"/>
      <w:r w:rsidRPr="00A87FE4">
        <w:rPr>
          <w:lang w:eastAsia="ru-RU"/>
        </w:rPr>
        <w:t>Алямовский</w:t>
      </w:r>
      <w:proofErr w:type="spellEnd"/>
      <w:r w:rsidRPr="00A87FE4">
        <w:rPr>
          <w:lang w:eastAsia="ru-RU"/>
        </w:rPr>
        <w:t xml:space="preserve">, А. А. </w:t>
      </w:r>
      <w:proofErr w:type="spellStart"/>
      <w:r w:rsidRPr="00A87FE4">
        <w:rPr>
          <w:lang w:eastAsia="ru-RU"/>
        </w:rPr>
        <w:t>Собачкин</w:t>
      </w:r>
      <w:proofErr w:type="spellEnd"/>
      <w:r w:rsidRPr="00A87FE4">
        <w:rPr>
          <w:lang w:eastAsia="ru-RU"/>
        </w:rPr>
        <w:t>, Е. В. Одинцов.</w:t>
      </w:r>
      <w:r w:rsidRPr="00A87FE4">
        <w:rPr>
          <w:color w:val="0070C0"/>
        </w:rPr>
        <w:t xml:space="preserve">–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2008. </w:t>
      </w:r>
      <w:r w:rsidRPr="00A87FE4">
        <w:rPr>
          <w:color w:val="0070C0"/>
        </w:rPr>
        <w:t>–</w:t>
      </w:r>
      <w:r w:rsidRPr="00A87FE4">
        <w:t>1040 с.</w:t>
      </w:r>
    </w:p>
    <w:p w:rsidR="007C1153" w:rsidRPr="00A87FE4" w:rsidRDefault="007C1153" w:rsidP="003A7AF3">
      <w:pPr>
        <w:ind w:left="720" w:right="-426"/>
      </w:pPr>
      <w:r w:rsidRPr="00A87FE4">
        <w:t xml:space="preserve">7. </w:t>
      </w:r>
      <w:proofErr w:type="spellStart"/>
      <w:r w:rsidRPr="00A87FE4">
        <w:t>Тульев</w:t>
      </w:r>
      <w:proofErr w:type="spellEnd"/>
      <w:r w:rsidRPr="00A87FE4">
        <w:t xml:space="preserve"> В. Н. </w:t>
      </w:r>
      <w:r w:rsidRPr="00A87FE4">
        <w:rPr>
          <w:lang w:val="en-US"/>
        </w:rPr>
        <w:t>AutoCAD</w:t>
      </w:r>
      <w:r w:rsidRPr="00A87FE4">
        <w:t xml:space="preserve"> 2007 для инженера-машиностроителя / В. Н. </w:t>
      </w:r>
      <w:proofErr w:type="spellStart"/>
      <w:r w:rsidRPr="00A87FE4">
        <w:t>Тульев</w:t>
      </w:r>
      <w:proofErr w:type="spellEnd"/>
      <w:r w:rsidRPr="00A87FE4">
        <w:t xml:space="preserve">.  </w:t>
      </w:r>
      <w:r w:rsidRPr="00A87FE4">
        <w:rPr>
          <w:color w:val="0070C0"/>
        </w:rPr>
        <w:t xml:space="preserve">– 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 xml:space="preserve">БХВ - Петербург, 2007. </w:t>
      </w:r>
      <w:r w:rsidRPr="00A87FE4">
        <w:rPr>
          <w:color w:val="0070C0"/>
        </w:rPr>
        <w:t xml:space="preserve">– </w:t>
      </w:r>
      <w:r w:rsidRPr="00A87FE4">
        <w:t>480 с.</w:t>
      </w:r>
    </w:p>
    <w:p w:rsidR="007C1153" w:rsidRPr="00A87FE4" w:rsidRDefault="007C1153" w:rsidP="003A7AF3">
      <w:pPr>
        <w:ind w:left="720"/>
      </w:pPr>
      <w:r w:rsidRPr="00A87FE4">
        <w:t xml:space="preserve">8. </w:t>
      </w:r>
      <w:proofErr w:type="spellStart"/>
      <w:r w:rsidRPr="00A87FE4">
        <w:t>Мюррей</w:t>
      </w:r>
      <w:proofErr w:type="spellEnd"/>
      <w:r w:rsidRPr="00A87FE4">
        <w:t xml:space="preserve">, Д.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учебник / Д. </w:t>
      </w:r>
      <w:proofErr w:type="spellStart"/>
      <w:r w:rsidRPr="00A87FE4">
        <w:t>Мюррей</w:t>
      </w:r>
      <w:proofErr w:type="spellEnd"/>
      <w:r w:rsidRPr="00A87FE4">
        <w:t xml:space="preserve">. </w:t>
      </w:r>
      <w:r w:rsidRPr="00A87FE4">
        <w:rPr>
          <w:color w:val="0070C0"/>
        </w:rPr>
        <w:t xml:space="preserve">– </w:t>
      </w:r>
      <w:r w:rsidRPr="00A87FE4">
        <w:t>М.: Лори, 2009.</w:t>
      </w:r>
      <w:r w:rsidRPr="00A87FE4">
        <w:rPr>
          <w:color w:val="0070C0"/>
        </w:rPr>
        <w:t xml:space="preserve"> –</w:t>
      </w:r>
      <w:r w:rsidRPr="00A87FE4">
        <w:t xml:space="preserve">712 </w:t>
      </w:r>
      <w:r w:rsidRPr="00A87FE4">
        <w:rPr>
          <w:lang w:val="en-US"/>
        </w:rPr>
        <w:t>c</w:t>
      </w:r>
      <w:r w:rsidRPr="00A87FE4">
        <w:t>.</w:t>
      </w:r>
    </w:p>
    <w:p w:rsidR="007C1153" w:rsidRPr="00A87FE4" w:rsidRDefault="007C1153" w:rsidP="003A7AF3">
      <w:pPr>
        <w:ind w:left="720"/>
      </w:pPr>
      <w:r w:rsidRPr="00A87FE4">
        <w:t xml:space="preserve">9. Сологуб, А.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2007. Технология трехмерного моделирования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А. Сологуб, З. </w:t>
      </w:r>
      <w:proofErr w:type="spellStart"/>
      <w:r w:rsidRPr="00A87FE4">
        <w:t>Сабирова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СПб</w:t>
      </w:r>
      <w:proofErr w:type="gramStart"/>
      <w:r w:rsidRPr="00A87FE4">
        <w:t xml:space="preserve">.: </w:t>
      </w:r>
      <w:proofErr w:type="gramEnd"/>
      <w:r w:rsidRPr="00A87FE4">
        <w:t xml:space="preserve">БХВ-Петербург, 2007. </w:t>
      </w:r>
      <w:r w:rsidRPr="00A87FE4">
        <w:rPr>
          <w:color w:val="0070C0"/>
        </w:rPr>
        <w:t xml:space="preserve">– </w:t>
      </w:r>
      <w:r w:rsidRPr="00A87FE4">
        <w:t>333 с.</w:t>
      </w:r>
    </w:p>
    <w:p w:rsidR="007C1153" w:rsidRPr="00A87FE4" w:rsidRDefault="007C1153" w:rsidP="003A7AF3">
      <w:pPr>
        <w:ind w:leftChars="295" w:left="709" w:rightChars="-1" w:right="-2" w:hanging="1"/>
        <w:contextualSpacing/>
      </w:pPr>
      <w:r w:rsidRPr="00A87FE4">
        <w:t xml:space="preserve">10. Островский М. С. Программирование обработки деталей горных машин на станках ЧПУ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М. С. Островский, В. У. </w:t>
      </w:r>
      <w:proofErr w:type="spellStart"/>
      <w:r w:rsidRPr="00A87FE4">
        <w:t>Мнацаканян</w:t>
      </w:r>
      <w:proofErr w:type="spellEnd"/>
      <w:r w:rsidRPr="00A87FE4">
        <w:t xml:space="preserve">, В. А. Тимирязев. </w:t>
      </w:r>
      <w:r w:rsidRPr="00A87FE4">
        <w:rPr>
          <w:color w:val="0070C0"/>
        </w:rPr>
        <w:t>–</w:t>
      </w:r>
      <w:r w:rsidRPr="00A87FE4">
        <w:t xml:space="preserve">  Москва,2009.</w:t>
      </w:r>
      <w:r w:rsidRPr="00A87FE4">
        <w:rPr>
          <w:color w:val="0070C0"/>
          <w:spacing w:val="-4"/>
        </w:rPr>
        <w:t xml:space="preserve"> – </w:t>
      </w:r>
      <w:r w:rsidRPr="00A87FE4">
        <w:t>226 с.</w:t>
      </w:r>
    </w:p>
    <w:p w:rsidR="007C1153" w:rsidRPr="00A87FE4" w:rsidRDefault="007C1153" w:rsidP="003A7AF3">
      <w:pPr>
        <w:ind w:leftChars="295" w:left="709" w:right="-2" w:hanging="1"/>
        <w:contextualSpacing/>
      </w:pPr>
      <w:r w:rsidRPr="00A87FE4">
        <w:t xml:space="preserve">11. </w:t>
      </w:r>
      <w:proofErr w:type="spellStart"/>
      <w:r w:rsidRPr="00A87FE4">
        <w:t>Сосонкин</w:t>
      </w:r>
      <w:proofErr w:type="spellEnd"/>
      <w:r w:rsidRPr="00A87FE4">
        <w:t xml:space="preserve"> В. Л. Программирование систем числового программного управления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 xml:space="preserve">учебное пособие  /  В. Л. </w:t>
      </w:r>
      <w:proofErr w:type="spellStart"/>
      <w:r w:rsidRPr="00A87FE4">
        <w:t>Сосонкин</w:t>
      </w:r>
      <w:proofErr w:type="spellEnd"/>
      <w:r w:rsidRPr="00A87FE4">
        <w:t xml:space="preserve">, Г. М. Мартинов. </w:t>
      </w:r>
      <w:r w:rsidRPr="00A87FE4">
        <w:rPr>
          <w:color w:val="0070C0"/>
        </w:rPr>
        <w:t xml:space="preserve">– </w:t>
      </w:r>
      <w:r w:rsidRPr="00A87FE4">
        <w:t xml:space="preserve"> Москва, Логос, 2008.</w:t>
      </w:r>
      <w:r w:rsidRPr="00A87FE4">
        <w:rPr>
          <w:color w:val="0070C0"/>
          <w:spacing w:val="-4"/>
        </w:rPr>
        <w:t xml:space="preserve"> – </w:t>
      </w:r>
      <w:r w:rsidRPr="00A87FE4">
        <w:t>341 с.</w:t>
      </w:r>
    </w:p>
    <w:p w:rsidR="007C1153" w:rsidRPr="00A87FE4" w:rsidRDefault="007C1153" w:rsidP="003A7AF3">
      <w:pPr>
        <w:ind w:left="720"/>
      </w:pPr>
      <w:r w:rsidRPr="00A87FE4">
        <w:t xml:space="preserve">12. </w:t>
      </w:r>
      <w:proofErr w:type="spellStart"/>
      <w:r w:rsidRPr="00A87FE4">
        <w:t>Бунаков</w:t>
      </w:r>
      <w:proofErr w:type="spellEnd"/>
      <w:r w:rsidRPr="00A87FE4">
        <w:t xml:space="preserve"> П. Ю. Сквозное проектирование в </w:t>
      </w:r>
      <w:r w:rsidRPr="00A87FE4">
        <w:rPr>
          <w:lang w:val="en-US"/>
        </w:rPr>
        <w:t>T</w:t>
      </w:r>
      <w:r w:rsidRPr="00A87FE4">
        <w:t>-</w:t>
      </w:r>
      <w:r w:rsidRPr="00A87FE4">
        <w:rPr>
          <w:lang w:val="en-US"/>
        </w:rPr>
        <w:t>FLEX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П. Ю. </w:t>
      </w:r>
      <w:r w:rsidRPr="00A87FE4">
        <w:rPr>
          <w:rFonts w:ascii="Lucida Sans Unicode" w:hAnsi="Lucida Sans Unicode" w:cs="Lucida Sans Unicode"/>
        </w:rPr>
        <w:t xml:space="preserve"> </w:t>
      </w:r>
      <w:proofErr w:type="spellStart"/>
      <w:r w:rsidRPr="00A87FE4">
        <w:t>Бунаков</w:t>
      </w:r>
      <w:proofErr w:type="spellEnd"/>
      <w:r w:rsidRPr="00A87FE4">
        <w:t xml:space="preserve">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М.: ДМК Пресс, 2009.</w:t>
      </w:r>
      <w:r w:rsidRPr="00A87FE4">
        <w:rPr>
          <w:color w:val="0070C0"/>
        </w:rPr>
        <w:t xml:space="preserve"> – </w:t>
      </w:r>
      <w:r w:rsidRPr="00A87FE4">
        <w:t>394 с.</w:t>
      </w:r>
    </w:p>
    <w:p w:rsidR="00B14441" w:rsidRPr="00003631" w:rsidRDefault="00B14441" w:rsidP="003A7AF3">
      <w:pPr>
        <w:spacing w:before="60" w:after="60"/>
        <w:ind w:left="964"/>
        <w:jc w:val="both"/>
        <w:rPr>
          <w:b/>
          <w:iCs/>
        </w:rPr>
      </w:pPr>
    </w:p>
    <w:p w:rsidR="00F02B66" w:rsidRDefault="00F02B66" w:rsidP="003A7AF3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>
        <w:tab/>
        <w:t xml:space="preserve">    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9.1.2.</w:t>
      </w:r>
      <w:r w:rsidR="0017445E" w:rsidRPr="00F9105C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D6579C" w:rsidRPr="00A87FE4" w:rsidRDefault="00D6579C" w:rsidP="003A7AF3">
      <w:pPr>
        <w:ind w:left="720"/>
        <w:rPr>
          <w:lang w:eastAsia="ru-RU"/>
        </w:rPr>
      </w:pPr>
      <w:r w:rsidRPr="00A87FE4">
        <w:t xml:space="preserve">1. Шпур Г. Автоматизация проектирования в машиностроении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Г. Шпур, Ф. </w:t>
      </w:r>
      <w:proofErr w:type="spellStart"/>
      <w:r w:rsidRPr="00A87FE4">
        <w:t>Краузе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</w:t>
      </w:r>
      <w:proofErr w:type="spellStart"/>
      <w:r w:rsidRPr="00A87FE4">
        <w:t>М.:Машиностроение</w:t>
      </w:r>
      <w:proofErr w:type="spellEnd"/>
      <w:r w:rsidRPr="00A87FE4">
        <w:t>, 1988.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 </w:t>
      </w:r>
      <w:r w:rsidRPr="00A87FE4">
        <w:t>643 с.</w:t>
      </w:r>
    </w:p>
    <w:p w:rsidR="00D6579C" w:rsidRPr="00A87FE4" w:rsidRDefault="00D6579C" w:rsidP="003A7AF3">
      <w:pPr>
        <w:ind w:left="720"/>
      </w:pPr>
      <w:r w:rsidRPr="00A87FE4">
        <w:lastRenderedPageBreak/>
        <w:t xml:space="preserve">2. </w:t>
      </w:r>
      <w:proofErr w:type="spellStart"/>
      <w:r w:rsidRPr="00A87FE4">
        <w:t>Грувер</w:t>
      </w:r>
      <w:proofErr w:type="spellEnd"/>
      <w:r w:rsidRPr="00A87FE4">
        <w:t xml:space="preserve"> М. САПР и автоматизация производства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 /  М. </w:t>
      </w:r>
      <w:proofErr w:type="spellStart"/>
      <w:r w:rsidRPr="00A87FE4">
        <w:t>Грувер</w:t>
      </w:r>
      <w:proofErr w:type="spellEnd"/>
      <w:r w:rsidRPr="00A87FE4">
        <w:t xml:space="preserve">, З. </w:t>
      </w:r>
      <w:proofErr w:type="spellStart"/>
      <w:r w:rsidRPr="00A87FE4">
        <w:t>Зиммерс</w:t>
      </w:r>
      <w:proofErr w:type="spellEnd"/>
      <w:r w:rsidRPr="00A87FE4">
        <w:t xml:space="preserve">. </w:t>
      </w:r>
      <w:r w:rsidRPr="00A87FE4">
        <w:rPr>
          <w:color w:val="0070C0"/>
        </w:rPr>
        <w:t>–</w:t>
      </w:r>
      <w:r w:rsidRPr="00A87FE4">
        <w:t xml:space="preserve"> М.: Мир, 1987.</w:t>
      </w:r>
      <w:r w:rsidRPr="00A87FE4">
        <w:rPr>
          <w:rFonts w:ascii="Courier New" w:hAnsi="Courier New" w:cs="Courier New"/>
          <w:color w:val="0070C0"/>
          <w:sz w:val="20"/>
          <w:szCs w:val="20"/>
        </w:rPr>
        <w:t xml:space="preserve"> –</w:t>
      </w:r>
      <w:r w:rsidRPr="00A87FE4">
        <w:t xml:space="preserve">502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3. </w:t>
      </w:r>
      <w:proofErr w:type="spellStart"/>
      <w:r w:rsidRPr="00A87FE4">
        <w:t>Рон</w:t>
      </w:r>
      <w:proofErr w:type="spellEnd"/>
      <w:r w:rsidRPr="00A87FE4">
        <w:t xml:space="preserve"> </w:t>
      </w:r>
      <w:proofErr w:type="spellStart"/>
      <w:r w:rsidRPr="00A87FE4">
        <w:t>Хауз</w:t>
      </w:r>
      <w:proofErr w:type="spellEnd"/>
      <w:r w:rsidRPr="00A87FE4">
        <w:t xml:space="preserve"> Использование </w:t>
      </w:r>
      <w:r w:rsidRPr="00A87FE4">
        <w:rPr>
          <w:lang w:val="en-US"/>
        </w:rPr>
        <w:t>AutoCAD</w:t>
      </w:r>
      <w:r w:rsidRPr="00A87FE4">
        <w:t xml:space="preserve"> 2000 </w:t>
      </w:r>
      <w:r w:rsidRPr="00A87FE4">
        <w:rPr>
          <w:lang w:eastAsia="ru-RU"/>
        </w:rPr>
        <w:t>[Текст]</w:t>
      </w:r>
      <w:r w:rsidRPr="00A87FE4">
        <w:t>: 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</w:t>
      </w:r>
      <w:r w:rsidRPr="00A87FE4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A87FE4">
        <w:t>Хауз</w:t>
      </w:r>
      <w:proofErr w:type="spellEnd"/>
      <w:r w:rsidRPr="00A87FE4">
        <w:t xml:space="preserve"> </w:t>
      </w:r>
      <w:proofErr w:type="spellStart"/>
      <w:r w:rsidRPr="00A87FE4">
        <w:t>Рон</w:t>
      </w:r>
      <w:proofErr w:type="spellEnd"/>
      <w:r w:rsidRPr="00A87FE4">
        <w:t xml:space="preserve">. </w:t>
      </w:r>
      <w:r w:rsidRPr="00A87FE4">
        <w:rPr>
          <w:rFonts w:ascii="Courier New" w:hAnsi="Courier New" w:cs="Courier New"/>
          <w:color w:val="0070C0"/>
          <w:sz w:val="20"/>
          <w:szCs w:val="20"/>
        </w:rPr>
        <w:t>–</w:t>
      </w:r>
      <w:r w:rsidRPr="00A87FE4">
        <w:t xml:space="preserve"> М.: Издательский дом “Вильямс”, 2000. </w:t>
      </w:r>
      <w:r w:rsidRPr="00A87FE4">
        <w:rPr>
          <w:color w:val="0070C0"/>
        </w:rPr>
        <w:t>–</w:t>
      </w:r>
      <w:r w:rsidRPr="00A87FE4">
        <w:t xml:space="preserve"> 832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4.Ткачев Д. </w:t>
      </w:r>
      <w:r w:rsidRPr="00A87FE4">
        <w:rPr>
          <w:lang w:val="en-US"/>
        </w:rPr>
        <w:t>AutoCAD</w:t>
      </w:r>
      <w:r w:rsidRPr="00A87FE4">
        <w:t xml:space="preserve"> 2004 </w:t>
      </w:r>
      <w:r w:rsidRPr="00A87FE4">
        <w:rPr>
          <w:lang w:eastAsia="ru-RU"/>
        </w:rPr>
        <w:t>[Текст]</w:t>
      </w:r>
      <w:r w:rsidRPr="00A87FE4">
        <w:t xml:space="preserve">: Самоучитель / Д. А. Ткачев. </w:t>
      </w:r>
      <w:r w:rsidRPr="00A87FE4">
        <w:rPr>
          <w:color w:val="0070C0"/>
        </w:rPr>
        <w:t xml:space="preserve">– </w:t>
      </w:r>
      <w:r w:rsidRPr="00A87FE4">
        <w:t xml:space="preserve">Киев: </w:t>
      </w:r>
      <w:r w:rsidRPr="00A87FE4">
        <w:rPr>
          <w:lang w:val="en-US"/>
        </w:rPr>
        <w:t>BHV</w:t>
      </w:r>
      <w:r w:rsidRPr="00A87FE4">
        <w:t xml:space="preserve">; </w:t>
      </w:r>
      <w:proofErr w:type="gramStart"/>
      <w:r w:rsidRPr="00A87FE4">
        <w:t>СПб.:</w:t>
      </w:r>
      <w:proofErr w:type="gramEnd"/>
      <w:r w:rsidRPr="00A87FE4">
        <w:t xml:space="preserve"> Питер, 2004.</w:t>
      </w:r>
      <w:r w:rsidRPr="00A87FE4">
        <w:rPr>
          <w:color w:val="0070C0"/>
        </w:rPr>
        <w:t xml:space="preserve">– </w:t>
      </w:r>
      <w:r w:rsidRPr="00A87FE4">
        <w:t xml:space="preserve">432 </w:t>
      </w:r>
      <w:r w:rsidRPr="00A87FE4">
        <w:rPr>
          <w:lang w:val="en-US"/>
        </w:rPr>
        <w:t>c</w:t>
      </w:r>
      <w:r w:rsidRPr="00A87FE4">
        <w:t>.</w:t>
      </w:r>
    </w:p>
    <w:p w:rsidR="00D6579C" w:rsidRPr="00A87FE4" w:rsidRDefault="00D6579C" w:rsidP="003A7AF3">
      <w:pPr>
        <w:ind w:left="720"/>
      </w:pPr>
      <w:r w:rsidRPr="00A87FE4">
        <w:t xml:space="preserve">5. </w:t>
      </w:r>
      <w:proofErr w:type="spellStart"/>
      <w:r w:rsidRPr="00A87FE4">
        <w:t>Дударева</w:t>
      </w:r>
      <w:proofErr w:type="spellEnd"/>
      <w:r w:rsidRPr="00A87FE4">
        <w:t xml:space="preserve"> Н. </w:t>
      </w:r>
      <w:r w:rsidRPr="00A87FE4">
        <w:rPr>
          <w:lang w:val="en-US"/>
        </w:rPr>
        <w:t>Solid</w:t>
      </w:r>
      <w:r w:rsidRPr="00A87FE4">
        <w:t xml:space="preserve"> </w:t>
      </w:r>
      <w:r w:rsidRPr="00A87FE4">
        <w:rPr>
          <w:lang w:val="en-US"/>
        </w:rPr>
        <w:t>Works</w:t>
      </w:r>
      <w:r w:rsidRPr="00A87FE4">
        <w:t xml:space="preserve"> 2006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t>учеб</w:t>
      </w:r>
      <w:proofErr w:type="gramStart"/>
      <w:r w:rsidRPr="00A87FE4">
        <w:t>.</w:t>
      </w:r>
      <w:proofErr w:type="gramEnd"/>
      <w:r w:rsidRPr="00A87FE4">
        <w:t xml:space="preserve"> </w:t>
      </w:r>
      <w:proofErr w:type="gramStart"/>
      <w:r w:rsidRPr="00A87FE4">
        <w:t>п</w:t>
      </w:r>
      <w:proofErr w:type="gramEnd"/>
      <w:r w:rsidRPr="00A87FE4">
        <w:t xml:space="preserve">особие / Н. </w:t>
      </w:r>
      <w:proofErr w:type="spellStart"/>
      <w:r w:rsidRPr="00A87FE4">
        <w:t>Дударева</w:t>
      </w:r>
      <w:proofErr w:type="spellEnd"/>
      <w:r w:rsidRPr="00A87FE4">
        <w:t xml:space="preserve">, С. </w:t>
      </w:r>
      <w:proofErr w:type="spellStart"/>
      <w:r w:rsidRPr="00A87FE4">
        <w:t>Загайло</w:t>
      </w:r>
      <w:proofErr w:type="spellEnd"/>
      <w:r w:rsidRPr="00A87FE4">
        <w:t xml:space="preserve">.  </w:t>
      </w:r>
      <w:r w:rsidRPr="00A87FE4">
        <w:rPr>
          <w:color w:val="0070C0"/>
        </w:rPr>
        <w:t>–</w:t>
      </w:r>
    </w:p>
    <w:p w:rsidR="00D6579C" w:rsidRPr="00A87FE4" w:rsidRDefault="00D6579C" w:rsidP="003A7AF3">
      <w:pPr>
        <w:ind w:left="720"/>
      </w:pP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2006.</w:t>
      </w:r>
      <w:r w:rsidRPr="00A87FE4">
        <w:rPr>
          <w:color w:val="0070C0"/>
        </w:rPr>
        <w:t xml:space="preserve"> – </w:t>
      </w:r>
      <w:r w:rsidRPr="00A87FE4">
        <w:t>318 с.</w:t>
      </w:r>
    </w:p>
    <w:p w:rsidR="00D6579C" w:rsidRPr="00A87FE4" w:rsidRDefault="00D6579C" w:rsidP="003A7AF3">
      <w:pPr>
        <w:ind w:left="720"/>
      </w:pPr>
      <w:r w:rsidRPr="00A87FE4">
        <w:t xml:space="preserve">6. Кудрявцев Е. М.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. Программирование в </w:t>
      </w:r>
      <w:r w:rsidRPr="00A87FE4">
        <w:rPr>
          <w:lang w:val="en-US"/>
        </w:rPr>
        <w:t>AutoCAD</w:t>
      </w:r>
      <w:r w:rsidRPr="00A87FE4">
        <w:t xml:space="preserve"> 14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Е. М. Кудрявцев.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М</w:t>
      </w:r>
      <w:proofErr w:type="gramStart"/>
      <w:r w:rsidRPr="00A87FE4">
        <w:t xml:space="preserve">,: </w:t>
      </w:r>
      <w:proofErr w:type="gramEnd"/>
      <w:r w:rsidRPr="00A87FE4">
        <w:t>ДМК, 1999.</w:t>
      </w:r>
      <w:r w:rsidRPr="00A87FE4">
        <w:rPr>
          <w:color w:val="0070C0"/>
        </w:rPr>
        <w:t xml:space="preserve"> – </w:t>
      </w:r>
      <w:r w:rsidRPr="00A87FE4">
        <w:t>365 с.</w:t>
      </w:r>
    </w:p>
    <w:p w:rsidR="00D6579C" w:rsidRPr="00A87FE4" w:rsidRDefault="00D6579C" w:rsidP="003A7AF3">
      <w:pPr>
        <w:ind w:left="720"/>
      </w:pPr>
      <w:r w:rsidRPr="00A87FE4">
        <w:t xml:space="preserve">7. Полещук Н. Н. </w:t>
      </w:r>
      <w:r w:rsidRPr="00A87FE4">
        <w:rPr>
          <w:lang w:val="en-US"/>
        </w:rPr>
        <w:t>Visual</w:t>
      </w:r>
      <w:r w:rsidRPr="00A87FE4">
        <w:t xml:space="preserve"> </w:t>
      </w:r>
      <w:r w:rsidRPr="00A87FE4">
        <w:rPr>
          <w:lang w:val="en-US"/>
        </w:rPr>
        <w:t>LISP</w:t>
      </w:r>
      <w:r w:rsidRPr="00A87FE4">
        <w:t xml:space="preserve"> и секреты адаптации </w:t>
      </w:r>
      <w:r w:rsidRPr="00A87FE4">
        <w:rPr>
          <w:lang w:val="en-US"/>
        </w:rPr>
        <w:t>AutoCAD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 xml:space="preserve">: </w:t>
      </w:r>
      <w:r w:rsidRPr="00A87FE4">
        <w:rPr>
          <w:lang w:eastAsia="ru-RU"/>
        </w:rPr>
        <w:t xml:space="preserve">монография </w:t>
      </w:r>
      <w:r w:rsidRPr="00A87FE4">
        <w:t xml:space="preserve">/ Н. Н. Полещук.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СПб</w:t>
      </w:r>
      <w:proofErr w:type="gramStart"/>
      <w:r w:rsidRPr="00A87FE4">
        <w:t xml:space="preserve">.: </w:t>
      </w:r>
      <w:proofErr w:type="gramEnd"/>
      <w:r w:rsidRPr="00A87FE4">
        <w:t>БХВ-Петербург, 2001.</w:t>
      </w:r>
      <w:r w:rsidRPr="00A87FE4">
        <w:rPr>
          <w:color w:val="0070C0"/>
        </w:rPr>
        <w:t xml:space="preserve"> – </w:t>
      </w:r>
      <w:r w:rsidRPr="00A87FE4">
        <w:t>576 с.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9340C8" w:rsidRPr="009340C8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</w:p>
    <w:p w:rsidR="009458CE" w:rsidRPr="00A87FE4" w:rsidRDefault="009458CE" w:rsidP="009458CE">
      <w:pPr>
        <w:spacing w:before="60" w:after="60"/>
        <w:ind w:left="851" w:hanging="142"/>
        <w:rPr>
          <w:iCs/>
        </w:rPr>
      </w:pPr>
      <w:r w:rsidRPr="00A87FE4">
        <w:t xml:space="preserve">1. </w:t>
      </w:r>
      <w:proofErr w:type="spellStart"/>
      <w:r w:rsidRPr="00A87FE4">
        <w:t>Куреннов</w:t>
      </w:r>
      <w:proofErr w:type="spellEnd"/>
      <w:r w:rsidRPr="00A87FE4">
        <w:t xml:space="preserve"> Д. В. Моделирование конструкций и производство чертежей в среде графического пакета 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>Екатеринбург, УрФУ, 2013.</w:t>
      </w:r>
      <w:r w:rsidRPr="00A87FE4">
        <w:rPr>
          <w:color w:val="0070C0"/>
          <w:spacing w:val="-4"/>
        </w:rPr>
        <w:t xml:space="preserve"> – </w:t>
      </w:r>
      <w:r w:rsidRPr="00A87FE4">
        <w:t>74 с.</w:t>
      </w:r>
    </w:p>
    <w:p w:rsidR="009458CE" w:rsidRPr="00A87FE4" w:rsidRDefault="009458CE" w:rsidP="009458CE">
      <w:pPr>
        <w:ind w:left="851" w:hanging="142"/>
      </w:pPr>
      <w:r w:rsidRPr="00A87FE4">
        <w:t xml:space="preserve">2. </w:t>
      </w:r>
      <w:proofErr w:type="spellStart"/>
      <w:r w:rsidRPr="00A87FE4">
        <w:t>Куреннов</w:t>
      </w:r>
      <w:proofErr w:type="spellEnd"/>
      <w:r w:rsidRPr="00A87FE4">
        <w:t xml:space="preserve"> Д. В. Разработка </w:t>
      </w:r>
      <w:r w:rsidRPr="00A87FE4">
        <w:rPr>
          <w:lang w:val="en-US"/>
        </w:rPr>
        <w:t>VBA</w:t>
      </w:r>
      <w:r w:rsidRPr="00A87FE4">
        <w:t>-приложений в «</w:t>
      </w:r>
      <w:r w:rsidRPr="00A87FE4">
        <w:rPr>
          <w:lang w:val="en-US"/>
        </w:rPr>
        <w:t>SolidWorks</w:t>
      </w:r>
      <w:r w:rsidRPr="00A87FE4">
        <w:t xml:space="preserve"> </w:t>
      </w:r>
      <w:r w:rsidRPr="00A87FE4">
        <w:rPr>
          <w:lang w:eastAsia="ru-RU"/>
        </w:rPr>
        <w:t>[Текст]</w:t>
      </w:r>
      <w:r w:rsidRPr="00A87FE4">
        <w:rPr>
          <w:color w:val="000000"/>
        </w:rPr>
        <w:t>:</w:t>
      </w:r>
      <w:r w:rsidRPr="00A87FE4">
        <w:t xml:space="preserve"> учебно-методическое пособие / Д. В. </w:t>
      </w:r>
      <w:proofErr w:type="spellStart"/>
      <w:r w:rsidRPr="00A87FE4">
        <w:t>Куреннов</w:t>
      </w:r>
      <w:proofErr w:type="spellEnd"/>
      <w:r w:rsidRPr="00A87FE4">
        <w:t xml:space="preserve">, В. И., Кондратьев.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t xml:space="preserve">Екатеринбург, УрФУ, 2013. </w:t>
      </w:r>
      <w:r w:rsidRPr="00A87FE4">
        <w:rPr>
          <w:color w:val="0070C0"/>
          <w:spacing w:val="-4"/>
        </w:rPr>
        <w:t xml:space="preserve">– </w:t>
      </w:r>
      <w:r w:rsidRPr="00A87FE4">
        <w:t>72 с.</w:t>
      </w:r>
    </w:p>
    <w:p w:rsidR="009458CE" w:rsidRPr="00A87FE4" w:rsidRDefault="009458CE" w:rsidP="009458CE">
      <w:pPr>
        <w:pStyle w:val="ae"/>
        <w:ind w:left="851" w:hanging="142"/>
        <w:jc w:val="both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3.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: Сборник лабораторных работ по дисциплине “Компьютерная графика”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изд. ИПК УГТУ, 2001. </w:t>
      </w:r>
      <w:r w:rsidRPr="00A87FE4">
        <w:rPr>
          <w:color w:val="0070C0"/>
          <w:spacing w:val="-4"/>
        </w:rPr>
        <w:t>–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 xml:space="preserve"> 29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4. Кондратьев В. И.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proofErr w:type="gramStart"/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A87FE4">
        <w:rPr>
          <w:rFonts w:ascii="Times New Roman" w:hAnsi="Times New Roman" w:cs="Times New Roman"/>
          <w:sz w:val="24"/>
          <w:szCs w:val="24"/>
        </w:rPr>
        <w:t xml:space="preserve">катеринбург, изд. ИПК УГТУ, 2001.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pacing w:val="-4"/>
          <w:sz w:val="24"/>
          <w:szCs w:val="24"/>
        </w:rPr>
        <w:t>36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5. Кондратьев В. И. Трехмерные объекты в САПР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методические указания по дисциплине “Компьютерная графика” / В. И., Кондратьев, Н. Д. Старостин. </w:t>
      </w:r>
      <w:r w:rsidRPr="00A87FE4">
        <w:rPr>
          <w:rFonts w:ascii="Lucida Sans Unicode" w:hAnsi="Lucida Sans Unicode" w:cs="Lucida Sans Unicode"/>
        </w:rPr>
        <w:t xml:space="preserve">- </w:t>
      </w:r>
      <w:r w:rsidRPr="00A87FE4">
        <w:rPr>
          <w:rFonts w:ascii="Times New Roman" w:hAnsi="Times New Roman" w:cs="Times New Roman"/>
          <w:sz w:val="24"/>
          <w:szCs w:val="24"/>
        </w:rPr>
        <w:t>Екатеринбург, изд. ИПК УГТУ, 2001.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40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6. Кондратьев В. И. Трехмерное моделирование в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>”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A87FE4">
        <w:rPr>
          <w:rFonts w:ascii="Times New Roman" w:hAnsi="Times New Roman" w:cs="Times New Roman"/>
          <w:sz w:val="24"/>
          <w:szCs w:val="24"/>
        </w:rPr>
        <w:t xml:space="preserve"> методические указания по дисциплине “Инженерная графика”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Екатеринбург, УрФУ, 2011.</w:t>
      </w:r>
      <w:r w:rsidRPr="00A87FE4">
        <w:rPr>
          <w:color w:val="0070C0"/>
          <w:spacing w:val="-4"/>
        </w:rPr>
        <w:t xml:space="preserve"> – </w:t>
      </w:r>
      <w:r w:rsidRPr="00A87FE4">
        <w:rPr>
          <w:rFonts w:ascii="Times New Roman" w:hAnsi="Times New Roman" w:cs="Times New Roman"/>
          <w:sz w:val="24"/>
          <w:szCs w:val="24"/>
        </w:rPr>
        <w:t xml:space="preserve">59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87FE4">
        <w:rPr>
          <w:rFonts w:ascii="Times New Roman" w:hAnsi="Times New Roman" w:cs="Times New Roman"/>
          <w:sz w:val="24"/>
          <w:szCs w:val="24"/>
        </w:rPr>
        <w:t>.</w:t>
      </w:r>
    </w:p>
    <w:p w:rsidR="009458CE" w:rsidRPr="00A87FE4" w:rsidRDefault="009458CE" w:rsidP="009458CE">
      <w:pPr>
        <w:widowControl w:val="0"/>
        <w:autoSpaceDE w:val="0"/>
        <w:autoSpaceDN w:val="0"/>
        <w:adjustRightInd w:val="0"/>
        <w:ind w:left="851" w:hanging="142"/>
        <w:jc w:val="both"/>
      </w:pPr>
      <w:r w:rsidRPr="00A87FE4">
        <w:t xml:space="preserve">7. Кондратьев В. И. Разработка приложений в среде графического пакета </w:t>
      </w:r>
      <w:r w:rsidRPr="00A87FE4">
        <w:rPr>
          <w:lang w:val="en-US"/>
        </w:rPr>
        <w:t>AutoCAD</w:t>
      </w:r>
      <w:r w:rsidRPr="00A87FE4">
        <w:t xml:space="preserve"> с применением языка </w:t>
      </w:r>
      <w:proofErr w:type="spellStart"/>
      <w:r w:rsidRPr="00A87FE4">
        <w:rPr>
          <w:lang w:val="en-US"/>
        </w:rPr>
        <w:t>AutoLISP</w:t>
      </w:r>
      <w:proofErr w:type="spellEnd"/>
      <w:r w:rsidRPr="00A87FE4">
        <w:t xml:space="preserve"> [Текст</w:t>
      </w:r>
      <w:r w:rsidRPr="00A87FE4">
        <w:rPr>
          <w:lang w:eastAsia="ru-RU"/>
        </w:rPr>
        <w:t>]</w:t>
      </w:r>
      <w:r w:rsidRPr="00A87FE4">
        <w:rPr>
          <w:color w:val="000000"/>
        </w:rPr>
        <w:t xml:space="preserve">: </w:t>
      </w:r>
      <w:r w:rsidRPr="00A87FE4">
        <w:t xml:space="preserve">методические указания по дисциплине “Компьютерная графика” / В. И. Кондратьев, Д. В. </w:t>
      </w:r>
      <w:proofErr w:type="spellStart"/>
      <w:r w:rsidRPr="00A87FE4">
        <w:t>Куреннов</w:t>
      </w:r>
      <w:proofErr w:type="spellEnd"/>
      <w:r w:rsidRPr="00A87FE4">
        <w:t xml:space="preserve">. </w:t>
      </w:r>
      <w:r w:rsidRPr="00A87FE4">
        <w:rPr>
          <w:color w:val="0070C0"/>
          <w:spacing w:val="-4"/>
        </w:rPr>
        <w:t>–</w:t>
      </w:r>
      <w:r w:rsidRPr="00A87FE4">
        <w:t xml:space="preserve"> ГОУ ВПО УГТУ-УПИ, 2005.</w:t>
      </w:r>
      <w:r w:rsidRPr="00A87FE4">
        <w:rPr>
          <w:color w:val="0070C0"/>
          <w:spacing w:val="-4"/>
        </w:rPr>
        <w:t xml:space="preserve"> – </w:t>
      </w:r>
      <w:r w:rsidRPr="00A87FE4">
        <w:t>64 с.</w:t>
      </w:r>
    </w:p>
    <w:p w:rsidR="009458CE" w:rsidRPr="00A87FE4" w:rsidRDefault="009458CE" w:rsidP="009458CE">
      <w:pPr>
        <w:pStyle w:val="ae"/>
        <w:ind w:left="851" w:hanging="142"/>
        <w:rPr>
          <w:rFonts w:ascii="Times New Roman" w:hAnsi="Times New Roman" w:cs="Times New Roman"/>
          <w:sz w:val="24"/>
          <w:szCs w:val="24"/>
        </w:rPr>
      </w:pPr>
      <w:r w:rsidRPr="00A87FE4">
        <w:rPr>
          <w:rFonts w:ascii="Times New Roman" w:hAnsi="Times New Roman" w:cs="Times New Roman"/>
          <w:sz w:val="24"/>
          <w:szCs w:val="24"/>
        </w:rPr>
        <w:t xml:space="preserve">8. Кондратьев В. И. Разработка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VBA</w:t>
      </w:r>
      <w:r w:rsidRPr="00A87FE4">
        <w:rPr>
          <w:rFonts w:ascii="Times New Roman" w:hAnsi="Times New Roman" w:cs="Times New Roman"/>
          <w:sz w:val="24"/>
          <w:szCs w:val="24"/>
        </w:rPr>
        <w:t xml:space="preserve">-приложений в среде </w:t>
      </w:r>
      <w:r w:rsidRPr="00A87FE4">
        <w:rPr>
          <w:rFonts w:ascii="Times New Roman" w:hAnsi="Times New Roman" w:cs="Times New Roman"/>
          <w:sz w:val="24"/>
          <w:szCs w:val="24"/>
          <w:lang w:val="en-US"/>
        </w:rPr>
        <w:t>AutoCAD</w:t>
      </w:r>
      <w:r w:rsidRPr="00A87FE4">
        <w:rPr>
          <w:rFonts w:ascii="Times New Roman" w:hAnsi="Times New Roman" w:cs="Times New Roman"/>
          <w:sz w:val="24"/>
          <w:szCs w:val="24"/>
        </w:rPr>
        <w:t xml:space="preserve"> [Текст]</w:t>
      </w:r>
      <w:r w:rsidRPr="00A87FE4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87FE4">
        <w:rPr>
          <w:rFonts w:ascii="Times New Roman" w:hAnsi="Times New Roman" w:cs="Times New Roman"/>
          <w:sz w:val="24"/>
          <w:szCs w:val="24"/>
        </w:rPr>
        <w:t xml:space="preserve">учебно-методическое пособие / В. И.,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rPr>
          <w:rFonts w:ascii="Times New Roman" w:hAnsi="Times New Roman" w:cs="Times New Roman"/>
          <w:sz w:val="24"/>
          <w:szCs w:val="24"/>
        </w:rPr>
        <w:t xml:space="preserve">  ГОУ ВПО УГТУ-УПИ, 2006. </w:t>
      </w:r>
      <w:r w:rsidRPr="00A87FE4">
        <w:rPr>
          <w:color w:val="0070C0"/>
          <w:spacing w:val="-4"/>
        </w:rPr>
        <w:t xml:space="preserve">– </w:t>
      </w:r>
      <w:r w:rsidRPr="00A87FE4">
        <w:rPr>
          <w:rFonts w:ascii="Times New Roman" w:hAnsi="Times New Roman" w:cs="Times New Roman"/>
          <w:sz w:val="24"/>
          <w:szCs w:val="24"/>
        </w:rPr>
        <w:t>68 с.</w:t>
      </w:r>
    </w:p>
    <w:p w:rsidR="00EE219D" w:rsidRPr="00A87FE4" w:rsidRDefault="00EE219D" w:rsidP="00014B2D">
      <w:pPr>
        <w:spacing w:line="360" w:lineRule="auto"/>
        <w:ind w:firstLine="720"/>
        <w:jc w:val="both"/>
      </w:pPr>
    </w:p>
    <w:p w:rsidR="009A3994" w:rsidRPr="009A3994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1. САПР </w:t>
      </w:r>
      <w:r w:rsidRPr="00121589">
        <w:rPr>
          <w:iCs/>
          <w:lang w:val="en-US"/>
        </w:rPr>
        <w:t>AutoCAD</w:t>
      </w:r>
    </w:p>
    <w:p w:rsidR="009A3994" w:rsidRPr="00121589" w:rsidRDefault="009A3994" w:rsidP="009A3994">
      <w:pPr>
        <w:widowControl w:val="0"/>
        <w:autoSpaceDE w:val="0"/>
        <w:autoSpaceDN w:val="0"/>
        <w:adjustRightInd w:val="0"/>
        <w:ind w:left="1254"/>
        <w:rPr>
          <w:iCs/>
        </w:rPr>
      </w:pPr>
      <w:r w:rsidRPr="00121589">
        <w:rPr>
          <w:iCs/>
        </w:rPr>
        <w:t xml:space="preserve">2. САПР твердотельного геометрического моделирования </w:t>
      </w:r>
      <w:r w:rsidRPr="00121589">
        <w:rPr>
          <w:iCs/>
          <w:lang w:val="en-US"/>
        </w:rPr>
        <w:t>SolidWorks</w:t>
      </w:r>
      <w:r w:rsidRPr="00121589">
        <w:rPr>
          <w:iCs/>
        </w:rPr>
        <w:t>.</w:t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FE1F2D">
        <w:rPr>
          <w:b/>
          <w:iCs/>
        </w:rPr>
        <w:fldChar w:fldCharType="begin"/>
      </w:r>
      <w:r w:rsidR="005415D3" w:rsidRPr="001A2A99">
        <w:rPr>
          <w:b/>
          <w:iCs/>
        </w:rPr>
        <w:instrText>tc "</w:instrText>
      </w:r>
      <w:bookmarkStart w:id="13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13"/>
      <w:r w:rsidR="005415D3" w:rsidRPr="001A2A99">
        <w:rPr>
          <w:b/>
          <w:iCs/>
        </w:rPr>
        <w:instrText>" \f C \l 2</w:instrText>
      </w:r>
      <w:r w:rsidR="00FE1F2D">
        <w:rPr>
          <w:b/>
          <w:iCs/>
        </w:rPr>
        <w:fldChar w:fldCharType="end"/>
      </w:r>
    </w:p>
    <w:p w:rsidR="002A5D4E" w:rsidRDefault="00FB6D03" w:rsidP="00014B2D">
      <w:pPr>
        <w:spacing w:line="360" w:lineRule="auto"/>
        <w:ind w:firstLine="720"/>
        <w:jc w:val="both"/>
        <w:rPr>
          <w:iCs/>
          <w:lang w:val="en-US"/>
        </w:rPr>
      </w:pPr>
      <w:r w:rsidRPr="00F9105C">
        <w:rPr>
          <w:iCs/>
        </w:rPr>
        <w:tab/>
      </w:r>
      <w:r w:rsidRPr="0055163E">
        <w:rPr>
          <w:iCs/>
        </w:rPr>
        <w:t xml:space="preserve">СУБД </w:t>
      </w:r>
      <w:proofErr w:type="spellStart"/>
      <w:r w:rsidRPr="0055163E">
        <w:rPr>
          <w:iCs/>
          <w:lang w:val="en-US"/>
        </w:rPr>
        <w:t>Microsodt</w:t>
      </w:r>
      <w:proofErr w:type="spellEnd"/>
      <w:r w:rsidRPr="0055163E">
        <w:rPr>
          <w:iCs/>
          <w:lang w:val="en-US"/>
        </w:rPr>
        <w:t xml:space="preserve"> Access</w:t>
      </w:r>
    </w:p>
    <w:p w:rsidR="00FB1BC9" w:rsidRDefault="00FB1BC9" w:rsidP="00014B2D">
      <w:pPr>
        <w:spacing w:line="360" w:lineRule="auto"/>
        <w:ind w:firstLine="720"/>
        <w:jc w:val="both"/>
      </w:pPr>
    </w:p>
    <w:p w:rsidR="00FB1BC9" w:rsidRPr="00FB1BC9" w:rsidRDefault="002A5D4E" w:rsidP="00E76187">
      <w:pPr>
        <w:numPr>
          <w:ilvl w:val="1"/>
          <w:numId w:val="16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Электронные образовательные ресурсы</w:t>
      </w:r>
    </w:p>
    <w:p w:rsidR="006E0219" w:rsidRPr="00A87FE4" w:rsidRDefault="006E0219" w:rsidP="006E0219">
      <w:pPr>
        <w:widowControl w:val="0"/>
        <w:autoSpaceDE w:val="0"/>
        <w:autoSpaceDN w:val="0"/>
        <w:adjustRightInd w:val="0"/>
        <w:ind w:left="969"/>
      </w:pPr>
      <w:r w:rsidRPr="00A87FE4">
        <w:t xml:space="preserve">1. Кондратьев В.И. ПРОИЗВОДСТВО ПЛОСКИХ ЧЕРТЕЖЕЙ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http://study.ustu.ru/view/aid_view.aspx?AidId=8866  Дата создания: </w:t>
      </w:r>
      <w:r w:rsidRPr="00A87FE4">
        <w:tab/>
        <w:t>08.09.2009 14:49:06</w:t>
      </w:r>
    </w:p>
    <w:p w:rsidR="006E0219" w:rsidRPr="00A87FE4" w:rsidRDefault="006E0219" w:rsidP="006E0219">
      <w:pPr>
        <w:ind w:left="969"/>
      </w:pPr>
      <w:r w:rsidRPr="00A87FE4">
        <w:t>Электронное издание 47с</w:t>
      </w:r>
    </w:p>
    <w:p w:rsidR="006E0219" w:rsidRPr="00A87FE4" w:rsidRDefault="006E0219" w:rsidP="006E0219">
      <w:pPr>
        <w:ind w:left="969"/>
      </w:pPr>
      <w:r w:rsidRPr="00A87FE4">
        <w:t xml:space="preserve">2. Кондратьев В.И. ТРЕХМЕРНОЕ МОДЕЛИРОВАНИЕ В СРЕДЕ ГРАФИЧЕСКОГО ПАКЕТА </w:t>
      </w:r>
      <w:proofErr w:type="spellStart"/>
      <w:r w:rsidRPr="00A87FE4">
        <w:t>AutoCAD</w:t>
      </w:r>
      <w:proofErr w:type="spellEnd"/>
      <w:r w:rsidRPr="00A87FE4">
        <w:t xml:space="preserve"> / В. И. Кондратьев. </w:t>
      </w:r>
      <w:r w:rsidRPr="00A87FE4">
        <w:rPr>
          <w:rFonts w:ascii="Lucida Sans Unicode" w:hAnsi="Lucida Sans Unicode" w:cs="Lucida Sans Unicode"/>
        </w:rPr>
        <w:t>-</w:t>
      </w:r>
      <w:r w:rsidRPr="00A87FE4">
        <w:t xml:space="preserve">   </w:t>
      </w:r>
    </w:p>
    <w:p w:rsidR="006E0219" w:rsidRPr="00A87FE4" w:rsidRDefault="00E40694" w:rsidP="006E0219">
      <w:pPr>
        <w:ind w:left="969"/>
      </w:pPr>
      <w:hyperlink r:id="rId10" w:history="1">
        <w:r w:rsidR="006E0219" w:rsidRPr="00A87FE4">
          <w:rPr>
            <w:rStyle w:val="af0"/>
          </w:rPr>
          <w:t>http://study.ustu.ru/view/aid_view.aspx?AidId=886</w:t>
        </w:r>
      </w:hyperlink>
      <w:r w:rsidR="006E0219" w:rsidRPr="00A87FE4">
        <w:t xml:space="preserve">  Дата создания:  08.09.2009 15:56:10 Электронное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E76187">
      <w:pPr>
        <w:numPr>
          <w:ilvl w:val="0"/>
          <w:numId w:val="16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FE1F2D">
        <w:rPr>
          <w:b/>
          <w:bCs/>
          <w:caps/>
        </w:rPr>
        <w:fldChar w:fldCharType="begin"/>
      </w:r>
      <w:r w:rsidR="00CC2D46">
        <w:instrText>tc "</w:instrText>
      </w:r>
      <w:bookmarkStart w:id="1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14"/>
      <w:r w:rsidR="00CC2D46">
        <w:instrText>" \f C \l 1</w:instrText>
      </w:r>
      <w:r w:rsidR="00FE1F2D">
        <w:rPr>
          <w:b/>
          <w:bCs/>
          <w:caps/>
        </w:rPr>
        <w:fldChar w:fldCharType="end"/>
      </w:r>
    </w:p>
    <w:p w:rsidR="00076500" w:rsidRPr="00D92236" w:rsidRDefault="00076500" w:rsidP="00076500">
      <w:pPr>
        <w:spacing w:line="360" w:lineRule="auto"/>
        <w:ind w:firstLine="720"/>
        <w:jc w:val="both"/>
      </w:pPr>
      <w:r>
        <w:t>Аудиторный и лабораторный фонд института</w:t>
      </w:r>
      <w:r w:rsidRPr="00D92236">
        <w:t>.</w:t>
      </w:r>
    </w:p>
    <w:p w:rsidR="00631638" w:rsidRPr="00641240" w:rsidRDefault="00631638" w:rsidP="00367BF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FE1F2D">
        <w:rPr>
          <w:b/>
        </w:rPr>
        <w:fldChar w:fldCharType="begin"/>
      </w:r>
      <w:r w:rsidR="000767B6">
        <w:instrText>tc "</w:instrText>
      </w:r>
      <w:bookmarkStart w:id="15" w:name="_Toc463805995"/>
      <w:r w:rsidR="000767B6" w:rsidRPr="00D16F4C">
        <w:rPr>
          <w:b/>
        </w:rPr>
        <w:instrText>ПРИЛОЖЕНИЕ 1</w:instrText>
      </w:r>
      <w:bookmarkEnd w:id="15"/>
      <w:r w:rsidR="000767B6">
        <w:instrText>" \f C \l 1</w:instrText>
      </w:r>
      <w:r w:rsidR="00FE1F2D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17445E" w:rsidRDefault="0017445E" w:rsidP="0017445E">
      <w:pPr>
        <w:pStyle w:val="1"/>
        <w:rPr>
          <w:sz w:val="48"/>
          <w:szCs w:val="48"/>
          <w:lang w:val="x-none" w:eastAsia="ru-RU"/>
        </w:rPr>
      </w:pPr>
      <w:r w:rsidRPr="0017445E">
        <w:rPr>
          <w:rFonts w:ascii="Times New Roman" w:hAnsi="Times New Roman" w:cs="Times New Roman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17445E">
        <w:rPr>
          <w:rFonts w:ascii="Times New Roman" w:hAnsi="Times New Roman" w:cs="Times New Roman"/>
          <w:sz w:val="24"/>
          <w:szCs w:val="24"/>
        </w:rPr>
        <w:t>ПРОЦЕДУРЫ КОНТРОЛЯ И ОЦЕНИВАНИЯ РЕЗУЛЬТАТОВ ОБУЧЕНИЯ В РАМКАХ ТЕКУЩЕЙ И ПРОМЕЖУТОЧНОЙ АТТЕСТАЦИИ ПО ДИСЦИПЛИНЕ</w:t>
      </w:r>
    </w:p>
    <w:p w:rsidR="00DE7748" w:rsidRDefault="00640906" w:rsidP="00640906">
      <w:pPr>
        <w:pStyle w:val="a6"/>
        <w:rPr>
          <w:b/>
          <w:bCs/>
        </w:rPr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A87FE4">
        <w:rPr>
          <w:iCs/>
        </w:rPr>
        <w:t xml:space="preserve">100 · </w:t>
      </w:r>
      <w:r w:rsidR="00A87FE4" w:rsidRPr="00A87FE4">
        <w:rPr>
          <w:iCs/>
        </w:rPr>
        <w:t>3</w:t>
      </w:r>
      <w:r w:rsidRPr="00A87FE4">
        <w:rPr>
          <w:iCs/>
        </w:rPr>
        <w:t xml:space="preserve"> / 240 = </w:t>
      </w:r>
      <w:r w:rsidR="00A87FE4" w:rsidRPr="00A87FE4">
        <w:rPr>
          <w:bCs/>
        </w:rPr>
        <w:t>1.25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Style w:val="af1"/>
        <w:tblW w:w="10080" w:type="dxa"/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640906" w:rsidTr="0049215B">
        <w:trPr>
          <w:trHeight w:val="75"/>
        </w:trPr>
        <w:tc>
          <w:tcPr>
            <w:tcW w:w="10080" w:type="dxa"/>
            <w:gridSpan w:val="3"/>
          </w:tcPr>
          <w:p w:rsidR="00640906" w:rsidRPr="00D24E2D" w:rsidRDefault="00640906">
            <w:pPr>
              <w:pStyle w:val="a6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</w:t>
            </w:r>
            <w:r w:rsidR="00A06C71" w:rsidRPr="00A06C71">
              <w:rPr>
                <w:b/>
                <w:bCs/>
              </w:rPr>
              <w:t xml:space="preserve"> </w:t>
            </w:r>
            <w:r w:rsidR="00A06C71">
              <w:rPr>
                <w:bCs/>
              </w:rPr>
              <w:t>0</w:t>
            </w:r>
            <w:r w:rsidR="00A06C71" w:rsidRPr="004810D4">
              <w:rPr>
                <w:bCs/>
              </w:rPr>
              <w:t>.</w:t>
            </w:r>
            <w:r w:rsidRPr="00A06C71">
              <w:rPr>
                <w:bCs/>
              </w:rPr>
              <w:t>3</w:t>
            </w:r>
          </w:p>
        </w:tc>
      </w:tr>
      <w:tr w:rsidR="00640906" w:rsidTr="0049215B">
        <w:trPr>
          <w:trHeight w:val="90"/>
        </w:trPr>
        <w:tc>
          <w:tcPr>
            <w:tcW w:w="6054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</w:tcPr>
          <w:p w:rsidR="00640906" w:rsidRPr="00D24E2D" w:rsidRDefault="00640906" w:rsidP="00A87FE4">
            <w:pPr>
              <w:pStyle w:val="a6"/>
              <w:jc w:val="center"/>
            </w:pPr>
            <w:r w:rsidRPr="00D24E2D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640906" w:rsidRPr="00D24E2D" w:rsidRDefault="00640906">
            <w:pPr>
              <w:pStyle w:val="a6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640906" w:rsidTr="0049215B">
        <w:tc>
          <w:tcPr>
            <w:tcW w:w="6054" w:type="dxa"/>
          </w:tcPr>
          <w:p w:rsidR="00640906" w:rsidRPr="0049215B" w:rsidRDefault="00640906">
            <w:pPr>
              <w:pStyle w:val="a6"/>
            </w:pPr>
            <w:r w:rsidRPr="0049215B">
              <w:rPr>
                <w:iCs/>
              </w:rPr>
              <w:t>Посещение лекций</w:t>
            </w:r>
          </w:p>
        </w:tc>
        <w:tc>
          <w:tcPr>
            <w:tcW w:w="1967" w:type="dxa"/>
          </w:tcPr>
          <w:p w:rsidR="00640906" w:rsidRPr="00A87FE4" w:rsidRDefault="00DD6B16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A87FE4">
              <w:rPr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640906" w:rsidRPr="00A87FE4" w:rsidRDefault="0049215B">
            <w:pPr>
              <w:pStyle w:val="a6"/>
              <w:jc w:val="center"/>
            </w:pPr>
            <w:r>
              <w:rPr>
                <w:iCs/>
                <w:lang w:val="en-US"/>
              </w:rPr>
              <w:t>4</w:t>
            </w:r>
            <w:r w:rsidR="00640906" w:rsidRPr="00A87FE4">
              <w:rPr>
                <w:iCs/>
              </w:rPr>
              <w:t>0</w:t>
            </w:r>
          </w:p>
        </w:tc>
      </w:tr>
      <w:tr w:rsidR="0049215B" w:rsidTr="0049215B">
        <w:tc>
          <w:tcPr>
            <w:tcW w:w="6054" w:type="dxa"/>
          </w:tcPr>
          <w:p w:rsidR="0049215B" w:rsidRPr="0049215B" w:rsidRDefault="0049215B" w:rsidP="00E44B33">
            <w:pPr>
              <w:pStyle w:val="a6"/>
              <w:rPr>
                <w:iCs/>
              </w:rPr>
            </w:pPr>
            <w:r>
              <w:rPr>
                <w:iCs/>
              </w:rPr>
              <w:t xml:space="preserve">Выполнение </w:t>
            </w:r>
            <w:r w:rsidR="00E44B33">
              <w:rPr>
                <w:iCs/>
              </w:rPr>
              <w:t>контрольно-графической работы</w:t>
            </w:r>
          </w:p>
        </w:tc>
        <w:tc>
          <w:tcPr>
            <w:tcW w:w="1967" w:type="dxa"/>
          </w:tcPr>
          <w:p w:rsidR="0049215B" w:rsidRDefault="00DD6B16" w:rsidP="00E44B33">
            <w:pPr>
              <w:pStyle w:val="a6"/>
              <w:jc w:val="center"/>
              <w:rPr>
                <w:lang w:val="en-US"/>
              </w:rPr>
            </w:pPr>
            <w:r>
              <w:rPr>
                <w:lang w:val="en-US"/>
              </w:rPr>
              <w:t>VI,</w:t>
            </w:r>
            <w:r w:rsidR="0049215B">
              <w:rPr>
                <w:lang w:val="en-US"/>
              </w:rPr>
              <w:t xml:space="preserve"> </w:t>
            </w:r>
            <w:r w:rsidR="00E44B33">
              <w:rPr>
                <w:lang w:val="en-US"/>
              </w:rPr>
              <w:t>9</w:t>
            </w:r>
          </w:p>
        </w:tc>
        <w:tc>
          <w:tcPr>
            <w:tcW w:w="2059" w:type="dxa"/>
          </w:tcPr>
          <w:p w:rsidR="0049215B" w:rsidRPr="0049215B" w:rsidRDefault="0049215B">
            <w:pPr>
              <w:pStyle w:val="a6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60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EA3E72" w:rsidRDefault="00640906">
            <w:pPr>
              <w:pStyle w:val="a6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="004810D4">
              <w:rPr>
                <w:bCs/>
                <w:iCs/>
              </w:rPr>
              <w:t>0</w:t>
            </w:r>
            <w:r w:rsidR="004810D4" w:rsidRPr="0049215B">
              <w:rPr>
                <w:bCs/>
                <w:iCs/>
              </w:rPr>
              <w:t>.</w:t>
            </w:r>
            <w:r w:rsidRPr="00A87FE4">
              <w:rPr>
                <w:bCs/>
                <w:iCs/>
              </w:rPr>
              <w:t>4</w:t>
            </w:r>
          </w:p>
        </w:tc>
      </w:tr>
      <w:tr w:rsidR="00640906" w:rsidTr="0049215B">
        <w:tc>
          <w:tcPr>
            <w:tcW w:w="10080" w:type="dxa"/>
            <w:gridSpan w:val="3"/>
          </w:tcPr>
          <w:p w:rsidR="00640906" w:rsidRPr="00A87FE4" w:rsidRDefault="00640906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 w:rsidR="00A87FE4" w:rsidRPr="00A87FE4">
              <w:rPr>
                <w:iCs/>
              </w:rPr>
              <w:t>Зачёт</w:t>
            </w:r>
          </w:p>
          <w:p w:rsidR="00640906" w:rsidRPr="00EA3E72" w:rsidRDefault="00640906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A87FE4">
              <w:rPr>
                <w:bCs/>
                <w:iCs/>
              </w:rPr>
              <w:t>0,6</w:t>
            </w:r>
          </w:p>
        </w:tc>
      </w:tr>
      <w:tr w:rsidR="00640906" w:rsidTr="0049215B">
        <w:trPr>
          <w:trHeight w:val="90"/>
        </w:trPr>
        <w:tc>
          <w:tcPr>
            <w:tcW w:w="10080" w:type="dxa"/>
            <w:gridSpan w:val="3"/>
          </w:tcPr>
          <w:p w:rsidR="00640906" w:rsidRPr="0027351A" w:rsidRDefault="00640906">
            <w:pPr>
              <w:pStyle w:val="a6"/>
              <w:spacing w:line="90" w:lineRule="atLeast"/>
            </w:pPr>
            <w:r w:rsidRPr="0027351A">
              <w:rPr>
                <w:b/>
                <w:bCs/>
              </w:rPr>
              <w:t>2. Практические/семинарские занятия: коэффициент значимости совокупных результатов практических/семинарских занятий –</w:t>
            </w:r>
            <w:r w:rsidR="00A87FE4">
              <w:rPr>
                <w:b/>
                <w:bCs/>
              </w:rPr>
              <w:t xml:space="preserve"> </w:t>
            </w:r>
            <w:r w:rsidR="00436048" w:rsidRPr="00A87FE4">
              <w:rPr>
                <w:bCs/>
              </w:rPr>
              <w:t>0</w:t>
            </w:r>
            <w:r w:rsidR="00A87FE4" w:rsidRPr="00A87FE4">
              <w:rPr>
                <w:bCs/>
              </w:rPr>
              <w:t>.</w:t>
            </w:r>
            <w:r w:rsidR="00436048" w:rsidRPr="00A87FE4">
              <w:rPr>
                <w:bCs/>
              </w:rPr>
              <w:t>7</w:t>
            </w:r>
            <w:r w:rsidRPr="0027351A">
              <w:rPr>
                <w:b/>
                <w:bCs/>
              </w:rPr>
              <w:t xml:space="preserve"> </w:t>
            </w:r>
          </w:p>
        </w:tc>
      </w:tr>
      <w:tr w:rsidR="0027351A" w:rsidTr="0049215B">
        <w:tc>
          <w:tcPr>
            <w:tcW w:w="6054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Текущая аттестация на </w:t>
            </w:r>
            <w:r w:rsidR="00EF348D" w:rsidRPr="0027351A">
              <w:rPr>
                <w:b/>
                <w:bCs/>
              </w:rPr>
              <w:t>практических</w:t>
            </w:r>
            <w:r w:rsidRPr="008744DB">
              <w:rPr>
                <w:b/>
                <w:bCs/>
              </w:rPr>
              <w:t xml:space="preserve"> занятиях</w:t>
            </w:r>
          </w:p>
        </w:tc>
        <w:tc>
          <w:tcPr>
            <w:tcW w:w="1967" w:type="dxa"/>
          </w:tcPr>
          <w:p w:rsidR="0027351A" w:rsidRPr="008744DB" w:rsidRDefault="0027351A" w:rsidP="00A87FE4">
            <w:pPr>
              <w:pStyle w:val="a6"/>
              <w:jc w:val="center"/>
              <w:rPr>
                <w:b/>
                <w:bCs/>
              </w:rPr>
            </w:pPr>
            <w:r w:rsidRPr="008744DB">
              <w:rPr>
                <w:b/>
                <w:bCs/>
              </w:rPr>
              <w:t>Сроки – семестр,</w:t>
            </w:r>
            <w:r w:rsidR="00A87FE4">
              <w:rPr>
                <w:b/>
                <w:bCs/>
              </w:rPr>
              <w:t xml:space="preserve"> </w:t>
            </w: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</w:tcPr>
          <w:p w:rsidR="0027351A" w:rsidRPr="008744DB" w:rsidRDefault="0027351A">
            <w:pPr>
              <w:pStyle w:val="a6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</w:rPr>
            </w:pPr>
            <w:r>
              <w:rPr>
                <w:iCs/>
              </w:rPr>
              <w:t>VI,</w:t>
            </w:r>
            <w:r w:rsidR="00E44B33" w:rsidRPr="00E44B33">
              <w:rPr>
                <w:iCs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</w:rPr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1-17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E44B33" w:rsidRPr="00E44B33" w:rsidTr="00E44B33">
        <w:tc>
          <w:tcPr>
            <w:tcW w:w="6054" w:type="dxa"/>
          </w:tcPr>
          <w:p w:rsidR="00E44B33" w:rsidRPr="00E44B33" w:rsidRDefault="00E44B33" w:rsidP="007918C7">
            <w:pPr>
              <w:pStyle w:val="a6"/>
              <w:spacing w:line="75" w:lineRule="atLeast"/>
              <w:rPr>
                <w:iCs/>
                <w:lang w:val="en-US"/>
              </w:rPr>
            </w:pPr>
            <w:r>
              <w:rPr>
                <w:iCs/>
              </w:rPr>
              <w:t>Выполнение домашней работы</w:t>
            </w:r>
          </w:p>
        </w:tc>
        <w:tc>
          <w:tcPr>
            <w:tcW w:w="1967" w:type="dxa"/>
          </w:tcPr>
          <w:p w:rsidR="00E44B33" w:rsidRPr="00E44B33" w:rsidRDefault="00DD6B16" w:rsidP="00C85D44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VI,</w:t>
            </w:r>
            <w:r w:rsidR="00E44B33">
              <w:rPr>
                <w:iCs/>
                <w:lang w:val="en-US"/>
              </w:rPr>
              <w:t xml:space="preserve"> 13</w:t>
            </w:r>
          </w:p>
        </w:tc>
        <w:tc>
          <w:tcPr>
            <w:tcW w:w="2059" w:type="dxa"/>
          </w:tcPr>
          <w:p w:rsidR="00E44B33" w:rsidRPr="00E44B33" w:rsidRDefault="00E44B33" w:rsidP="00F2227B">
            <w:pPr>
              <w:pStyle w:val="a6"/>
              <w:spacing w:line="75" w:lineRule="atLeast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текущей аттестации по </w:t>
            </w:r>
            <w:r w:rsidR="0041699C">
              <w:rPr>
                <w:b/>
                <w:bCs/>
              </w:rPr>
              <w:t>практически</w:t>
            </w:r>
            <w:r w:rsidRPr="003666B8">
              <w:rPr>
                <w:b/>
                <w:bCs/>
              </w:rPr>
              <w:t>м 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>–</w:t>
            </w:r>
            <w:r w:rsidR="00367BFB" w:rsidRPr="00367BFB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1,0</w:t>
            </w:r>
          </w:p>
        </w:tc>
      </w:tr>
      <w:tr w:rsidR="003666B8" w:rsidTr="0049215B">
        <w:trPr>
          <w:trHeight w:val="69"/>
        </w:trPr>
        <w:tc>
          <w:tcPr>
            <w:tcW w:w="10080" w:type="dxa"/>
            <w:gridSpan w:val="3"/>
          </w:tcPr>
          <w:p w:rsidR="003666B8" w:rsidRPr="003666B8" w:rsidRDefault="003666B8" w:rsidP="0027351A">
            <w:r w:rsidRPr="003666B8">
              <w:rPr>
                <w:b/>
                <w:bCs/>
              </w:rPr>
              <w:t xml:space="preserve">Промежуточная аттестация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</w:t>
            </w:r>
            <w:proofErr w:type="gramStart"/>
            <w:r w:rsidRPr="003666B8">
              <w:rPr>
                <w:b/>
                <w:bCs/>
              </w:rPr>
              <w:t>м–</w:t>
            </w:r>
            <w:proofErr w:type="gramEnd"/>
            <w:r w:rsidRPr="003666B8">
              <w:rPr>
                <w:b/>
                <w:bCs/>
              </w:rPr>
              <w:t xml:space="preserve"> </w:t>
            </w:r>
            <w:r w:rsidRPr="00367BFB">
              <w:rPr>
                <w:iCs/>
              </w:rPr>
              <w:t>не предусмотрена</w:t>
            </w:r>
            <w:r w:rsidRPr="003666B8">
              <w:rPr>
                <w:i/>
                <w:iCs/>
              </w:rPr>
              <w:t>.</w:t>
            </w:r>
          </w:p>
          <w:p w:rsidR="003666B8" w:rsidRPr="003666B8" w:rsidRDefault="003666B8">
            <w:pPr>
              <w:pStyle w:val="a6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 xml:space="preserve">Весовой коэффициент значимости результатов промежуточной аттестации </w:t>
            </w:r>
            <w:r w:rsidR="0041699C" w:rsidRPr="003666B8">
              <w:rPr>
                <w:b/>
                <w:bCs/>
              </w:rPr>
              <w:t xml:space="preserve">по </w:t>
            </w:r>
            <w:r w:rsidR="0041699C">
              <w:rPr>
                <w:b/>
                <w:bCs/>
              </w:rPr>
              <w:t>практически</w:t>
            </w:r>
            <w:r w:rsidR="0041699C" w:rsidRPr="003666B8">
              <w:rPr>
                <w:b/>
                <w:bCs/>
              </w:rPr>
              <w:t xml:space="preserve">м </w:t>
            </w:r>
            <w:r w:rsidRPr="003666B8">
              <w:rPr>
                <w:b/>
                <w:bCs/>
              </w:rPr>
              <w:t>занятиям</w:t>
            </w:r>
            <w:r w:rsidR="00367BFB" w:rsidRPr="00367BFB">
              <w:rPr>
                <w:b/>
                <w:bCs/>
              </w:rPr>
              <w:t xml:space="preserve"> </w:t>
            </w:r>
            <w:r w:rsidRPr="003666B8">
              <w:rPr>
                <w:b/>
                <w:bCs/>
              </w:rPr>
              <w:t xml:space="preserve">– </w:t>
            </w:r>
            <w:r w:rsidRPr="00367BFB">
              <w:rPr>
                <w:iCs/>
              </w:rPr>
              <w:t>0,0</w:t>
            </w:r>
          </w:p>
        </w:tc>
      </w:tr>
      <w:tr w:rsidR="00436048" w:rsidTr="0049215B">
        <w:trPr>
          <w:trHeight w:val="69"/>
        </w:trPr>
        <w:tc>
          <w:tcPr>
            <w:tcW w:w="10080" w:type="dxa"/>
            <w:gridSpan w:val="3"/>
          </w:tcPr>
          <w:p w:rsidR="00436048" w:rsidRPr="00367BFB" w:rsidRDefault="00714010" w:rsidP="00367BFB">
            <w:pPr>
              <w:rPr>
                <w:b/>
                <w:bCs/>
              </w:rPr>
            </w:pPr>
            <w:r w:rsidRPr="008744DB">
              <w:rPr>
                <w:b/>
                <w:bCs/>
              </w:rPr>
              <w:t xml:space="preserve">3. Лабораторные занятия: коэффициент значимости совокупных результатов лабораторных занятий – </w:t>
            </w:r>
            <w:r w:rsidRPr="00367BFB">
              <w:rPr>
                <w:bCs/>
              </w:rPr>
              <w:t>не предусмотрено</w:t>
            </w:r>
          </w:p>
        </w:tc>
      </w:tr>
    </w:tbl>
    <w:p w:rsidR="00640906" w:rsidRPr="00A81E8E" w:rsidRDefault="00640906" w:rsidP="00640906">
      <w:pPr>
        <w:pStyle w:val="a6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640906" w:rsidRPr="00EA4B35" w:rsidRDefault="00367BFB" w:rsidP="00640906">
      <w:pPr>
        <w:pStyle w:val="a6"/>
      </w:pPr>
      <w:r>
        <w:t>не предусмотрено</w:t>
      </w:r>
    </w:p>
    <w:p w:rsidR="00640906" w:rsidRPr="00EA3E72" w:rsidRDefault="00640906" w:rsidP="00640906">
      <w:pPr>
        <w:pStyle w:val="a6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Style w:val="af1"/>
        <w:tblW w:w="10125" w:type="dxa"/>
        <w:tblLook w:val="0000" w:firstRow="0" w:lastRow="0" w:firstColumn="0" w:lastColumn="0" w:noHBand="0" w:noVBand="0"/>
      </w:tblPr>
      <w:tblGrid>
        <w:gridCol w:w="5478"/>
        <w:gridCol w:w="4647"/>
      </w:tblGrid>
      <w:tr w:rsidR="00640906" w:rsidRPr="00EA3E72" w:rsidTr="00B7717C">
        <w:trPr>
          <w:trHeight w:val="270"/>
        </w:trPr>
        <w:tc>
          <w:tcPr>
            <w:tcW w:w="5478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плану, в котором осваивается дисциплина</w:t>
            </w:r>
          </w:p>
        </w:tc>
        <w:tc>
          <w:tcPr>
            <w:tcW w:w="4647" w:type="dxa"/>
          </w:tcPr>
          <w:p w:rsidR="00640906" w:rsidRPr="00EA3E72" w:rsidRDefault="00640906">
            <w:pPr>
              <w:pStyle w:val="a6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640906" w:rsidRPr="00EA3E72" w:rsidTr="00B7717C">
        <w:trPr>
          <w:trHeight w:val="30"/>
        </w:trPr>
        <w:tc>
          <w:tcPr>
            <w:tcW w:w="5478" w:type="dxa"/>
          </w:tcPr>
          <w:p w:rsidR="00640906" w:rsidRPr="00F955FD" w:rsidRDefault="00640906" w:rsidP="00000062">
            <w:pPr>
              <w:pStyle w:val="a6"/>
              <w:spacing w:line="30" w:lineRule="atLeast"/>
              <w:jc w:val="center"/>
              <w:rPr>
                <w:lang w:val="en-US"/>
              </w:rPr>
            </w:pPr>
            <w:r w:rsidRPr="00EA3E72">
              <w:t xml:space="preserve">Семестр </w:t>
            </w:r>
            <w:r w:rsidR="00DD6B16">
              <w:rPr>
                <w:lang w:val="en-US"/>
              </w:rPr>
              <w:t>6</w:t>
            </w:r>
          </w:p>
        </w:tc>
        <w:tc>
          <w:tcPr>
            <w:tcW w:w="4647" w:type="dxa"/>
          </w:tcPr>
          <w:p w:rsidR="00640906" w:rsidRPr="006B0843" w:rsidRDefault="00F955FD">
            <w:pPr>
              <w:pStyle w:val="a6"/>
              <w:spacing w:line="3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A06C7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FE1F2D">
        <w:rPr>
          <w:b/>
        </w:rPr>
        <w:fldChar w:fldCharType="begin"/>
      </w:r>
      <w:r w:rsidR="001D7C68">
        <w:instrText>tc "</w:instrText>
      </w:r>
      <w:bookmarkStart w:id="16" w:name="_Toc463805996"/>
      <w:r w:rsidR="001D7C68" w:rsidRPr="00992F3E">
        <w:rPr>
          <w:b/>
        </w:rPr>
        <w:instrText>ПРИЛОЖЕНИЕ 2</w:instrText>
      </w:r>
      <w:bookmarkEnd w:id="16"/>
      <w:r w:rsidR="001D7C68">
        <w:instrText>" \f C \l 1</w:instrText>
      </w:r>
      <w:r w:rsidR="00FE1F2D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Default="009F44C5" w:rsidP="00014B2D">
      <w:pPr>
        <w:spacing w:line="360" w:lineRule="auto"/>
        <w:ind w:firstLine="720"/>
        <w:jc w:val="both"/>
      </w:pPr>
    </w:p>
    <w:p w:rsidR="00103AFD" w:rsidRPr="00103AFD" w:rsidRDefault="00103AFD" w:rsidP="00103AFD">
      <w:pPr>
        <w:pStyle w:val="1"/>
        <w:ind w:left="720"/>
        <w:rPr>
          <w:rFonts w:ascii="Times New Roman" w:hAnsi="Times New Roman" w:cs="Times New Roman"/>
          <w:sz w:val="48"/>
          <w:szCs w:val="48"/>
          <w:lang w:val="x-none" w:eastAsia="ru-RU"/>
        </w:rPr>
      </w:pPr>
      <w:r w:rsidRPr="00103AFD">
        <w:rPr>
          <w:rFonts w:ascii="Times New Roman" w:hAnsi="Times New Roman" w:cs="Times New Roman"/>
          <w:sz w:val="24"/>
          <w:szCs w:val="24"/>
        </w:rPr>
        <w:t>6. ПРОЦЕДУРЫ КОНТРОЛЯ И ОЦЕНИВАНИЯ РЕЗУЛЬТАТОВ ОБУЧЕНИЯ В РАМКАХ ТЕКУЩЕЙ И ПРОМЕЖУТОЧНОЙ АТТЕСТАЦИИ ПО ДИСЦИПЛИНЕ</w:t>
      </w:r>
    </w:p>
    <w:p w:rsidR="009F44C5" w:rsidRPr="00281EB6" w:rsidRDefault="006E6EC1" w:rsidP="00014B2D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2D32E5" w:rsidRPr="00641240" w:rsidRDefault="002D32E5" w:rsidP="00C15D3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FE1F2D">
        <w:rPr>
          <w:b/>
        </w:rPr>
        <w:fldChar w:fldCharType="begin"/>
      </w:r>
      <w:r w:rsidR="001D7C68">
        <w:instrText>tc "</w:instrText>
      </w:r>
      <w:bookmarkStart w:id="17" w:name="_Toc463805997"/>
      <w:r w:rsidR="001D7C68" w:rsidRPr="008E0888">
        <w:rPr>
          <w:b/>
        </w:rPr>
        <w:instrText>ПРИЛОЖЕНИЕ 3</w:instrText>
      </w:r>
      <w:bookmarkEnd w:id="17"/>
      <w:r w:rsidR="001D7C68">
        <w:instrText>" \f C \l 1</w:instrText>
      </w:r>
      <w:r w:rsidR="00FE1F2D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F328A6" w:rsidRDefault="00F328A6" w:rsidP="00F328A6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 xml:space="preserve">ФОНД ОЦЕНОЧНЫХ СРЕДСТВ ДЛЯ ПРОВЕДЕНИЯ ТЕКУЩЕЙ И ПРОМЕЖУТОЧНОЙ АТТЕСТАЦИИ ПО ДИСЦИПЛИНЕ </w:t>
      </w:r>
    </w:p>
    <w:p w:rsidR="00F328A6" w:rsidRDefault="00F328A6" w:rsidP="00F328A6">
      <w:pPr>
        <w:pStyle w:val="a6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F328A6" w:rsidRDefault="00F328A6" w:rsidP="00C15D30">
      <w:pPr>
        <w:pStyle w:val="a6"/>
        <w:numPr>
          <w:ilvl w:val="0"/>
          <w:numId w:val="7"/>
        </w:numPr>
        <w:jc w:val="both"/>
      </w:pPr>
      <w:r>
        <w:t>уровня освоения элементов компетенций, соответствующих этапу изучения дисциплины.</w:t>
      </w:r>
    </w:p>
    <w:p w:rsidR="002A28DF" w:rsidRDefault="002A28DF" w:rsidP="002A28DF">
      <w:pPr>
        <w:pStyle w:val="a6"/>
      </w:pPr>
      <w:r>
        <w:rPr>
          <w:b/>
          <w:bCs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2A28DF" w:rsidRDefault="002A28DF" w:rsidP="002A28DF">
      <w:pPr>
        <w:pStyle w:val="a6"/>
        <w:numPr>
          <w:ilvl w:val="2"/>
          <w:numId w:val="17"/>
        </w:numPr>
        <w:ind w:hanging="568"/>
      </w:pPr>
      <w:r w:rsidRPr="00B25D7B">
        <w:rPr>
          <w:color w:val="000000"/>
          <w:u w:val="single"/>
        </w:rPr>
        <w:t xml:space="preserve"> Уровень освоения элементов компетенций</w:t>
      </w:r>
      <w:r w:rsidRPr="00B25D7B">
        <w:rPr>
          <w:color w:val="000000"/>
        </w:rPr>
        <w:t>, соответствующих этапу изучения дисциплины, в условиях применения БРС оценивается с использованием критериев и шкалы оценок, утвержденных УМС ММИ*:</w:t>
      </w:r>
    </w:p>
    <w:tbl>
      <w:tblPr>
        <w:tblStyle w:val="af1"/>
        <w:tblW w:w="9945" w:type="dxa"/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2A28DF" w:rsidTr="00C15D30">
        <w:trPr>
          <w:trHeight w:val="30"/>
        </w:trPr>
        <w:tc>
          <w:tcPr>
            <w:tcW w:w="7714" w:type="dxa"/>
            <w:gridSpan w:val="3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2A28DF" w:rsidTr="00C15D30">
        <w:trPr>
          <w:trHeight w:val="840"/>
        </w:trPr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</w:tcPr>
          <w:p w:rsidR="002A28DF" w:rsidRDefault="002A28DF" w:rsidP="00841459">
            <w:pPr>
              <w:pStyle w:val="a6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  <w:jc w:val="center"/>
            </w:pPr>
            <w:r>
              <w:t>Уровень освоения элементов компетенций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100-80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Отлично</w:t>
            </w:r>
          </w:p>
        </w:tc>
        <w:tc>
          <w:tcPr>
            <w:tcW w:w="1980" w:type="dxa"/>
            <w:vMerge w:val="restart"/>
          </w:tcPr>
          <w:p w:rsidR="002A28DF" w:rsidRDefault="002A28DF" w:rsidP="00841459">
            <w:pPr>
              <w:pStyle w:val="a6"/>
            </w:pPr>
            <w:r>
              <w:t>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Высокий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80-60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Хорошо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Повышенный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60-40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>Удовлетворительно</w:t>
            </w:r>
          </w:p>
        </w:tc>
        <w:tc>
          <w:tcPr>
            <w:tcW w:w="0" w:type="auto"/>
            <w:vMerge/>
          </w:tcPr>
          <w:p w:rsidR="002A28DF" w:rsidRDefault="002A28DF" w:rsidP="00841459"/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Пороговый</w:t>
            </w:r>
          </w:p>
        </w:tc>
      </w:tr>
      <w:tr w:rsidR="002A28DF" w:rsidTr="00C15D30">
        <w:tc>
          <w:tcPr>
            <w:tcW w:w="2749" w:type="dxa"/>
          </w:tcPr>
          <w:p w:rsidR="002A28DF" w:rsidRDefault="002A28DF" w:rsidP="00841459">
            <w:pPr>
              <w:pStyle w:val="a6"/>
              <w:jc w:val="center"/>
            </w:pPr>
            <w:r>
              <w:t>менее 40</w:t>
            </w:r>
          </w:p>
        </w:tc>
        <w:tc>
          <w:tcPr>
            <w:tcW w:w="2985" w:type="dxa"/>
          </w:tcPr>
          <w:p w:rsidR="002A28DF" w:rsidRDefault="002A28DF" w:rsidP="00841459">
            <w:pPr>
              <w:pStyle w:val="a6"/>
            </w:pPr>
            <w:r>
              <w:t xml:space="preserve">Неудовлетворительно </w:t>
            </w:r>
          </w:p>
        </w:tc>
        <w:tc>
          <w:tcPr>
            <w:tcW w:w="1980" w:type="dxa"/>
          </w:tcPr>
          <w:p w:rsidR="002A28DF" w:rsidRDefault="002A28DF" w:rsidP="00841459">
            <w:pPr>
              <w:pStyle w:val="a6"/>
            </w:pPr>
            <w:r>
              <w:t>Не зачтено</w:t>
            </w:r>
          </w:p>
        </w:tc>
        <w:tc>
          <w:tcPr>
            <w:tcW w:w="2231" w:type="dxa"/>
          </w:tcPr>
          <w:p w:rsidR="002A28DF" w:rsidRDefault="002A28DF" w:rsidP="00841459">
            <w:pPr>
              <w:pStyle w:val="a6"/>
            </w:pPr>
            <w:r>
              <w:t>Элементы не освоены</w:t>
            </w:r>
          </w:p>
        </w:tc>
      </w:tr>
    </w:tbl>
    <w:p w:rsidR="00C15D30" w:rsidRPr="002004BD" w:rsidRDefault="00C15D30" w:rsidP="00C15D3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15D30" w:rsidRPr="00EA4B35" w:rsidRDefault="00E40694" w:rsidP="00C15D30">
      <w:pPr>
        <w:pStyle w:val="af2"/>
        <w:tabs>
          <w:tab w:val="left" w:pos="709"/>
        </w:tabs>
        <w:jc w:val="both"/>
        <w:rPr>
          <w:rStyle w:val="af0"/>
          <w:sz w:val="24"/>
          <w:szCs w:val="24"/>
          <w:lang w:val="ru-RU"/>
        </w:rPr>
      </w:pPr>
      <w:hyperlink r:id="rId11" w:history="1">
        <w:r w:rsidR="00C15D30" w:rsidRPr="00B6575A">
          <w:rPr>
            <w:rStyle w:val="af0"/>
          </w:rPr>
          <w:t>http://mmi.urfu.ru/fileadmin/user_upload/site_9_1465/templates/doc/KriteriiUrovnjaOsvoenijaEHlementovKompetenciiPriIzucheniiDiscipliny.pdf</w:t>
        </w:r>
      </w:hyperlink>
    </w:p>
    <w:p w:rsidR="002A28DF" w:rsidRDefault="002A28DF" w:rsidP="002A28DF">
      <w:pPr>
        <w:spacing w:line="360" w:lineRule="auto"/>
        <w:ind w:firstLine="720"/>
        <w:jc w:val="both"/>
      </w:pPr>
    </w:p>
    <w:p w:rsidR="002477BA" w:rsidRDefault="002477BA" w:rsidP="002477BA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2477BA" w:rsidRDefault="002477BA" w:rsidP="002477BA">
      <w:pPr>
        <w:pStyle w:val="a6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976CE9" w:rsidRDefault="00976CE9" w:rsidP="00976CE9">
      <w:r>
        <w:rPr>
          <w:b/>
          <w:bCs/>
        </w:rPr>
        <w:t xml:space="preserve">8.3. ОЦЕНОЧНЫЕ СРЕДСТВА ДЛЯ ПРОВЕДЕНИЯ ТЕКУЩЕЙ И ПРОМЕЖУТОЧНОЙ АТТЕСТАЦИИ </w:t>
      </w:r>
    </w:p>
    <w:p w:rsidR="002A28DF" w:rsidRPr="009B31AA" w:rsidRDefault="002A28DF" w:rsidP="002A28DF">
      <w:pPr>
        <w:pStyle w:val="a6"/>
        <w:ind w:left="1800" w:hanging="1374"/>
      </w:pPr>
      <w:r w:rsidRPr="005A227E">
        <w:rPr>
          <w:b/>
          <w:bCs/>
        </w:rPr>
        <w:t>8.3.1.</w:t>
      </w:r>
      <w:r w:rsidRPr="009B31AA">
        <w:rPr>
          <w:b/>
          <w:bCs/>
        </w:rPr>
        <w:t xml:space="preserve">Перечень аудиторных </w:t>
      </w:r>
      <w:r w:rsidRPr="00C15D30">
        <w:rPr>
          <w:b/>
          <w:bCs/>
        </w:rPr>
        <w:t>заданий</w:t>
      </w:r>
      <w:r w:rsidRPr="009B31AA">
        <w:rPr>
          <w:b/>
          <w:bCs/>
        </w:rPr>
        <w:t>, выполняемых в ходе практических занятий:</w:t>
      </w:r>
    </w:p>
    <w:p w:rsidR="00294235" w:rsidRPr="009B31AA" w:rsidRDefault="00294235" w:rsidP="00294235">
      <w:pPr>
        <w:pStyle w:val="a6"/>
      </w:pPr>
      <w:r w:rsidRPr="009B31AA">
        <w:t xml:space="preserve">В ходе выполнения </w:t>
      </w:r>
      <w:r>
        <w:t>практического занятия</w:t>
      </w:r>
      <w:r w:rsidRPr="009B31AA">
        <w:t xml:space="preserve"> №1 выполняются следующие задания: </w:t>
      </w:r>
    </w:p>
    <w:p w:rsidR="00294235" w:rsidRPr="009B31AA" w:rsidRDefault="00294235" w:rsidP="00E76187">
      <w:pPr>
        <w:pStyle w:val="a6"/>
        <w:numPr>
          <w:ilvl w:val="0"/>
          <w:numId w:val="13"/>
        </w:numPr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>
        <w:t>.</w:t>
      </w:r>
    </w:p>
    <w:p w:rsidR="00294235" w:rsidRPr="002F05C4" w:rsidRDefault="00294235" w:rsidP="00E76187">
      <w:pPr>
        <w:pStyle w:val="a6"/>
        <w:numPr>
          <w:ilvl w:val="0"/>
          <w:numId w:val="13"/>
        </w:numPr>
      </w:pPr>
      <w:r w:rsidRPr="002F05C4">
        <w:t>Выполнить необходимые настройки системных переменных пакета.</w:t>
      </w:r>
    </w:p>
    <w:p w:rsidR="00294235" w:rsidRPr="007245F3" w:rsidRDefault="00294235" w:rsidP="00C15D30">
      <w:pPr>
        <w:pStyle w:val="a6"/>
        <w:spacing w:before="0" w:beforeAutospacing="0" w:after="0" w:afterAutospacing="0"/>
      </w:pPr>
      <w:r w:rsidRPr="007245F3">
        <w:lastRenderedPageBreak/>
        <w:t xml:space="preserve">В ходе выполнения </w:t>
      </w:r>
      <w:r>
        <w:t xml:space="preserve">практического занятия </w:t>
      </w:r>
      <w:r w:rsidRPr="007245F3">
        <w:t xml:space="preserve">№2 выполняются следующие задания: </w:t>
      </w:r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FB2DBA">
        <w:t>.</w:t>
      </w:r>
      <w:proofErr w:type="gramEnd"/>
    </w:p>
    <w:p w:rsidR="00294235" w:rsidRPr="00914727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Выполнить построение чертежа ступенчатого вала</w:t>
      </w:r>
      <w:r>
        <w:t>.</w:t>
      </w:r>
    </w:p>
    <w:p w:rsidR="00294235" w:rsidRPr="00C15D30" w:rsidRDefault="00294235" w:rsidP="00C15D30">
      <w:pPr>
        <w:pStyle w:val="a6"/>
        <w:numPr>
          <w:ilvl w:val="0"/>
          <w:numId w:val="14"/>
        </w:numPr>
        <w:spacing w:before="0" w:beforeAutospacing="0" w:after="0" w:afterAutospacing="0"/>
      </w:pPr>
      <w:r w:rsidRPr="00914727">
        <w:t>Оформить чертеж.</w:t>
      </w:r>
    </w:p>
    <w:p w:rsidR="00C15D30" w:rsidRPr="00914727" w:rsidRDefault="00C15D30" w:rsidP="00C15D30">
      <w:pPr>
        <w:pStyle w:val="a6"/>
        <w:spacing w:before="0" w:beforeAutospacing="0" w:after="0" w:afterAutospacing="0"/>
        <w:ind w:left="72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3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951024" w:rsidRPr="00951024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плиты с отверстиями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366442">
        <w:t xml:space="preserve">3. </w:t>
      </w:r>
      <w:r w:rsidRPr="00914727">
        <w:t>Оформить чертеж.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4</w:t>
      </w:r>
      <w:r w:rsidRPr="007245F3">
        <w:t xml:space="preserve"> выполняются следующие задания: </w:t>
      </w:r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>1</w:t>
      </w:r>
      <w:r w:rsidR="00C15D30" w:rsidRPr="00C15D30">
        <w:t xml:space="preserve">.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914727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426"/>
      </w:pPr>
      <w:r w:rsidRPr="00366442">
        <w:t xml:space="preserve">3.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426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5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интерфейс.</w:t>
      </w:r>
      <w:proofErr w:type="gramEnd"/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  <w:r w:rsidRPr="00FB2DBA">
        <w:t>.</w:t>
      </w:r>
    </w:p>
    <w:p w:rsidR="00294235" w:rsidRPr="00FB2DBA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FB2DBA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A74931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6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D072B6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D072B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7</w:t>
      </w:r>
      <w:r w:rsidRPr="007245F3">
        <w:t xml:space="preserve"> выполняются следующие задания: 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AB6C79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3</w:t>
      </w:r>
      <w:proofErr w:type="gramStart"/>
      <w:r w:rsidRPr="003F7EB6">
        <w:t xml:space="preserve"> </w:t>
      </w:r>
      <w:r w:rsidRPr="00914727">
        <w:t>О</w:t>
      </w:r>
      <w:proofErr w:type="gramEnd"/>
      <w:r w:rsidRPr="00914727">
        <w:t>формить чертеж</w:t>
      </w:r>
      <w:r>
        <w:t>и</w:t>
      </w:r>
      <w:r w:rsidRPr="0081399B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8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  <w:r w:rsidRPr="001B61E9">
        <w:t xml:space="preserve">. </w:t>
      </w:r>
      <w:r w:rsidRPr="00914727">
        <w:t>Оформить чертеж</w:t>
      </w:r>
      <w:r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9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="00024170" w:rsidRPr="00024170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объектами.</w:t>
      </w:r>
      <w:proofErr w:type="gramEnd"/>
    </w:p>
    <w:p w:rsidR="00294235" w:rsidRPr="0081399B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AA2105">
        <w:t xml:space="preserve">. </w:t>
      </w:r>
      <w:r>
        <w:t xml:space="preserve">Выполнить задания по построению твердотельной модели крышки и формированию </w:t>
      </w:r>
      <w:proofErr w:type="gramStart"/>
      <w:r>
        <w:t xml:space="preserve">на основе этой модели в пространстве листа трех основных проекций с совмещением </w:t>
      </w:r>
      <w:r>
        <w:lastRenderedPageBreak/>
        <w:t>половины вида с половиной разреза на фронтальной проекции</w:t>
      </w:r>
      <w:proofErr w:type="gramEnd"/>
      <w:r w:rsidRPr="00EC3921">
        <w:t xml:space="preserve">, </w:t>
      </w:r>
      <w:r>
        <w:t>наклонного разреза</w:t>
      </w:r>
      <w:r w:rsidRPr="00EC3921">
        <w:t xml:space="preserve">, </w:t>
      </w:r>
      <w:r>
        <w:t>вида справа с местным разрезом и аксонометрической проекции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  <w:r w:rsidRPr="007C44F5">
        <w:t xml:space="preserve">3. </w:t>
      </w:r>
      <w:r>
        <w:t>Выполнить задания по формированию чертежа крышки с использованием пространственного компьютерного моделирования</w:t>
      </w:r>
      <w:r w:rsidRPr="001B61E9">
        <w:t xml:space="preserve">. </w:t>
      </w:r>
      <w:r w:rsidRPr="00914727">
        <w:t>Оформить чертеж</w:t>
      </w:r>
      <w:r w:rsidRPr="0081399B">
        <w:t>.</w:t>
      </w:r>
    </w:p>
    <w:p w:rsidR="00294235" w:rsidRPr="007C44F5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10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 и получения управляющих программ для их изготовления.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proofErr w:type="spellStart"/>
      <w:r>
        <w:rPr>
          <w:lang w:val="en-US"/>
        </w:rPr>
        <w:t>AutoLISP</w:t>
      </w:r>
      <w:proofErr w:type="spellEnd"/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схеме главной функции</w:t>
      </w:r>
      <w:r w:rsidRPr="00B61104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</w:t>
      </w:r>
      <w:r>
        <w:t>и получения управляющих программ для их изготовления</w:t>
      </w:r>
      <w:r w:rsidRPr="00104B26">
        <w:t>.</w:t>
      </w:r>
    </w:p>
    <w:p w:rsidR="00294235" w:rsidRPr="00104B26" w:rsidRDefault="00294235" w:rsidP="00C15D30">
      <w:pPr>
        <w:pStyle w:val="a6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104B26">
        <w:t>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57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эскиза.</w:t>
      </w:r>
      <w:proofErr w:type="gramEnd"/>
    </w:p>
    <w:p w:rsidR="00294235" w:rsidRPr="00C02558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выдавливания.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14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294235" w:rsidRPr="00EA4B35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C15D30" w:rsidRPr="00EA4B35" w:rsidRDefault="00C15D30" w:rsidP="00C15D30">
      <w:pPr>
        <w:pStyle w:val="a6"/>
        <w:spacing w:before="0" w:beforeAutospacing="0" w:after="0" w:afterAutospacing="0"/>
        <w:ind w:left="360"/>
      </w:pPr>
    </w:p>
    <w:p w:rsidR="00294235" w:rsidRPr="00366442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60"/>
      </w:pPr>
      <w:r w:rsidRPr="00366442">
        <w:t>1</w:t>
      </w:r>
      <w:r w:rsidRPr="0026044E">
        <w:t>.</w:t>
      </w:r>
      <w:r>
        <w:t xml:space="preserve"> </w:t>
      </w:r>
      <w:proofErr w:type="gramStart"/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эскиза.</w:t>
      </w:r>
      <w:proofErr w:type="gramEnd"/>
    </w:p>
    <w:p w:rsidR="00294235" w:rsidRPr="001D71F0" w:rsidRDefault="00294235" w:rsidP="00C15D30">
      <w:pPr>
        <w:pStyle w:val="a6"/>
        <w:spacing w:before="0" w:beforeAutospacing="0" w:after="0" w:afterAutospacing="0"/>
        <w:ind w:left="360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  <w:r w:rsidRPr="00C02558">
        <w:t xml:space="preserve">3. </w:t>
      </w:r>
      <w:r>
        <w:t>Построить и оформить чертеж</w:t>
      </w:r>
      <w:r w:rsidRPr="00A74931">
        <w:t>.</w:t>
      </w:r>
    </w:p>
    <w:p w:rsidR="00294235" w:rsidRPr="00A74931" w:rsidRDefault="00294235" w:rsidP="00C15D30">
      <w:pPr>
        <w:pStyle w:val="a6"/>
        <w:spacing w:before="0" w:beforeAutospacing="0" w:after="0" w:afterAutospacing="0"/>
        <w:ind w:left="360"/>
      </w:pPr>
    </w:p>
    <w:p w:rsidR="00294235" w:rsidRPr="002F284C" w:rsidRDefault="00294235" w:rsidP="00C15D30">
      <w:pPr>
        <w:pStyle w:val="a6"/>
        <w:spacing w:before="0" w:beforeAutospacing="0" w:after="0" w:afterAutospacing="0"/>
      </w:pPr>
      <w:r w:rsidRPr="007245F3">
        <w:t xml:space="preserve">В ходе выполнения </w:t>
      </w:r>
      <w:r>
        <w:t xml:space="preserve">практического занятия </w:t>
      </w:r>
      <w:r w:rsidRPr="007245F3">
        <w:t>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294235" w:rsidRDefault="00294235" w:rsidP="00C15D30">
      <w:pPr>
        <w:pStyle w:val="a6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</w:t>
      </w:r>
      <w:proofErr w:type="gramStart"/>
      <w:r>
        <w:t>параметрических</w:t>
      </w:r>
      <w:proofErr w:type="gramEnd"/>
      <w:r>
        <w:t xml:space="preserve">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294235" w:rsidRPr="00365F65" w:rsidRDefault="00294235" w:rsidP="00C15D30">
      <w:pPr>
        <w:pStyle w:val="a6"/>
        <w:spacing w:before="0" w:beforeAutospacing="0" w:after="0" w:afterAutospacing="0"/>
        <w:ind w:left="357"/>
      </w:pPr>
      <w:r>
        <w:lastRenderedPageBreak/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конусного стакана с фланцем</w:t>
      </w:r>
      <w:r w:rsidRPr="00914727">
        <w:t xml:space="preserve"> </w:t>
      </w:r>
      <w:r>
        <w:t>методом редактирования размеров детали и проектирования технологии его изготовления с получением карты эскизов</w:t>
      </w:r>
      <w:r w:rsidRPr="0095137E">
        <w:t>.</w:t>
      </w:r>
    </w:p>
    <w:p w:rsidR="00294235" w:rsidRPr="00643873" w:rsidRDefault="00294235" w:rsidP="00C15D30">
      <w:pPr>
        <w:pStyle w:val="a6"/>
        <w:spacing w:before="0" w:beforeAutospacing="0" w:after="0" w:afterAutospacing="0"/>
        <w:ind w:left="357"/>
      </w:pPr>
      <w:r w:rsidRPr="00E24598">
        <w:t xml:space="preserve">3. </w:t>
      </w:r>
      <w:r>
        <w:t>Создать макросы построения моделей и чертежей ручки</w:t>
      </w:r>
      <w:r w:rsidRPr="00E24598">
        <w:t xml:space="preserve">, </w:t>
      </w:r>
      <w:r>
        <w:t xml:space="preserve">кольца с применением функций языка </w:t>
      </w:r>
      <w:r>
        <w:rPr>
          <w:lang w:val="en-US"/>
        </w:rPr>
        <w:t>Visual</w:t>
      </w:r>
      <w:r w:rsidRPr="00E24598">
        <w:t xml:space="preserve"> </w:t>
      </w:r>
      <w:r>
        <w:rPr>
          <w:lang w:val="en-US"/>
        </w:rPr>
        <w:t>Basic</w:t>
      </w:r>
      <w:r w:rsidRPr="00643873">
        <w:t>.</w:t>
      </w:r>
    </w:p>
    <w:p w:rsidR="00294235" w:rsidRPr="00C15D30" w:rsidRDefault="00294235" w:rsidP="00C15D30">
      <w:pPr>
        <w:pStyle w:val="a6"/>
        <w:spacing w:before="0" w:beforeAutospacing="0" w:after="0" w:afterAutospacing="0"/>
        <w:ind w:left="357"/>
      </w:pPr>
      <w:r>
        <w:t>4</w:t>
      </w:r>
      <w:r w:rsidRPr="00AE0921">
        <w:t xml:space="preserve">. </w:t>
      </w:r>
      <w:r>
        <w:t xml:space="preserve">Создать пакет прикладных </w:t>
      </w:r>
      <w:proofErr w:type="gramStart"/>
      <w:r>
        <w:t>программ проектирования технологии изготовления ступенчатых валов</w:t>
      </w:r>
      <w:proofErr w:type="gramEnd"/>
      <w:r>
        <w:t xml:space="preserve"> на языке </w:t>
      </w:r>
      <w:r>
        <w:rPr>
          <w:lang w:val="en-US"/>
        </w:rPr>
        <w:t>Visual</w:t>
      </w:r>
      <w:r w:rsidRPr="00AE0921">
        <w:t xml:space="preserve"> </w:t>
      </w:r>
      <w:r>
        <w:rPr>
          <w:lang w:val="en-US"/>
        </w:rPr>
        <w:t>Basic</w:t>
      </w:r>
      <w:r>
        <w:t xml:space="preserve"> с применением технологии организации структуры пакета в виде двухкомпонентной системы</w:t>
      </w:r>
      <w:r w:rsidRPr="00AE0921">
        <w:t>.</w:t>
      </w:r>
    </w:p>
    <w:p w:rsidR="00C15D30" w:rsidRPr="00C15D30" w:rsidRDefault="00C15D30" w:rsidP="00C15D30">
      <w:pPr>
        <w:pStyle w:val="a6"/>
        <w:spacing w:before="0" w:beforeAutospacing="0" w:after="0" w:afterAutospacing="0"/>
        <w:ind w:left="357"/>
      </w:pPr>
    </w:p>
    <w:p w:rsidR="00C31836" w:rsidRPr="008669C3" w:rsidRDefault="00C31836" w:rsidP="00C31836">
      <w:pPr>
        <w:pStyle w:val="a6"/>
        <w:spacing w:before="0" w:beforeAutospacing="0" w:after="0" w:afterAutospacing="0"/>
      </w:pPr>
      <w:r w:rsidRPr="008669C3">
        <w:rPr>
          <w:b/>
          <w:bCs/>
        </w:rPr>
        <w:t xml:space="preserve">8.3.2. </w:t>
      </w:r>
      <w:r>
        <w:rPr>
          <w:b/>
        </w:rPr>
        <w:t>Примерные задания в составе домашней работы</w:t>
      </w:r>
    </w:p>
    <w:p w:rsidR="00C31836" w:rsidRPr="00517218" w:rsidRDefault="00C31836" w:rsidP="00C31836">
      <w:pPr>
        <w:pStyle w:val="2"/>
        <w:numPr>
          <w:ilvl w:val="0"/>
          <w:numId w:val="23"/>
        </w:numPr>
        <w:spacing w:before="0" w:after="0"/>
        <w:ind w:left="36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Сконструировать пространственную модель сборочной единицы штампа для высадки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C31836" w:rsidRPr="00517218" w:rsidRDefault="00C31836" w:rsidP="00C31836">
      <w:pPr>
        <w:pStyle w:val="2"/>
        <w:numPr>
          <w:ilvl w:val="0"/>
          <w:numId w:val="23"/>
        </w:numPr>
        <w:spacing w:before="0" w:after="0"/>
        <w:ind w:left="36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вентилятора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C31836" w:rsidRPr="00517218" w:rsidRDefault="00C31836" w:rsidP="00C31836">
      <w:pPr>
        <w:pStyle w:val="2"/>
        <w:numPr>
          <w:ilvl w:val="0"/>
          <w:numId w:val="23"/>
        </w:numPr>
        <w:spacing w:before="0" w:after="0"/>
        <w:ind w:left="360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Создать пространственную модель сборочной единицы Центральный блок ракеты «Союз»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получить необходимые чертежи</w:t>
      </w:r>
      <w:r w:rsidRPr="0051721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сборочной единицы Ферма ракеты «Союз», получить необходимые чертежи.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сборочной единицы бокового блока ракеты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сборки двигательной установки рак</w:t>
      </w:r>
      <w:proofErr w:type="gramStart"/>
      <w:r w:rsidRPr="003F56BA">
        <w:rPr>
          <w:iCs/>
        </w:rPr>
        <w:t>е-</w:t>
      </w:r>
      <w:proofErr w:type="gramEnd"/>
      <w:r w:rsidRPr="003F56BA">
        <w:rPr>
          <w:iCs/>
        </w:rPr>
        <w:t xml:space="preserve">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 xml:space="preserve">Создать пространственную модель сборки блока </w:t>
      </w:r>
      <w:r w:rsidRPr="003F56BA">
        <w:rPr>
          <w:iCs/>
          <w:lang w:val="en-US"/>
        </w:rPr>
        <w:t>III</w:t>
      </w:r>
      <w:r w:rsidRPr="003F56BA">
        <w:rPr>
          <w:iCs/>
        </w:rPr>
        <w:t xml:space="preserve"> ступени рак</w:t>
      </w:r>
      <w:proofErr w:type="gramStart"/>
      <w:r w:rsidRPr="003F56BA">
        <w:rPr>
          <w:iCs/>
        </w:rPr>
        <w:t>е-</w:t>
      </w:r>
      <w:proofErr w:type="gramEnd"/>
      <w:r w:rsidRPr="003F56BA">
        <w:rPr>
          <w:iCs/>
        </w:rPr>
        <w:t xml:space="preserve">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C31836" w:rsidRPr="003F56BA" w:rsidRDefault="00C31836" w:rsidP="00C31836">
      <w:pPr>
        <w:pStyle w:val="a7"/>
        <w:numPr>
          <w:ilvl w:val="0"/>
          <w:numId w:val="23"/>
        </w:numPr>
        <w:ind w:left="360"/>
        <w:jc w:val="both"/>
        <w:rPr>
          <w:iCs/>
        </w:rPr>
      </w:pPr>
      <w:r w:rsidRPr="003F56BA">
        <w:rPr>
          <w:iCs/>
        </w:rPr>
        <w:t>Создать пространственную модель сборочно-защитного блока раке - ты</w:t>
      </w:r>
      <w:r w:rsidRPr="003F56BA">
        <w:rPr>
          <w:b/>
          <w:i/>
          <w:iCs/>
        </w:rPr>
        <w:t xml:space="preserve"> </w:t>
      </w:r>
      <w:r w:rsidRPr="003F56BA">
        <w:rPr>
          <w:iCs/>
        </w:rPr>
        <w:t>«Союз», получить необходимые чертежи.</w:t>
      </w:r>
    </w:p>
    <w:p w:rsidR="00C31836" w:rsidRDefault="00C31836" w:rsidP="00C31836">
      <w:pPr>
        <w:pStyle w:val="a6"/>
        <w:spacing w:before="0" w:beforeAutospacing="0" w:after="0" w:afterAutospacing="0"/>
        <w:ind w:left="357"/>
      </w:pPr>
    </w:p>
    <w:p w:rsidR="00C31836" w:rsidRPr="008669C3" w:rsidRDefault="00C31836" w:rsidP="00C31836">
      <w:pPr>
        <w:pStyle w:val="a6"/>
        <w:spacing w:before="0" w:beforeAutospacing="0" w:after="0" w:afterAutospacing="0"/>
      </w:pPr>
      <w:r w:rsidRPr="008669C3">
        <w:rPr>
          <w:b/>
          <w:bCs/>
        </w:rPr>
        <w:t>8.3.</w:t>
      </w:r>
      <w:r>
        <w:rPr>
          <w:b/>
          <w:bCs/>
        </w:rPr>
        <w:t>3</w:t>
      </w:r>
      <w:r w:rsidRPr="008669C3">
        <w:rPr>
          <w:b/>
          <w:bCs/>
        </w:rPr>
        <w:t xml:space="preserve">. </w:t>
      </w:r>
      <w:r>
        <w:rPr>
          <w:b/>
        </w:rPr>
        <w:t xml:space="preserve">Примерные </w:t>
      </w:r>
      <w:r w:rsidRPr="000605BD">
        <w:rPr>
          <w:b/>
        </w:rPr>
        <w:t xml:space="preserve">задания </w:t>
      </w:r>
      <w:r>
        <w:rPr>
          <w:b/>
        </w:rPr>
        <w:t>в составе</w:t>
      </w:r>
      <w:r w:rsidRPr="000605BD">
        <w:rPr>
          <w:b/>
        </w:rPr>
        <w:t xml:space="preserve"> </w:t>
      </w:r>
      <w:r>
        <w:rPr>
          <w:b/>
          <w:iCs/>
        </w:rPr>
        <w:t>расчетно-графической</w:t>
      </w:r>
      <w:r w:rsidRPr="000605BD">
        <w:rPr>
          <w:b/>
        </w:rPr>
        <w:t xml:space="preserve"> работы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втулки и получения управляющей программы для ее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фланца и получения управляющей программы для его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 xml:space="preserve">Создание макроса построения параметрического чертежа конусной </w:t>
      </w:r>
      <w:r>
        <w:rPr>
          <w:iCs/>
        </w:rPr>
        <w:t>оп</w:t>
      </w:r>
      <w:r w:rsidRPr="00F02CBD">
        <w:rPr>
          <w:iCs/>
        </w:rPr>
        <w:t>равки и получения управляющей программы для ее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ступенчатой оправки и получения управляющей программы для ее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цилиндрического стакана с фланцем и технологии его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 xml:space="preserve">Создание макроса построения параметрического чертежа конусного </w:t>
      </w:r>
      <w:r>
        <w:rPr>
          <w:iCs/>
        </w:rPr>
        <w:t>ста</w:t>
      </w:r>
      <w:r w:rsidRPr="00F02CBD">
        <w:rPr>
          <w:iCs/>
        </w:rPr>
        <w:t>кана с фланцем и технологии его изготовления.</w:t>
      </w:r>
    </w:p>
    <w:p w:rsidR="00C31836" w:rsidRPr="00F02CBD" w:rsidRDefault="00C31836" w:rsidP="00C31836">
      <w:pPr>
        <w:pStyle w:val="a7"/>
        <w:numPr>
          <w:ilvl w:val="0"/>
          <w:numId w:val="25"/>
        </w:numPr>
        <w:ind w:left="360"/>
        <w:jc w:val="both"/>
        <w:rPr>
          <w:iCs/>
        </w:rPr>
      </w:pPr>
      <w:r w:rsidRPr="00F02CBD">
        <w:rPr>
          <w:iCs/>
        </w:rPr>
        <w:t>Создание макроса построения параметрического чертежа направляющей колонки штампа.</w:t>
      </w:r>
    </w:p>
    <w:p w:rsidR="00C31836" w:rsidRPr="00473E9C" w:rsidRDefault="00C31836" w:rsidP="00C31836">
      <w:pPr>
        <w:pStyle w:val="2"/>
        <w:numPr>
          <w:ilvl w:val="0"/>
          <w:numId w:val="25"/>
        </w:numPr>
        <w:spacing w:before="0" w:after="0"/>
        <w:ind w:left="36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Создание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proofErr w:type="gramStart"/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макроса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построения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параметрического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чертежа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выталкивателя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штампа</w:t>
      </w:r>
      <w:proofErr w:type="gramEnd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получения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управляющей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программы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для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его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  <w:r w:rsidRPr="00473E9C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изготовления</w:t>
      </w:r>
    </w:p>
    <w:p w:rsidR="00C31836" w:rsidRPr="00397CA9" w:rsidRDefault="00C31836" w:rsidP="00C31836">
      <w:pPr>
        <w:pStyle w:val="a6"/>
        <w:spacing w:before="0" w:beforeAutospacing="0" w:after="0" w:afterAutospacing="0"/>
        <w:ind w:left="357"/>
      </w:pPr>
    </w:p>
    <w:p w:rsidR="00C31836" w:rsidRPr="008669C3" w:rsidRDefault="00C31836" w:rsidP="00C31836">
      <w:pPr>
        <w:pStyle w:val="a6"/>
        <w:spacing w:before="0" w:beforeAutospacing="0" w:after="0" w:afterAutospacing="0"/>
      </w:pPr>
      <w:r w:rsidRPr="008669C3">
        <w:rPr>
          <w:b/>
          <w:bCs/>
        </w:rPr>
        <w:t>8.3.</w:t>
      </w:r>
      <w:r>
        <w:rPr>
          <w:b/>
          <w:bCs/>
        </w:rPr>
        <w:t>4</w:t>
      </w:r>
      <w:r w:rsidRPr="008669C3">
        <w:rPr>
          <w:b/>
          <w:bCs/>
        </w:rPr>
        <w:t xml:space="preserve">. Перечень примерных вопросов для </w:t>
      </w:r>
      <w:r>
        <w:rPr>
          <w:b/>
          <w:bCs/>
        </w:rPr>
        <w:t>зачёта</w:t>
      </w:r>
      <w:r w:rsidRPr="008669C3">
        <w:rPr>
          <w:b/>
          <w:bCs/>
        </w:rPr>
        <w:t xml:space="preserve"> 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Проектирование с помощью ЭВМ</w:t>
      </w:r>
      <w:r w:rsidRPr="007B7D42">
        <w:rPr>
          <w:lang w:val="en-US"/>
        </w:rPr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Основные виды и тенденции развития САПР.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обеспечение.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lastRenderedPageBreak/>
        <w:t>Автоматизированное планирование производственных процессов. Концепция композиционной детали.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>Функции ИСУП (интегрированных систем управления производством).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C31836" w:rsidRPr="0049353C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C31836" w:rsidRPr="007B7D42" w:rsidRDefault="00C31836" w:rsidP="00C31836">
      <w:pPr>
        <w:numPr>
          <w:ilvl w:val="0"/>
          <w:numId w:val="15"/>
        </w:numPr>
        <w:autoSpaceDE w:val="0"/>
        <w:autoSpaceDN w:val="0"/>
        <w:ind w:left="399" w:firstLine="0"/>
      </w:pPr>
      <w:r w:rsidRPr="0049353C">
        <w:t xml:space="preserve"> </w:t>
      </w: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C31836" w:rsidRPr="00844084" w:rsidRDefault="00C31836" w:rsidP="00C31836">
      <w:pPr>
        <w:pStyle w:val="a6"/>
        <w:spacing w:before="0" w:beforeAutospacing="0" w:after="0" w:afterAutospacing="0"/>
        <w:ind w:left="720"/>
      </w:pPr>
    </w:p>
    <w:p w:rsidR="00C31836" w:rsidRPr="004C61FB" w:rsidRDefault="00C31836" w:rsidP="00C31836">
      <w:pPr>
        <w:pStyle w:val="af2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31836" w:rsidRPr="00C15D30" w:rsidRDefault="00C31836" w:rsidP="00C31836">
      <w:pPr>
        <w:pStyle w:val="a6"/>
        <w:spacing w:before="0" w:beforeAutospacing="0" w:after="0" w:afterAutospacing="0"/>
        <w:ind w:left="720"/>
      </w:pPr>
      <w:r>
        <w:t>Не предусмотрено</w:t>
      </w:r>
    </w:p>
    <w:p w:rsidR="00C31836" w:rsidRPr="00C15D30" w:rsidRDefault="00C31836" w:rsidP="00C31836">
      <w:pPr>
        <w:pStyle w:val="a6"/>
        <w:spacing w:before="0" w:beforeAutospacing="0" w:after="0" w:afterAutospacing="0"/>
        <w:ind w:left="720"/>
      </w:pPr>
    </w:p>
    <w:p w:rsidR="00C31836" w:rsidRPr="004C61FB" w:rsidRDefault="00C31836" w:rsidP="00C31836">
      <w:pPr>
        <w:pStyle w:val="af2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31836" w:rsidRPr="0082787E" w:rsidRDefault="00C31836" w:rsidP="00C31836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31836" w:rsidRPr="0082787E" w:rsidRDefault="00C31836" w:rsidP="00C31836">
      <w:pPr>
        <w:pStyle w:val="af2"/>
        <w:rPr>
          <w:b/>
          <w:color w:val="auto"/>
          <w:sz w:val="24"/>
          <w:szCs w:val="24"/>
          <w:lang w:val="ru-RU"/>
        </w:rPr>
      </w:pPr>
    </w:p>
    <w:p w:rsidR="00C31836" w:rsidRPr="00641240" w:rsidRDefault="00C31836" w:rsidP="00C31836">
      <w:pPr>
        <w:pStyle w:val="af2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31836" w:rsidRPr="00DA1DF1" w:rsidRDefault="00C31836" w:rsidP="00C31836">
      <w:pPr>
        <w:pStyle w:val="af2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C31836" w:rsidRPr="0082787E" w:rsidRDefault="00C31836" w:rsidP="00C31836">
      <w:pPr>
        <w:pStyle w:val="af2"/>
        <w:rPr>
          <w:b/>
          <w:color w:val="auto"/>
          <w:sz w:val="24"/>
          <w:szCs w:val="24"/>
          <w:lang w:val="ru-RU"/>
        </w:rPr>
      </w:pPr>
    </w:p>
    <w:p w:rsidR="00C31836" w:rsidRDefault="00C31836" w:rsidP="00C31836">
      <w:pPr>
        <w:pStyle w:val="af2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31836" w:rsidRPr="0082787E" w:rsidRDefault="00C31836" w:rsidP="00C31836">
      <w:pPr>
        <w:pStyle w:val="af2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014B2D">
      <w:pPr>
        <w:spacing w:line="360" w:lineRule="auto"/>
        <w:ind w:firstLine="720"/>
        <w:jc w:val="both"/>
      </w:pPr>
      <w:bookmarkStart w:id="18" w:name="_GoBack"/>
      <w:bookmarkEnd w:id="18"/>
    </w:p>
    <w:sectPr w:rsidR="009F44C5" w:rsidRPr="00281EB6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694" w:rsidRDefault="00E40694">
      <w:r>
        <w:separator/>
      </w:r>
    </w:p>
  </w:endnote>
  <w:endnote w:type="continuationSeparator" w:id="0">
    <w:p w:rsidR="00E40694" w:rsidRDefault="00E4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56BA" w:rsidRDefault="003F56BA" w:rsidP="004E2F89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6BA" w:rsidRDefault="003F56BA" w:rsidP="004E2F8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694" w:rsidRDefault="00E40694">
      <w:r>
        <w:separator/>
      </w:r>
    </w:p>
  </w:footnote>
  <w:footnote w:type="continuationSeparator" w:id="0">
    <w:p w:rsidR="00E40694" w:rsidRDefault="00E40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11620DEB"/>
    <w:multiLevelType w:val="multilevel"/>
    <w:tmpl w:val="3D704070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firstLine="1559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3">
    <w:nsid w:val="20C84BC4"/>
    <w:multiLevelType w:val="multilevel"/>
    <w:tmpl w:val="B0CC12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12C4C67"/>
    <w:multiLevelType w:val="multilevel"/>
    <w:tmpl w:val="BE84512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965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cs="Times New Roman" w:hint="default"/>
        <w:color w:val="000000"/>
        <w:u w:val="single"/>
      </w:rPr>
    </w:lvl>
  </w:abstractNum>
  <w:abstractNum w:abstractNumId="5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2992770D"/>
    <w:multiLevelType w:val="hybridMultilevel"/>
    <w:tmpl w:val="FAD41F7E"/>
    <w:lvl w:ilvl="0" w:tplc="0419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5" w:hanging="360"/>
      </w:pPr>
      <w:rPr>
        <w:rFonts w:ascii="Wingdings" w:hAnsi="Wingdings" w:hint="default"/>
      </w:rPr>
    </w:lvl>
  </w:abstractNum>
  <w:abstractNum w:abstractNumId="7">
    <w:nsid w:val="29AB4ECB"/>
    <w:multiLevelType w:val="multilevel"/>
    <w:tmpl w:val="EA929FE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AEB2DBD"/>
    <w:multiLevelType w:val="hybridMultilevel"/>
    <w:tmpl w:val="D85E3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75545"/>
    <w:multiLevelType w:val="hybridMultilevel"/>
    <w:tmpl w:val="EB966A2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327B5CFD"/>
    <w:multiLevelType w:val="hybridMultilevel"/>
    <w:tmpl w:val="3EA6C1A4"/>
    <w:lvl w:ilvl="0" w:tplc="C384520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6D166778">
      <w:start w:val="1"/>
      <w:numFmt w:val="decimal"/>
      <w:lvlText w:val="%2."/>
      <w:lvlJc w:val="left"/>
      <w:pPr>
        <w:ind w:left="20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1">
    <w:nsid w:val="3BFA3934"/>
    <w:multiLevelType w:val="hybridMultilevel"/>
    <w:tmpl w:val="7EC0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20E6033"/>
    <w:multiLevelType w:val="multilevel"/>
    <w:tmpl w:val="7C2884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8D26820"/>
    <w:multiLevelType w:val="multilevel"/>
    <w:tmpl w:val="B05666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AF01B22"/>
    <w:multiLevelType w:val="multilevel"/>
    <w:tmpl w:val="F5566A44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  <w:b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50784FC0"/>
    <w:multiLevelType w:val="hybridMultilevel"/>
    <w:tmpl w:val="8F0096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A905A5"/>
    <w:multiLevelType w:val="hybridMultilevel"/>
    <w:tmpl w:val="9304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761AF5"/>
    <w:multiLevelType w:val="multilevel"/>
    <w:tmpl w:val="E3E2E3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66EA5A32"/>
    <w:multiLevelType w:val="hybridMultilevel"/>
    <w:tmpl w:val="0EC4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BD6B6C"/>
    <w:multiLevelType w:val="hybridMultilevel"/>
    <w:tmpl w:val="8F0096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7B897AC4"/>
    <w:multiLevelType w:val="hybridMultilevel"/>
    <w:tmpl w:val="07B0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6"/>
  </w:num>
  <w:num w:numId="6">
    <w:abstractNumId w:val="5"/>
  </w:num>
  <w:num w:numId="7">
    <w:abstractNumId w:val="13"/>
    <w:lvlOverride w:ilvl="0">
      <w:startOverride w:val="1"/>
    </w:lvlOverride>
  </w:num>
  <w:num w:numId="8">
    <w:abstractNumId w:val="12"/>
  </w:num>
  <w:num w:numId="9">
    <w:abstractNumId w:val="7"/>
  </w:num>
  <w:num w:numId="10">
    <w:abstractNumId w:val="14"/>
  </w:num>
  <w:num w:numId="11">
    <w:abstractNumId w:val="3"/>
  </w:num>
  <w:num w:numId="12">
    <w:abstractNumId w:val="20"/>
  </w:num>
  <w:num w:numId="13">
    <w:abstractNumId w:val="15"/>
  </w:num>
  <w:num w:numId="14">
    <w:abstractNumId w:val="17"/>
  </w:num>
  <w:num w:numId="15">
    <w:abstractNumId w:val="23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9"/>
  </w:num>
  <w:num w:numId="21">
    <w:abstractNumId w:val="24"/>
  </w:num>
  <w:num w:numId="22">
    <w:abstractNumId w:val="8"/>
  </w:num>
  <w:num w:numId="23">
    <w:abstractNumId w:val="10"/>
  </w:num>
  <w:num w:numId="24">
    <w:abstractNumId w:val="21"/>
  </w:num>
  <w:num w:numId="25">
    <w:abstractNumId w:val="19"/>
  </w:num>
  <w:num w:numId="26">
    <w:abstractNumId w:val="22"/>
  </w:num>
  <w:num w:numId="27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0062"/>
    <w:rsid w:val="00000FF7"/>
    <w:rsid w:val="00003274"/>
    <w:rsid w:val="00003631"/>
    <w:rsid w:val="000036B4"/>
    <w:rsid w:val="00003BC6"/>
    <w:rsid w:val="00004A44"/>
    <w:rsid w:val="0000588F"/>
    <w:rsid w:val="00006E39"/>
    <w:rsid w:val="00010326"/>
    <w:rsid w:val="000119C2"/>
    <w:rsid w:val="00014B2D"/>
    <w:rsid w:val="00015A02"/>
    <w:rsid w:val="0002225D"/>
    <w:rsid w:val="00024170"/>
    <w:rsid w:val="00026A68"/>
    <w:rsid w:val="00026C4D"/>
    <w:rsid w:val="000271FD"/>
    <w:rsid w:val="00027CFD"/>
    <w:rsid w:val="00032C44"/>
    <w:rsid w:val="00034F73"/>
    <w:rsid w:val="00036851"/>
    <w:rsid w:val="00036D00"/>
    <w:rsid w:val="000376D4"/>
    <w:rsid w:val="000410A4"/>
    <w:rsid w:val="000417A7"/>
    <w:rsid w:val="00042E63"/>
    <w:rsid w:val="00042F1F"/>
    <w:rsid w:val="00046153"/>
    <w:rsid w:val="00046C80"/>
    <w:rsid w:val="000502FA"/>
    <w:rsid w:val="00050389"/>
    <w:rsid w:val="000524E4"/>
    <w:rsid w:val="000557FA"/>
    <w:rsid w:val="00055AA2"/>
    <w:rsid w:val="000603EB"/>
    <w:rsid w:val="00065D95"/>
    <w:rsid w:val="00070CCB"/>
    <w:rsid w:val="00071CEC"/>
    <w:rsid w:val="000735D7"/>
    <w:rsid w:val="00075254"/>
    <w:rsid w:val="00076500"/>
    <w:rsid w:val="000765D5"/>
    <w:rsid w:val="000767B6"/>
    <w:rsid w:val="0007765C"/>
    <w:rsid w:val="0008248C"/>
    <w:rsid w:val="00090A57"/>
    <w:rsid w:val="00090D38"/>
    <w:rsid w:val="00091ABE"/>
    <w:rsid w:val="00091E5A"/>
    <w:rsid w:val="00097D45"/>
    <w:rsid w:val="000A002A"/>
    <w:rsid w:val="000A0FEB"/>
    <w:rsid w:val="000A1DE4"/>
    <w:rsid w:val="000A2359"/>
    <w:rsid w:val="000A243B"/>
    <w:rsid w:val="000A7835"/>
    <w:rsid w:val="000B52FD"/>
    <w:rsid w:val="000B685D"/>
    <w:rsid w:val="000B7880"/>
    <w:rsid w:val="000C066E"/>
    <w:rsid w:val="000C7E1A"/>
    <w:rsid w:val="000E097D"/>
    <w:rsid w:val="000E2966"/>
    <w:rsid w:val="000E5308"/>
    <w:rsid w:val="000E65A2"/>
    <w:rsid w:val="000F1595"/>
    <w:rsid w:val="000F2487"/>
    <w:rsid w:val="000F404C"/>
    <w:rsid w:val="000F682D"/>
    <w:rsid w:val="000F7084"/>
    <w:rsid w:val="00103AFD"/>
    <w:rsid w:val="00103C8B"/>
    <w:rsid w:val="00104B26"/>
    <w:rsid w:val="00105A25"/>
    <w:rsid w:val="00105F88"/>
    <w:rsid w:val="001113B8"/>
    <w:rsid w:val="00115E77"/>
    <w:rsid w:val="00116E88"/>
    <w:rsid w:val="00121589"/>
    <w:rsid w:val="00130942"/>
    <w:rsid w:val="00135AC4"/>
    <w:rsid w:val="001447E0"/>
    <w:rsid w:val="001458DD"/>
    <w:rsid w:val="00164841"/>
    <w:rsid w:val="00164B5D"/>
    <w:rsid w:val="00170870"/>
    <w:rsid w:val="00170EE3"/>
    <w:rsid w:val="00171138"/>
    <w:rsid w:val="0017445E"/>
    <w:rsid w:val="00176BC4"/>
    <w:rsid w:val="00176D12"/>
    <w:rsid w:val="001806B8"/>
    <w:rsid w:val="00187099"/>
    <w:rsid w:val="0019226A"/>
    <w:rsid w:val="0019648F"/>
    <w:rsid w:val="00196FAB"/>
    <w:rsid w:val="001A0991"/>
    <w:rsid w:val="001A2A99"/>
    <w:rsid w:val="001A4453"/>
    <w:rsid w:val="001B3C17"/>
    <w:rsid w:val="001B56C9"/>
    <w:rsid w:val="001B61E9"/>
    <w:rsid w:val="001C0351"/>
    <w:rsid w:val="001C2952"/>
    <w:rsid w:val="001C2D6B"/>
    <w:rsid w:val="001C3235"/>
    <w:rsid w:val="001C6A73"/>
    <w:rsid w:val="001D3AD5"/>
    <w:rsid w:val="001D6FDF"/>
    <w:rsid w:val="001D71F0"/>
    <w:rsid w:val="001D7C68"/>
    <w:rsid w:val="001E1019"/>
    <w:rsid w:val="001F2855"/>
    <w:rsid w:val="001F3D3B"/>
    <w:rsid w:val="001F4B5C"/>
    <w:rsid w:val="001F6D00"/>
    <w:rsid w:val="001F71DE"/>
    <w:rsid w:val="0020178F"/>
    <w:rsid w:val="0020598D"/>
    <w:rsid w:val="00215D81"/>
    <w:rsid w:val="002241BE"/>
    <w:rsid w:val="00235F14"/>
    <w:rsid w:val="0024460E"/>
    <w:rsid w:val="00244FE9"/>
    <w:rsid w:val="002477BA"/>
    <w:rsid w:val="00247B5E"/>
    <w:rsid w:val="00255765"/>
    <w:rsid w:val="0026044E"/>
    <w:rsid w:val="00260523"/>
    <w:rsid w:val="0026175A"/>
    <w:rsid w:val="0027193F"/>
    <w:rsid w:val="00272227"/>
    <w:rsid w:val="00272B14"/>
    <w:rsid w:val="0027351A"/>
    <w:rsid w:val="00281EB6"/>
    <w:rsid w:val="00283A5A"/>
    <w:rsid w:val="00283CCD"/>
    <w:rsid w:val="0029008B"/>
    <w:rsid w:val="00294235"/>
    <w:rsid w:val="002A28DF"/>
    <w:rsid w:val="002A357A"/>
    <w:rsid w:val="002A572F"/>
    <w:rsid w:val="002A5D4E"/>
    <w:rsid w:val="002A7EA8"/>
    <w:rsid w:val="002B1CEC"/>
    <w:rsid w:val="002B34A0"/>
    <w:rsid w:val="002B44F9"/>
    <w:rsid w:val="002B7786"/>
    <w:rsid w:val="002C4806"/>
    <w:rsid w:val="002C70E5"/>
    <w:rsid w:val="002D32E5"/>
    <w:rsid w:val="002D6CEB"/>
    <w:rsid w:val="002E3636"/>
    <w:rsid w:val="002E59C8"/>
    <w:rsid w:val="002E6525"/>
    <w:rsid w:val="002F05C4"/>
    <w:rsid w:val="002F284C"/>
    <w:rsid w:val="003043E3"/>
    <w:rsid w:val="003071A9"/>
    <w:rsid w:val="00310B02"/>
    <w:rsid w:val="00313C8E"/>
    <w:rsid w:val="003168A0"/>
    <w:rsid w:val="003206C2"/>
    <w:rsid w:val="003207C2"/>
    <w:rsid w:val="003224D5"/>
    <w:rsid w:val="003258F8"/>
    <w:rsid w:val="00325BAA"/>
    <w:rsid w:val="00327EEF"/>
    <w:rsid w:val="003318E2"/>
    <w:rsid w:val="003331E1"/>
    <w:rsid w:val="00333B3E"/>
    <w:rsid w:val="00333CAE"/>
    <w:rsid w:val="00335C4C"/>
    <w:rsid w:val="00336C59"/>
    <w:rsid w:val="003503C4"/>
    <w:rsid w:val="0035568A"/>
    <w:rsid w:val="00361883"/>
    <w:rsid w:val="00365F65"/>
    <w:rsid w:val="00366442"/>
    <w:rsid w:val="003666B8"/>
    <w:rsid w:val="003674D0"/>
    <w:rsid w:val="00367BFB"/>
    <w:rsid w:val="0037013E"/>
    <w:rsid w:val="00371640"/>
    <w:rsid w:val="00372169"/>
    <w:rsid w:val="0037287A"/>
    <w:rsid w:val="003756DC"/>
    <w:rsid w:val="00376D57"/>
    <w:rsid w:val="00384A21"/>
    <w:rsid w:val="003925BF"/>
    <w:rsid w:val="00393E99"/>
    <w:rsid w:val="003968C4"/>
    <w:rsid w:val="00396CE5"/>
    <w:rsid w:val="0039726F"/>
    <w:rsid w:val="003A0855"/>
    <w:rsid w:val="003A11D8"/>
    <w:rsid w:val="003A422A"/>
    <w:rsid w:val="003A4CD3"/>
    <w:rsid w:val="003A7AF3"/>
    <w:rsid w:val="003B3472"/>
    <w:rsid w:val="003B4798"/>
    <w:rsid w:val="003B7F1C"/>
    <w:rsid w:val="003C3082"/>
    <w:rsid w:val="003C6758"/>
    <w:rsid w:val="003D0CCB"/>
    <w:rsid w:val="003D1E08"/>
    <w:rsid w:val="003D6029"/>
    <w:rsid w:val="003D7EBB"/>
    <w:rsid w:val="003E1710"/>
    <w:rsid w:val="003E55D7"/>
    <w:rsid w:val="003E654F"/>
    <w:rsid w:val="003F2462"/>
    <w:rsid w:val="003F2734"/>
    <w:rsid w:val="003F338A"/>
    <w:rsid w:val="003F56BA"/>
    <w:rsid w:val="003F57D6"/>
    <w:rsid w:val="003F7EB6"/>
    <w:rsid w:val="00410CCF"/>
    <w:rsid w:val="0041699C"/>
    <w:rsid w:val="004224BE"/>
    <w:rsid w:val="00423C8B"/>
    <w:rsid w:val="00426653"/>
    <w:rsid w:val="004320F4"/>
    <w:rsid w:val="0043372C"/>
    <w:rsid w:val="00436048"/>
    <w:rsid w:val="004443F8"/>
    <w:rsid w:val="004448B7"/>
    <w:rsid w:val="00450942"/>
    <w:rsid w:val="00454B75"/>
    <w:rsid w:val="0045731C"/>
    <w:rsid w:val="00457715"/>
    <w:rsid w:val="00460476"/>
    <w:rsid w:val="00461864"/>
    <w:rsid w:val="00462EFC"/>
    <w:rsid w:val="004631F2"/>
    <w:rsid w:val="00470CE7"/>
    <w:rsid w:val="0047332B"/>
    <w:rsid w:val="00473E9C"/>
    <w:rsid w:val="004810D4"/>
    <w:rsid w:val="00483DDD"/>
    <w:rsid w:val="004877FA"/>
    <w:rsid w:val="00491C1A"/>
    <w:rsid w:val="0049215B"/>
    <w:rsid w:val="0049353C"/>
    <w:rsid w:val="00493B1B"/>
    <w:rsid w:val="004B4589"/>
    <w:rsid w:val="004C4413"/>
    <w:rsid w:val="004C516C"/>
    <w:rsid w:val="004D3CED"/>
    <w:rsid w:val="004E1554"/>
    <w:rsid w:val="004E2F89"/>
    <w:rsid w:val="004E7CB3"/>
    <w:rsid w:val="005024C9"/>
    <w:rsid w:val="00505827"/>
    <w:rsid w:val="00515CEC"/>
    <w:rsid w:val="00517218"/>
    <w:rsid w:val="00517BC4"/>
    <w:rsid w:val="005229C4"/>
    <w:rsid w:val="005263F0"/>
    <w:rsid w:val="00527609"/>
    <w:rsid w:val="005340F5"/>
    <w:rsid w:val="005365B7"/>
    <w:rsid w:val="00540A66"/>
    <w:rsid w:val="005415D3"/>
    <w:rsid w:val="0055163E"/>
    <w:rsid w:val="00551846"/>
    <w:rsid w:val="00555B36"/>
    <w:rsid w:val="00557495"/>
    <w:rsid w:val="00560DAB"/>
    <w:rsid w:val="00562CF4"/>
    <w:rsid w:val="00573C1B"/>
    <w:rsid w:val="00574015"/>
    <w:rsid w:val="0057616E"/>
    <w:rsid w:val="00580674"/>
    <w:rsid w:val="0058067D"/>
    <w:rsid w:val="00585BEB"/>
    <w:rsid w:val="00587FD2"/>
    <w:rsid w:val="005A227E"/>
    <w:rsid w:val="005B43F1"/>
    <w:rsid w:val="005B5EE4"/>
    <w:rsid w:val="005B705B"/>
    <w:rsid w:val="005B7E3D"/>
    <w:rsid w:val="005C09C1"/>
    <w:rsid w:val="005D0961"/>
    <w:rsid w:val="005D58FE"/>
    <w:rsid w:val="005D5BD7"/>
    <w:rsid w:val="005D62A2"/>
    <w:rsid w:val="005E0D76"/>
    <w:rsid w:val="005F41AE"/>
    <w:rsid w:val="006024DF"/>
    <w:rsid w:val="00602593"/>
    <w:rsid w:val="00604AAF"/>
    <w:rsid w:val="00613385"/>
    <w:rsid w:val="00617AC5"/>
    <w:rsid w:val="006208A8"/>
    <w:rsid w:val="0062162B"/>
    <w:rsid w:val="00624B70"/>
    <w:rsid w:val="00630742"/>
    <w:rsid w:val="00631638"/>
    <w:rsid w:val="00632F9B"/>
    <w:rsid w:val="00634B10"/>
    <w:rsid w:val="00635422"/>
    <w:rsid w:val="00636963"/>
    <w:rsid w:val="00640906"/>
    <w:rsid w:val="00640D1C"/>
    <w:rsid w:val="00641240"/>
    <w:rsid w:val="00643873"/>
    <w:rsid w:val="0064478C"/>
    <w:rsid w:val="006459E3"/>
    <w:rsid w:val="00653F2F"/>
    <w:rsid w:val="00654BD1"/>
    <w:rsid w:val="00660A56"/>
    <w:rsid w:val="00661C91"/>
    <w:rsid w:val="00664E38"/>
    <w:rsid w:val="00667056"/>
    <w:rsid w:val="00667879"/>
    <w:rsid w:val="00674A35"/>
    <w:rsid w:val="00674FF5"/>
    <w:rsid w:val="0068029E"/>
    <w:rsid w:val="006846D2"/>
    <w:rsid w:val="00686329"/>
    <w:rsid w:val="00687989"/>
    <w:rsid w:val="0069164E"/>
    <w:rsid w:val="006926A0"/>
    <w:rsid w:val="0069547D"/>
    <w:rsid w:val="00696561"/>
    <w:rsid w:val="006A1F8A"/>
    <w:rsid w:val="006A4E10"/>
    <w:rsid w:val="006A5F03"/>
    <w:rsid w:val="006B0843"/>
    <w:rsid w:val="006B34E5"/>
    <w:rsid w:val="006B4D0A"/>
    <w:rsid w:val="006B633B"/>
    <w:rsid w:val="006C122C"/>
    <w:rsid w:val="006C1383"/>
    <w:rsid w:val="006C22A8"/>
    <w:rsid w:val="006C4805"/>
    <w:rsid w:val="006C655A"/>
    <w:rsid w:val="006C66E0"/>
    <w:rsid w:val="006C7F6A"/>
    <w:rsid w:val="006D0524"/>
    <w:rsid w:val="006D1CAB"/>
    <w:rsid w:val="006D527A"/>
    <w:rsid w:val="006E0219"/>
    <w:rsid w:val="006E0B72"/>
    <w:rsid w:val="006E6EC1"/>
    <w:rsid w:val="006E7E65"/>
    <w:rsid w:val="006F26AD"/>
    <w:rsid w:val="006F2AEB"/>
    <w:rsid w:val="006F3BEB"/>
    <w:rsid w:val="00702FDA"/>
    <w:rsid w:val="00703347"/>
    <w:rsid w:val="00705705"/>
    <w:rsid w:val="00706EF2"/>
    <w:rsid w:val="00714010"/>
    <w:rsid w:val="00715626"/>
    <w:rsid w:val="007156AC"/>
    <w:rsid w:val="007200C7"/>
    <w:rsid w:val="00722EF1"/>
    <w:rsid w:val="007245F3"/>
    <w:rsid w:val="007246B2"/>
    <w:rsid w:val="00731CB6"/>
    <w:rsid w:val="00732040"/>
    <w:rsid w:val="00733EA7"/>
    <w:rsid w:val="00741A58"/>
    <w:rsid w:val="00764D73"/>
    <w:rsid w:val="00771254"/>
    <w:rsid w:val="00772385"/>
    <w:rsid w:val="007738C0"/>
    <w:rsid w:val="00776265"/>
    <w:rsid w:val="00776277"/>
    <w:rsid w:val="007765EB"/>
    <w:rsid w:val="007850C3"/>
    <w:rsid w:val="00786526"/>
    <w:rsid w:val="0078751F"/>
    <w:rsid w:val="0079037A"/>
    <w:rsid w:val="00792E42"/>
    <w:rsid w:val="00793B6A"/>
    <w:rsid w:val="007A0C45"/>
    <w:rsid w:val="007A70B5"/>
    <w:rsid w:val="007B749B"/>
    <w:rsid w:val="007B7D42"/>
    <w:rsid w:val="007C1153"/>
    <w:rsid w:val="007C1EA2"/>
    <w:rsid w:val="007C44F5"/>
    <w:rsid w:val="007C4593"/>
    <w:rsid w:val="007C71CC"/>
    <w:rsid w:val="007C7C7C"/>
    <w:rsid w:val="007E063D"/>
    <w:rsid w:val="007E15CF"/>
    <w:rsid w:val="007E2C8A"/>
    <w:rsid w:val="007E51DD"/>
    <w:rsid w:val="007E6E46"/>
    <w:rsid w:val="007E7F56"/>
    <w:rsid w:val="007F3E0D"/>
    <w:rsid w:val="007F4C0E"/>
    <w:rsid w:val="007F75BB"/>
    <w:rsid w:val="00801113"/>
    <w:rsid w:val="0080202A"/>
    <w:rsid w:val="00802691"/>
    <w:rsid w:val="00810852"/>
    <w:rsid w:val="00811D46"/>
    <w:rsid w:val="0081399B"/>
    <w:rsid w:val="00817297"/>
    <w:rsid w:val="00831137"/>
    <w:rsid w:val="00834008"/>
    <w:rsid w:val="00841459"/>
    <w:rsid w:val="008440DC"/>
    <w:rsid w:val="0084468A"/>
    <w:rsid w:val="008500CF"/>
    <w:rsid w:val="00850384"/>
    <w:rsid w:val="008538D1"/>
    <w:rsid w:val="0085736A"/>
    <w:rsid w:val="008669C3"/>
    <w:rsid w:val="00871406"/>
    <w:rsid w:val="008723BB"/>
    <w:rsid w:val="00872B9F"/>
    <w:rsid w:val="008744DB"/>
    <w:rsid w:val="0087686A"/>
    <w:rsid w:val="008808B4"/>
    <w:rsid w:val="008872C0"/>
    <w:rsid w:val="008A171F"/>
    <w:rsid w:val="008A34B6"/>
    <w:rsid w:val="008A6C81"/>
    <w:rsid w:val="008B0A1F"/>
    <w:rsid w:val="008B27D4"/>
    <w:rsid w:val="008B2DFA"/>
    <w:rsid w:val="008B502C"/>
    <w:rsid w:val="008B7342"/>
    <w:rsid w:val="008C5DBC"/>
    <w:rsid w:val="008C742F"/>
    <w:rsid w:val="008C794D"/>
    <w:rsid w:val="008D07D4"/>
    <w:rsid w:val="008D3BC8"/>
    <w:rsid w:val="008D7614"/>
    <w:rsid w:val="008E0888"/>
    <w:rsid w:val="008E1FBD"/>
    <w:rsid w:val="008E281B"/>
    <w:rsid w:val="008E701A"/>
    <w:rsid w:val="008F0D8F"/>
    <w:rsid w:val="008F33BC"/>
    <w:rsid w:val="00900957"/>
    <w:rsid w:val="0090486C"/>
    <w:rsid w:val="00905461"/>
    <w:rsid w:val="00906870"/>
    <w:rsid w:val="009077AE"/>
    <w:rsid w:val="0091242F"/>
    <w:rsid w:val="00913426"/>
    <w:rsid w:val="00914727"/>
    <w:rsid w:val="00916243"/>
    <w:rsid w:val="0092428F"/>
    <w:rsid w:val="00932CF7"/>
    <w:rsid w:val="009340C8"/>
    <w:rsid w:val="00934DB7"/>
    <w:rsid w:val="0093733E"/>
    <w:rsid w:val="00937AB6"/>
    <w:rsid w:val="009458CE"/>
    <w:rsid w:val="00951024"/>
    <w:rsid w:val="0095137E"/>
    <w:rsid w:val="00956E05"/>
    <w:rsid w:val="00957016"/>
    <w:rsid w:val="00960774"/>
    <w:rsid w:val="00961B2A"/>
    <w:rsid w:val="009626EB"/>
    <w:rsid w:val="00965528"/>
    <w:rsid w:val="00966659"/>
    <w:rsid w:val="00972890"/>
    <w:rsid w:val="00973232"/>
    <w:rsid w:val="00976CE9"/>
    <w:rsid w:val="00977641"/>
    <w:rsid w:val="00980EF3"/>
    <w:rsid w:val="00981B8D"/>
    <w:rsid w:val="00981DF7"/>
    <w:rsid w:val="00984CCA"/>
    <w:rsid w:val="00987BAE"/>
    <w:rsid w:val="0099221A"/>
    <w:rsid w:val="00992F3E"/>
    <w:rsid w:val="009941B6"/>
    <w:rsid w:val="0099439A"/>
    <w:rsid w:val="009946D5"/>
    <w:rsid w:val="009A0356"/>
    <w:rsid w:val="009A3994"/>
    <w:rsid w:val="009A3F2F"/>
    <w:rsid w:val="009A431D"/>
    <w:rsid w:val="009A4AD6"/>
    <w:rsid w:val="009B31AA"/>
    <w:rsid w:val="009B3B84"/>
    <w:rsid w:val="009B58C4"/>
    <w:rsid w:val="009B614D"/>
    <w:rsid w:val="009B7138"/>
    <w:rsid w:val="009C5B32"/>
    <w:rsid w:val="009D317D"/>
    <w:rsid w:val="009D47EC"/>
    <w:rsid w:val="009E42FE"/>
    <w:rsid w:val="009F23A1"/>
    <w:rsid w:val="009F44C5"/>
    <w:rsid w:val="009F4598"/>
    <w:rsid w:val="00A01B3C"/>
    <w:rsid w:val="00A04F95"/>
    <w:rsid w:val="00A06C71"/>
    <w:rsid w:val="00A107D9"/>
    <w:rsid w:val="00A110FE"/>
    <w:rsid w:val="00A11E23"/>
    <w:rsid w:val="00A13A02"/>
    <w:rsid w:val="00A14699"/>
    <w:rsid w:val="00A3205F"/>
    <w:rsid w:val="00A407BD"/>
    <w:rsid w:val="00A423F7"/>
    <w:rsid w:val="00A44BE7"/>
    <w:rsid w:val="00A468F4"/>
    <w:rsid w:val="00A558E9"/>
    <w:rsid w:val="00A57372"/>
    <w:rsid w:val="00A64129"/>
    <w:rsid w:val="00A64414"/>
    <w:rsid w:val="00A64DE7"/>
    <w:rsid w:val="00A66C8D"/>
    <w:rsid w:val="00A702FD"/>
    <w:rsid w:val="00A71F52"/>
    <w:rsid w:val="00A731A7"/>
    <w:rsid w:val="00A747B7"/>
    <w:rsid w:val="00A74931"/>
    <w:rsid w:val="00A75457"/>
    <w:rsid w:val="00A81E8E"/>
    <w:rsid w:val="00A8369D"/>
    <w:rsid w:val="00A860D9"/>
    <w:rsid w:val="00A8727A"/>
    <w:rsid w:val="00A87FE4"/>
    <w:rsid w:val="00A90F1F"/>
    <w:rsid w:val="00A93759"/>
    <w:rsid w:val="00A93F4F"/>
    <w:rsid w:val="00A954D7"/>
    <w:rsid w:val="00A971A0"/>
    <w:rsid w:val="00AA2105"/>
    <w:rsid w:val="00AA47EF"/>
    <w:rsid w:val="00AA597A"/>
    <w:rsid w:val="00AA5DD5"/>
    <w:rsid w:val="00AB1E72"/>
    <w:rsid w:val="00AB3D6B"/>
    <w:rsid w:val="00AB3E26"/>
    <w:rsid w:val="00AB6C79"/>
    <w:rsid w:val="00AC1780"/>
    <w:rsid w:val="00AC4783"/>
    <w:rsid w:val="00AC58A1"/>
    <w:rsid w:val="00AC7898"/>
    <w:rsid w:val="00AC7ACC"/>
    <w:rsid w:val="00AD1270"/>
    <w:rsid w:val="00AD16FC"/>
    <w:rsid w:val="00AD67A5"/>
    <w:rsid w:val="00AD6F64"/>
    <w:rsid w:val="00AE0921"/>
    <w:rsid w:val="00AE3AA5"/>
    <w:rsid w:val="00AE4817"/>
    <w:rsid w:val="00AE6C65"/>
    <w:rsid w:val="00AF629F"/>
    <w:rsid w:val="00AF7D53"/>
    <w:rsid w:val="00B064A8"/>
    <w:rsid w:val="00B14441"/>
    <w:rsid w:val="00B20CF6"/>
    <w:rsid w:val="00B248DB"/>
    <w:rsid w:val="00B25D7B"/>
    <w:rsid w:val="00B301D5"/>
    <w:rsid w:val="00B437B0"/>
    <w:rsid w:val="00B43A4F"/>
    <w:rsid w:val="00B51B0F"/>
    <w:rsid w:val="00B51BB2"/>
    <w:rsid w:val="00B523A8"/>
    <w:rsid w:val="00B52657"/>
    <w:rsid w:val="00B61104"/>
    <w:rsid w:val="00B64F16"/>
    <w:rsid w:val="00B71B5C"/>
    <w:rsid w:val="00B74ACC"/>
    <w:rsid w:val="00B7504D"/>
    <w:rsid w:val="00B76576"/>
    <w:rsid w:val="00B7717C"/>
    <w:rsid w:val="00B87314"/>
    <w:rsid w:val="00B9060D"/>
    <w:rsid w:val="00B94D45"/>
    <w:rsid w:val="00B94F5E"/>
    <w:rsid w:val="00BA2BBC"/>
    <w:rsid w:val="00BA6B00"/>
    <w:rsid w:val="00BB0A5C"/>
    <w:rsid w:val="00BB3199"/>
    <w:rsid w:val="00BC0A53"/>
    <w:rsid w:val="00BC1429"/>
    <w:rsid w:val="00BC3217"/>
    <w:rsid w:val="00BC4DF5"/>
    <w:rsid w:val="00BC7704"/>
    <w:rsid w:val="00BD1DC1"/>
    <w:rsid w:val="00BD2369"/>
    <w:rsid w:val="00BD3519"/>
    <w:rsid w:val="00BD4B60"/>
    <w:rsid w:val="00BD7B4A"/>
    <w:rsid w:val="00BE4C9F"/>
    <w:rsid w:val="00BE75F0"/>
    <w:rsid w:val="00BF24E0"/>
    <w:rsid w:val="00C02558"/>
    <w:rsid w:val="00C0537A"/>
    <w:rsid w:val="00C05BC0"/>
    <w:rsid w:val="00C05C5E"/>
    <w:rsid w:val="00C06D79"/>
    <w:rsid w:val="00C079CC"/>
    <w:rsid w:val="00C07DD7"/>
    <w:rsid w:val="00C11FC7"/>
    <w:rsid w:val="00C154E0"/>
    <w:rsid w:val="00C15D30"/>
    <w:rsid w:val="00C24772"/>
    <w:rsid w:val="00C27138"/>
    <w:rsid w:val="00C2714C"/>
    <w:rsid w:val="00C30FD4"/>
    <w:rsid w:val="00C31836"/>
    <w:rsid w:val="00C31D3F"/>
    <w:rsid w:val="00C34950"/>
    <w:rsid w:val="00C435D5"/>
    <w:rsid w:val="00C43AC8"/>
    <w:rsid w:val="00C51928"/>
    <w:rsid w:val="00C52A40"/>
    <w:rsid w:val="00C54D61"/>
    <w:rsid w:val="00C5699D"/>
    <w:rsid w:val="00C60382"/>
    <w:rsid w:val="00C6114F"/>
    <w:rsid w:val="00C615F6"/>
    <w:rsid w:val="00C65792"/>
    <w:rsid w:val="00C70062"/>
    <w:rsid w:val="00C74C8F"/>
    <w:rsid w:val="00C81049"/>
    <w:rsid w:val="00C81401"/>
    <w:rsid w:val="00C85D44"/>
    <w:rsid w:val="00C86C6E"/>
    <w:rsid w:val="00C8791B"/>
    <w:rsid w:val="00C92CFB"/>
    <w:rsid w:val="00C9438F"/>
    <w:rsid w:val="00C95C80"/>
    <w:rsid w:val="00C96692"/>
    <w:rsid w:val="00C96FED"/>
    <w:rsid w:val="00CA0C54"/>
    <w:rsid w:val="00CB12AF"/>
    <w:rsid w:val="00CB52E8"/>
    <w:rsid w:val="00CB75BD"/>
    <w:rsid w:val="00CB799A"/>
    <w:rsid w:val="00CC2D46"/>
    <w:rsid w:val="00CC39EE"/>
    <w:rsid w:val="00CD0D12"/>
    <w:rsid w:val="00CD1C83"/>
    <w:rsid w:val="00CD5765"/>
    <w:rsid w:val="00CD6013"/>
    <w:rsid w:val="00CD7DF0"/>
    <w:rsid w:val="00CE4267"/>
    <w:rsid w:val="00CF2F4F"/>
    <w:rsid w:val="00CF48B9"/>
    <w:rsid w:val="00CF7DA7"/>
    <w:rsid w:val="00D03C00"/>
    <w:rsid w:val="00D07096"/>
    <w:rsid w:val="00D072B6"/>
    <w:rsid w:val="00D13E3A"/>
    <w:rsid w:val="00D14CB3"/>
    <w:rsid w:val="00D16F4C"/>
    <w:rsid w:val="00D22329"/>
    <w:rsid w:val="00D24E2D"/>
    <w:rsid w:val="00D33186"/>
    <w:rsid w:val="00D3796A"/>
    <w:rsid w:val="00D425D8"/>
    <w:rsid w:val="00D43604"/>
    <w:rsid w:val="00D43BA9"/>
    <w:rsid w:val="00D44AFD"/>
    <w:rsid w:val="00D6579C"/>
    <w:rsid w:val="00D6662A"/>
    <w:rsid w:val="00D67F40"/>
    <w:rsid w:val="00D7018E"/>
    <w:rsid w:val="00D72019"/>
    <w:rsid w:val="00D730AE"/>
    <w:rsid w:val="00D84580"/>
    <w:rsid w:val="00D874E0"/>
    <w:rsid w:val="00D92236"/>
    <w:rsid w:val="00D9479B"/>
    <w:rsid w:val="00D96DF6"/>
    <w:rsid w:val="00DA5344"/>
    <w:rsid w:val="00DB085C"/>
    <w:rsid w:val="00DB0D75"/>
    <w:rsid w:val="00DB60A9"/>
    <w:rsid w:val="00DB79F3"/>
    <w:rsid w:val="00DC246D"/>
    <w:rsid w:val="00DD17CF"/>
    <w:rsid w:val="00DD37AE"/>
    <w:rsid w:val="00DD5A3C"/>
    <w:rsid w:val="00DD6050"/>
    <w:rsid w:val="00DD6B16"/>
    <w:rsid w:val="00DD764E"/>
    <w:rsid w:val="00DE152E"/>
    <w:rsid w:val="00DE7748"/>
    <w:rsid w:val="00DF1A55"/>
    <w:rsid w:val="00E00925"/>
    <w:rsid w:val="00E0368E"/>
    <w:rsid w:val="00E105F3"/>
    <w:rsid w:val="00E10A60"/>
    <w:rsid w:val="00E10E07"/>
    <w:rsid w:val="00E11501"/>
    <w:rsid w:val="00E16B64"/>
    <w:rsid w:val="00E2193E"/>
    <w:rsid w:val="00E24598"/>
    <w:rsid w:val="00E2630C"/>
    <w:rsid w:val="00E27A21"/>
    <w:rsid w:val="00E320C7"/>
    <w:rsid w:val="00E40694"/>
    <w:rsid w:val="00E41AFE"/>
    <w:rsid w:val="00E44B33"/>
    <w:rsid w:val="00E467DD"/>
    <w:rsid w:val="00E47F3C"/>
    <w:rsid w:val="00E53E15"/>
    <w:rsid w:val="00E549DF"/>
    <w:rsid w:val="00E5535A"/>
    <w:rsid w:val="00E56B13"/>
    <w:rsid w:val="00E57AA3"/>
    <w:rsid w:val="00E62585"/>
    <w:rsid w:val="00E64492"/>
    <w:rsid w:val="00E651D5"/>
    <w:rsid w:val="00E67E1A"/>
    <w:rsid w:val="00E74419"/>
    <w:rsid w:val="00E75DAD"/>
    <w:rsid w:val="00E76187"/>
    <w:rsid w:val="00E8269F"/>
    <w:rsid w:val="00E8525B"/>
    <w:rsid w:val="00E85FD9"/>
    <w:rsid w:val="00E90233"/>
    <w:rsid w:val="00E90AEA"/>
    <w:rsid w:val="00EA0B88"/>
    <w:rsid w:val="00EA1D81"/>
    <w:rsid w:val="00EA3E72"/>
    <w:rsid w:val="00EA3EAA"/>
    <w:rsid w:val="00EA4B35"/>
    <w:rsid w:val="00EA7BDB"/>
    <w:rsid w:val="00EB00BA"/>
    <w:rsid w:val="00EB7F82"/>
    <w:rsid w:val="00EC2259"/>
    <w:rsid w:val="00EC3921"/>
    <w:rsid w:val="00EC413D"/>
    <w:rsid w:val="00EC482F"/>
    <w:rsid w:val="00EC5E2F"/>
    <w:rsid w:val="00EC75E5"/>
    <w:rsid w:val="00ED0929"/>
    <w:rsid w:val="00ED0CD7"/>
    <w:rsid w:val="00ED1EE5"/>
    <w:rsid w:val="00ED1F5B"/>
    <w:rsid w:val="00ED5DDC"/>
    <w:rsid w:val="00EE0108"/>
    <w:rsid w:val="00EE075B"/>
    <w:rsid w:val="00EE1653"/>
    <w:rsid w:val="00EE219D"/>
    <w:rsid w:val="00EE6CCF"/>
    <w:rsid w:val="00EF08DD"/>
    <w:rsid w:val="00EF348D"/>
    <w:rsid w:val="00EF7E23"/>
    <w:rsid w:val="00F02B66"/>
    <w:rsid w:val="00F02CBD"/>
    <w:rsid w:val="00F07783"/>
    <w:rsid w:val="00F1098E"/>
    <w:rsid w:val="00F10FD4"/>
    <w:rsid w:val="00F1131C"/>
    <w:rsid w:val="00F124C0"/>
    <w:rsid w:val="00F14126"/>
    <w:rsid w:val="00F162E6"/>
    <w:rsid w:val="00F2227B"/>
    <w:rsid w:val="00F24726"/>
    <w:rsid w:val="00F278DD"/>
    <w:rsid w:val="00F328A6"/>
    <w:rsid w:val="00F34D50"/>
    <w:rsid w:val="00F35521"/>
    <w:rsid w:val="00F377B3"/>
    <w:rsid w:val="00F41079"/>
    <w:rsid w:val="00F565B5"/>
    <w:rsid w:val="00F602EA"/>
    <w:rsid w:val="00F62B2C"/>
    <w:rsid w:val="00F658C9"/>
    <w:rsid w:val="00F74029"/>
    <w:rsid w:val="00F74C43"/>
    <w:rsid w:val="00F74EFD"/>
    <w:rsid w:val="00F8019E"/>
    <w:rsid w:val="00F80203"/>
    <w:rsid w:val="00F806BE"/>
    <w:rsid w:val="00F84250"/>
    <w:rsid w:val="00F86285"/>
    <w:rsid w:val="00F86AF2"/>
    <w:rsid w:val="00F86F39"/>
    <w:rsid w:val="00F9105C"/>
    <w:rsid w:val="00F955FD"/>
    <w:rsid w:val="00F957F2"/>
    <w:rsid w:val="00F977D2"/>
    <w:rsid w:val="00FA7B97"/>
    <w:rsid w:val="00FB1BC9"/>
    <w:rsid w:val="00FB2DBA"/>
    <w:rsid w:val="00FB6D03"/>
    <w:rsid w:val="00FB721B"/>
    <w:rsid w:val="00FC0406"/>
    <w:rsid w:val="00FC0D1F"/>
    <w:rsid w:val="00FC18B3"/>
    <w:rsid w:val="00FC1961"/>
    <w:rsid w:val="00FC276D"/>
    <w:rsid w:val="00FC7009"/>
    <w:rsid w:val="00FC782C"/>
    <w:rsid w:val="00FD23F3"/>
    <w:rsid w:val="00FD5947"/>
    <w:rsid w:val="00FD5A63"/>
    <w:rsid w:val="00FD5FF0"/>
    <w:rsid w:val="00FD6A81"/>
    <w:rsid w:val="00FE1352"/>
    <w:rsid w:val="00FE1F2D"/>
    <w:rsid w:val="00FE4925"/>
    <w:rsid w:val="00FE5B35"/>
    <w:rsid w:val="00FF446F"/>
    <w:rsid w:val="00FF6A54"/>
    <w:rsid w:val="00FF7282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Normal (Web)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pPr>
      <w:spacing w:after="0" w:line="240" w:lineRule="auto"/>
    </w:pPr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uiPriority w:val="99"/>
    <w:qFormat/>
    <w:rsid w:val="00772385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772385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qFormat/>
    <w:rsid w:val="00F109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772385"/>
    <w:rPr>
      <w:rFonts w:ascii="Arial" w:hAnsi="Arial"/>
      <w:b/>
      <w:kern w:val="1"/>
      <w:sz w:val="32"/>
      <w:lang w:val="x-none" w:eastAsia="ar-SA" w:bidi="ar-SA"/>
    </w:rPr>
  </w:style>
  <w:style w:type="character" w:customStyle="1" w:styleId="20">
    <w:name w:val="Заголовок 2 Знак"/>
    <w:basedOn w:val="a2"/>
    <w:link w:val="2"/>
    <w:uiPriority w:val="99"/>
    <w:locked/>
    <w:rsid w:val="00772385"/>
    <w:rPr>
      <w:rFonts w:ascii="Arial" w:hAnsi="Arial"/>
      <w:b/>
      <w:i/>
      <w:sz w:val="28"/>
      <w:lang w:val="x-none" w:eastAsia="ar-SA" w:bidi="ar-SA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paragraph" w:customStyle="1" w:styleId="a0">
    <w:name w:val="ЗаголовокСлева"/>
    <w:basedOn w:val="a"/>
    <w:uiPriority w:val="99"/>
    <w:rsid w:val="00091E5A"/>
    <w:pPr>
      <w:numPr>
        <w:numId w:val="4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uiPriority w:val="99"/>
    <w:rsid w:val="00E651D5"/>
    <w:pPr>
      <w:numPr>
        <w:numId w:val="2"/>
      </w:numPr>
    </w:pPr>
  </w:style>
  <w:style w:type="paragraph" w:customStyle="1" w:styleId="a5">
    <w:name w:val="МойСтиль"/>
    <w:basedOn w:val="a1"/>
    <w:uiPriority w:val="99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/>
      <w:sz w:val="26"/>
    </w:rPr>
  </w:style>
  <w:style w:type="paragraph" w:styleId="11">
    <w:name w:val="toc 1"/>
    <w:basedOn w:val="a1"/>
    <w:next w:val="a1"/>
    <w:autoRedefine/>
    <w:uiPriority w:val="99"/>
    <w:semiHidden/>
    <w:rsid w:val="00696561"/>
  </w:style>
  <w:style w:type="paragraph" w:styleId="21">
    <w:name w:val="toc 2"/>
    <w:basedOn w:val="a1"/>
    <w:next w:val="a1"/>
    <w:autoRedefine/>
    <w:uiPriority w:val="99"/>
    <w:semiHidden/>
    <w:rsid w:val="00696561"/>
    <w:pPr>
      <w:ind w:left="240"/>
    </w:pPr>
  </w:style>
  <w:style w:type="paragraph" w:styleId="a6">
    <w:name w:val="Normal (Web)"/>
    <w:basedOn w:val="a1"/>
    <w:uiPriority w:val="99"/>
    <w:rsid w:val="007C7C7C"/>
    <w:pPr>
      <w:spacing w:before="100" w:beforeAutospacing="1" w:after="100" w:afterAutospacing="1"/>
    </w:pPr>
    <w:rPr>
      <w:lang w:eastAsia="ru-RU"/>
    </w:rPr>
  </w:style>
  <w:style w:type="paragraph" w:styleId="a7">
    <w:name w:val="List Paragraph"/>
    <w:basedOn w:val="a1"/>
    <w:uiPriority w:val="99"/>
    <w:qFormat/>
    <w:rsid w:val="00EA7BDB"/>
    <w:pPr>
      <w:ind w:left="720"/>
      <w:contextualSpacing/>
    </w:pPr>
    <w:rPr>
      <w:szCs w:val="22"/>
      <w:lang w:eastAsia="en-US"/>
    </w:rPr>
  </w:style>
  <w:style w:type="paragraph" w:styleId="a8">
    <w:name w:val="footer"/>
    <w:basedOn w:val="a1"/>
    <w:link w:val="a9"/>
    <w:uiPriority w:val="99"/>
    <w:rsid w:val="004E2F8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semiHidden/>
    <w:rPr>
      <w:sz w:val="24"/>
      <w:szCs w:val="24"/>
      <w:lang w:eastAsia="ar-SA"/>
    </w:rPr>
  </w:style>
  <w:style w:type="character" w:styleId="aa">
    <w:name w:val="page number"/>
    <w:basedOn w:val="a2"/>
    <w:uiPriority w:val="99"/>
    <w:rsid w:val="004E2F89"/>
    <w:rPr>
      <w:rFonts w:cs="Times New Roman"/>
    </w:rPr>
  </w:style>
  <w:style w:type="paragraph" w:customStyle="1" w:styleId="210">
    <w:name w:val="Список 21"/>
    <w:basedOn w:val="a1"/>
    <w:uiPriority w:val="99"/>
    <w:rsid w:val="00772385"/>
    <w:pPr>
      <w:ind w:left="566" w:hanging="283"/>
    </w:pPr>
  </w:style>
  <w:style w:type="paragraph" w:styleId="ab">
    <w:name w:val="caption"/>
    <w:basedOn w:val="a1"/>
    <w:next w:val="a1"/>
    <w:uiPriority w:val="99"/>
    <w:qFormat/>
    <w:rsid w:val="0077238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c">
    <w:name w:val="header"/>
    <w:basedOn w:val="a1"/>
    <w:link w:val="ad"/>
    <w:uiPriority w:val="99"/>
    <w:rsid w:val="00786526"/>
    <w:pPr>
      <w:widowControl w:val="0"/>
      <w:autoSpaceDE w:val="0"/>
      <w:autoSpaceDN w:val="0"/>
      <w:adjustRightInd w:val="0"/>
    </w:pPr>
    <w:rPr>
      <w:rFonts w:ascii="Calibri" w:hAnsi="Calibri"/>
      <w:color w:val="000000"/>
      <w:lang w:eastAsia="ru-RU"/>
    </w:rPr>
  </w:style>
  <w:style w:type="character" w:customStyle="1" w:styleId="ad">
    <w:name w:val="Верхний колонтитул Знак"/>
    <w:basedOn w:val="a2"/>
    <w:link w:val="ac"/>
    <w:uiPriority w:val="99"/>
    <w:locked/>
    <w:rsid w:val="00786526"/>
    <w:rPr>
      <w:rFonts w:ascii="Calibri" w:hAnsi="Calibri"/>
      <w:color w:val="000000"/>
      <w:sz w:val="24"/>
      <w:lang w:val="ru-RU" w:eastAsia="ru-RU"/>
    </w:rPr>
  </w:style>
  <w:style w:type="paragraph" w:styleId="ae">
    <w:name w:val="Plain Text"/>
    <w:basedOn w:val="a1"/>
    <w:link w:val="af"/>
    <w:uiPriority w:val="99"/>
    <w:rsid w:val="00003631"/>
    <w:pPr>
      <w:autoSpaceDE w:val="0"/>
      <w:autoSpaceDN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2"/>
    <w:link w:val="ae"/>
    <w:uiPriority w:val="99"/>
    <w:locked/>
    <w:rsid w:val="00003631"/>
    <w:rPr>
      <w:rFonts w:ascii="Courier New" w:hAnsi="Courier New"/>
      <w:lang w:val="ru-RU" w:eastAsia="ru-RU"/>
    </w:rPr>
  </w:style>
  <w:style w:type="character" w:styleId="af0">
    <w:name w:val="Hyperlink"/>
    <w:basedOn w:val="a2"/>
    <w:uiPriority w:val="99"/>
    <w:rsid w:val="00976CE9"/>
    <w:rPr>
      <w:rFonts w:cs="Times New Roman"/>
      <w:color w:val="000080"/>
      <w:u w:val="single"/>
    </w:rPr>
  </w:style>
  <w:style w:type="paragraph" w:customStyle="1" w:styleId="Default">
    <w:name w:val="Default"/>
    <w:uiPriority w:val="99"/>
    <w:rsid w:val="00FA7B9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af1">
    <w:name w:val="Table Grid"/>
    <w:basedOn w:val="a3"/>
    <w:uiPriority w:val="59"/>
    <w:rsid w:val="009941B6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1"/>
    <w:link w:val="af3"/>
    <w:rsid w:val="00C15D3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f3">
    <w:name w:val="Текст сноски Знак"/>
    <w:basedOn w:val="a2"/>
    <w:link w:val="af2"/>
    <w:rsid w:val="00C15D30"/>
    <w:rPr>
      <w:color w:val="000000"/>
      <w:sz w:val="20"/>
      <w:szCs w:val="20"/>
      <w:lang w:val="x-none" w:eastAsia="ar-SA"/>
    </w:rPr>
  </w:style>
  <w:style w:type="paragraph" w:styleId="af4">
    <w:name w:val="Balloon Text"/>
    <w:basedOn w:val="a1"/>
    <w:link w:val="af5"/>
    <w:uiPriority w:val="99"/>
    <w:semiHidden/>
    <w:unhideWhenUsed/>
    <w:rsid w:val="00C15D3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semiHidden/>
    <w:rsid w:val="00C15D30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7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tudy.ustu.ru/view/aid_view.aspx?AidId=88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77</TotalTime>
  <Pages>19</Pages>
  <Words>5214</Words>
  <Characters>29725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32</cp:revision>
  <dcterms:created xsi:type="dcterms:W3CDTF">2017-04-05T05:33:00Z</dcterms:created>
  <dcterms:modified xsi:type="dcterms:W3CDTF">2017-04-12T10:09:00Z</dcterms:modified>
</cp:coreProperties>
</file>