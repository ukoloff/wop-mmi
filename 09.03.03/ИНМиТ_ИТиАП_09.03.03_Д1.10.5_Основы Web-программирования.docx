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E2657E" w:rsidTr="00C4009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E2657E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E2657E" w:rsidRPr="008F33BC" w:rsidRDefault="00E2657E" w:rsidP="00C4009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0</w:t>
            </w:r>
            <w:r>
              <w:tab/>
            </w:r>
          </w:p>
          <w:p w:rsidR="00E2657E" w:rsidRPr="00F22E37" w:rsidRDefault="00E2657E" w:rsidP="00C4009C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E2657E" w:rsidRPr="009F4598" w:rsidRDefault="00E2657E" w:rsidP="00C4009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E2657E" w:rsidRPr="004C3174" w:rsidRDefault="00E2657E" w:rsidP="00C4009C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E2657E" w:rsidTr="00C4009C">
        <w:trPr>
          <w:trHeight w:val="869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E2657E" w:rsidRPr="00D84580" w:rsidRDefault="00E2657E" w:rsidP="00C4009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E2657E" w:rsidRDefault="00E2657E" w:rsidP="00C4009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E2657E" w:rsidRPr="002D0CB9" w:rsidRDefault="00E2657E" w:rsidP="00C4009C">
            <w:pPr>
              <w:ind w:firstLine="708"/>
            </w:pP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E2657E" w:rsidRPr="00F22E37" w:rsidRDefault="00E2657E" w:rsidP="00C4009C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E2657E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E2657E" w:rsidRDefault="00E2657E" w:rsidP="00C4009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E2657E" w:rsidRPr="0030259D" w:rsidRDefault="00E2657E" w:rsidP="00C4009C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Default="00E2657E" w:rsidP="00C4009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E2657E" w:rsidRPr="00976E90" w:rsidRDefault="00E2657E" w:rsidP="00C4009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E2657E" w:rsidRPr="009F4598" w:rsidRDefault="00E2657E" w:rsidP="00C4009C"/>
        </w:tc>
      </w:tr>
      <w:tr w:rsidR="00E2657E" w:rsidTr="00C4009C">
        <w:trPr>
          <w:trHeight w:val="328"/>
        </w:trPr>
        <w:tc>
          <w:tcPr>
            <w:tcW w:w="6102" w:type="dxa"/>
            <w:shd w:val="clear" w:color="auto" w:fill="auto"/>
          </w:tcPr>
          <w:p w:rsidR="00E2657E" w:rsidRPr="008F33BC" w:rsidRDefault="00E2657E" w:rsidP="00C4009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E2657E" w:rsidRDefault="00E2657E" w:rsidP="00C4009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E2657E" w:rsidRPr="00EE78BA" w:rsidRDefault="00E2657E" w:rsidP="00C4009C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Pr="00155507" w:rsidRDefault="00A8369D" w:rsidP="00E00925">
      <w:pPr>
        <w:jc w:val="center"/>
        <w:rPr>
          <w:lang w:val="en-US"/>
        </w:rPr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155507">
        <w:rPr>
          <w:b/>
          <w:bCs/>
          <w:color w:val="000000"/>
          <w:lang w:val="en-US"/>
        </w:rPr>
        <w:t>8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155507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 xml:space="preserve">входит в вариативную часть </w:t>
      </w:r>
      <w:r w:rsidR="00F8155B">
        <w:t xml:space="preserve">(по выбору ВУЗа) </w:t>
      </w:r>
      <w:r w:rsidRPr="00806DB5">
        <w:t>образовательной программы в составе модуля</w:t>
      </w:r>
      <w:r>
        <w:t xml:space="preserve"> «</w:t>
      </w:r>
      <w:r w:rsidR="00E2657E" w:rsidRPr="00E2657E">
        <w:rPr>
          <w:color w:val="000000"/>
        </w:rPr>
        <w:t>Основы разработки информационных систем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336352" w:rsidRDefault="00336352" w:rsidP="00336352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проектирования </w:t>
      </w:r>
      <w:r w:rsidRPr="00A217A2">
        <w:t xml:space="preserve">сайтов </w:t>
      </w:r>
      <w:r>
        <w:t>на основе их</w:t>
      </w:r>
      <w:r w:rsidRPr="00A217A2">
        <w:t xml:space="preserve"> назначения</w:t>
      </w:r>
      <w:r>
        <w:t>, выбора программных средств, организации представления данных и взаимодействия с пользователем.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E2657E">
        <w:t>лабораторные</w:t>
      </w:r>
      <w:r w:rsidR="00E2657E" w:rsidRPr="00BC3F5E">
        <w:t xml:space="preserve"> </w:t>
      </w:r>
      <w:r w:rsidR="0080068E" w:rsidRPr="00BC3F5E">
        <w:t>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 w:rsidR="00E2657E">
        <w:t>одну домашнюю работу</w:t>
      </w:r>
      <w:r w:rsidRPr="00BC3F5E">
        <w:t>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E2657E">
        <w:t>зачёт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E2657E">
        <w:t>лабораторных</w:t>
      </w:r>
      <w:r>
        <w:t xml:space="preserve"> работ, </w:t>
      </w:r>
      <w:r w:rsidR="00780B35">
        <w:t>домашн</w:t>
      </w:r>
      <w:r w:rsidR="00E2657E">
        <w:t>ей</w:t>
      </w:r>
      <w:r w:rsidR="00780B35">
        <w:t xml:space="preserve"> работ</w:t>
      </w:r>
      <w:r w:rsidR="00EC4E17">
        <w:t>ы</w:t>
      </w:r>
      <w:r w:rsidR="00780B35">
        <w:t xml:space="preserve"> и </w:t>
      </w:r>
      <w:r w:rsidR="00E2657E">
        <w:t>зачёта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C732F5" w:rsidRPr="00915E01" w:rsidTr="00C732F5">
        <w:trPr>
          <w:cantSplit/>
        </w:trPr>
        <w:tc>
          <w:tcPr>
            <w:tcW w:w="9814" w:type="dxa"/>
          </w:tcPr>
          <w:p w:rsidR="00C732F5" w:rsidRPr="00915E01" w:rsidRDefault="00C732F5" w:rsidP="00B068F5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lastRenderedPageBreak/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4B05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2F4B05">
              <w:rPr>
                <w:b/>
                <w:bCs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2F4B05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2F4B05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2F4B05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2F4B05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4B05" w:rsidRDefault="002F4B05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2F4B05" w:rsidP="00332B34">
            <w:pPr>
              <w:snapToGrid w:val="0"/>
              <w:jc w:val="center"/>
            </w:pPr>
            <w:r>
              <w:t>39.35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2F4B05" w:rsidRDefault="002F4B05" w:rsidP="00936BE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2657E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3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2"/>
        <w:gridCol w:w="2503"/>
        <w:gridCol w:w="671"/>
        <w:gridCol w:w="418"/>
        <w:gridCol w:w="415"/>
        <w:gridCol w:w="328"/>
        <w:gridCol w:w="547"/>
        <w:gridCol w:w="566"/>
        <w:gridCol w:w="617"/>
        <w:gridCol w:w="617"/>
        <w:gridCol w:w="479"/>
        <w:gridCol w:w="608"/>
        <w:gridCol w:w="444"/>
        <w:gridCol w:w="402"/>
        <w:gridCol w:w="402"/>
        <w:gridCol w:w="402"/>
        <w:gridCol w:w="402"/>
        <w:gridCol w:w="402"/>
        <w:gridCol w:w="408"/>
        <w:gridCol w:w="402"/>
        <w:gridCol w:w="408"/>
        <w:gridCol w:w="415"/>
        <w:gridCol w:w="408"/>
        <w:gridCol w:w="177"/>
        <w:gridCol w:w="280"/>
        <w:gridCol w:w="547"/>
        <w:gridCol w:w="408"/>
        <w:gridCol w:w="421"/>
        <w:gridCol w:w="402"/>
        <w:gridCol w:w="440"/>
        <w:gridCol w:w="415"/>
        <w:gridCol w:w="428"/>
      </w:tblGrid>
      <w:tr w:rsidR="00936BEC" w:rsidRPr="003C3315" w:rsidTr="00E44163">
        <w:trPr>
          <w:trHeight w:val="209"/>
          <w:jc w:val="center"/>
        </w:trPr>
        <w:tc>
          <w:tcPr>
            <w:tcW w:w="3961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3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340D67">
              <w:rPr>
                <w:sz w:val="16"/>
                <w:szCs w:val="16"/>
              </w:rPr>
              <w:t>15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 w:rsidR="00340D67">
              <w:rPr>
                <w:sz w:val="16"/>
                <w:szCs w:val="16"/>
              </w:rPr>
              <w:t>2</w:t>
            </w:r>
          </w:p>
        </w:tc>
      </w:tr>
      <w:tr w:rsidR="00936BEC" w:rsidRPr="003C3315" w:rsidTr="00DC41FA">
        <w:trPr>
          <w:trHeight w:val="495"/>
          <w:jc w:val="center"/>
        </w:trPr>
        <w:tc>
          <w:tcPr>
            <w:tcW w:w="1078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91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E44163" w:rsidRPr="003C3315" w:rsidTr="00E4416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79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7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86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0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28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E44163" w:rsidRPr="003C3315" w:rsidTr="00DC41FA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9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8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29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E44163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936BEC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79" w:type="pct"/>
            <w:shd w:val="clear" w:color="auto" w:fill="auto"/>
            <w:vAlign w:val="center"/>
          </w:tcPr>
          <w:p w:rsidR="00DC41FA" w:rsidRDefault="00DC41FA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9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5111CE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DC41FA" w:rsidRPr="003C3315" w:rsidTr="00DC41FA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shd w:val="clear" w:color="auto" w:fill="auto"/>
            <w:noWrap/>
            <w:vAlign w:val="center"/>
          </w:tcPr>
          <w:p w:rsidR="00DC41FA" w:rsidRPr="00894889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68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0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92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9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DC41FA" w:rsidRDefault="00DC41FA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DC41FA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5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5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0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DC41FA" w:rsidRPr="008A48A7" w:rsidRDefault="00DC41FA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5" w:type="pct"/>
            <w:vMerge/>
            <w:shd w:val="clear" w:color="auto" w:fill="auto"/>
            <w:noWrap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9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DC41FA" w:rsidRPr="003C3315" w:rsidRDefault="00DC41FA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E44163" w:rsidRPr="003C3315" w:rsidTr="00E4416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72</w:t>
            </w:r>
          </w:p>
        </w:tc>
        <w:tc>
          <w:tcPr>
            <w:tcW w:w="13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E44163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38</w:t>
            </w:r>
          </w:p>
        </w:tc>
        <w:tc>
          <w:tcPr>
            <w:tcW w:w="2690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5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2657E" w:rsidRDefault="00E44163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E4416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3013C" w:rsidRPr="00641240" w:rsidTr="00A2745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3013C" w:rsidRPr="00641240" w:rsidRDefault="00C3013C" w:rsidP="00A2745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3013C" w:rsidRPr="00641240" w:rsidRDefault="00C3013C" w:rsidP="00A27454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44742E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40EA2" w:rsidRDefault="00C3013C" w:rsidP="00A27454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Default="00C3013C" w:rsidP="00A2745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A33640" w:rsidRDefault="00C3013C" w:rsidP="00A27454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8F53B8" w:rsidRDefault="00C3013C" w:rsidP="00A27454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2F5826" w:rsidRDefault="00C3013C" w:rsidP="00A2745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013C" w:rsidRPr="005D3041" w:rsidRDefault="00C3013C" w:rsidP="00A27454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</w:tr>
      <w:tr w:rsidR="00C3013C" w:rsidRPr="00641240" w:rsidTr="00A2745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013C" w:rsidRPr="008F53B8" w:rsidRDefault="00C3013C" w:rsidP="00A2745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013C" w:rsidRPr="00936BEC" w:rsidRDefault="00C3013C" w:rsidP="00A27454">
            <w:pPr>
              <w:snapToGrid w:val="0"/>
              <w:jc w:val="center"/>
            </w:pPr>
            <w:r>
              <w:t>17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3013C" w:rsidRPr="00A30447" w:rsidRDefault="00C3013C" w:rsidP="00C3013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8D0552" w:rsidRDefault="008D0552" w:rsidP="008D0552">
      <w:pPr>
        <w:pStyle w:val="a8"/>
        <w:ind w:left="133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047332">
      <w:pPr>
        <w:pStyle w:val="a8"/>
        <w:numPr>
          <w:ilvl w:val="0"/>
          <w:numId w:val="6"/>
        </w:numPr>
        <w:shd w:val="clear" w:color="auto" w:fill="FFFFFF"/>
        <w:ind w:left="1077" w:hanging="357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047332">
      <w:pPr>
        <w:pStyle w:val="a8"/>
        <w:numPr>
          <w:ilvl w:val="0"/>
          <w:numId w:val="6"/>
        </w:numPr>
        <w:ind w:left="1077" w:hanging="357"/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коэффициент значимости дисциплины – 100*</w:t>
      </w:r>
      <w:r w:rsidR="00E74907">
        <w:rPr>
          <w:b/>
          <w:bCs/>
        </w:rPr>
        <w:t>2</w:t>
      </w:r>
      <w:r>
        <w:rPr>
          <w:b/>
          <w:bCs/>
        </w:rPr>
        <w:t xml:space="preserve"> / 240 = </w:t>
      </w:r>
      <w:r w:rsidR="00E74907">
        <w:rPr>
          <w:bCs/>
        </w:rPr>
        <w:t>0</w:t>
      </w:r>
      <w:r w:rsidR="00047332">
        <w:rPr>
          <w:bCs/>
        </w:rPr>
        <w:t>.</w:t>
      </w:r>
      <w:r w:rsidR="00E74907">
        <w:rPr>
          <w:bCs/>
        </w:rPr>
        <w:t>83</w:t>
      </w:r>
      <w:r w:rsidRPr="00043073">
        <w:rPr>
          <w:bCs/>
        </w:rPr>
        <w:t>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047332">
              <w:rPr>
                <w:b/>
              </w:rPr>
              <w:t xml:space="preserve">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32755" w:rsidRDefault="003C4869" w:rsidP="00C4009C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</w:t>
            </w: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>
              <w:t>3</w:t>
            </w:r>
            <w:r w:rsidRPr="00821C10">
              <w:t>,1-17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21C10" w:rsidRDefault="003C4869" w:rsidP="00C4009C">
            <w:pPr>
              <w:snapToGrid w:val="0"/>
              <w:jc w:val="center"/>
            </w:pPr>
            <w:r w:rsidRPr="00821C10">
              <w:t>50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</w:t>
            </w:r>
            <w:r w:rsidR="00047332">
              <w:rPr>
                <w:b/>
              </w:rPr>
              <w:t xml:space="preserve">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047332" w:rsidRPr="00047332">
              <w:t>0.</w:t>
            </w:r>
            <w:r w:rsidRPr="00047332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>ктических/семинарских занятий – не предусмотрены</w:t>
            </w:r>
          </w:p>
        </w:tc>
      </w:tr>
      <w:tr w:rsidR="003C4869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C4869" w:rsidRPr="00641240" w:rsidRDefault="003C4869" w:rsidP="00C4009C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F7271F">
              <w:rPr>
                <w:b/>
              </w:rPr>
              <w:t xml:space="preserve">ных занятий – </w:t>
            </w:r>
            <w:r w:rsidR="00F7271F" w:rsidRPr="00F7271F">
              <w:t>0.</w:t>
            </w:r>
            <w:r w:rsidRPr="00F7271F">
              <w:t>5</w:t>
            </w:r>
          </w:p>
        </w:tc>
      </w:tr>
      <w:tr w:rsidR="003C4869" w:rsidRPr="00641240" w:rsidTr="00C4009C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C4869" w:rsidRPr="00641240" w:rsidRDefault="003C4869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C4869" w:rsidRPr="00641240" w:rsidTr="00C4009C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F23F96" w:rsidRDefault="003C4869" w:rsidP="00C4009C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C4009C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pPr>
              <w:snapToGrid w:val="0"/>
            </w:pPr>
            <w:r>
              <w:t>6</w:t>
            </w:r>
            <w:r w:rsidR="00484BC8">
              <w:t>0</w:t>
            </w:r>
          </w:p>
        </w:tc>
      </w:tr>
      <w:tr w:rsidR="003C4869" w:rsidRPr="00641240" w:rsidTr="00C4009C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225469" w:rsidRDefault="003C4869" w:rsidP="00C4009C">
            <w:pPr>
              <w:snapToGrid w:val="0"/>
            </w:pPr>
            <w:r>
              <w:t>Домашняя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C4869" w:rsidRPr="00321806" w:rsidRDefault="003C4869" w:rsidP="003C4869">
            <w:pPr>
              <w:snapToGrid w:val="0"/>
            </w:pPr>
            <w:r>
              <w:t>3</w:t>
            </w:r>
            <w:r w:rsidRPr="00321806">
              <w:t>,</w:t>
            </w:r>
            <w:r>
              <w:t xml:space="preserve"> 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484BC8" w:rsidP="00C4009C">
            <w:pPr>
              <w:snapToGrid w:val="0"/>
            </w:pPr>
            <w:r>
              <w:t>40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641240" w:rsidRDefault="003C4869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A77E7A">
              <w:rPr>
                <w:b/>
              </w:rPr>
              <w:t xml:space="preserve">– </w:t>
            </w:r>
            <w:r w:rsidR="001D1942" w:rsidRPr="001D1942">
              <w:t>1.</w:t>
            </w:r>
            <w:r w:rsidR="00A77E7A" w:rsidRPr="00A77E7A">
              <w:t>0</w:t>
            </w:r>
          </w:p>
        </w:tc>
      </w:tr>
      <w:tr w:rsidR="003C4869" w:rsidRPr="00641240" w:rsidTr="00C4009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4869" w:rsidRPr="0088457C" w:rsidRDefault="003C4869" w:rsidP="00C4009C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3C4869" w:rsidRPr="00641240" w:rsidRDefault="003C4869" w:rsidP="00C4009C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D1942">
              <w:rPr>
                <w:b/>
              </w:rPr>
              <w:t xml:space="preserve"> – </w:t>
            </w:r>
            <w:r w:rsidR="001D1942" w:rsidRPr="001D1942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044759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044759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044759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</w:pPr>
            <w:r w:rsidRPr="00044759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044759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</w:rPr>
            </w:pPr>
            <w:r w:rsidRPr="00044759">
              <w:rPr>
                <w:iCs/>
              </w:rPr>
              <w:t xml:space="preserve">Семестр </w:t>
            </w:r>
            <w:r w:rsidR="00E74907" w:rsidRPr="00044759">
              <w:rPr>
                <w:iCs/>
                <w:lang w:val="en-US"/>
              </w:rPr>
              <w:t>3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044759" w:rsidRDefault="000D0344" w:rsidP="000806CE">
            <w:pPr>
              <w:jc w:val="center"/>
              <w:rPr>
                <w:iCs/>
                <w:lang w:val="en-US"/>
              </w:rPr>
            </w:pPr>
            <w:r w:rsidRPr="00044759">
              <w:rPr>
                <w:bCs/>
                <w:spacing w:val="-1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</w:t>
      </w:r>
      <w:r w:rsidR="00023BA8">
        <w:rPr>
          <w:color w:val="auto"/>
          <w:sz w:val="24"/>
          <w:szCs w:val="24"/>
          <w:lang w:val="ru-RU"/>
        </w:rPr>
        <w:t>ИНМТ</w:t>
      </w:r>
      <w:r w:rsidRPr="002004BD">
        <w:rPr>
          <w:color w:val="auto"/>
          <w:sz w:val="24"/>
          <w:szCs w:val="24"/>
        </w:rPr>
        <w:t>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580555998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641240" w:rsidRDefault="00E07C1C" w:rsidP="00E07C1C">
      <w:pPr>
        <w:autoSpaceDE w:val="0"/>
        <w:spacing w:before="480"/>
        <w:rPr>
          <w:b/>
        </w:rPr>
      </w:pPr>
      <w:bookmarkStart w:id="26" w:name="_GoBack"/>
      <w:bookmarkEnd w:id="26"/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</w:t>
      </w:r>
      <w:r w:rsidR="00EF4CF9">
        <w:rPr>
          <w:b/>
          <w:color w:val="auto"/>
          <w:sz w:val="24"/>
          <w:szCs w:val="24"/>
          <w:lang w:val="ru-RU"/>
        </w:rPr>
        <w:t>ей</w:t>
      </w:r>
      <w:r>
        <w:rPr>
          <w:b/>
          <w:color w:val="auto"/>
          <w:sz w:val="24"/>
          <w:szCs w:val="24"/>
          <w:lang w:val="ru-RU"/>
        </w:rPr>
        <w:t xml:space="preserve"> работ</w:t>
      </w:r>
      <w:r w:rsidR="00EF4CF9">
        <w:rPr>
          <w:b/>
          <w:color w:val="auto"/>
          <w:sz w:val="24"/>
          <w:szCs w:val="24"/>
          <w:lang w:val="ru-RU"/>
        </w:rPr>
        <w:t>ы</w:t>
      </w:r>
      <w:r>
        <w:rPr>
          <w:b/>
          <w:color w:val="auto"/>
          <w:sz w:val="24"/>
          <w:szCs w:val="24"/>
          <w:lang w:val="ru-RU"/>
        </w:rPr>
        <w:t>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3BA8"/>
    <w:rsid w:val="000269DF"/>
    <w:rsid w:val="00044759"/>
    <w:rsid w:val="00047332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55507"/>
    <w:rsid w:val="00172F68"/>
    <w:rsid w:val="00175B56"/>
    <w:rsid w:val="00187099"/>
    <w:rsid w:val="001A2A99"/>
    <w:rsid w:val="001D1942"/>
    <w:rsid w:val="001D7C68"/>
    <w:rsid w:val="001E1019"/>
    <w:rsid w:val="001E5087"/>
    <w:rsid w:val="001F4B5C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4B05"/>
    <w:rsid w:val="002F6213"/>
    <w:rsid w:val="00332B34"/>
    <w:rsid w:val="00335C4C"/>
    <w:rsid w:val="00336352"/>
    <w:rsid w:val="00340D67"/>
    <w:rsid w:val="003447ED"/>
    <w:rsid w:val="00357ADD"/>
    <w:rsid w:val="003674D0"/>
    <w:rsid w:val="00372169"/>
    <w:rsid w:val="003756DC"/>
    <w:rsid w:val="00380FA0"/>
    <w:rsid w:val="003A0855"/>
    <w:rsid w:val="003B7385"/>
    <w:rsid w:val="003C4869"/>
    <w:rsid w:val="00404A1E"/>
    <w:rsid w:val="00410CCF"/>
    <w:rsid w:val="0044233A"/>
    <w:rsid w:val="00484BC8"/>
    <w:rsid w:val="00491E99"/>
    <w:rsid w:val="004B1F5D"/>
    <w:rsid w:val="004B2011"/>
    <w:rsid w:val="004B36AF"/>
    <w:rsid w:val="004B5358"/>
    <w:rsid w:val="004C3174"/>
    <w:rsid w:val="005024C9"/>
    <w:rsid w:val="00515240"/>
    <w:rsid w:val="00520308"/>
    <w:rsid w:val="005263F0"/>
    <w:rsid w:val="005340F5"/>
    <w:rsid w:val="005415D3"/>
    <w:rsid w:val="005468FE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062A1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D0552"/>
    <w:rsid w:val="008F271F"/>
    <w:rsid w:val="008F53B8"/>
    <w:rsid w:val="008F6895"/>
    <w:rsid w:val="0091797A"/>
    <w:rsid w:val="00936BEC"/>
    <w:rsid w:val="0094696E"/>
    <w:rsid w:val="00956E05"/>
    <w:rsid w:val="00961B2A"/>
    <w:rsid w:val="0097337C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77E7A"/>
    <w:rsid w:val="00A8369D"/>
    <w:rsid w:val="00AB1E72"/>
    <w:rsid w:val="00AC0130"/>
    <w:rsid w:val="00B05B11"/>
    <w:rsid w:val="00B35D33"/>
    <w:rsid w:val="00B36692"/>
    <w:rsid w:val="00B4303B"/>
    <w:rsid w:val="00B561B2"/>
    <w:rsid w:val="00BA14B8"/>
    <w:rsid w:val="00BE3E12"/>
    <w:rsid w:val="00C00B57"/>
    <w:rsid w:val="00C07AE5"/>
    <w:rsid w:val="00C27138"/>
    <w:rsid w:val="00C3013C"/>
    <w:rsid w:val="00C36BBA"/>
    <w:rsid w:val="00C443EE"/>
    <w:rsid w:val="00C732F5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C41FA"/>
    <w:rsid w:val="00E00925"/>
    <w:rsid w:val="00E07C1C"/>
    <w:rsid w:val="00E10A60"/>
    <w:rsid w:val="00E20D60"/>
    <w:rsid w:val="00E2657E"/>
    <w:rsid w:val="00E35A7C"/>
    <w:rsid w:val="00E44163"/>
    <w:rsid w:val="00E651D5"/>
    <w:rsid w:val="00E6578C"/>
    <w:rsid w:val="00E74907"/>
    <w:rsid w:val="00E8525B"/>
    <w:rsid w:val="00EA0B88"/>
    <w:rsid w:val="00EB1F9B"/>
    <w:rsid w:val="00EC4E17"/>
    <w:rsid w:val="00EE075B"/>
    <w:rsid w:val="00EE346E"/>
    <w:rsid w:val="00EF4CF9"/>
    <w:rsid w:val="00F0151D"/>
    <w:rsid w:val="00F162E6"/>
    <w:rsid w:val="00F22E37"/>
    <w:rsid w:val="00F23232"/>
    <w:rsid w:val="00F34D50"/>
    <w:rsid w:val="00F35521"/>
    <w:rsid w:val="00F64258"/>
    <w:rsid w:val="00F7271F"/>
    <w:rsid w:val="00F8155B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E4C670"/>
  <w15:docId w15:val="{6B25E4C2-0B3C-4A6C-84A1-888970BF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619D3-5076-433A-B714-E5EB4D26B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221</TotalTime>
  <Pages>12</Pages>
  <Words>2797</Words>
  <Characters>15943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132</cp:revision>
  <cp:lastPrinted>1900-12-31T19:00:00Z</cp:lastPrinted>
  <dcterms:created xsi:type="dcterms:W3CDTF">2016-12-09T08:02:00Z</dcterms:created>
  <dcterms:modified xsi:type="dcterms:W3CDTF">2018-02-19T09:34:00Z</dcterms:modified>
</cp:coreProperties>
</file>