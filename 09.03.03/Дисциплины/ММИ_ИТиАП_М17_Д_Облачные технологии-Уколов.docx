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 xml:space="preserve">Уральский федеральный университет имени первого Президента России </w:t>
      </w:r>
      <w:proofErr w:type="spellStart"/>
      <w:r>
        <w:rPr>
          <w:rStyle w:val="FontStyle12"/>
        </w:rPr>
        <w:t>Б.Н.Ельцина</w:t>
      </w:r>
      <w:proofErr w:type="spellEnd"/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412398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412398">
        <w:rPr>
          <w:iCs/>
          <w:caps/>
          <w:color w:val="000000"/>
          <w:spacing w:val="-1"/>
        </w:rPr>
        <w:t>Облачные технологии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D747D0" w:rsidRDefault="00D747D0" w:rsidP="003756DC">
            <w:pPr>
              <w:jc w:val="center"/>
            </w:pPr>
            <w:r>
              <w:rPr>
                <w:b/>
                <w:color w:val="000000"/>
              </w:rPr>
              <w:t>Корпоративные информационные системы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747D0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D747D0">
              <w:rPr>
                <w:b/>
                <w:color w:val="000000"/>
                <w:lang w:eastAsia="ru-RU"/>
              </w:rPr>
              <w:t>1134464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8F09C9">
              <w:rPr>
                <w:b/>
                <w:color w:val="000000"/>
              </w:rPr>
              <w:t>3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A5FFE">
              <w:rPr>
                <w:b/>
                <w:color w:val="000000"/>
              </w:rPr>
              <w:t>5380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  <w:bookmarkStart w:id="0" w:name="_GoBack"/>
            <w:bookmarkEnd w:id="0"/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8F09C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Прикладная информатика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8F09C9">
              <w:rPr>
                <w:b/>
              </w:rPr>
              <w:t>3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F09C9">
              <w:rPr>
                <w:b/>
                <w:color w:val="000000"/>
              </w:rPr>
              <w:t>12</w:t>
            </w:r>
            <w:r w:rsidR="003756DC" w:rsidRPr="00635422">
              <w:rPr>
                <w:b/>
                <w:color w:val="000000"/>
              </w:rPr>
              <w:t>.0</w:t>
            </w:r>
            <w:r w:rsidR="008F09C9">
              <w:rPr>
                <w:b/>
                <w:color w:val="000000"/>
              </w:rPr>
              <w:t>3</w:t>
            </w:r>
            <w:r w:rsidR="003756DC" w:rsidRPr="00635422">
              <w:rPr>
                <w:b/>
                <w:color w:val="000000"/>
              </w:rPr>
              <w:t>.201</w:t>
            </w:r>
            <w:r w:rsidR="008F09C9">
              <w:rPr>
                <w:b/>
                <w:color w:val="000000"/>
              </w:rPr>
              <w:t>5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8F09C9">
              <w:rPr>
                <w:b/>
                <w:color w:val="000000"/>
              </w:rPr>
              <w:t xml:space="preserve"> 207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50389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1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3"/>
      <w:r w:rsidR="00CF48B9" w:rsidRPr="00932CF7">
        <w:rPr>
          <w:b/>
          <w:iCs/>
        </w:rPr>
        <w:instrText>Язык реализации программы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050389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EE075B" w:rsidP="00C27138">
      <w:pPr>
        <w:ind w:firstLine="720"/>
        <w:jc w:val="both"/>
      </w:pP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80674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281EB6" w:rsidRDefault="00103C8B" w:rsidP="00014B2D">
      <w:pPr>
        <w:spacing w:line="360" w:lineRule="auto"/>
        <w:ind w:firstLine="720"/>
        <w:jc w:val="both"/>
      </w:pPr>
    </w:p>
    <w:p w:rsidR="009F44C5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1A2A99">
      <w:pPr>
        <w:numPr>
          <w:ilvl w:val="1"/>
          <w:numId w:val="18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956E05">
      <w:pPr>
        <w:numPr>
          <w:ilvl w:val="0"/>
          <w:numId w:val="18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9F44C5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961B2A" w:rsidRDefault="00961B2A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F34D50" w:rsidRDefault="00F34D50" w:rsidP="00014B2D">
      <w:pPr>
        <w:spacing w:line="360" w:lineRule="auto"/>
        <w:ind w:firstLine="720"/>
        <w:jc w:val="both"/>
      </w:pP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19"/>
  </w:num>
  <w:num w:numId="10">
    <w:abstractNumId w:val="11"/>
  </w:num>
  <w:num w:numId="11">
    <w:abstractNumId w:val="8"/>
  </w:num>
  <w:num w:numId="12">
    <w:abstractNumId w:val="18"/>
  </w:num>
  <w:num w:numId="13">
    <w:abstractNumId w:val="15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6"/>
  </w:num>
  <w:num w:numId="19">
    <w:abstractNumId w:val="14"/>
  </w:num>
  <w:num w:numId="20">
    <w:abstractNumId w:val="3"/>
  </w:num>
  <w:num w:numId="21">
    <w:abstractNumId w:val="21"/>
  </w:num>
  <w:num w:numId="22">
    <w:abstractNumId w:val="13"/>
  </w:num>
  <w:num w:numId="23">
    <w:abstractNumId w:val="17"/>
  </w:num>
  <w:num w:numId="24">
    <w:abstractNumId w:val="12"/>
  </w:num>
  <w:num w:numId="25">
    <w:abstractNumId w:val="20"/>
  </w:num>
  <w:num w:numId="26">
    <w:abstractNumId w:val="6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C2BCF"/>
    <w:rsid w:val="001D7C68"/>
    <w:rsid w:val="001E1019"/>
    <w:rsid w:val="001F4B5C"/>
    <w:rsid w:val="00281EB6"/>
    <w:rsid w:val="002A5D4E"/>
    <w:rsid w:val="002D32E5"/>
    <w:rsid w:val="00335C4C"/>
    <w:rsid w:val="003674D0"/>
    <w:rsid w:val="00372169"/>
    <w:rsid w:val="003756DC"/>
    <w:rsid w:val="003A0855"/>
    <w:rsid w:val="00410CCF"/>
    <w:rsid w:val="00412398"/>
    <w:rsid w:val="005024C9"/>
    <w:rsid w:val="00520308"/>
    <w:rsid w:val="005263F0"/>
    <w:rsid w:val="005340F5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B749B"/>
    <w:rsid w:val="007E2001"/>
    <w:rsid w:val="007E7F56"/>
    <w:rsid w:val="00817297"/>
    <w:rsid w:val="008A5FFE"/>
    <w:rsid w:val="008B0A1F"/>
    <w:rsid w:val="008B502C"/>
    <w:rsid w:val="008F09C9"/>
    <w:rsid w:val="00956E05"/>
    <w:rsid w:val="00961B2A"/>
    <w:rsid w:val="00984CCA"/>
    <w:rsid w:val="009A4AD6"/>
    <w:rsid w:val="009F44C5"/>
    <w:rsid w:val="00A632CA"/>
    <w:rsid w:val="00A64414"/>
    <w:rsid w:val="00A8369D"/>
    <w:rsid w:val="00AB1E72"/>
    <w:rsid w:val="00B36692"/>
    <w:rsid w:val="00B561B2"/>
    <w:rsid w:val="00C27138"/>
    <w:rsid w:val="00C74C8F"/>
    <w:rsid w:val="00C81049"/>
    <w:rsid w:val="00CC2D46"/>
    <w:rsid w:val="00CF48B9"/>
    <w:rsid w:val="00D33186"/>
    <w:rsid w:val="00D747D0"/>
    <w:rsid w:val="00D84580"/>
    <w:rsid w:val="00D874E0"/>
    <w:rsid w:val="00DA61FA"/>
    <w:rsid w:val="00E00925"/>
    <w:rsid w:val="00E10A60"/>
    <w:rsid w:val="00E651D5"/>
    <w:rsid w:val="00E6578C"/>
    <w:rsid w:val="00E8525B"/>
    <w:rsid w:val="00EA0B88"/>
    <w:rsid w:val="00EE075B"/>
    <w:rsid w:val="00F162E6"/>
    <w:rsid w:val="00F34D50"/>
    <w:rsid w:val="00F35521"/>
    <w:rsid w:val="00F86285"/>
    <w:rsid w:val="00FC0D1F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</TotalTime>
  <Pages>10</Pages>
  <Words>1016</Words>
  <Characters>5794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6797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</cp:revision>
  <cp:lastPrinted>1900-12-31T19:00:00Z</cp:lastPrinted>
  <dcterms:created xsi:type="dcterms:W3CDTF">2016-12-09T08:08:00Z</dcterms:created>
  <dcterms:modified xsi:type="dcterms:W3CDTF">2016-12-09T08:17:00Z</dcterms:modified>
</cp:coreProperties>
</file>