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13857" w:rsidRDefault="00013857" w:rsidP="00013857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43731C" w:rsidRPr="008D7772">
              <w:rPr>
                <w:b/>
                <w:color w:val="000000"/>
              </w:rPr>
              <w:t>4)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0129AC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0129AC" w:rsidRDefault="003756DC" w:rsidP="003756DC">
            <w:bookmarkStart w:id="0" w:name="_GoBack"/>
            <w:proofErr w:type="spellStart"/>
            <w:r w:rsidRPr="000129AC">
              <w:rPr>
                <w:iCs/>
                <w:color w:val="000000"/>
                <w:spacing w:val="-1"/>
              </w:rPr>
              <w:t>бакалавриат</w:t>
            </w:r>
            <w:bookmarkEnd w:id="0"/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6536E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F7A68" w:rsidTr="004E37E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7A68" w:rsidRDefault="009F7A68" w:rsidP="004E37EC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F7A68" w:rsidRPr="00EE00EB" w:rsidTr="004E37E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F7A68" w:rsidRPr="00477D03" w:rsidRDefault="009F7A68" w:rsidP="004E37EC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7A68" w:rsidRPr="00EE00EB" w:rsidRDefault="009F7A68" w:rsidP="004E37EC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54A77" w:rsidRPr="002E58FD" w:rsidRDefault="00454A77" w:rsidP="00454A7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454A77">
        <w:t xml:space="preserve">П. А. </w:t>
      </w:r>
      <w:proofErr w:type="spellStart"/>
      <w:r w:rsidRPr="00454A77">
        <w:t>Копорушкин</w:t>
      </w:r>
      <w:proofErr w:type="spellEnd"/>
    </w:p>
    <w:p w:rsidR="00454A77" w:rsidRPr="009E0BD3" w:rsidRDefault="00454A77" w:rsidP="00454A7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54A77" w:rsidRPr="00EE00EB" w:rsidRDefault="00454A77" w:rsidP="00454A77">
      <w:pPr>
        <w:ind w:firstLine="709"/>
        <w:jc w:val="both"/>
      </w:pPr>
    </w:p>
    <w:p w:rsidR="00454A77" w:rsidRPr="00454A77" w:rsidRDefault="00454A77" w:rsidP="00454A7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54A77" w:rsidRPr="00454A77" w:rsidRDefault="00454A77" w:rsidP="00454A77">
      <w:pPr>
        <w:ind w:firstLine="709"/>
        <w:jc w:val="both"/>
      </w:pPr>
    </w:p>
    <w:p w:rsidR="00454A77" w:rsidRPr="002B1965" w:rsidRDefault="00454A77" w:rsidP="00454A7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54A77" w:rsidRPr="00454A77" w:rsidRDefault="00454A77" w:rsidP="00454A77">
      <w:pPr>
        <w:jc w:val="both"/>
        <w:rPr>
          <w:spacing w:val="-3"/>
        </w:rPr>
      </w:pPr>
    </w:p>
    <w:p w:rsidR="004E37EC" w:rsidRPr="009F7A68" w:rsidRDefault="004E37EC" w:rsidP="00454A77">
      <w:pPr>
        <w:jc w:val="both"/>
        <w:rPr>
          <w:spacing w:val="-3"/>
        </w:rPr>
      </w:pPr>
    </w:p>
    <w:p w:rsidR="00454A77" w:rsidRPr="006E69FD" w:rsidRDefault="00454A77" w:rsidP="00454A77">
      <w:pPr>
        <w:ind w:firstLine="709"/>
        <w:jc w:val="both"/>
      </w:pPr>
      <w:r w:rsidRPr="006E69FD">
        <w:t>Согласовано:</w:t>
      </w:r>
    </w:p>
    <w:p w:rsidR="00454A77" w:rsidRPr="00EE00EB" w:rsidRDefault="00454A77" w:rsidP="00454A77">
      <w:pPr>
        <w:ind w:firstLine="709"/>
        <w:jc w:val="both"/>
      </w:pPr>
    </w:p>
    <w:p w:rsidR="00A8369D" w:rsidRDefault="00454A77" w:rsidP="00454A77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360678" w:rsidRDefault="00A8369D" w:rsidP="005645D5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360678" w:rsidRPr="009F44C5">
        <w:rPr>
          <w:b/>
          <w:bCs/>
          <w:caps/>
        </w:rPr>
        <w:lastRenderedPageBreak/>
        <w:t>ОБЩАЯ ХАРАКТЕРИСТИКА ДИСЦИПЛИНЫ</w:t>
      </w:r>
      <w:r w:rsidR="004A50E5">
        <w:rPr>
          <w:b/>
          <w:bCs/>
          <w:caps/>
        </w:rPr>
        <w:fldChar w:fldCharType="begin"/>
      </w:r>
      <w:r w:rsidR="00360678">
        <w:instrText xml:space="preserve"> TC "</w:instrText>
      </w:r>
      <w:bookmarkStart w:id="1" w:name="_Toc463805971"/>
      <w:r w:rsidR="00360678" w:rsidRPr="00E549DF">
        <w:rPr>
          <w:b/>
          <w:bCs/>
          <w:caps/>
        </w:rPr>
        <w:instrText>ОБЩАЯ ХАРАКТЕРИСТИКА ДИСЦИПЛИНЫ</w:instrText>
      </w:r>
      <w:bookmarkEnd w:id="1"/>
      <w:r w:rsidR="00360678"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E8525B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дисциплины</w:instrText>
      </w:r>
      <w:bookmarkEnd w:id="2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360678">
        <w:t>Корпоративные информационные системы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360678" w:rsidRDefault="00360678" w:rsidP="00360678"/>
    <w:p w:rsidR="00360678" w:rsidRPr="00E00320" w:rsidRDefault="00360678" w:rsidP="00360678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360678" w:rsidRPr="00E00320" w:rsidRDefault="00360678" w:rsidP="00360678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360678" w:rsidRPr="00E00320" w:rsidRDefault="00360678" w:rsidP="00360678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35144C">
        <w:t>зачёт</w:t>
      </w:r>
      <w:r w:rsidRPr="00E00320">
        <w:t xml:space="preserve">. Для </w:t>
      </w:r>
      <w:r w:rsidR="006F08C2" w:rsidRPr="00E00320">
        <w:t>проведения</w:t>
      </w:r>
      <w:r w:rsidRPr="00E00320">
        <w:t xml:space="preserve"> промежуточной аттестации по дисциплине разработа</w:t>
      </w:r>
      <w:r w:rsidR="006F08C2">
        <w:t xml:space="preserve">ны фонд оценочных средств и </w:t>
      </w:r>
      <w:proofErr w:type="spellStart"/>
      <w:r w:rsidR="006F08C2">
        <w:t>балл</w:t>
      </w:r>
      <w:r w:rsidRPr="00E00320">
        <w:t>ьно</w:t>
      </w:r>
      <w:proofErr w:type="spellEnd"/>
      <w:r w:rsidRPr="00E00320">
        <w:t>-рейтинговая система оценки учебной деятельности студентов.</w:t>
      </w:r>
    </w:p>
    <w:p w:rsidR="00360678" w:rsidRDefault="00360678" w:rsidP="0036067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360678" w:rsidRPr="00E00320" w:rsidRDefault="00360678" w:rsidP="00360678">
      <w:pPr>
        <w:ind w:firstLine="360"/>
        <w:jc w:val="both"/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программы</w:instrText>
      </w:r>
      <w:bookmarkEnd w:id="3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D2368" w:rsidRPr="006410E5" w:rsidRDefault="00360678" w:rsidP="00360678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ОПК-2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анализировать социально-экономические задачи и процессы с применением методов системного анализа и математического моделирования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ПК-20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осуществлять и обосновывать выбор проектных решений по видам обеспечения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ПК-22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способностью анализировать рынок программно-технических средств, информационных продуктов и услуг для создания и модификации информационных систем</w:t>
            </w:r>
          </w:p>
        </w:tc>
      </w:tr>
      <w:tr w:rsidR="003D2368" w:rsidRPr="004E37EC" w:rsidTr="004E37EC">
        <w:tc>
          <w:tcPr>
            <w:tcW w:w="9571" w:type="dxa"/>
          </w:tcPr>
          <w:p w:rsidR="003D2368" w:rsidRPr="004E37EC" w:rsidRDefault="004E37EC" w:rsidP="004E37EC">
            <w:pPr>
              <w:rPr>
                <w:rFonts w:ascii="Times New Roman" w:hAnsi="Times New Roman" w:cs="Times New Roman"/>
              </w:rPr>
            </w:pPr>
            <w:r w:rsidRPr="004E37EC">
              <w:rPr>
                <w:rFonts w:ascii="Times New Roman" w:hAnsi="Times New Roman" w:cs="Times New Roman"/>
                <w:b/>
              </w:rPr>
              <w:t>ДПК-6</w:t>
            </w:r>
            <w:r w:rsidR="003D2368" w:rsidRPr="004E37EC">
              <w:rPr>
                <w:rFonts w:ascii="Times New Roman" w:hAnsi="Times New Roman" w:cs="Times New Roman"/>
              </w:rPr>
              <w:t xml:space="preserve">: </w:t>
            </w:r>
            <w:r w:rsidRPr="004E37EC">
              <w:rPr>
                <w:rFonts w:ascii="Times New Roman" w:hAnsi="Times New Roman" w:cs="Times New Roman"/>
              </w:rPr>
              <w:t>способность применять основные приемы и законы создания и чтения чертежей и документации по аппаратным</w:t>
            </w:r>
          </w:p>
        </w:tc>
      </w:tr>
    </w:tbl>
    <w:p w:rsidR="00360678" w:rsidRPr="00B372EA" w:rsidRDefault="00360678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B372EA" w:rsidRPr="008D7772" w:rsidRDefault="00B372EA" w:rsidP="00360678">
      <w:pPr>
        <w:spacing w:before="60" w:after="60"/>
        <w:ind w:left="964"/>
        <w:jc w:val="both"/>
        <w:rPr>
          <w:bCs/>
          <w:caps/>
        </w:rPr>
      </w:pPr>
    </w:p>
    <w:p w:rsidR="00360678" w:rsidRPr="00CF48B9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4A50E5"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6410E5" w:rsidRDefault="00360678" w:rsidP="00360678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360678" w:rsidRPr="006410E5" w:rsidTr="004E37E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360678" w:rsidRPr="006410E5" w:rsidTr="004E37E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360678" w:rsidRPr="006410E5" w:rsidRDefault="00360678" w:rsidP="004E37EC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804610" w:rsidRDefault="00373794" w:rsidP="004E37EC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04610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B5615F"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="00B5615F"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277FCE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5615F" w:rsidRDefault="00360678" w:rsidP="004E37EC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 w:rsidR="00B5615F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804610">
            <w:pPr>
              <w:snapToGrid w:val="0"/>
              <w:jc w:val="center"/>
              <w:rPr>
                <w:b/>
                <w:bCs/>
                <w:lang w:val="en-US"/>
              </w:rPr>
            </w:pPr>
            <w:r w:rsidRPr="006410E5">
              <w:rPr>
                <w:b/>
                <w:bCs/>
              </w:rPr>
              <w:t>5</w:t>
            </w:r>
            <w:r w:rsidR="00804610">
              <w:rPr>
                <w:b/>
                <w:bCs/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360678" w:rsidP="00804610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804610"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360678" w:rsidRPr="006410E5" w:rsidTr="004E37E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94ED9" w:rsidRDefault="00360678" w:rsidP="004E37EC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B372EA" w:rsidRDefault="00360678" w:rsidP="004E37E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277FCE" w:rsidRDefault="00B372EA" w:rsidP="004E37E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804610" w:rsidRDefault="00B5615F" w:rsidP="004E37EC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  <w:r w:rsidR="00804610">
              <w:rPr>
                <w:bCs/>
                <w:lang w:val="en-US"/>
              </w:rPr>
              <w:t xml:space="preserve"> (4)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jc w:val="center"/>
              <w:rPr>
                <w:sz w:val="20"/>
                <w:szCs w:val="20"/>
              </w:rPr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277FCE" w:rsidRDefault="00B372EA" w:rsidP="004E37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  <w:tr w:rsidR="00360678" w:rsidRPr="006410E5" w:rsidTr="004E37E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6410E5" w:rsidRDefault="00360678" w:rsidP="004E37EC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snapToGrid w:val="0"/>
              <w:jc w:val="center"/>
            </w:pPr>
          </w:p>
        </w:tc>
      </w:tr>
    </w:tbl>
    <w:p w:rsidR="00360678" w:rsidRDefault="00360678" w:rsidP="00360678">
      <w:pPr>
        <w:keepNext/>
        <w:spacing w:after="60"/>
        <w:jc w:val="both"/>
        <w:rPr>
          <w:b/>
          <w:bCs/>
          <w:caps/>
          <w:lang w:val="en-US"/>
        </w:rPr>
      </w:pPr>
    </w:p>
    <w:p w:rsidR="00360678" w:rsidRPr="009F44C5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360678" w:rsidRPr="006410E5" w:rsidTr="004E37EC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360678" w:rsidRPr="006410E5" w:rsidRDefault="00360678" w:rsidP="004E37E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60678" w:rsidRPr="006410E5" w:rsidTr="004E37EC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A309F4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360678" w:rsidRPr="006410E5" w:rsidTr="004E37EC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ED70E6" w:rsidRDefault="00360678" w:rsidP="004E37EC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D4C03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6410E5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DA589F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0519E2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Pr="00102FBD" w:rsidRDefault="00360678" w:rsidP="004E37EC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360678" w:rsidRPr="006410E5" w:rsidTr="004E37E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B4CC1" w:rsidRDefault="00360678" w:rsidP="004E37EC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360678" w:rsidRPr="00E10A60" w:rsidRDefault="00360678" w:rsidP="00360678">
      <w:pPr>
        <w:spacing w:line="360" w:lineRule="auto"/>
        <w:ind w:firstLine="720"/>
        <w:jc w:val="both"/>
        <w:rPr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600"/>
        <w:gridCol w:w="442"/>
        <w:gridCol w:w="307"/>
        <w:gridCol w:w="472"/>
        <w:gridCol w:w="358"/>
        <w:gridCol w:w="552"/>
        <w:gridCol w:w="504"/>
        <w:gridCol w:w="555"/>
        <w:gridCol w:w="330"/>
        <w:gridCol w:w="393"/>
        <w:gridCol w:w="57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276"/>
        <w:gridCol w:w="162"/>
        <w:gridCol w:w="437"/>
        <w:gridCol w:w="437"/>
        <w:gridCol w:w="437"/>
        <w:gridCol w:w="425"/>
        <w:gridCol w:w="428"/>
        <w:gridCol w:w="422"/>
        <w:gridCol w:w="577"/>
      </w:tblGrid>
      <w:tr w:rsidR="00360678" w:rsidRPr="003C3315" w:rsidTr="004E37EC">
        <w:trPr>
          <w:trHeight w:val="209"/>
          <w:jc w:val="center"/>
        </w:trPr>
        <w:tc>
          <w:tcPr>
            <w:tcW w:w="3863" w:type="pct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 xml:space="preserve">Форма обучения: </w:t>
            </w:r>
            <w:r w:rsidRPr="001C364E">
              <w:rPr>
                <w:b/>
                <w:sz w:val="20"/>
                <w:szCs w:val="20"/>
              </w:rPr>
              <w:t>очная</w:t>
            </w:r>
          </w:p>
        </w:tc>
        <w:tc>
          <w:tcPr>
            <w:tcW w:w="1137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b/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C0338E" w:rsidRPr="001C364E">
              <w:rPr>
                <w:b/>
                <w:sz w:val="16"/>
                <w:szCs w:val="16"/>
              </w:rPr>
              <w:t>15</w:t>
            </w:r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Pr="001C364E">
              <w:rPr>
                <w:b/>
                <w:sz w:val="16"/>
                <w:szCs w:val="16"/>
              </w:rPr>
              <w:t>3</w:t>
            </w:r>
          </w:p>
        </w:tc>
      </w:tr>
      <w:tr w:rsidR="00360678" w:rsidRPr="003C3315" w:rsidTr="001C364E">
        <w:trPr>
          <w:trHeight w:val="374"/>
          <w:jc w:val="center"/>
        </w:trPr>
        <w:tc>
          <w:tcPr>
            <w:tcW w:w="107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3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60678" w:rsidRPr="003C3315" w:rsidTr="001C364E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42" w:type="pct"/>
            <w:gridSpan w:val="5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7" w:type="pct"/>
            <w:gridSpan w:val="11"/>
            <w:shd w:val="clear" w:color="auto" w:fill="auto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3" w:type="pct"/>
            <w:gridSpan w:val="4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6" w:type="pct"/>
            <w:gridSpan w:val="2"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60678" w:rsidRPr="003C3315" w:rsidTr="001C364E">
        <w:trPr>
          <w:trHeight w:val="1791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60678" w:rsidRPr="003C3315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60678" w:rsidRPr="00894889" w:rsidRDefault="00360678" w:rsidP="004E37E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4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894889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60678" w:rsidRPr="003C3315" w:rsidRDefault="00360678" w:rsidP="004E37EC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Интегрированный экзамен по модулю</w:t>
            </w:r>
          </w:p>
        </w:tc>
        <w:tc>
          <w:tcPr>
            <w:tcW w:w="183" w:type="pct"/>
            <w:vMerge w:val="restart"/>
            <w:shd w:val="clear" w:color="auto" w:fill="auto"/>
            <w:textDirection w:val="btL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Проект по  модулю</w:t>
            </w: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  <w:t>Введение в облачные вычисления, основные понятия и концепции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  <w:lang w:eastAsia="ru-RU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 w:eastAsia="ru-RU"/>
              </w:rPr>
            </w:pPr>
            <w:r w:rsidRPr="001C364E">
              <w:rPr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1C364E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  <w:lang w:eastAsia="ru-RU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  <w:textDirection w:val="btL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1C364E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1C364E">
              <w:rPr>
                <w:sz w:val="18"/>
                <w:szCs w:val="18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PaaS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. Основы работы с поставщиками облачных платформ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Google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App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Engine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Р</w:t>
            </w:r>
            <w:proofErr w:type="gramStart"/>
            <w:r w:rsidRPr="001C364E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60678" w:rsidRPr="001C364E" w:rsidRDefault="00360678" w:rsidP="004E37EC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</w:pPr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Платформа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Windows</w:t>
            </w:r>
            <w:proofErr w:type="spellEnd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1C364E">
              <w:rPr>
                <w:rFonts w:ascii="Times New Roman" w:hAnsi="Times New Roman" w:cs="Times New Roman"/>
                <w:b w:val="0"/>
                <w:color w:val="auto"/>
                <w:sz w:val="18"/>
                <w:szCs w:val="18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60678" w:rsidRPr="001C364E" w:rsidRDefault="00360678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8"/>
                <w:szCs w:val="18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36032E" w:rsidP="004E37EC">
            <w:pPr>
              <w:jc w:val="right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ind w:left="-284" w:right="-284"/>
              <w:jc w:val="center"/>
              <w:rPr>
                <w:sz w:val="18"/>
                <w:szCs w:val="18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(час)</w:t>
            </w:r>
            <w:r w:rsidRPr="001C364E">
              <w:rPr>
                <w:bCs/>
                <w:sz w:val="18"/>
                <w:szCs w:val="18"/>
              </w:rPr>
              <w:t>, без учета подготовки к</w:t>
            </w:r>
            <w:r w:rsidRPr="001C364E">
              <w:rPr>
                <w:sz w:val="18"/>
                <w:szCs w:val="18"/>
              </w:rPr>
              <w:t xml:space="preserve"> аттестационным мероприятиям</w:t>
            </w:r>
            <w:r w:rsidRPr="001C364E">
              <w:rPr>
                <w:bCs/>
                <w:sz w:val="18"/>
                <w:szCs w:val="18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60678" w:rsidRPr="001C364E" w:rsidRDefault="00B5615F" w:rsidP="004E37EC">
            <w:pPr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104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36032E" w:rsidRPr="001C364E">
              <w:rPr>
                <w:b/>
                <w:bCs/>
                <w:sz w:val="18"/>
                <w:szCs w:val="18"/>
              </w:rPr>
              <w:t>1</w: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begin"/>
            </w:r>
            <w:r w:rsidRPr="001C364E">
              <w:rPr>
                <w:b/>
                <w:bCs/>
                <w:sz w:val="18"/>
                <w:szCs w:val="18"/>
              </w:rPr>
              <w:instrText xml:space="preserve"> =SUM(ABOVE) </w:instrText>
            </w:r>
            <w:r w:rsidR="004A50E5" w:rsidRPr="001C364E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</w:rPr>
              <w:t>1</w:t>
            </w:r>
            <w:r w:rsidR="0036032E" w:rsidRPr="001C364E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60678" w:rsidRPr="001C364E" w:rsidRDefault="00360678" w:rsidP="0036032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3</w:t>
            </w:r>
            <w:r w:rsidR="0036032E" w:rsidRPr="001C364E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60678" w:rsidRPr="001C364E" w:rsidRDefault="00360678" w:rsidP="0036032E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</w:rPr>
              <w:t>5</w:t>
            </w:r>
            <w:r w:rsidR="00297F8B" w:rsidRPr="001C364E">
              <w:rPr>
                <w:b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60678" w:rsidRPr="001C364E" w:rsidRDefault="00297F8B" w:rsidP="004E37EC">
            <w:pPr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39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jc w:val="right"/>
              <w:rPr>
                <w:sz w:val="18"/>
                <w:szCs w:val="18"/>
                <w:lang w:val="en-US"/>
              </w:rPr>
            </w:pPr>
            <w:r w:rsidRPr="001C364E"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60678" w:rsidRPr="001C364E" w:rsidRDefault="00297F8B" w:rsidP="00297F8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28</w:t>
            </w:r>
          </w:p>
        </w:tc>
        <w:tc>
          <w:tcPr>
            <w:tcW w:w="124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highlight w:val="yellow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</w:rPr>
            </w:pPr>
            <w:r w:rsidRPr="001C364E">
              <w:rPr>
                <w:bCs/>
                <w:sz w:val="18"/>
                <w:szCs w:val="18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8"/>
                <w:szCs w:val="18"/>
                <w:lang w:val="en-US"/>
              </w:rPr>
            </w:pPr>
            <w:r w:rsidRPr="001C364E"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" w:type="pct"/>
            <w:vMerge/>
            <w:shd w:val="clear" w:color="auto" w:fill="auto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60678" w:rsidRPr="003C3315" w:rsidTr="001C364E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3C3315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8"/>
                <w:szCs w:val="18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BE240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8"/>
                <w:szCs w:val="18"/>
              </w:rPr>
            </w:pPr>
            <w:r w:rsidRPr="001C364E">
              <w:rPr>
                <w:b/>
                <w:sz w:val="18"/>
                <w:szCs w:val="18"/>
                <w:lang w:val="en-US"/>
              </w:rPr>
              <w:t>5</w:t>
            </w:r>
            <w:r w:rsidR="00BE240E" w:rsidRPr="001C364E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26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8"/>
                <w:szCs w:val="18"/>
              </w:rPr>
            </w:pPr>
            <w:r w:rsidRPr="001C364E">
              <w:rPr>
                <w:sz w:val="18"/>
                <w:szCs w:val="18"/>
              </w:rPr>
              <w:t>В т. 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60678" w:rsidRPr="001C364E" w:rsidRDefault="00804610" w:rsidP="00B561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8"/>
                <w:szCs w:val="18"/>
                <w:lang w:val="en-US"/>
              </w:rPr>
            </w:pPr>
            <w:r w:rsidRPr="001C364E">
              <w:rPr>
                <w:b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b/>
                <w:sz w:val="18"/>
                <w:szCs w:val="18"/>
                <w:highlight w:val="yellow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678" w:rsidRPr="001C364E" w:rsidRDefault="00360678" w:rsidP="004E37EC">
            <w:pPr>
              <w:jc w:val="center"/>
              <w:rPr>
                <w:sz w:val="18"/>
                <w:szCs w:val="18"/>
              </w:rPr>
            </w:pPr>
          </w:p>
        </w:tc>
      </w:tr>
      <w:tr w:rsidR="00360678" w:rsidRPr="003C3315" w:rsidTr="001C364E">
        <w:trPr>
          <w:trHeight w:val="88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0678" w:rsidRPr="001C364E" w:rsidRDefault="00360678" w:rsidP="004E37EC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</w:tbl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</w:pPr>
    </w:p>
    <w:p w:rsidR="00360678" w:rsidRDefault="00360678" w:rsidP="00360678">
      <w:pPr>
        <w:spacing w:line="360" w:lineRule="auto"/>
        <w:ind w:firstLine="720"/>
        <w:jc w:val="both"/>
        <w:rPr>
          <w:b/>
          <w:bCs/>
          <w:caps/>
        </w:rPr>
        <w:sectPr w:rsidR="00360678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360678" w:rsidRPr="009F44C5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4A50E5"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60678" w:rsidRPr="00641240" w:rsidTr="004E37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A31418" w:rsidRDefault="00360678" w:rsidP="004E37EC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FE6F91" w:rsidRDefault="0077704C" w:rsidP="004E37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60678" w:rsidRPr="00641240" w:rsidTr="004E37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Default="00360678" w:rsidP="004E37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A31418" w:rsidRDefault="00360678" w:rsidP="004E37EC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4742E" w:rsidRDefault="00360678" w:rsidP="004E37EC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2F5826" w:rsidRDefault="00360678" w:rsidP="004E37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44742E" w:rsidRDefault="00360678" w:rsidP="004E37EC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60678" w:rsidRPr="00641240" w:rsidTr="004E37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1240" w:rsidRDefault="00360678" w:rsidP="004E37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678" w:rsidRPr="0077704C" w:rsidRDefault="00360678" w:rsidP="004E37EC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 w:rsidR="0077704C">
              <w:t>4</w:t>
            </w:r>
          </w:p>
        </w:tc>
      </w:tr>
    </w:tbl>
    <w:p w:rsidR="00360678" w:rsidRPr="008B0A1F" w:rsidRDefault="00360678" w:rsidP="00360678">
      <w:pPr>
        <w:ind w:firstLine="720"/>
        <w:jc w:val="both"/>
      </w:pPr>
    </w:p>
    <w:p w:rsidR="00360678" w:rsidRPr="005B43F1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E10A60" w:rsidRDefault="00360678" w:rsidP="00360678">
      <w:pPr>
        <w:ind w:firstLine="720"/>
        <w:jc w:val="both"/>
      </w:pP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360678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360678" w:rsidRPr="0044742E" w:rsidRDefault="00360678" w:rsidP="005645D5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360678" w:rsidRPr="00A30447" w:rsidRDefault="00360678" w:rsidP="00360678">
      <w:pPr>
        <w:ind w:firstLine="720"/>
        <w:jc w:val="both"/>
      </w:pPr>
      <w:r>
        <w:t>Не предусмотрено.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360678" w:rsidRPr="007260E5" w:rsidRDefault="00360678" w:rsidP="005645D5">
      <w:pPr>
        <w:pStyle w:val="a6"/>
        <w:numPr>
          <w:ilvl w:val="0"/>
          <w:numId w:val="11"/>
        </w:numPr>
        <w:jc w:val="both"/>
      </w:pPr>
      <w:r w:rsidRPr="0008402E">
        <w:t>Основы рабо</w:t>
      </w:r>
      <w:r w:rsidR="004E37EC">
        <w:t>ты с поставщиками облачных плат</w:t>
      </w:r>
      <w:r w:rsidRPr="0008402E">
        <w:t>форм</w:t>
      </w:r>
      <w:r w:rsidRPr="007260E5">
        <w:t>.</w:t>
      </w:r>
    </w:p>
    <w:p w:rsidR="00360678" w:rsidRPr="001E1019" w:rsidRDefault="00360678" w:rsidP="005645D5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60678" w:rsidRDefault="00360678" w:rsidP="00360678">
      <w:pPr>
        <w:ind w:firstLine="720"/>
        <w:jc w:val="both"/>
      </w:pPr>
      <w:r>
        <w:t>Не предусмотрено.</w:t>
      </w:r>
    </w:p>
    <w:p w:rsidR="00360678" w:rsidRPr="00A30447" w:rsidRDefault="00360678" w:rsidP="00360678">
      <w:pPr>
        <w:ind w:firstLine="720"/>
        <w:jc w:val="both"/>
      </w:pPr>
    </w:p>
    <w:p w:rsidR="00360678" w:rsidRPr="00580674" w:rsidRDefault="00360678" w:rsidP="005645D5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360678" w:rsidRPr="00004091" w:rsidTr="004E37EC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360678" w:rsidRPr="00004091" w:rsidTr="004E37EC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60678" w:rsidRPr="00004091" w:rsidRDefault="00360678" w:rsidP="004E37EC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640660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60678" w:rsidRPr="00004091" w:rsidTr="004E37E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Default="00360678" w:rsidP="004E37EC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640660" w:rsidRDefault="00360678" w:rsidP="004E37EC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CA4202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60678" w:rsidRPr="00004091" w:rsidRDefault="00360678" w:rsidP="004E37EC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0678" w:rsidRPr="00004091" w:rsidRDefault="00360678" w:rsidP="004E37EC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580674" w:rsidRDefault="00360678" w:rsidP="005645D5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2A5D4E" w:rsidRDefault="00360678" w:rsidP="005645D5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4E37EC" w:rsidRPr="00D757A7" w:rsidRDefault="00D757A7" w:rsidP="004E37EC">
      <w:pPr>
        <w:pStyle w:val="a6"/>
        <w:numPr>
          <w:ilvl w:val="0"/>
          <w:numId w:val="18"/>
        </w:numPr>
        <w:spacing w:before="60" w:after="60"/>
        <w:jc w:val="both"/>
        <w:rPr>
          <w:b/>
          <w:iCs/>
        </w:rPr>
      </w:pPr>
      <w:r>
        <w:t>Сафонов, В.</w:t>
      </w:r>
      <w:r w:rsidR="004E37EC" w:rsidRPr="004E37EC">
        <w:t xml:space="preserve">О. Платформа облачных вычислений </w:t>
      </w:r>
      <w:proofErr w:type="spellStart"/>
      <w:r w:rsidR="004E37EC" w:rsidRPr="004E37EC">
        <w:t>Microsoft</w:t>
      </w:r>
      <w:proofErr w:type="spellEnd"/>
      <w:r w:rsidR="004E37EC" w:rsidRPr="004E37EC">
        <w:t xml:space="preserve"> </w:t>
      </w:r>
      <w:proofErr w:type="spellStart"/>
      <w:r w:rsidR="004E37EC" w:rsidRPr="004E37EC">
        <w:t>Windows</w:t>
      </w:r>
      <w:proofErr w:type="spellEnd"/>
      <w:r w:rsidR="004E37EC" w:rsidRPr="004E37EC">
        <w:t xml:space="preserve"> </w:t>
      </w:r>
      <w:proofErr w:type="spellStart"/>
      <w:r w:rsidR="004E37EC" w:rsidRPr="004E37EC">
        <w:t>Azure</w:t>
      </w:r>
      <w:proofErr w:type="spellEnd"/>
      <w:proofErr w:type="gramStart"/>
      <w:r w:rsidR="004E37EC" w:rsidRPr="004E37EC">
        <w:t xml:space="preserve"> :</w:t>
      </w:r>
      <w:proofErr w:type="gramEnd"/>
      <w:r w:rsidR="004E37EC" w:rsidRPr="004E37EC">
        <w:t xml:space="preserve"> учебное пособие </w:t>
      </w:r>
      <w:r w:rsidRPr="00D757A7">
        <w:t>[</w:t>
      </w:r>
      <w:r>
        <w:t>Текст</w:t>
      </w:r>
      <w:r w:rsidRPr="00D757A7">
        <w:t>]</w:t>
      </w:r>
      <w:r w:rsidR="004E37EC" w:rsidRPr="004E37EC">
        <w:t>/ В.</w:t>
      </w:r>
      <w:r>
        <w:t>О.Сафонов</w:t>
      </w:r>
      <w:r w:rsidR="004E37EC" w:rsidRPr="004E37EC">
        <w:t>.— Москва : БИНОМ. Лаборатория знаний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Национальный Открытый Университет "ИНТУИТ", 2013 .— 234 с.</w:t>
      </w:r>
      <w:proofErr w:type="gramStart"/>
      <w:r w:rsidR="004E37EC" w:rsidRPr="004E37EC">
        <w:t xml:space="preserve"> :</w:t>
      </w:r>
      <w:proofErr w:type="gramEnd"/>
      <w:r w:rsidR="004E37EC" w:rsidRPr="004E37EC">
        <w:t xml:space="preserve"> ил. </w:t>
      </w:r>
    </w:p>
    <w:p w:rsidR="00D757A7" w:rsidRPr="00D757A7" w:rsidRDefault="00D757A7" w:rsidP="00D757A7">
      <w:pPr>
        <w:pStyle w:val="a6"/>
        <w:numPr>
          <w:ilvl w:val="0"/>
          <w:numId w:val="18"/>
        </w:numPr>
        <w:spacing w:before="60" w:after="60"/>
        <w:jc w:val="both"/>
        <w:rPr>
          <w:iCs/>
        </w:rPr>
      </w:pPr>
      <w:r w:rsidRPr="00D757A7">
        <w:rPr>
          <w:iCs/>
        </w:rPr>
        <w:t>Бирюков, А</w:t>
      </w:r>
      <w:r>
        <w:rPr>
          <w:iCs/>
        </w:rPr>
        <w:t>.</w:t>
      </w:r>
      <w:r w:rsidRPr="00D757A7">
        <w:rPr>
          <w:iCs/>
        </w:rPr>
        <w:t>А. Информационная безопасность: защита и нападение [</w:t>
      </w:r>
      <w:r>
        <w:rPr>
          <w:iCs/>
        </w:rPr>
        <w:t>Текст</w:t>
      </w:r>
      <w:r w:rsidRPr="00D757A7">
        <w:rPr>
          <w:iCs/>
        </w:rPr>
        <w:t>] / А.А.Бирюков</w:t>
      </w:r>
      <w:proofErr w:type="gramStart"/>
      <w:r w:rsidRPr="00D757A7">
        <w:rPr>
          <w:iCs/>
        </w:rPr>
        <w:t xml:space="preserve"> .</w:t>
      </w:r>
      <w:proofErr w:type="gramEnd"/>
      <w:r w:rsidRPr="00D757A7">
        <w:rPr>
          <w:iCs/>
        </w:rPr>
        <w:t>— Москва : ДМК Пресс, 2012 .— 474 с.</w:t>
      </w:r>
      <w:proofErr w:type="gramStart"/>
      <w:r w:rsidRPr="00D757A7">
        <w:rPr>
          <w:iCs/>
        </w:rPr>
        <w:t xml:space="preserve"> :</w:t>
      </w:r>
      <w:proofErr w:type="gramEnd"/>
      <w:r w:rsidRPr="00D757A7">
        <w:rPr>
          <w:iCs/>
        </w:rPr>
        <w:t xml:space="preserve"> ил.</w:t>
      </w:r>
    </w:p>
    <w:p w:rsidR="004E37EC" w:rsidRDefault="004E37EC" w:rsidP="004E37EC">
      <w:pPr>
        <w:pStyle w:val="a6"/>
        <w:rPr>
          <w:b/>
          <w:iCs/>
        </w:rPr>
      </w:pP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Методические разработки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Default="00360678" w:rsidP="00360678">
      <w:pPr>
        <w:spacing w:line="360" w:lineRule="auto"/>
        <w:ind w:firstLine="720"/>
        <w:jc w:val="both"/>
      </w:pPr>
      <w:r>
        <w:t>Не используются</w:t>
      </w:r>
    </w:p>
    <w:p w:rsidR="00360678" w:rsidRPr="002A5D4E" w:rsidRDefault="00360678" w:rsidP="001C364E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A30447" w:rsidRDefault="00360678" w:rsidP="001C364E">
      <w:pPr>
        <w:pStyle w:val="a6"/>
        <w:numPr>
          <w:ilvl w:val="0"/>
          <w:numId w:val="20"/>
        </w:numPr>
        <w:jc w:val="both"/>
      </w:pPr>
      <w:r w:rsidRPr="001C364E">
        <w:rPr>
          <w:lang w:val="en-US"/>
        </w:rPr>
        <w:t>Visual Studio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Git</w:t>
      </w:r>
      <w:proofErr w:type="spellEnd"/>
      <w:r w:rsidRPr="001C364E">
        <w:rPr>
          <w:lang w:val="en-US"/>
        </w:rPr>
        <w:t xml:space="preserve"> for Windows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Node.js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Ruby</w:t>
      </w:r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proofErr w:type="spellStart"/>
      <w:r w:rsidRPr="001C364E">
        <w:rPr>
          <w:lang w:val="en-US"/>
        </w:rPr>
        <w:t>Heroku</w:t>
      </w:r>
      <w:proofErr w:type="spellEnd"/>
      <w:r w:rsidRPr="001C364E">
        <w:rPr>
          <w:lang w:val="en-US"/>
        </w:rPr>
        <w:t xml:space="preserve"> </w:t>
      </w:r>
      <w:proofErr w:type="spellStart"/>
      <w:r w:rsidRPr="001C364E">
        <w:rPr>
          <w:lang w:val="en-US"/>
        </w:rPr>
        <w:t>Toolbelt</w:t>
      </w:r>
      <w:proofErr w:type="spellEnd"/>
    </w:p>
    <w:p w:rsidR="00360678" w:rsidRPr="001C364E" w:rsidRDefault="00360678" w:rsidP="001C364E">
      <w:pPr>
        <w:pStyle w:val="a6"/>
        <w:numPr>
          <w:ilvl w:val="0"/>
          <w:numId w:val="20"/>
        </w:numPr>
        <w:jc w:val="both"/>
        <w:rPr>
          <w:lang w:val="en-US"/>
        </w:rPr>
      </w:pPr>
      <w:r w:rsidRPr="001C364E">
        <w:rPr>
          <w:lang w:val="en-US"/>
        </w:rPr>
        <w:t>Oracle Virtual Box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331777" w:rsidRDefault="00360678" w:rsidP="005645D5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60678" w:rsidRPr="00331777" w:rsidRDefault="00360678" w:rsidP="005645D5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360678" w:rsidRPr="002A5D4E" w:rsidRDefault="00360678" w:rsidP="001C364E">
      <w:pPr>
        <w:numPr>
          <w:ilvl w:val="1"/>
          <w:numId w:val="19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4A50E5"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образовательные ресурсы</w:instrText>
      </w:r>
      <w:bookmarkEnd w:id="23"/>
      <w:r w:rsidRPr="001A2A99">
        <w:rPr>
          <w:b/>
          <w:iCs/>
        </w:rPr>
        <w:instrText xml:space="preserve">" \f C \l "2" </w:instrText>
      </w:r>
      <w:r w:rsidR="004A50E5">
        <w:rPr>
          <w:b/>
          <w:iCs/>
        </w:rPr>
        <w:fldChar w:fldCharType="end"/>
      </w:r>
    </w:p>
    <w:p w:rsidR="00360678" w:rsidRPr="001C364E" w:rsidRDefault="001C364E" w:rsidP="001C364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360678" w:rsidRPr="00956E05" w:rsidRDefault="00360678" w:rsidP="004E37EC">
      <w:pPr>
        <w:numPr>
          <w:ilvl w:val="0"/>
          <w:numId w:val="18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 w:rsidR="004A50E5"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 w:rsidR="004A50E5">
        <w:rPr>
          <w:b/>
          <w:bCs/>
          <w:caps/>
        </w:rPr>
        <w:fldChar w:fldCharType="end"/>
      </w:r>
    </w:p>
    <w:p w:rsidR="00360678" w:rsidRPr="00A30447" w:rsidRDefault="00360678" w:rsidP="00360678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360678" w:rsidRDefault="00360678" w:rsidP="001C364E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360678" w:rsidRDefault="00360678" w:rsidP="001C364E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 w:rsidR="004A50E5"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641240" w:rsidRDefault="00360678" w:rsidP="00360678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360678" w:rsidRDefault="00360678" w:rsidP="005645D5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360678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360678" w:rsidRPr="006410E5" w:rsidRDefault="00360678" w:rsidP="005645D5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360678" w:rsidRPr="00641240" w:rsidTr="004E37E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19025F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19025F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360678" w:rsidRPr="00641240" w:rsidTr="004E37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360678" w:rsidRPr="00641240" w:rsidRDefault="00360678" w:rsidP="004E37E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360678" w:rsidRPr="00641240" w:rsidTr="004E37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60678" w:rsidRPr="00641240" w:rsidRDefault="00360678" w:rsidP="004E37E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360678" w:rsidRPr="00641240" w:rsidTr="004E37E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60678" w:rsidRPr="00641240" w:rsidRDefault="00360678" w:rsidP="004E37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8118A0" w:rsidRDefault="00373794" w:rsidP="004E37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C81494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60678" w:rsidP="004E37EC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4162ED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</w:t>
            </w:r>
            <w:r w:rsidR="00360678">
              <w:rPr>
                <w:sz w:val="20"/>
                <w:szCs w:val="20"/>
              </w:rPr>
              <w:t>-</w:t>
            </w:r>
            <w:r w:rsidR="0036067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0605BD" w:rsidRDefault="00360678" w:rsidP="004E37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360678" w:rsidRPr="00641240" w:rsidTr="004E37E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774B97" w:rsidRDefault="00373794" w:rsidP="004E37E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 w:rsidR="00360678">
              <w:rPr>
                <w:sz w:val="20"/>
                <w:szCs w:val="20"/>
              </w:rPr>
              <w:t xml:space="preserve">, </w:t>
            </w:r>
            <w:r w:rsidR="00360678"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774B97" w:rsidRDefault="00360678" w:rsidP="004E37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360678" w:rsidRPr="00641240" w:rsidTr="004E37E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Default="00360678" w:rsidP="004E37E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="00B90304">
              <w:rPr>
                <w:i/>
              </w:rPr>
              <w:t>зачёт</w:t>
            </w:r>
          </w:p>
          <w:p w:rsidR="00360678" w:rsidRPr="00641240" w:rsidRDefault="00360678" w:rsidP="004E37E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360678" w:rsidRPr="00641240" w:rsidRDefault="00360678" w:rsidP="00360678">
      <w:pPr>
        <w:ind w:left="993" w:hanging="284"/>
        <w:rPr>
          <w:b/>
          <w:color w:val="0000FF"/>
        </w:rPr>
      </w:pPr>
    </w:p>
    <w:p w:rsidR="00360678" w:rsidRPr="00641240" w:rsidRDefault="00360678" w:rsidP="0036067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360678" w:rsidRDefault="00360678" w:rsidP="00360678">
      <w:pPr>
        <w:rPr>
          <w:i/>
        </w:rPr>
      </w:pPr>
      <w:r w:rsidRPr="008E2BA9">
        <w:rPr>
          <w:i/>
        </w:rPr>
        <w:t>не предусмотрено</w:t>
      </w:r>
    </w:p>
    <w:p w:rsidR="00360678" w:rsidRPr="008E2BA9" w:rsidRDefault="00360678" w:rsidP="00360678">
      <w:pPr>
        <w:rPr>
          <w:i/>
        </w:rPr>
      </w:pPr>
    </w:p>
    <w:p w:rsidR="00360678" w:rsidRPr="00641240" w:rsidRDefault="00360678" w:rsidP="0036067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360678" w:rsidRPr="00641240" w:rsidTr="004E37E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641240" w:rsidRDefault="00360678" w:rsidP="004E37E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360678" w:rsidRPr="00641240" w:rsidTr="004E37E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0678" w:rsidRPr="00B31533" w:rsidRDefault="00360678" w:rsidP="00373794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 w:rsidR="00373794">
              <w:rPr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78" w:rsidRPr="008E2BA9" w:rsidRDefault="00360678" w:rsidP="004E37EC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 w:rsidR="004A50E5"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Pr="001D7C6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4D31BE" w:rsidRDefault="00360678" w:rsidP="0036067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360678" w:rsidRPr="00281EB6" w:rsidRDefault="00360678" w:rsidP="00360678">
      <w:pPr>
        <w:spacing w:line="360" w:lineRule="auto"/>
        <w:ind w:firstLine="720"/>
        <w:jc w:val="both"/>
      </w:pPr>
    </w:p>
    <w:p w:rsidR="00360678" w:rsidRPr="00641240" w:rsidRDefault="00360678" w:rsidP="00360678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 w:rsidR="004A50E5"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 w:rsidR="004A50E5">
        <w:rPr>
          <w:b/>
        </w:rPr>
        <w:fldChar w:fldCharType="end"/>
      </w:r>
    </w:p>
    <w:p w:rsidR="00360678" w:rsidRDefault="00360678" w:rsidP="0036067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360678" w:rsidRPr="00641240" w:rsidRDefault="00360678" w:rsidP="0036067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360678" w:rsidRPr="002004BD" w:rsidRDefault="00360678" w:rsidP="00360678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360678" w:rsidRPr="002004BD" w:rsidRDefault="00360678" w:rsidP="005645D5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360678" w:rsidRDefault="00360678" w:rsidP="00360678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360678" w:rsidRPr="002004BD" w:rsidRDefault="00360678" w:rsidP="005645D5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360678" w:rsidRPr="002004BD" w:rsidTr="004E37EC">
        <w:trPr>
          <w:trHeight w:val="259"/>
        </w:trPr>
        <w:tc>
          <w:tcPr>
            <w:tcW w:w="7584" w:type="dxa"/>
            <w:gridSpan w:val="3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360678" w:rsidRPr="002004BD" w:rsidTr="004E37EC">
        <w:trPr>
          <w:trHeight w:val="1046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181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360678" w:rsidRPr="002004BD" w:rsidRDefault="00360678" w:rsidP="004E37E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360678" w:rsidRPr="002004BD" w:rsidTr="004E37EC">
        <w:trPr>
          <w:trHeight w:val="9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Высокий</w:t>
            </w:r>
          </w:p>
        </w:tc>
      </w:tr>
      <w:tr w:rsidR="00360678" w:rsidRPr="002004BD" w:rsidTr="004E37EC">
        <w:trPr>
          <w:trHeight w:val="63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Повышенный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360678" w:rsidRPr="002004BD" w:rsidRDefault="00360678" w:rsidP="004E37EC"/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Пороговый</w:t>
            </w:r>
          </w:p>
        </w:tc>
      </w:tr>
      <w:tr w:rsidR="00360678" w:rsidRPr="002004BD" w:rsidTr="004E37EC">
        <w:trPr>
          <w:trHeight w:val="205"/>
        </w:trPr>
        <w:tc>
          <w:tcPr>
            <w:tcW w:w="2847" w:type="dxa"/>
            <w:vAlign w:val="center"/>
          </w:tcPr>
          <w:p w:rsidR="00360678" w:rsidRPr="002004BD" w:rsidRDefault="00360678" w:rsidP="004E37E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360678" w:rsidRPr="002004BD" w:rsidRDefault="00360678" w:rsidP="004E37E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360678" w:rsidRPr="002004BD" w:rsidRDefault="00360678" w:rsidP="004E37E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360678" w:rsidRDefault="000129AC" w:rsidP="00360678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360678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360678" w:rsidRPr="00EB4E61" w:rsidRDefault="00360678" w:rsidP="00360678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181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360678" w:rsidRPr="008E2BA9" w:rsidTr="004E37EC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360678" w:rsidRPr="0070079A" w:rsidRDefault="00360678" w:rsidP="004E37EC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360678" w:rsidRPr="00DD03F6" w:rsidRDefault="00360678" w:rsidP="004E37EC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rPr>
                <w:sz w:val="22"/>
                <w:szCs w:val="22"/>
              </w:rPr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360678" w:rsidRPr="0070079A" w:rsidRDefault="00360678" w:rsidP="004E37EC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rPr>
                <w:sz w:val="22"/>
                <w:szCs w:val="22"/>
              </w:rPr>
            </w:pPr>
          </w:p>
        </w:tc>
      </w:tr>
      <w:tr w:rsidR="00360678" w:rsidRPr="008E2BA9" w:rsidTr="004E37EC">
        <w:trPr>
          <w:trHeight w:val="27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360678" w:rsidRPr="008E2BA9" w:rsidTr="004E37EC">
        <w:trPr>
          <w:trHeight w:val="265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360678" w:rsidRPr="008E2BA9" w:rsidRDefault="005645D5" w:rsidP="004E37EC">
            <w:r>
              <w:t>Зачёт</w:t>
            </w:r>
          </w:p>
        </w:tc>
        <w:tc>
          <w:tcPr>
            <w:tcW w:w="1417" w:type="dxa"/>
            <w:vAlign w:val="center"/>
          </w:tcPr>
          <w:p w:rsidR="00360678" w:rsidRPr="008E2BA9" w:rsidRDefault="00360678" w:rsidP="004E37EC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678" w:rsidRPr="008E2BA9" w:rsidRDefault="005645D5" w:rsidP="004E37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Комплект из 4</w:t>
            </w:r>
            <w:r w:rsidR="00360678"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360678" w:rsidRPr="008E2BA9" w:rsidTr="004E37EC">
        <w:trPr>
          <w:trHeight w:val="269"/>
          <w:jc w:val="center"/>
        </w:trPr>
        <w:tc>
          <w:tcPr>
            <w:tcW w:w="676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  <w:tc>
          <w:tcPr>
            <w:tcW w:w="4678" w:type="dxa"/>
            <w:vAlign w:val="center"/>
          </w:tcPr>
          <w:p w:rsidR="00360678" w:rsidRPr="008E2BA9" w:rsidRDefault="00360678" w:rsidP="004E37EC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360678" w:rsidRPr="008E2BA9" w:rsidRDefault="004A50E5" w:rsidP="004E37EC">
            <w:pPr>
              <w:jc w:val="center"/>
            </w:pPr>
            <w:r w:rsidRPr="008E2BA9">
              <w:fldChar w:fldCharType="begin"/>
            </w:r>
            <w:r w:rsidR="00360678" w:rsidRPr="008E2BA9">
              <w:instrText xml:space="preserve"> =SUM(ABOVE) </w:instrText>
            </w:r>
            <w:r w:rsidRPr="008E2BA9">
              <w:fldChar w:fldCharType="separate"/>
            </w:r>
            <w:r w:rsidR="00360678"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360678" w:rsidRPr="008E2BA9" w:rsidRDefault="00360678" w:rsidP="004E37EC">
            <w:pPr>
              <w:jc w:val="center"/>
            </w:pPr>
          </w:p>
        </w:tc>
      </w:tr>
    </w:tbl>
    <w:p w:rsidR="00360678" w:rsidRDefault="00360678" w:rsidP="00360678">
      <w:pPr>
        <w:autoSpaceDE w:val="0"/>
        <w:spacing w:before="120"/>
        <w:ind w:firstLine="709"/>
        <w:jc w:val="both"/>
        <w:rPr>
          <w:lang w:val="en-US"/>
        </w:rPr>
      </w:pPr>
    </w:p>
    <w:p w:rsidR="00360678" w:rsidRDefault="00360678" w:rsidP="00360678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360678" w:rsidRPr="002004BD" w:rsidRDefault="00360678" w:rsidP="005645D5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360678" w:rsidRPr="002004BD" w:rsidTr="004E37EC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1812" r:id="rId12"/>
              </w:object>
            </w:r>
          </w:p>
        </w:tc>
      </w:tr>
      <w:tr w:rsidR="00360678" w:rsidRPr="002004BD" w:rsidTr="004E37EC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</w:p>
        </w:tc>
      </w:tr>
      <w:tr w:rsidR="00360678" w:rsidRPr="002004BD" w:rsidTr="004E37EC">
        <w:trPr>
          <w:trHeight w:val="303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360678" w:rsidRPr="002004BD" w:rsidTr="004E37EC">
        <w:trPr>
          <w:trHeight w:val="59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360678" w:rsidRPr="002004BD" w:rsidTr="004E37EC">
        <w:trPr>
          <w:trHeight w:val="546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360678" w:rsidRPr="002004BD" w:rsidTr="004E37EC">
        <w:trPr>
          <w:trHeight w:val="555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360678" w:rsidRPr="002004BD" w:rsidTr="004E37EC">
        <w:trPr>
          <w:trHeight w:val="280"/>
          <w:jc w:val="center"/>
        </w:trPr>
        <w:tc>
          <w:tcPr>
            <w:tcW w:w="2405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360678" w:rsidRPr="002004BD" w:rsidRDefault="00360678" w:rsidP="004E37EC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360678" w:rsidRPr="002004BD" w:rsidRDefault="00360678" w:rsidP="004E37EC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360678" w:rsidRPr="002004BD" w:rsidRDefault="00360678" w:rsidP="00360678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360678" w:rsidRPr="008F2B3F" w:rsidRDefault="000129AC" w:rsidP="00360678">
      <w:pPr>
        <w:ind w:firstLine="709"/>
        <w:jc w:val="both"/>
      </w:pPr>
      <w:hyperlink r:id="rId13" w:history="1">
        <w:r w:rsidR="00360678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360678" w:rsidRPr="008F2B3F">
        <w:t>.</w:t>
      </w:r>
    </w:p>
    <w:p w:rsidR="00360678" w:rsidRPr="002004BD" w:rsidRDefault="00360678" w:rsidP="00360678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360678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1813" r:id="rId15"/>
        </w:object>
      </w:r>
      <w:r w:rsidRPr="004C61FB">
        <w:t>,</w:t>
      </w:r>
    </w:p>
    <w:p w:rsidR="00360678" w:rsidRPr="004C61FB" w:rsidRDefault="00360678" w:rsidP="005645D5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1814" r:id="rId17"/>
        </w:object>
      </w:r>
      <w:r w:rsidRPr="004C61FB">
        <w:t xml:space="preserve">, </w:t>
      </w:r>
    </w:p>
    <w:p w:rsidR="00360678" w:rsidRPr="004C61FB" w:rsidRDefault="00360678" w:rsidP="00360678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1815" r:id="rId19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1816" r:id="rId2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1817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360678" w:rsidRPr="004C61FB" w:rsidRDefault="00360678" w:rsidP="005645D5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1818" r:id="rId25"/>
        </w:object>
      </w:r>
      <w:r w:rsidRPr="004C61FB">
        <w:t>, определяемого на основе БРС (Приложение 1) по формуле:</w:t>
      </w:r>
    </w:p>
    <w:p w:rsidR="00360678" w:rsidRPr="004C61FB" w:rsidRDefault="00360678" w:rsidP="00360678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1819" r:id="rId27"/>
        </w:object>
      </w:r>
      <w:r w:rsidRPr="004C61FB">
        <w:rPr>
          <w:sz w:val="22"/>
          <w:szCs w:val="22"/>
        </w:rPr>
        <w:t>,</w:t>
      </w:r>
    </w:p>
    <w:p w:rsidR="00360678" w:rsidRPr="004C61FB" w:rsidRDefault="00360678" w:rsidP="00360678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1820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1821" r:id="rId30"/>
        </w:object>
      </w:r>
      <w:r w:rsidRPr="004C61FB">
        <w:t>– балл технологической карты БРС за посещение лекций,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1822" r:id="rId31"/>
        </w:object>
      </w:r>
      <w:r w:rsidRPr="004C61FB">
        <w:t>– балл технологической карты БРС за посещение практических занятий,</w:t>
      </w:r>
    </w:p>
    <w:p w:rsidR="00360678" w:rsidRPr="004C61FB" w:rsidRDefault="00360678" w:rsidP="00360678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1823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360678" w:rsidRPr="004C61FB" w:rsidRDefault="00360678" w:rsidP="00360678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360678" w:rsidRPr="004C61FB" w:rsidRDefault="00360678" w:rsidP="00360678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182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360678" w:rsidRPr="00641240" w:rsidRDefault="00360678" w:rsidP="00360678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360678" w:rsidRPr="00641240" w:rsidRDefault="00360678" w:rsidP="00360678">
      <w:pPr>
        <w:autoSpaceDE w:val="0"/>
      </w:pPr>
    </w:p>
    <w:p w:rsidR="00360678" w:rsidRPr="00F21895" w:rsidRDefault="00360678" w:rsidP="00360678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360678" w:rsidRPr="004C61FB" w:rsidRDefault="00360678" w:rsidP="00360678"/>
    <w:p w:rsidR="00360678" w:rsidRPr="004C61FB" w:rsidRDefault="00360678" w:rsidP="00360678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360678" w:rsidRPr="00BF625D" w:rsidRDefault="00360678" w:rsidP="00360678">
      <w:pPr>
        <w:pStyle w:val="a9"/>
        <w:rPr>
          <w:rFonts w:ascii="Symbol" w:hAnsi="Symbol"/>
          <w:color w:val="auto"/>
          <w:sz w:val="24"/>
          <w:szCs w:val="24"/>
        </w:rPr>
      </w:pPr>
    </w:p>
    <w:p w:rsidR="00360678" w:rsidRPr="000D3396" w:rsidRDefault="00360678" w:rsidP="00360678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</w:rPr>
        <w:t xml:space="preserve">задания для выполнения контрольной работы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 xml:space="preserve">» и состоит из двух частей: </w:t>
      </w:r>
    </w:p>
    <w:p w:rsidR="00360678" w:rsidRPr="004C61FB" w:rsidRDefault="00360678" w:rsidP="00360678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1. 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360678" w:rsidRPr="004C61FB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Виртуализация программного обеспечения.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.</w:t>
      </w:r>
    </w:p>
    <w:p w:rsidR="00360678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Непрерывная интеграция</w:t>
      </w:r>
    </w:p>
    <w:p w:rsidR="00360678" w:rsidRPr="004C61FB" w:rsidRDefault="00360678" w:rsidP="00360678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</w:rPr>
      </w:pPr>
      <w:r w:rsidRPr="004C61FB">
        <w:rPr>
          <w:iCs/>
          <w:color w:val="auto"/>
          <w:sz w:val="24"/>
          <w:szCs w:val="24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</w:rPr>
        <w:t>Платформа как услуга</w:t>
      </w:r>
      <w:r w:rsidRPr="004C61FB">
        <w:rPr>
          <w:iCs/>
          <w:color w:val="auto"/>
          <w:sz w:val="24"/>
          <w:szCs w:val="24"/>
        </w:rPr>
        <w:t xml:space="preserve">», например: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 – основные игроки рынка,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, </w:t>
      </w:r>
    </w:p>
    <w:p w:rsidR="00360678" w:rsidRPr="00A865A0" w:rsidRDefault="00360678" w:rsidP="005645D5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</w:rPr>
        <w:t>PaaS</w:t>
      </w:r>
      <w:proofErr w:type="spellEnd"/>
    </w:p>
    <w:p w:rsidR="00360678" w:rsidRPr="00BF625D" w:rsidRDefault="00360678" w:rsidP="00360678">
      <w:pPr>
        <w:pStyle w:val="a9"/>
        <w:rPr>
          <w:b/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</w:rPr>
        <w:t>задания для выполнения домашних работ: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Зарегистрировать учётную запись для подключения к облачной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Выделить вычислительные ресурсы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Разработать модельное предложение БД для размещения на платформе</w:t>
      </w:r>
    </w:p>
    <w:p w:rsidR="00360678" w:rsidRDefault="00360678" w:rsidP="005645D5">
      <w:pPr>
        <w:pStyle w:val="a9"/>
        <w:numPr>
          <w:ilvl w:val="0"/>
          <w:numId w:val="16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Доставить приложение на платформу</w:t>
      </w:r>
    </w:p>
    <w:p w:rsidR="00360678" w:rsidRPr="00BF625D" w:rsidRDefault="00360678" w:rsidP="00360678">
      <w:pPr>
        <w:pStyle w:val="a9"/>
        <w:rPr>
          <w:color w:val="auto"/>
          <w:sz w:val="24"/>
          <w:szCs w:val="24"/>
        </w:rPr>
      </w:pPr>
    </w:p>
    <w:p w:rsidR="00360678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8D7772" w:rsidRPr="00894439">
        <w:rPr>
          <w:b/>
          <w:color w:val="auto"/>
          <w:sz w:val="24"/>
          <w:szCs w:val="24"/>
        </w:rPr>
        <w:t>.</w:t>
      </w:r>
      <w:r w:rsidR="008D7772" w:rsidRPr="00894439">
        <w:rPr>
          <w:color w:val="auto"/>
          <w:sz w:val="24"/>
          <w:szCs w:val="24"/>
        </w:rPr>
        <w:t xml:space="preserve"> </w:t>
      </w:r>
      <w:r w:rsidR="008D7772" w:rsidRPr="00894439">
        <w:rPr>
          <w:b/>
          <w:color w:val="auto"/>
          <w:sz w:val="24"/>
          <w:szCs w:val="24"/>
        </w:rPr>
        <w:t>Примерные  контрольные кейсы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360678" w:rsidRPr="0022342B" w:rsidRDefault="00360678" w:rsidP="005645D5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00A0D">
        <w:rPr>
          <w:b/>
          <w:color w:val="auto"/>
          <w:sz w:val="24"/>
          <w:szCs w:val="24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Первый этап развития облачных технологий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Второй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Третий этап развития облачных технологий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Современное состояние технологий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видов услуг на рынке облачных вычислений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Технологии, предваряющие облачные вычисления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lastRenderedPageBreak/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масштабирования СУБД в облачных вычислениях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Основные технологии виртуализации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36. Основные архитектуры виртуальных серверов баз данных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Облачный веб-хостинг – обзор технологии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Применение возможностей технологии облачных вычислений в разработке мобильных приложений </w:t>
      </w:r>
    </w:p>
    <w:p w:rsidR="00360678" w:rsidRDefault="00360678" w:rsidP="001C364E">
      <w:pPr>
        <w:pStyle w:val="a6"/>
        <w:numPr>
          <w:ilvl w:val="0"/>
          <w:numId w:val="15"/>
        </w:numPr>
        <w:ind w:left="1077" w:hanging="357"/>
        <w:jc w:val="both"/>
      </w:pPr>
      <w:r>
        <w:t xml:space="preserve">Проблемы обеспечения безопасности в облачных сервисах </w:t>
      </w:r>
    </w:p>
    <w:p w:rsidR="00360678" w:rsidRPr="00281EB6" w:rsidRDefault="00360678" w:rsidP="001C364E">
      <w:pPr>
        <w:pStyle w:val="a6"/>
        <w:numPr>
          <w:ilvl w:val="0"/>
          <w:numId w:val="15"/>
        </w:numPr>
        <w:spacing w:before="240" w:after="120"/>
        <w:ind w:left="1077" w:hanging="357"/>
        <w:jc w:val="both"/>
      </w:pPr>
      <w:r>
        <w:t>Перспективы развития технологий облачных вычислений в России</w:t>
      </w:r>
    </w:p>
    <w:p w:rsidR="00360678" w:rsidRPr="004C61FB" w:rsidRDefault="00360678" w:rsidP="00360678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360678" w:rsidRPr="00641240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360678" w:rsidRDefault="00360678" w:rsidP="00360678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360678" w:rsidRPr="004C61FB" w:rsidRDefault="00360678" w:rsidP="00360678">
      <w:pPr>
        <w:pStyle w:val="a9"/>
        <w:rPr>
          <w:b/>
          <w:color w:val="auto"/>
          <w:sz w:val="24"/>
          <w:szCs w:val="24"/>
        </w:rPr>
      </w:pPr>
      <w:r w:rsidRPr="004C61FB">
        <w:rPr>
          <w:i/>
          <w:spacing w:val="-5"/>
          <w:sz w:val="24"/>
          <w:szCs w:val="24"/>
        </w:rPr>
        <w:t>не используются</w:t>
      </w:r>
    </w:p>
    <w:p w:rsidR="009F44C5" w:rsidRPr="00281EB6" w:rsidRDefault="009F44C5" w:rsidP="00360678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4A50E5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 w:rsidR="00696561"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>
        <w:rPr>
          <w:noProof/>
        </w:rPr>
      </w:r>
      <w:r>
        <w:rPr>
          <w:noProof/>
        </w:rPr>
        <w:fldChar w:fldCharType="separate"/>
      </w:r>
      <w:r w:rsidR="008D7772"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3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4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4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5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5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6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7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8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9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10</w:t>
      </w:r>
      <w:r w:rsidR="004A50E5"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 w:rsidR="004A50E5"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 w:rsidR="004A50E5">
        <w:rPr>
          <w:noProof/>
        </w:rPr>
      </w:r>
      <w:r w:rsidR="004A50E5">
        <w:rPr>
          <w:noProof/>
        </w:rPr>
        <w:fldChar w:fldCharType="separate"/>
      </w:r>
      <w:r w:rsidR="008D7772">
        <w:rPr>
          <w:noProof/>
        </w:rPr>
        <w:t>11</w:t>
      </w:r>
      <w:r w:rsidR="004A50E5">
        <w:rPr>
          <w:noProof/>
        </w:rPr>
        <w:fldChar w:fldCharType="end"/>
      </w:r>
    </w:p>
    <w:p w:rsidR="00696561" w:rsidRDefault="004A50E5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85D2F39"/>
    <w:multiLevelType w:val="hybridMultilevel"/>
    <w:tmpl w:val="2792936A"/>
    <w:lvl w:ilvl="0" w:tplc="6F14C398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0965D72"/>
    <w:multiLevelType w:val="hybridMultilevel"/>
    <w:tmpl w:val="73783C00"/>
    <w:lvl w:ilvl="0" w:tplc="BEC8BAA6">
      <w:start w:val="1"/>
      <w:numFmt w:val="decimal"/>
      <w:lvlText w:val="%1"/>
      <w:lvlJc w:val="left"/>
      <w:pPr>
        <w:ind w:left="1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2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776744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5"/>
  </w:num>
  <w:num w:numId="13">
    <w:abstractNumId w:val="19"/>
  </w:num>
  <w:num w:numId="14">
    <w:abstractNumId w:val="12"/>
  </w:num>
  <w:num w:numId="15">
    <w:abstractNumId w:val="18"/>
  </w:num>
  <w:num w:numId="16">
    <w:abstractNumId w:val="13"/>
  </w:num>
  <w:num w:numId="17">
    <w:abstractNumId w:val="17"/>
  </w:num>
  <w:num w:numId="18">
    <w:abstractNumId w:val="8"/>
  </w:num>
  <w:num w:numId="19">
    <w:abstractNumId w:val="16"/>
  </w:num>
  <w:num w:numId="2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C81049"/>
    <w:rsid w:val="000129AC"/>
    <w:rsid w:val="00013857"/>
    <w:rsid w:val="00014B2D"/>
    <w:rsid w:val="00050389"/>
    <w:rsid w:val="000603EB"/>
    <w:rsid w:val="000671F7"/>
    <w:rsid w:val="000767B6"/>
    <w:rsid w:val="00091E5A"/>
    <w:rsid w:val="000B6AAA"/>
    <w:rsid w:val="00103C8B"/>
    <w:rsid w:val="001446FF"/>
    <w:rsid w:val="001669FB"/>
    <w:rsid w:val="00187099"/>
    <w:rsid w:val="001A2A99"/>
    <w:rsid w:val="001C2BCF"/>
    <w:rsid w:val="001C364E"/>
    <w:rsid w:val="001D7C68"/>
    <w:rsid w:val="001E1019"/>
    <w:rsid w:val="001F4B5C"/>
    <w:rsid w:val="00277FCE"/>
    <w:rsid w:val="00281EB6"/>
    <w:rsid w:val="00297F8B"/>
    <w:rsid w:val="002A5D4E"/>
    <w:rsid w:val="002D32E5"/>
    <w:rsid w:val="002F57C8"/>
    <w:rsid w:val="00300A0D"/>
    <w:rsid w:val="00335C4C"/>
    <w:rsid w:val="0035144C"/>
    <w:rsid w:val="0036032E"/>
    <w:rsid w:val="00360678"/>
    <w:rsid w:val="003674D0"/>
    <w:rsid w:val="00372169"/>
    <w:rsid w:val="00373794"/>
    <w:rsid w:val="003756DC"/>
    <w:rsid w:val="003A0855"/>
    <w:rsid w:val="003D2368"/>
    <w:rsid w:val="00410CCF"/>
    <w:rsid w:val="00412398"/>
    <w:rsid w:val="0043731C"/>
    <w:rsid w:val="00443F26"/>
    <w:rsid w:val="00454A77"/>
    <w:rsid w:val="004A50E5"/>
    <w:rsid w:val="004E37EC"/>
    <w:rsid w:val="005024C9"/>
    <w:rsid w:val="00520308"/>
    <w:rsid w:val="005263F0"/>
    <w:rsid w:val="005340F5"/>
    <w:rsid w:val="005415D3"/>
    <w:rsid w:val="00557495"/>
    <w:rsid w:val="005645D5"/>
    <w:rsid w:val="00580674"/>
    <w:rsid w:val="005B43F1"/>
    <w:rsid w:val="005C09C1"/>
    <w:rsid w:val="00631638"/>
    <w:rsid w:val="00667056"/>
    <w:rsid w:val="00667879"/>
    <w:rsid w:val="00696561"/>
    <w:rsid w:val="006D4F34"/>
    <w:rsid w:val="006F08C2"/>
    <w:rsid w:val="006F3BEB"/>
    <w:rsid w:val="00705705"/>
    <w:rsid w:val="0077704C"/>
    <w:rsid w:val="007B749B"/>
    <w:rsid w:val="007E2001"/>
    <w:rsid w:val="007E7F56"/>
    <w:rsid w:val="00804610"/>
    <w:rsid w:val="00817297"/>
    <w:rsid w:val="008A5FFE"/>
    <w:rsid w:val="008B0A1F"/>
    <w:rsid w:val="008B502C"/>
    <w:rsid w:val="008D7772"/>
    <w:rsid w:val="008F09C9"/>
    <w:rsid w:val="00956E05"/>
    <w:rsid w:val="00961B2A"/>
    <w:rsid w:val="00984CCA"/>
    <w:rsid w:val="009A4AD6"/>
    <w:rsid w:val="009F44C5"/>
    <w:rsid w:val="009F7A68"/>
    <w:rsid w:val="00A632CA"/>
    <w:rsid w:val="00A64414"/>
    <w:rsid w:val="00A75F31"/>
    <w:rsid w:val="00A8369D"/>
    <w:rsid w:val="00AB1E72"/>
    <w:rsid w:val="00AD0124"/>
    <w:rsid w:val="00B36692"/>
    <w:rsid w:val="00B372EA"/>
    <w:rsid w:val="00B5615F"/>
    <w:rsid w:val="00B561B2"/>
    <w:rsid w:val="00B6536E"/>
    <w:rsid w:val="00B90304"/>
    <w:rsid w:val="00BE240E"/>
    <w:rsid w:val="00C0338E"/>
    <w:rsid w:val="00C27138"/>
    <w:rsid w:val="00C74C8F"/>
    <w:rsid w:val="00C81049"/>
    <w:rsid w:val="00CC2D46"/>
    <w:rsid w:val="00CF48B9"/>
    <w:rsid w:val="00D33186"/>
    <w:rsid w:val="00D747D0"/>
    <w:rsid w:val="00D757A7"/>
    <w:rsid w:val="00D84580"/>
    <w:rsid w:val="00D874E0"/>
    <w:rsid w:val="00DA61FA"/>
    <w:rsid w:val="00E00925"/>
    <w:rsid w:val="00E10A60"/>
    <w:rsid w:val="00E651D5"/>
    <w:rsid w:val="00E6578C"/>
    <w:rsid w:val="00E75EB3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360678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360678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360678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360678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60678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360678"/>
    <w:rPr>
      <w:color w:val="0563C1"/>
      <w:u w:val="single"/>
    </w:rPr>
  </w:style>
  <w:style w:type="paragraph" w:styleId="a9">
    <w:name w:val="footnote text"/>
    <w:basedOn w:val="a1"/>
    <w:link w:val="aa"/>
    <w:rsid w:val="00360678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360678"/>
    <w:rPr>
      <w:color w:val="000000"/>
      <w:lang w:val="x-none" w:eastAsia="ar-SA"/>
    </w:rPr>
  </w:style>
  <w:style w:type="paragraph" w:customStyle="1" w:styleId="22">
    <w:name w:val="2"/>
    <w:basedOn w:val="a1"/>
    <w:rsid w:val="00360678"/>
    <w:pPr>
      <w:spacing w:before="280" w:after="280"/>
    </w:pPr>
  </w:style>
  <w:style w:type="paragraph" w:styleId="ab">
    <w:name w:val="Balloon Text"/>
    <w:basedOn w:val="a1"/>
    <w:link w:val="ac"/>
    <w:rsid w:val="00360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360678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360678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table" w:styleId="ad">
    <w:name w:val="Table Grid"/>
    <w:basedOn w:val="a3"/>
    <w:uiPriority w:val="59"/>
    <w:rsid w:val="003D23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87</TotalTime>
  <Pages>16</Pages>
  <Words>3888</Words>
  <Characters>22165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37</cp:revision>
  <cp:lastPrinted>2017-02-17T08:09:00Z</cp:lastPrinted>
  <dcterms:created xsi:type="dcterms:W3CDTF">2016-12-09T08:08:00Z</dcterms:created>
  <dcterms:modified xsi:type="dcterms:W3CDTF">2017-02-17T10:50:00Z</dcterms:modified>
</cp:coreProperties>
</file>