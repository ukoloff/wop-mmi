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DC" w:rsidRDefault="003756DC" w:rsidP="003756DC">
      <w:pPr>
        <w:jc w:val="center"/>
      </w:pPr>
      <w:r>
        <w:t>МИНИСТЕРСТВО ОБРАЗОВАНИЯ И НАУКИ РОССИЙСКОЙ ФЕДЕРАЦИИ</w:t>
      </w:r>
    </w:p>
    <w:p w:rsidR="003756DC" w:rsidRDefault="003756DC" w:rsidP="003756DC">
      <w:pPr>
        <w:jc w:val="center"/>
      </w:pPr>
      <w:r>
        <w:t>Федеральное государственное автономное образовательное учреждение</w:t>
      </w:r>
    </w:p>
    <w:p w:rsidR="003756DC" w:rsidRDefault="003756DC" w:rsidP="003756DC">
      <w:pPr>
        <w:jc w:val="center"/>
      </w:pPr>
      <w:r>
        <w:t>высшего образования</w:t>
      </w:r>
    </w:p>
    <w:p w:rsidR="00013857" w:rsidRDefault="00013857" w:rsidP="00013857">
      <w:pPr>
        <w:jc w:val="center"/>
      </w:pPr>
      <w:r>
        <w:t>«</w:t>
      </w:r>
      <w:r>
        <w:rPr>
          <w:rStyle w:val="FontStyle12"/>
        </w:rPr>
        <w:t>Уральский федеральный университет</w:t>
      </w:r>
      <w:r>
        <w:rPr>
          <w:rStyle w:val="FontStyle12"/>
        </w:rPr>
        <w:br/>
        <w:t>имени первого Президента России Б. Н. Ельцина</w:t>
      </w:r>
      <w:r>
        <w:t>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412398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412398">
        <w:rPr>
          <w:iCs/>
          <w:caps/>
          <w:color w:val="000000"/>
          <w:spacing w:val="-1"/>
        </w:rPr>
        <w:t>Облачные технологии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="007E2001">
              <w:rPr>
                <w:b/>
              </w:rPr>
              <w:tab/>
            </w:r>
          </w:p>
          <w:p w:rsidR="003756DC" w:rsidRPr="00D747D0" w:rsidRDefault="00D747D0" w:rsidP="003756DC">
            <w:pPr>
              <w:jc w:val="center"/>
            </w:pPr>
            <w:r>
              <w:rPr>
                <w:b/>
                <w:color w:val="000000"/>
              </w:rPr>
              <w:t>Корпоративные информационные системы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635422" w:rsidRDefault="003756DC" w:rsidP="00D747D0">
            <w:pPr>
              <w:rPr>
                <w:color w:val="000000"/>
              </w:rPr>
            </w:pPr>
            <w:r w:rsidRPr="00635422">
              <w:t xml:space="preserve">                          </w:t>
            </w:r>
            <w:r w:rsidR="00D747D0">
              <w:rPr>
                <w:b/>
                <w:color w:val="000000"/>
                <w:lang w:eastAsia="ru-RU"/>
              </w:rPr>
              <w:t>1134464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  <w:r>
              <w:rPr>
                <w:b/>
              </w:rPr>
              <w:t xml:space="preserve"> </w:t>
            </w:r>
          </w:p>
          <w:p w:rsidR="00DA61FA" w:rsidRDefault="008F09C9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Прикладная информатика</w:t>
            </w:r>
          </w:p>
          <w:p w:rsidR="003756DC" w:rsidRPr="00DA61FA" w:rsidRDefault="00DA61FA" w:rsidP="00DA61FA">
            <w:pPr>
              <w:tabs>
                <w:tab w:val="left" w:pos="4080"/>
              </w:tabs>
            </w:pPr>
            <w:r>
              <w:tab/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635422">
              <w:rPr>
                <w:b/>
                <w:color w:val="000000"/>
              </w:rPr>
              <w:t>09.03.0</w:t>
            </w:r>
            <w:r w:rsidR="008F09C9">
              <w:rPr>
                <w:b/>
                <w:color w:val="000000"/>
              </w:rPr>
              <w:t>3</w:t>
            </w:r>
            <w:r w:rsidRPr="00635422">
              <w:rPr>
                <w:b/>
                <w:color w:val="000000"/>
              </w:rPr>
              <w:t>/0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.01</w:t>
            </w:r>
          </w:p>
          <w:p w:rsidR="003756DC" w:rsidRPr="00D84580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8A5FFE">
              <w:rPr>
                <w:b/>
                <w:color w:val="000000"/>
              </w:rPr>
              <w:t>5380</w:t>
            </w:r>
            <w:r w:rsidRPr="00D84580">
              <w:rPr>
                <w:b/>
                <w:color w:val="000000"/>
              </w:rPr>
              <w:t xml:space="preserve"> (версия </w:t>
            </w:r>
            <w:r w:rsidR="00520308">
              <w:rPr>
                <w:b/>
                <w:color w:val="000000"/>
              </w:rPr>
              <w:t>3</w:t>
            </w:r>
            <w:r w:rsidRPr="00D84580">
              <w:rPr>
                <w:b/>
                <w:color w:val="000000"/>
              </w:rPr>
              <w:t>)</w:t>
            </w:r>
          </w:p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BA2BBC" w:rsidRDefault="008F09C9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635422" w:rsidRDefault="003756DC" w:rsidP="00B561B2">
            <w:pPr>
              <w:rPr>
                <w:b/>
                <w:color w:val="0070C0"/>
              </w:rPr>
            </w:pP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 w:rsidRPr="00635422">
              <w:rPr>
                <w:b/>
              </w:rPr>
              <w:t>09.03.0</w:t>
            </w:r>
            <w:r w:rsidR="008F09C9">
              <w:rPr>
                <w:b/>
              </w:rPr>
              <w:t>3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  <w:r w:rsidRPr="00BA2BBC">
              <w:rPr>
                <w:color w:val="000000"/>
              </w:rPr>
              <w:t xml:space="preserve">   </w:t>
            </w:r>
            <w:r w:rsidRPr="00BA2BBC">
              <w:rPr>
                <w:b/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Реквизиты приказа Минобрнауки РФ об утверждении  ФГОС ВО</w:t>
            </w:r>
            <w:r w:rsidRPr="009F4598">
              <w:t xml:space="preserve">: </w:t>
            </w:r>
          </w:p>
          <w:p w:rsidR="003756DC" w:rsidRPr="00635422" w:rsidRDefault="00D84580" w:rsidP="008F09C9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ab/>
            </w:r>
            <w:r w:rsidR="008F09C9">
              <w:rPr>
                <w:b/>
                <w:color w:val="000000"/>
              </w:rPr>
              <w:t>12</w:t>
            </w:r>
            <w:r w:rsidR="003756DC" w:rsidRPr="00635422">
              <w:rPr>
                <w:b/>
                <w:color w:val="000000"/>
              </w:rPr>
              <w:t>.0</w:t>
            </w:r>
            <w:r w:rsidR="008F09C9">
              <w:rPr>
                <w:b/>
                <w:color w:val="000000"/>
              </w:rPr>
              <w:t>3</w:t>
            </w:r>
            <w:r w:rsidR="003756DC" w:rsidRPr="00635422">
              <w:rPr>
                <w:b/>
                <w:color w:val="000000"/>
              </w:rPr>
              <w:t>.201</w:t>
            </w:r>
            <w:r w:rsidR="008F09C9">
              <w:rPr>
                <w:b/>
                <w:color w:val="000000"/>
              </w:rPr>
              <w:t>5</w:t>
            </w:r>
            <w:r w:rsidR="003756DC" w:rsidRPr="00635422">
              <w:rPr>
                <w:b/>
                <w:color w:val="000000"/>
              </w:rPr>
              <w:t xml:space="preserve"> г. №</w:t>
            </w:r>
            <w:r w:rsidR="008F09C9">
              <w:rPr>
                <w:b/>
                <w:color w:val="000000"/>
              </w:rPr>
              <w:t xml:space="preserve"> 207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B6536E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1856"/>
        <w:gridCol w:w="2052"/>
        <w:gridCol w:w="1482"/>
        <w:gridCol w:w="2181"/>
        <w:gridCol w:w="1926"/>
      </w:tblGrid>
      <w:tr w:rsidR="00A8369D" w:rsidTr="00A8369D">
        <w:trPr>
          <w:trHeight w:val="29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A8369D" w:rsidRDefault="00A8369D" w:rsidP="00A8369D">
            <w:pPr>
              <w:ind w:right="2"/>
              <w:jc w:val="center"/>
              <w:rPr>
                <w:b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A8369D" w:rsidTr="00A8369D">
        <w:trPr>
          <w:trHeight w:val="176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ind w:right="2"/>
              <w:jc w:val="center"/>
            </w:pPr>
            <w:r>
              <w:t>1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1446FF" w:rsidP="00B6536E">
            <w:pPr>
              <w:snapToGrid w:val="0"/>
              <w:ind w:right="2"/>
              <w:jc w:val="center"/>
            </w:pPr>
            <w:r>
              <w:t>Уколов С</w:t>
            </w:r>
            <w:r w:rsidR="00B6536E">
              <w:t>тан</w:t>
            </w:r>
            <w:r w:rsidR="00B6536E">
              <w:t>и</w:t>
            </w:r>
            <w:r w:rsidR="00B6536E">
              <w:t xml:space="preserve">слав </w:t>
            </w:r>
            <w:r>
              <w:t>С</w:t>
            </w:r>
            <w:r w:rsidR="00B6536E">
              <w:t>ергеевич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snapToGrid w:val="0"/>
              <w:ind w:right="2"/>
              <w:jc w:val="center"/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1446FF" w:rsidP="00A8369D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Pr="00D730AE" w:rsidRDefault="00A8369D" w:rsidP="00A8369D">
            <w:pPr>
              <w:snapToGrid w:val="0"/>
              <w:ind w:right="2"/>
              <w:jc w:val="center"/>
            </w:pPr>
            <w:r w:rsidRPr="00D730AE">
              <w:rPr>
                <w:lang w:eastAsia="ru-RU"/>
              </w:rPr>
              <w:t>Информационных технологий и а</w:t>
            </w:r>
            <w:r w:rsidRPr="00D730AE">
              <w:rPr>
                <w:lang w:eastAsia="ru-RU"/>
              </w:rPr>
              <w:t>в</w:t>
            </w:r>
            <w:r w:rsidRPr="00D730AE">
              <w:rPr>
                <w:lang w:eastAsia="ru-RU"/>
              </w:rPr>
              <w:t>томатизации пр</w:t>
            </w:r>
            <w:r w:rsidRPr="00D730AE">
              <w:rPr>
                <w:lang w:eastAsia="ru-RU"/>
              </w:rPr>
              <w:t>о</w:t>
            </w:r>
            <w:r w:rsidRPr="00D730AE">
              <w:rPr>
                <w:lang w:eastAsia="ru-RU"/>
              </w:rPr>
              <w:t>ектирования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A8369D" w:rsidRPr="0024460E" w:rsidRDefault="00A8369D" w:rsidP="00A8369D">
      <w:pPr>
        <w:spacing w:before="360" w:after="360"/>
        <w:jc w:val="both"/>
        <w:rPr>
          <w:b/>
        </w:rPr>
      </w:pPr>
      <w:r w:rsidRPr="009F4598">
        <w:rPr>
          <w:b/>
        </w:rPr>
        <w:t>Руководитель модуля</w:t>
      </w:r>
      <w:r w:rsidRPr="0024460E">
        <w:rPr>
          <w:b/>
        </w:rPr>
        <w:t xml:space="preserve">                             </w:t>
      </w:r>
      <w:r>
        <w:rPr>
          <w:b/>
        </w:rPr>
        <w:t xml:space="preserve">                                  </w:t>
      </w:r>
      <w:r w:rsidR="00AD0124">
        <w:rPr>
          <w:b/>
        </w:rPr>
        <w:t xml:space="preserve">                             </w:t>
      </w:r>
      <w:r w:rsidR="00AD0124" w:rsidRPr="00AD0124">
        <w:rPr>
          <w:i/>
        </w:rPr>
        <w:t>П.</w:t>
      </w:r>
      <w:r w:rsidR="00AD0124">
        <w:rPr>
          <w:i/>
        </w:rPr>
        <w:t xml:space="preserve"> </w:t>
      </w:r>
      <w:r w:rsidR="00AD0124" w:rsidRPr="00AD0124">
        <w:rPr>
          <w:i/>
        </w:rPr>
        <w:t>А.</w:t>
      </w:r>
      <w:r w:rsidR="00AD0124">
        <w:rPr>
          <w:i/>
        </w:rPr>
        <w:t xml:space="preserve"> </w:t>
      </w:r>
      <w:r w:rsidR="00AD0124" w:rsidRPr="00AD0124">
        <w:rPr>
          <w:i/>
        </w:rPr>
        <w:t xml:space="preserve">Копорушкин </w:t>
      </w:r>
    </w:p>
    <w:p w:rsidR="00A8369D" w:rsidRDefault="00A8369D" w:rsidP="00A8369D">
      <w:r w:rsidRPr="0024460E">
        <w:rPr>
          <w:b/>
        </w:rPr>
        <w:t xml:space="preserve">Рекомендовано учебно-методическим советом </w:t>
      </w:r>
    </w:p>
    <w:p w:rsidR="006F08C2" w:rsidRPr="0024460E" w:rsidRDefault="006F08C2" w:rsidP="006F08C2">
      <w:r w:rsidRPr="008D1693">
        <w:rPr>
          <w:b/>
        </w:rPr>
        <w:t>Институт</w:t>
      </w:r>
      <w:r>
        <w:rPr>
          <w:b/>
        </w:rPr>
        <w:t>а</w:t>
      </w:r>
      <w:r w:rsidRPr="008D1693">
        <w:rPr>
          <w:b/>
        </w:rPr>
        <w:t xml:space="preserve"> новых материалов и технологий</w:t>
      </w:r>
    </w:p>
    <w:p w:rsidR="006F08C2" w:rsidRPr="0024460E" w:rsidRDefault="006F08C2" w:rsidP="006F08C2">
      <w:pPr>
        <w:spacing w:before="360" w:line="360" w:lineRule="auto"/>
      </w:pPr>
      <w:r>
        <w:t>П</w:t>
      </w:r>
      <w:r w:rsidRPr="0024460E">
        <w:t>редседател</w:t>
      </w:r>
      <w:r>
        <w:t>ь</w:t>
      </w:r>
      <w:r w:rsidRPr="0024460E">
        <w:t xml:space="preserve"> учебно-методического совета</w:t>
      </w:r>
      <w:r>
        <w:t xml:space="preserve"> </w:t>
      </w:r>
      <w:r w:rsidRPr="0024460E">
        <w:t xml:space="preserve">                                      </w:t>
      </w:r>
      <w:r>
        <w:tab/>
      </w:r>
      <w:r>
        <w:tab/>
      </w:r>
      <w:r w:rsidRPr="008D1693">
        <w:rPr>
          <w:i/>
        </w:rPr>
        <w:t>М.П. Шалимов</w:t>
      </w:r>
    </w:p>
    <w:p w:rsidR="00A8369D" w:rsidRPr="0024460E" w:rsidRDefault="00A8369D" w:rsidP="00A8369D">
      <w:pPr>
        <w:spacing w:line="360" w:lineRule="auto"/>
        <w:jc w:val="both"/>
        <w:rPr>
          <w:spacing w:val="-3"/>
        </w:rPr>
      </w:pPr>
      <w:r w:rsidRPr="0024460E">
        <w:t>Протокол № ______   от __________</w:t>
      </w:r>
      <w:r w:rsidRPr="001C3235">
        <w:t>20</w:t>
      </w:r>
      <w:r w:rsidRPr="00D730AE">
        <w:rPr>
          <w:color w:val="000000"/>
        </w:rPr>
        <w:t>1</w:t>
      </w:r>
      <w:r w:rsidR="006F08C2">
        <w:rPr>
          <w:color w:val="000000"/>
        </w:rPr>
        <w:t>7</w:t>
      </w:r>
      <w:r w:rsidRPr="0024460E">
        <w:t xml:space="preserve"> г.</w:t>
      </w:r>
    </w:p>
    <w:p w:rsidR="00A8369D" w:rsidRPr="0024460E" w:rsidRDefault="00A8369D" w:rsidP="00A8369D">
      <w:pPr>
        <w:jc w:val="both"/>
        <w:rPr>
          <w:spacing w:val="-3"/>
        </w:rPr>
      </w:pPr>
    </w:p>
    <w:p w:rsidR="00A8369D" w:rsidRPr="0024460E" w:rsidRDefault="00A8369D" w:rsidP="00A8369D">
      <w:pPr>
        <w:spacing w:before="360" w:after="360"/>
        <w:jc w:val="both"/>
        <w:rPr>
          <w:spacing w:val="-3"/>
        </w:rPr>
      </w:pPr>
      <w:r w:rsidRPr="0024460E">
        <w:rPr>
          <w:b/>
        </w:rPr>
        <w:t>Согласовано:</w:t>
      </w:r>
    </w:p>
    <w:p w:rsidR="00A8369D" w:rsidRPr="008C794D" w:rsidRDefault="00A8369D" w:rsidP="00A8369D">
      <w:pPr>
        <w:jc w:val="both"/>
      </w:pPr>
      <w:r>
        <w:t>Дирекция</w:t>
      </w:r>
      <w:r w:rsidRPr="008C794D">
        <w:t xml:space="preserve"> образовательных</w:t>
      </w:r>
      <w:r>
        <w:t xml:space="preserve"> </w:t>
      </w:r>
      <w:r w:rsidRPr="008C794D">
        <w:t>программ</w:t>
      </w:r>
      <w:r w:rsidRPr="008C794D">
        <w:tab/>
      </w:r>
      <w:r w:rsidRPr="008C794D">
        <w:tab/>
        <w:t xml:space="preserve">                              </w:t>
      </w:r>
      <w:r w:rsidRPr="008C794D">
        <w:tab/>
      </w:r>
      <w:r w:rsidR="006F08C2">
        <w:tab/>
      </w:r>
      <w:r w:rsidR="006F08C2" w:rsidRPr="007B63AF">
        <w:t>Р.Х. Токарева</w:t>
      </w:r>
    </w:p>
    <w:p w:rsidR="00A8369D" w:rsidRDefault="00A8369D" w:rsidP="00014B2D">
      <w:pPr>
        <w:spacing w:line="360" w:lineRule="auto"/>
        <w:ind w:firstLine="720"/>
        <w:jc w:val="both"/>
      </w:pPr>
    </w:p>
    <w:p w:rsidR="00360678" w:rsidRDefault="00A8369D" w:rsidP="005645D5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360678" w:rsidRPr="009F44C5">
        <w:rPr>
          <w:b/>
          <w:bCs/>
          <w:caps/>
        </w:rPr>
        <w:lastRenderedPageBreak/>
        <w:t>ОБЩАЯ ХАРАКТЕРИСТИКА ДИСЦИПЛИНЫ</w:t>
      </w:r>
      <w:r w:rsidR="00360678">
        <w:rPr>
          <w:b/>
          <w:bCs/>
          <w:caps/>
        </w:rPr>
        <w:fldChar w:fldCharType="begin"/>
      </w:r>
      <w:r w:rsidR="00360678">
        <w:instrText xml:space="preserve"> TC "</w:instrText>
      </w:r>
      <w:bookmarkStart w:id="0" w:name="_Toc463805971"/>
      <w:r w:rsidR="00360678" w:rsidRPr="00E549DF">
        <w:rPr>
          <w:b/>
          <w:bCs/>
          <w:caps/>
        </w:rPr>
        <w:instrText>ОБЩАЯ ХАРАКТЕРИСТИКА ДИСЦИПЛИНЫ</w:instrText>
      </w:r>
      <w:bookmarkEnd w:id="0"/>
      <w:r w:rsidR="00360678">
        <w:instrText xml:space="preserve">" \f C \l "1" </w:instrText>
      </w:r>
      <w:r w:rsidR="00360678">
        <w:rPr>
          <w:b/>
          <w:bCs/>
          <w:caps/>
        </w:rPr>
        <w:fldChar w:fldCharType="end"/>
      </w:r>
    </w:p>
    <w:p w:rsidR="00360678" w:rsidRPr="00E8525B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1" w:name="_Toc463805972"/>
      <w:r w:rsidRPr="00EA1D81">
        <w:rPr>
          <w:b/>
          <w:iCs/>
        </w:rPr>
        <w:instrText>Аннотация содержания дисциплины</w:instrText>
      </w:r>
      <w:bookmarkEnd w:id="1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60678" w:rsidRDefault="00360678" w:rsidP="00360678">
      <w:pPr>
        <w:ind w:firstLine="708"/>
        <w:jc w:val="both"/>
      </w:pPr>
      <w:r>
        <w:t>Дисциплина «</w:t>
      </w:r>
      <w:r w:rsidRPr="00806DB5">
        <w:t>Облачные вычисления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Pr="00360678">
        <w:t>Корпоративные информационные системы</w:t>
      </w:r>
      <w:r>
        <w:t xml:space="preserve">». </w:t>
      </w:r>
      <w:r w:rsidRPr="00806DB5">
        <w:t>Дисциплина направлена на подготовку в будущей профессиональной деятельности, при выполнении кот</w:t>
      </w:r>
      <w:r w:rsidRPr="00806DB5">
        <w:t>о</w:t>
      </w:r>
      <w:r w:rsidRPr="00806DB5">
        <w:t>рой требуются знания и умения, связанные</w:t>
      </w:r>
      <w:r>
        <w:t xml:space="preserve"> с облачными  технологиями,  как  одного  из  пе</w:t>
      </w:r>
      <w:r>
        <w:t>р</w:t>
      </w:r>
      <w:r>
        <w:t>спективных направлений  развития  отрасли  информационных  технологий,  а  также  совр</w:t>
      </w:r>
      <w:r>
        <w:t>е</w:t>
      </w:r>
      <w:r>
        <w:t>менного средства предоставления повсеместного и удобного сетевого доступа к вычислител</w:t>
      </w:r>
      <w:r>
        <w:t>ь</w:t>
      </w:r>
      <w:r>
        <w:t xml:space="preserve">ным ресурсам. </w:t>
      </w:r>
    </w:p>
    <w:p w:rsidR="00360678" w:rsidRDefault="00360678" w:rsidP="00360678"/>
    <w:p w:rsidR="00360678" w:rsidRPr="00E00320" w:rsidRDefault="00360678" w:rsidP="00360678">
      <w:pPr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Pr="00D77A48">
        <w:t xml:space="preserve">В ходе изучения дисциплины рассматриваются вопросы: </w:t>
      </w:r>
      <w:r>
        <w:t>и</w:t>
      </w:r>
      <w:r w:rsidRPr="00154A1D">
        <w:t>стория возникновения облачных технологий, основные этапы становления рынка облачных технологий, классификация видов услуг на рынке облачных вычислений, преим</w:t>
      </w:r>
      <w:r w:rsidRPr="00154A1D">
        <w:t>у</w:t>
      </w:r>
      <w:r w:rsidRPr="00154A1D">
        <w:t>щества и недостатки облачных вычислений в сравнении с традиционными, понятия SaaS, PaaS, IaaS, платформы Heroku</w:t>
      </w:r>
      <w:r w:rsidRPr="00E27673">
        <w:t>,</w:t>
      </w:r>
      <w:r w:rsidRPr="00154A1D">
        <w:t xml:space="preserve"> G</w:t>
      </w:r>
      <w:r>
        <w:t>oogle App Engine, Windows Azure</w:t>
      </w:r>
      <w:r w:rsidRPr="00154A1D">
        <w:t>.</w:t>
      </w:r>
    </w:p>
    <w:p w:rsidR="00360678" w:rsidRPr="00E00320" w:rsidRDefault="00360678" w:rsidP="00360678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360678" w:rsidRPr="00E00320" w:rsidRDefault="00360678" w:rsidP="00360678">
      <w:pPr>
        <w:ind w:firstLine="360"/>
        <w:jc w:val="both"/>
      </w:pPr>
      <w:r w:rsidRPr="00E00320">
        <w:t xml:space="preserve">Процесс изучения дисциплины включает лекции, практические занятия, самостоятельную работу студента. В составе дисциплины </w:t>
      </w:r>
      <w:r>
        <w:t>шесть</w:t>
      </w:r>
      <w:r w:rsidRPr="00E00320">
        <w:t xml:space="preserve"> разделов. Осно</w:t>
      </w:r>
      <w:r>
        <w:t>вные формы интерактивного обуче</w:t>
      </w:r>
      <w:r w:rsidRPr="00E00320">
        <w:t xml:space="preserve">ния – кейс-анализ, </w:t>
      </w:r>
      <w:r>
        <w:t>проблемное обучение</w:t>
      </w:r>
      <w:r w:rsidRPr="00E00320">
        <w:t xml:space="preserve"> и командная работа. В ходе изучения дисц</w:t>
      </w:r>
      <w:r w:rsidRPr="00E00320">
        <w:t>и</w:t>
      </w:r>
      <w:r w:rsidRPr="00E00320">
        <w:t xml:space="preserve">плины студенты выполняют одну контрольную и </w:t>
      </w:r>
      <w:r>
        <w:t>две</w:t>
      </w:r>
      <w:r w:rsidRPr="00E00320">
        <w:t xml:space="preserve"> домашн</w:t>
      </w:r>
      <w:r>
        <w:t>ие</w:t>
      </w:r>
      <w:r w:rsidRPr="00E00320">
        <w:t xml:space="preserve"> работы.</w:t>
      </w:r>
    </w:p>
    <w:p w:rsidR="00360678" w:rsidRPr="00E00320" w:rsidRDefault="00360678" w:rsidP="00360678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</w:t>
      </w:r>
      <w:r w:rsidR="0035144C">
        <w:t>зачёт</w:t>
      </w:r>
      <w:r w:rsidRPr="00E00320">
        <w:t xml:space="preserve">. Для </w:t>
      </w:r>
      <w:r w:rsidR="006F08C2" w:rsidRPr="00E00320">
        <w:t>проведения</w:t>
      </w:r>
      <w:r w:rsidRPr="00E00320">
        <w:t xml:space="preserve"> промежуточной аттестации по дисциплине разработа</w:t>
      </w:r>
      <w:r w:rsidR="006F08C2">
        <w:t>ны фонд оценочных средств и балл</w:t>
      </w:r>
      <w:r w:rsidRPr="00E00320">
        <w:t>ьно-рейтинговая система оценки учебной деятельности студентов.</w:t>
      </w:r>
    </w:p>
    <w:p w:rsidR="00360678" w:rsidRDefault="00360678" w:rsidP="00360678">
      <w:pPr>
        <w:ind w:firstLine="360"/>
        <w:jc w:val="both"/>
      </w:pPr>
      <w:r w:rsidRPr="00E00320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контрольной, домашней и практических работ, экзамена.</w:t>
      </w:r>
    </w:p>
    <w:p w:rsidR="00360678" w:rsidRPr="00E00320" w:rsidRDefault="00360678" w:rsidP="00360678">
      <w:pPr>
        <w:ind w:firstLine="360"/>
        <w:jc w:val="both"/>
      </w:pPr>
    </w:p>
    <w:p w:rsidR="00360678" w:rsidRPr="00CF48B9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>
        <w:rPr>
          <w:b/>
          <w:iCs/>
        </w:rPr>
        <w:t>: Русский.</w:t>
      </w:r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2" w:name="_Toc463805973"/>
      <w:r w:rsidRPr="00932CF7">
        <w:rPr>
          <w:b/>
          <w:iCs/>
        </w:rPr>
        <w:instrText>Язык реализации программы</w:instrText>
      </w:r>
      <w:bookmarkEnd w:id="2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60678" w:rsidRPr="00E10A60" w:rsidRDefault="00360678" w:rsidP="00360678">
      <w:pPr>
        <w:spacing w:line="360" w:lineRule="auto"/>
        <w:ind w:firstLine="720"/>
        <w:jc w:val="both"/>
        <w:rPr>
          <w:bCs/>
          <w:caps/>
        </w:rPr>
      </w:pPr>
    </w:p>
    <w:p w:rsidR="00360678" w:rsidRPr="00CF48B9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3" w:name="_Toc463805974"/>
      <w:r w:rsidRPr="00454B75">
        <w:rPr>
          <w:b/>
          <w:iCs/>
        </w:rPr>
        <w:instrText>Планируемые результаты обучения по дисциплине</w:instrText>
      </w:r>
      <w:bookmarkEnd w:id="3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D2368" w:rsidRPr="006410E5" w:rsidRDefault="00360678" w:rsidP="00360678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</w:t>
      </w:r>
      <w:r w:rsidRPr="006410E5">
        <w:rPr>
          <w:iCs/>
        </w:rPr>
        <w:t>е</w:t>
      </w:r>
      <w:r w:rsidRPr="006410E5">
        <w:rPr>
          <w:iCs/>
        </w:rPr>
        <w:t>тенций: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D2368" w:rsidRPr="00E74A6B" w:rsidTr="00F36877">
        <w:tc>
          <w:tcPr>
            <w:tcW w:w="9571" w:type="dxa"/>
          </w:tcPr>
          <w:p w:rsidR="003D2368" w:rsidRPr="00E74A6B" w:rsidRDefault="003D2368" w:rsidP="00F36877">
            <w:r w:rsidRPr="00E74A6B">
              <w:rPr>
                <w:b/>
              </w:rPr>
              <w:t>ОПК-1</w:t>
            </w:r>
            <w:r w:rsidRPr="00E74A6B">
              <w:t>: способность использовать нормативно-правовые документы, международные и отечественные стандарты в области информационных систем и технологий</w:t>
            </w:r>
          </w:p>
        </w:tc>
      </w:tr>
      <w:tr w:rsidR="003D2368" w:rsidRPr="00E74A6B" w:rsidTr="00F36877">
        <w:tc>
          <w:tcPr>
            <w:tcW w:w="9571" w:type="dxa"/>
          </w:tcPr>
          <w:p w:rsidR="003D2368" w:rsidRPr="00E74A6B" w:rsidRDefault="003D2368" w:rsidP="00F36877">
            <w:r w:rsidRPr="00E74A6B">
              <w:rPr>
                <w:b/>
              </w:rPr>
              <w:t>ОПК-4</w:t>
            </w:r>
            <w:r w:rsidRPr="00E74A6B">
              <w:t>: способность решать стандартные задачи профессиональной деятельности на о</w:t>
            </w:r>
            <w:r w:rsidRPr="00E74A6B">
              <w:t>с</w:t>
            </w:r>
            <w:r w:rsidRPr="00E74A6B">
              <w:t>нове информационной и библиографической культуры с применением информационн</w:t>
            </w:r>
            <w:r w:rsidRPr="00E74A6B">
              <w:t>о</w:t>
            </w:r>
            <w:r w:rsidRPr="00E74A6B">
              <w:t>коммуникационных технологий и с учетом основных требований информационной бе</w:t>
            </w:r>
            <w:r w:rsidRPr="00E74A6B">
              <w:t>з</w:t>
            </w:r>
            <w:r w:rsidRPr="00E74A6B">
              <w:t>опасности</w:t>
            </w:r>
          </w:p>
        </w:tc>
      </w:tr>
      <w:tr w:rsidR="003D2368" w:rsidRPr="00E74A6B" w:rsidTr="00F36877">
        <w:tc>
          <w:tcPr>
            <w:tcW w:w="9571" w:type="dxa"/>
          </w:tcPr>
          <w:p w:rsidR="003D2368" w:rsidRPr="00E74A6B" w:rsidRDefault="003D2368" w:rsidP="00F36877">
            <w:r w:rsidRPr="00E74A6B">
              <w:rPr>
                <w:b/>
              </w:rPr>
              <w:t>ПК-20</w:t>
            </w:r>
            <w:r w:rsidRPr="00E74A6B">
              <w:t>: способностью осуществлять и обосновывать выбор проектных решений по видам обеспечения информационных систем</w:t>
            </w:r>
          </w:p>
        </w:tc>
      </w:tr>
      <w:tr w:rsidR="003D2368" w:rsidRPr="00E74A6B" w:rsidTr="00F36877">
        <w:tc>
          <w:tcPr>
            <w:tcW w:w="9571" w:type="dxa"/>
          </w:tcPr>
          <w:p w:rsidR="003D2368" w:rsidRPr="00E74A6B" w:rsidRDefault="003D2368" w:rsidP="00F36877">
            <w:r w:rsidRPr="00E74A6B">
              <w:rPr>
                <w:b/>
              </w:rPr>
              <w:t>ПК-22</w:t>
            </w:r>
            <w:r w:rsidRPr="00E74A6B">
              <w:t xml:space="preserve">: способностью анализировать рынок программно-технических </w:t>
            </w:r>
            <w:r w:rsidRPr="00E74A6B">
              <w:cr/>
              <w:t xml:space="preserve"> средств, информ</w:t>
            </w:r>
            <w:r w:rsidRPr="00E74A6B">
              <w:t>а</w:t>
            </w:r>
            <w:r w:rsidRPr="00E74A6B">
              <w:t>ционных продуктов и услуг для создания и модификации информационных систем</w:t>
            </w:r>
          </w:p>
        </w:tc>
      </w:tr>
      <w:tr w:rsidR="003D2368" w:rsidRPr="00E74A6B" w:rsidTr="00F36877">
        <w:tc>
          <w:tcPr>
            <w:tcW w:w="9571" w:type="dxa"/>
          </w:tcPr>
          <w:p w:rsidR="003D2368" w:rsidRPr="00E74A6B" w:rsidRDefault="003D2368" w:rsidP="00F36877">
            <w:r w:rsidRPr="00E74A6B">
              <w:rPr>
                <w:b/>
              </w:rPr>
              <w:t>ДПК-4</w:t>
            </w:r>
            <w:r w:rsidRPr="00E74A6B">
              <w:t>: способность разрабатывать, внедрять и адаптировать прикладное программное обеспечение</w:t>
            </w:r>
          </w:p>
        </w:tc>
      </w:tr>
      <w:tr w:rsidR="003D2368" w:rsidRPr="00E74A6B" w:rsidTr="00F36877">
        <w:tc>
          <w:tcPr>
            <w:tcW w:w="9571" w:type="dxa"/>
          </w:tcPr>
          <w:p w:rsidR="003D2368" w:rsidRPr="00E74A6B" w:rsidRDefault="003D2368" w:rsidP="00F36877">
            <w:r w:rsidRPr="00E74A6B">
              <w:rPr>
                <w:b/>
              </w:rPr>
              <w:t>ДПК-6</w:t>
            </w:r>
            <w:r w:rsidRPr="00E74A6B">
              <w:t>: способность применять основные приемы и законы создания и чтения чертежей и документации по аппаратным и программным компонентам информационных систем</w:t>
            </w:r>
          </w:p>
        </w:tc>
      </w:tr>
    </w:tbl>
    <w:p w:rsidR="00360678" w:rsidRPr="006410E5" w:rsidRDefault="00360678" w:rsidP="00360678">
      <w:pPr>
        <w:spacing w:before="60" w:after="60"/>
        <w:ind w:left="964"/>
        <w:jc w:val="both"/>
        <w:rPr>
          <w:bCs/>
          <w:caps/>
        </w:rPr>
      </w:pPr>
    </w:p>
    <w:p w:rsidR="00360678" w:rsidRPr="00CF48B9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4" w:name="_Toc463805975"/>
      <w:r w:rsidRPr="00540A66">
        <w:rPr>
          <w:b/>
          <w:iCs/>
        </w:rPr>
        <w:instrText>Объем дисциплины</w:instrText>
      </w:r>
      <w:bookmarkEnd w:id="4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60678" w:rsidRPr="006410E5" w:rsidRDefault="00360678" w:rsidP="00360678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360678" w:rsidRPr="006410E5" w:rsidTr="00F36877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360678" w:rsidRPr="006410E5" w:rsidRDefault="00360678" w:rsidP="00F36877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</w:t>
            </w:r>
            <w:r w:rsidRPr="006410E5">
              <w:rPr>
                <w:b/>
                <w:bCs/>
                <w:sz w:val="20"/>
                <w:szCs w:val="20"/>
              </w:rPr>
              <w:t>и</w:t>
            </w:r>
            <w:r w:rsidRPr="006410E5">
              <w:rPr>
                <w:b/>
                <w:bCs/>
                <w:sz w:val="20"/>
                <w:szCs w:val="20"/>
              </w:rPr>
              <w:t>плины по семестрам (час.)</w:t>
            </w:r>
          </w:p>
        </w:tc>
      </w:tr>
      <w:tr w:rsidR="00360678" w:rsidRPr="006410E5" w:rsidTr="00F36877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360678" w:rsidRPr="006410E5" w:rsidRDefault="00360678" w:rsidP="00F36877">
            <w:pPr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360678" w:rsidRPr="006410E5" w:rsidRDefault="00360678" w:rsidP="00F36877">
            <w:pPr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360678" w:rsidRPr="006410E5" w:rsidRDefault="00360678" w:rsidP="00F36877">
            <w:pPr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360678" w:rsidRPr="006410E5" w:rsidRDefault="00360678" w:rsidP="00F36877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 т.ч. ко</w:t>
            </w:r>
            <w:r w:rsidRPr="006410E5">
              <w:rPr>
                <w:b/>
                <w:bCs/>
                <w:sz w:val="20"/>
                <w:szCs w:val="20"/>
              </w:rPr>
              <w:t>н</w:t>
            </w:r>
            <w:r w:rsidRPr="006410E5">
              <w:rPr>
                <w:b/>
                <w:bCs/>
                <w:sz w:val="20"/>
                <w:szCs w:val="20"/>
              </w:rPr>
              <w:t>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60678" w:rsidRPr="006410E5" w:rsidRDefault="00373794" w:rsidP="00F36877">
            <w:pPr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360678" w:rsidRPr="006410E5" w:rsidTr="00F36877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6410E5" w:rsidRDefault="00360678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B5615F" w:rsidRDefault="00360678" w:rsidP="00F36877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</w:t>
            </w:r>
            <w:r w:rsidR="00B5615F">
              <w:rPr>
                <w:b/>
                <w:bCs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277FCE" w:rsidRDefault="00277FCE" w:rsidP="00F36877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B5615F" w:rsidRDefault="00360678" w:rsidP="00F36877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</w:t>
            </w:r>
            <w:r w:rsidR="00B5615F">
              <w:rPr>
                <w:b/>
                <w:bCs/>
                <w:lang w:val="en-US"/>
              </w:rPr>
              <w:t>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360678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6410E5" w:rsidRDefault="00360678" w:rsidP="00F36877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B5615F" w:rsidRDefault="00360678" w:rsidP="00F36877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 w:rsidR="00B5615F">
              <w:rPr>
                <w:lang w:val="en-US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277FCE" w:rsidRDefault="00277FCE" w:rsidP="00F3687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B5615F" w:rsidRDefault="00360678" w:rsidP="00F36877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 w:rsidR="00B5615F">
              <w:rPr>
                <w:lang w:val="en-US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</w:tr>
      <w:tr w:rsidR="00360678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6410E5" w:rsidRDefault="00360678" w:rsidP="00F36877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B5615F" w:rsidRDefault="00360678" w:rsidP="00F36877">
            <w:pPr>
              <w:snapToGrid w:val="0"/>
              <w:jc w:val="center"/>
              <w:rPr>
                <w:lang w:val="en-US"/>
              </w:rPr>
            </w:pPr>
            <w:r>
              <w:t>3</w:t>
            </w:r>
            <w:r w:rsidR="00B5615F">
              <w:rPr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277FCE" w:rsidRDefault="00277FCE" w:rsidP="00F3687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B5615F" w:rsidRDefault="00360678" w:rsidP="00F36877">
            <w:pPr>
              <w:snapToGrid w:val="0"/>
              <w:jc w:val="center"/>
              <w:rPr>
                <w:lang w:val="en-US"/>
              </w:rPr>
            </w:pPr>
            <w:r>
              <w:t>3</w:t>
            </w:r>
            <w:r w:rsidR="00B5615F">
              <w:rPr>
                <w:lang w:val="en-US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</w:tr>
      <w:tr w:rsidR="00360678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6410E5" w:rsidRDefault="00360678" w:rsidP="00F36877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</w:tr>
      <w:tr w:rsidR="00360678" w:rsidRPr="006410E5" w:rsidTr="00F36877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6410E5" w:rsidRDefault="00360678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</w:t>
            </w:r>
            <w:r w:rsidRPr="006410E5">
              <w:rPr>
                <w:b/>
                <w:bCs/>
              </w:rPr>
              <w:t>а</w:t>
            </w:r>
            <w:r w:rsidRPr="006410E5">
              <w:rPr>
                <w:b/>
                <w:bCs/>
              </w:rPr>
              <w:t>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B5615F" w:rsidRDefault="00360678" w:rsidP="00F36877">
            <w:pPr>
              <w:snapToGrid w:val="0"/>
              <w:jc w:val="center"/>
              <w:rPr>
                <w:b/>
                <w:bCs/>
                <w:lang w:val="en-US"/>
              </w:rPr>
            </w:pPr>
            <w:r w:rsidRPr="006410E5">
              <w:rPr>
                <w:b/>
                <w:bCs/>
              </w:rPr>
              <w:t>5</w:t>
            </w:r>
            <w:r w:rsidR="00B5615F">
              <w:rPr>
                <w:b/>
                <w:bCs/>
                <w:lang w:val="en-US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277FCE" w:rsidRDefault="00277FCE" w:rsidP="00F36877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B5615F" w:rsidRDefault="00360678" w:rsidP="00B5615F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</w:t>
            </w:r>
            <w:r w:rsidR="00B5615F">
              <w:rPr>
                <w:b/>
                <w:bCs/>
                <w:lang w:val="en-US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360678" w:rsidRPr="006410E5" w:rsidTr="00F36877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6410E5" w:rsidRDefault="00360678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794ED9" w:rsidRDefault="00360678" w:rsidP="00F36877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B5615F" w:rsidP="00F36877">
            <w:pPr>
              <w:snapToGrid w:val="0"/>
              <w:jc w:val="center"/>
            </w:pPr>
            <w: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277FCE" w:rsidRDefault="00277FCE" w:rsidP="00F3687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B5615F" w:rsidRDefault="00B5615F" w:rsidP="00F36877">
            <w:pPr>
              <w:jc w:val="center"/>
              <w:rPr>
                <w:b/>
                <w:bCs/>
              </w:rPr>
            </w:pPr>
            <w:r>
              <w:rPr>
                <w:bCs/>
              </w:rPr>
              <w:t>З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jc w:val="center"/>
              <w:rPr>
                <w:sz w:val="20"/>
                <w:szCs w:val="20"/>
              </w:rPr>
            </w:pPr>
          </w:p>
        </w:tc>
      </w:tr>
      <w:tr w:rsidR="00360678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6410E5" w:rsidRDefault="00360678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678" w:rsidRPr="00277FCE" w:rsidRDefault="00277FCE" w:rsidP="00F3687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66</w:t>
            </w:r>
            <w:bookmarkStart w:id="5" w:name="_GoBack"/>
            <w:bookmarkEnd w:id="5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pPr>
              <w:snapToGrid w:val="0"/>
              <w:jc w:val="center"/>
            </w:pPr>
            <w:r>
              <w:t>108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</w:tr>
      <w:tr w:rsidR="00360678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6410E5" w:rsidRDefault="00360678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r w:rsidRPr="006410E5">
              <w:rPr>
                <w:b/>
                <w:bCs/>
              </w:rPr>
              <w:t>Общий объем по учебному плану, з.е.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pPr>
              <w:snapToGrid w:val="0"/>
              <w:jc w:val="center"/>
            </w:pPr>
          </w:p>
        </w:tc>
      </w:tr>
    </w:tbl>
    <w:p w:rsidR="00360678" w:rsidRDefault="00360678" w:rsidP="00360678">
      <w:pPr>
        <w:keepNext/>
        <w:spacing w:after="60"/>
        <w:jc w:val="both"/>
        <w:rPr>
          <w:b/>
          <w:bCs/>
          <w:caps/>
          <w:lang w:val="en-US"/>
        </w:rPr>
      </w:pPr>
    </w:p>
    <w:p w:rsidR="00360678" w:rsidRPr="000B14B2" w:rsidRDefault="00360678" w:rsidP="00360678">
      <w:pPr>
        <w:keepNext/>
        <w:tabs>
          <w:tab w:val="num" w:pos="1026"/>
        </w:tabs>
        <w:spacing w:after="60"/>
        <w:jc w:val="both"/>
        <w:rPr>
          <w:b/>
          <w:bCs/>
          <w:caps/>
        </w:rPr>
      </w:pPr>
    </w:p>
    <w:p w:rsidR="00360678" w:rsidRPr="009F44C5" w:rsidRDefault="00360678" w:rsidP="005645D5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6" w:name="_Toc463805976"/>
      <w:r w:rsidRPr="0064478C">
        <w:rPr>
          <w:b/>
          <w:bCs/>
          <w:caps/>
        </w:rPr>
        <w:instrText>СОДЕРЖАНИЕ ДИСЦИПЛИНЫ</w:instrText>
      </w:r>
      <w:bookmarkEnd w:id="6"/>
      <w:r>
        <w:instrText xml:space="preserve">" \f C \l "1" </w:instrText>
      </w:r>
      <w:r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360678" w:rsidRPr="006410E5" w:rsidTr="00F36877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0E5" w:rsidRDefault="00360678" w:rsidP="00F36877">
            <w:pPr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360678" w:rsidRPr="006410E5" w:rsidRDefault="00360678" w:rsidP="00F36877">
            <w:pPr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360678" w:rsidRPr="006410E5" w:rsidRDefault="00360678" w:rsidP="00F36877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pStyle w:val="210"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360678" w:rsidRPr="006410E5" w:rsidTr="00F36877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Введение в облачные вычи</w:t>
            </w:r>
            <w:r w:rsidRPr="00AB4CC1">
              <w:rPr>
                <w:sz w:val="22"/>
                <w:szCs w:val="22"/>
              </w:rPr>
              <w:t>с</w:t>
            </w:r>
            <w:r w:rsidRPr="00AB4CC1">
              <w:rPr>
                <w:sz w:val="22"/>
                <w:szCs w:val="22"/>
              </w:rPr>
              <w:t>ления, основные понятия и концепции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A309F4" w:rsidRDefault="00360678" w:rsidP="00F36877">
            <w:pPr>
              <w:snapToGrid w:val="0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История во</w:t>
            </w:r>
            <w:r>
              <w:rPr>
                <w:sz w:val="22"/>
                <w:szCs w:val="22"/>
              </w:rPr>
              <w:t>зникновения облачных технологий</w:t>
            </w:r>
            <w:r w:rsidRPr="00102FBD">
              <w:rPr>
                <w:sz w:val="22"/>
                <w:szCs w:val="22"/>
              </w:rPr>
              <w:t>, Основные этапы становления рынка облачных технологий, Совр</w:t>
            </w:r>
            <w:r w:rsidRPr="00102FBD">
              <w:rPr>
                <w:sz w:val="22"/>
                <w:szCs w:val="22"/>
              </w:rPr>
              <w:t>е</w:t>
            </w:r>
            <w:r w:rsidRPr="00102FBD">
              <w:rPr>
                <w:sz w:val="22"/>
                <w:szCs w:val="22"/>
              </w:rPr>
              <w:t xml:space="preserve">менное состояние технологий облачных вычислений </w:t>
            </w:r>
          </w:p>
        </w:tc>
      </w:tr>
      <w:tr w:rsidR="00360678" w:rsidRPr="006410E5" w:rsidTr="00F36877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DA589F" w:rsidRDefault="00360678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«Программное обеспечение как услуга». Основные направления развития техн</w:t>
            </w:r>
            <w:r w:rsidRPr="00AB4CC1">
              <w:rPr>
                <w:sz w:val="22"/>
                <w:szCs w:val="22"/>
              </w:rPr>
              <w:t>о</w:t>
            </w:r>
            <w:r w:rsidRPr="00AB4CC1">
              <w:rPr>
                <w:sz w:val="22"/>
                <w:szCs w:val="22"/>
              </w:rPr>
              <w:t>логий SaaS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ED70E6" w:rsidRDefault="00360678" w:rsidP="00F36877">
            <w:pPr>
              <w:snapToGrid w:val="0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Сектор SaaS – основные игроки рынка, Классифи</w:t>
            </w:r>
            <w:r>
              <w:rPr>
                <w:sz w:val="22"/>
                <w:szCs w:val="22"/>
              </w:rPr>
              <w:t>кация предложений на рынке SaaS</w:t>
            </w:r>
            <w:r w:rsidRPr="00102FBD">
              <w:rPr>
                <w:sz w:val="22"/>
                <w:szCs w:val="22"/>
              </w:rPr>
              <w:t>, Основные технологии, и</w:t>
            </w:r>
            <w:r w:rsidRPr="00102FBD">
              <w:rPr>
                <w:sz w:val="22"/>
                <w:szCs w:val="22"/>
              </w:rPr>
              <w:t>с</w:t>
            </w:r>
            <w:r w:rsidRPr="00102FBD">
              <w:rPr>
                <w:sz w:val="22"/>
                <w:szCs w:val="22"/>
              </w:rPr>
              <w:t>пользуемые в SaaS</w:t>
            </w:r>
          </w:p>
        </w:tc>
      </w:tr>
      <w:tr w:rsidR="00360678" w:rsidRPr="006410E5" w:rsidTr="00F36877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DA589F" w:rsidRDefault="00360678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CD4C03" w:rsidRDefault="00360678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«Платформа как услуга». О</w:t>
            </w:r>
            <w:r w:rsidRPr="00AB4CC1">
              <w:rPr>
                <w:sz w:val="22"/>
                <w:szCs w:val="22"/>
              </w:rPr>
              <w:t>с</w:t>
            </w:r>
            <w:r w:rsidRPr="00AB4CC1">
              <w:rPr>
                <w:sz w:val="22"/>
                <w:szCs w:val="22"/>
              </w:rPr>
              <w:t>новные направления развития технологий PaaS. Основы работы с поставщиками о</w:t>
            </w:r>
            <w:r w:rsidRPr="00AB4CC1">
              <w:rPr>
                <w:sz w:val="22"/>
                <w:szCs w:val="22"/>
              </w:rPr>
              <w:t>б</w:t>
            </w:r>
            <w:r w:rsidRPr="00AB4CC1">
              <w:rPr>
                <w:sz w:val="22"/>
                <w:szCs w:val="22"/>
              </w:rPr>
              <w:t>лачных платформ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F36877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Сект</w:t>
            </w:r>
            <w:r>
              <w:rPr>
                <w:sz w:val="22"/>
                <w:szCs w:val="22"/>
              </w:rPr>
              <w:t>ор PaaS – основные игроки рынка</w:t>
            </w:r>
            <w:r w:rsidRPr="00102FBD">
              <w:rPr>
                <w:sz w:val="22"/>
                <w:szCs w:val="22"/>
              </w:rPr>
              <w:t>, Классификация предложений на рынке PaaS, Основные технологии, и</w:t>
            </w:r>
            <w:r w:rsidRPr="00102FBD">
              <w:rPr>
                <w:sz w:val="22"/>
                <w:szCs w:val="22"/>
              </w:rPr>
              <w:t>с</w:t>
            </w:r>
            <w:r w:rsidRPr="00102FBD">
              <w:rPr>
                <w:sz w:val="22"/>
                <w:szCs w:val="22"/>
              </w:rPr>
              <w:t>пользуемые в PaaS</w:t>
            </w:r>
          </w:p>
        </w:tc>
      </w:tr>
      <w:tr w:rsidR="00360678" w:rsidRPr="006410E5" w:rsidTr="00F36877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DA589F" w:rsidRDefault="00360678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Р4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Default="00360678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Инструментальные средства разработки, предоставляемые облачными провайдерами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0519E2" w:rsidRDefault="00360678" w:rsidP="00F36877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Фреймворк Ruby on Rails,</w:t>
            </w:r>
            <w:r>
              <w:rPr>
                <w:sz w:val="22"/>
                <w:szCs w:val="22"/>
              </w:rPr>
              <w:t xml:space="preserve"> Облачный сервис Heroku</w:t>
            </w:r>
            <w:r w:rsidRPr="00102FBD">
              <w:rPr>
                <w:sz w:val="22"/>
                <w:szCs w:val="22"/>
              </w:rPr>
              <w:t>, Ви</w:t>
            </w:r>
            <w:r w:rsidRPr="00102FBD">
              <w:rPr>
                <w:sz w:val="22"/>
                <w:szCs w:val="22"/>
              </w:rPr>
              <w:t>р</w:t>
            </w:r>
            <w:r w:rsidRPr="00102FBD">
              <w:rPr>
                <w:sz w:val="22"/>
                <w:szCs w:val="22"/>
              </w:rPr>
              <w:t>туальные машины VMware</w:t>
            </w:r>
            <w:r>
              <w:rPr>
                <w:sz w:val="22"/>
                <w:szCs w:val="22"/>
              </w:rPr>
              <w:t xml:space="preserve">, средства контейнеризации </w:t>
            </w:r>
            <w:r>
              <w:rPr>
                <w:sz w:val="22"/>
                <w:szCs w:val="22"/>
                <w:lang w:val="en-US"/>
              </w:rPr>
              <w:t>Docker</w:t>
            </w:r>
          </w:p>
        </w:tc>
      </w:tr>
      <w:tr w:rsidR="00360678" w:rsidRPr="006410E5" w:rsidTr="00F36877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Default="00360678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AB4CC1" w:rsidRDefault="00360678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Платформа Google App Engine 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102FBD" w:rsidRDefault="00360678" w:rsidP="00F36877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Платформа Googl</w:t>
            </w:r>
            <w:r>
              <w:rPr>
                <w:sz w:val="22"/>
                <w:szCs w:val="22"/>
              </w:rPr>
              <w:t>e App Engine – обзор технологии</w:t>
            </w:r>
            <w:r w:rsidRPr="00102FBD">
              <w:rPr>
                <w:sz w:val="22"/>
                <w:szCs w:val="22"/>
              </w:rPr>
              <w:t>, Во</w:t>
            </w:r>
            <w:r w:rsidRPr="00102FBD">
              <w:rPr>
                <w:sz w:val="22"/>
                <w:szCs w:val="22"/>
              </w:rPr>
              <w:t>з</w:t>
            </w:r>
            <w:r w:rsidRPr="00102FBD">
              <w:rPr>
                <w:sz w:val="22"/>
                <w:szCs w:val="22"/>
              </w:rPr>
              <w:t>можности разработки в среде Google App Engine, СУБД BigTable и язык запросов GQL</w:t>
            </w:r>
          </w:p>
        </w:tc>
      </w:tr>
      <w:tr w:rsidR="00360678" w:rsidRPr="006410E5" w:rsidTr="00F36877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Default="00360678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Р6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AB4CC1" w:rsidRDefault="00360678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Платформа Windows Azure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Default="00360678" w:rsidP="00F36877">
            <w:pPr>
              <w:jc w:val="center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Платформа Windows Azure – обзор технологии, Проект</w:t>
            </w:r>
            <w:r w:rsidRPr="00102FBD">
              <w:rPr>
                <w:sz w:val="22"/>
                <w:szCs w:val="22"/>
              </w:rPr>
              <w:t>и</w:t>
            </w:r>
            <w:r w:rsidRPr="00102FBD">
              <w:rPr>
                <w:sz w:val="22"/>
                <w:szCs w:val="22"/>
              </w:rPr>
              <w:t>рование с использованием .Net в среде Windows Azure</w:t>
            </w:r>
          </w:p>
        </w:tc>
      </w:tr>
    </w:tbl>
    <w:p w:rsidR="00360678" w:rsidRPr="00E10A60" w:rsidRDefault="00360678" w:rsidP="00360678">
      <w:pPr>
        <w:spacing w:line="360" w:lineRule="auto"/>
        <w:ind w:firstLine="720"/>
        <w:jc w:val="both"/>
        <w:rPr>
          <w:bCs/>
          <w:caps/>
        </w:rPr>
      </w:pPr>
    </w:p>
    <w:p w:rsidR="00360678" w:rsidRDefault="00360678" w:rsidP="00360678">
      <w:pPr>
        <w:spacing w:line="360" w:lineRule="auto"/>
        <w:ind w:firstLine="720"/>
        <w:jc w:val="both"/>
        <w:rPr>
          <w:b/>
          <w:bCs/>
          <w:caps/>
        </w:rPr>
        <w:sectPr w:rsidR="00360678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360678" w:rsidRPr="009F44C5" w:rsidRDefault="00360678" w:rsidP="005645D5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7" w:name="_Toc463805977"/>
      <w:r w:rsidRPr="00C07DD7">
        <w:rPr>
          <w:b/>
          <w:bCs/>
          <w:caps/>
        </w:rPr>
        <w:instrText>РАСПРЕДЕЛЕНИЕ УЧЕБНОГО ВРЕМЕНИ</w:instrText>
      </w:r>
      <w:bookmarkEnd w:id="7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360678" w:rsidRPr="005B43F1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6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9"/>
        <w:gridCol w:w="2505"/>
        <w:gridCol w:w="596"/>
        <w:gridCol w:w="441"/>
        <w:gridCol w:w="307"/>
        <w:gridCol w:w="472"/>
        <w:gridCol w:w="358"/>
        <w:gridCol w:w="552"/>
        <w:gridCol w:w="504"/>
        <w:gridCol w:w="555"/>
        <w:gridCol w:w="330"/>
        <w:gridCol w:w="520"/>
        <w:gridCol w:w="326"/>
        <w:gridCol w:w="555"/>
        <w:gridCol w:w="418"/>
        <w:gridCol w:w="418"/>
        <w:gridCol w:w="418"/>
        <w:gridCol w:w="418"/>
        <w:gridCol w:w="418"/>
        <w:gridCol w:w="418"/>
        <w:gridCol w:w="418"/>
        <w:gridCol w:w="422"/>
        <w:gridCol w:w="418"/>
        <w:gridCol w:w="168"/>
        <w:gridCol w:w="276"/>
        <w:gridCol w:w="552"/>
        <w:gridCol w:w="418"/>
        <w:gridCol w:w="482"/>
        <w:gridCol w:w="425"/>
        <w:gridCol w:w="428"/>
        <w:gridCol w:w="422"/>
        <w:gridCol w:w="602"/>
      </w:tblGrid>
      <w:tr w:rsidR="00360678" w:rsidRPr="003C3315" w:rsidTr="00F36877">
        <w:trPr>
          <w:trHeight w:val="209"/>
          <w:jc w:val="center"/>
        </w:trPr>
        <w:tc>
          <w:tcPr>
            <w:tcW w:w="3863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3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Объем модуля (зач.ед.):        </w:t>
            </w:r>
            <w:r w:rsidR="00C0338E">
              <w:rPr>
                <w:sz w:val="16"/>
                <w:szCs w:val="16"/>
              </w:rPr>
              <w:t>15</w:t>
            </w:r>
          </w:p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(зач.ед.):  3</w:t>
            </w:r>
          </w:p>
        </w:tc>
      </w:tr>
      <w:tr w:rsidR="00360678" w:rsidRPr="003C3315" w:rsidTr="00F36877">
        <w:trPr>
          <w:trHeight w:val="495"/>
          <w:jc w:val="center"/>
        </w:trPr>
        <w:tc>
          <w:tcPr>
            <w:tcW w:w="1069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98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60678" w:rsidRPr="003C3315" w:rsidRDefault="00360678" w:rsidP="00F36877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</w:t>
            </w:r>
            <w:r w:rsidRPr="003C3315">
              <w:rPr>
                <w:b/>
                <w:sz w:val="16"/>
                <w:szCs w:val="16"/>
              </w:rPr>
              <w:t>я</w:t>
            </w:r>
            <w:r w:rsidRPr="003C3315">
              <w:rPr>
                <w:b/>
                <w:sz w:val="16"/>
                <w:szCs w:val="16"/>
              </w:rPr>
              <w:t>тия (час.)</w:t>
            </w:r>
          </w:p>
        </w:tc>
        <w:tc>
          <w:tcPr>
            <w:tcW w:w="3433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360678" w:rsidRPr="003C3315" w:rsidTr="00F36877">
        <w:trPr>
          <w:trHeight w:val="1463"/>
          <w:jc w:val="center"/>
        </w:trPr>
        <w:tc>
          <w:tcPr>
            <w:tcW w:w="91" w:type="pct"/>
            <w:vMerge w:val="restart"/>
            <w:shd w:val="clear" w:color="auto" w:fill="auto"/>
            <w:textDirection w:val="btLr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90" w:type="pct"/>
            <w:vMerge w:val="restart"/>
            <w:shd w:val="clear" w:color="auto" w:fill="auto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8" w:type="pct"/>
            <w:vMerge w:val="restart"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9" w:type="pct"/>
            <w:vMerge w:val="restart"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97" w:type="pct"/>
            <w:vMerge w:val="restart"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9" w:type="pct"/>
            <w:vMerge w:val="restart"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3" w:type="pct"/>
            <w:vMerge w:val="restart"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4" w:type="pct"/>
            <w:vMerge w:val="restart"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05" w:type="pct"/>
            <w:gridSpan w:val="5"/>
            <w:shd w:val="clear" w:color="auto" w:fill="auto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03" w:type="pct"/>
            <w:gridSpan w:val="12"/>
            <w:shd w:val="clear" w:color="auto" w:fill="auto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58" w:type="pct"/>
            <w:gridSpan w:val="3"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</w:t>
            </w:r>
            <w:r w:rsidRPr="003C3315">
              <w:rPr>
                <w:sz w:val="14"/>
                <w:szCs w:val="14"/>
              </w:rPr>
              <w:t>н</w:t>
            </w:r>
            <w:r w:rsidRPr="003C3315">
              <w:rPr>
                <w:sz w:val="14"/>
                <w:szCs w:val="14"/>
              </w:rPr>
              <w:t>трольным меропр</w:t>
            </w:r>
            <w:r w:rsidRPr="003C3315">
              <w:rPr>
                <w:sz w:val="14"/>
                <w:szCs w:val="14"/>
              </w:rPr>
              <w:t>и</w:t>
            </w:r>
            <w:r w:rsidRPr="003C3315">
              <w:rPr>
                <w:sz w:val="14"/>
                <w:szCs w:val="14"/>
              </w:rPr>
              <w:t>ятиям текущей аттестации (колич.)</w:t>
            </w:r>
          </w:p>
        </w:tc>
        <w:tc>
          <w:tcPr>
            <w:tcW w:w="269" w:type="pct"/>
            <w:gridSpan w:val="2"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</w:t>
            </w:r>
            <w:r w:rsidRPr="003C3315">
              <w:rPr>
                <w:sz w:val="14"/>
                <w:szCs w:val="14"/>
              </w:rPr>
              <w:t>в</w:t>
            </w:r>
            <w:r w:rsidRPr="003C3315">
              <w:rPr>
                <w:sz w:val="14"/>
                <w:szCs w:val="14"/>
              </w:rPr>
              <w:t>ка к</w:t>
            </w:r>
          </w:p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</w:t>
            </w:r>
            <w:r w:rsidRPr="003C3315">
              <w:rPr>
                <w:sz w:val="14"/>
                <w:szCs w:val="14"/>
              </w:rPr>
              <w:t>у</w:t>
            </w:r>
            <w:r w:rsidRPr="003C3315">
              <w:rPr>
                <w:sz w:val="14"/>
                <w:szCs w:val="14"/>
              </w:rPr>
              <w:t>точной аттест</w:t>
            </w:r>
            <w:r w:rsidRPr="003C3315">
              <w:rPr>
                <w:sz w:val="14"/>
                <w:szCs w:val="14"/>
              </w:rPr>
              <w:t>а</w:t>
            </w:r>
            <w:r w:rsidRPr="003C3315">
              <w:rPr>
                <w:sz w:val="14"/>
                <w:szCs w:val="14"/>
              </w:rPr>
              <w:t>ции по дисц</w:t>
            </w:r>
            <w:r w:rsidRPr="003C3315">
              <w:rPr>
                <w:sz w:val="14"/>
                <w:szCs w:val="14"/>
              </w:rPr>
              <w:t>и</w:t>
            </w:r>
            <w:r w:rsidRPr="003C3315">
              <w:rPr>
                <w:sz w:val="14"/>
                <w:szCs w:val="14"/>
              </w:rPr>
              <w:t>плине (час.)</w:t>
            </w:r>
          </w:p>
        </w:tc>
        <w:tc>
          <w:tcPr>
            <w:tcW w:w="323" w:type="pct"/>
            <w:gridSpan w:val="2"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</w:t>
            </w:r>
            <w:r w:rsidRPr="003C3315">
              <w:rPr>
                <w:sz w:val="14"/>
                <w:szCs w:val="14"/>
              </w:rPr>
              <w:t>у</w:t>
            </w:r>
            <w:r w:rsidRPr="003C3315">
              <w:rPr>
                <w:sz w:val="14"/>
                <w:szCs w:val="14"/>
              </w:rPr>
              <w:t>точной аттестации по модулю (час.)</w:t>
            </w:r>
          </w:p>
        </w:tc>
      </w:tr>
      <w:tr w:rsidR="00360678" w:rsidRPr="003C3315" w:rsidTr="00F36877">
        <w:trPr>
          <w:trHeight w:val="2264"/>
          <w:jc w:val="center"/>
        </w:trPr>
        <w:tc>
          <w:tcPr>
            <w:tcW w:w="91" w:type="pct"/>
            <w:vMerge/>
            <w:shd w:val="clear" w:color="auto" w:fill="auto"/>
            <w:vAlign w:val="center"/>
          </w:tcPr>
          <w:p w:rsidR="00360678" w:rsidRPr="003C3315" w:rsidRDefault="00360678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vMerge/>
            <w:shd w:val="clear" w:color="auto" w:fill="auto"/>
            <w:vAlign w:val="center"/>
          </w:tcPr>
          <w:p w:rsidR="00360678" w:rsidRPr="00894889" w:rsidRDefault="00360678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8" w:type="pct"/>
            <w:vMerge/>
            <w:shd w:val="clear" w:color="auto" w:fill="auto"/>
            <w:vAlign w:val="center"/>
          </w:tcPr>
          <w:p w:rsidR="00360678" w:rsidRPr="00894889" w:rsidRDefault="00360678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vAlign w:val="center"/>
          </w:tcPr>
          <w:p w:rsidR="00360678" w:rsidRPr="00894889" w:rsidRDefault="00360678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" w:type="pct"/>
            <w:vMerge/>
            <w:shd w:val="clear" w:color="auto" w:fill="auto"/>
            <w:vAlign w:val="center"/>
          </w:tcPr>
          <w:p w:rsidR="00360678" w:rsidRPr="00894889" w:rsidRDefault="00360678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  <w:vAlign w:val="center"/>
          </w:tcPr>
          <w:p w:rsidR="00360678" w:rsidRPr="00894889" w:rsidRDefault="00360678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" w:type="pct"/>
            <w:vMerge/>
            <w:shd w:val="clear" w:color="auto" w:fill="auto"/>
            <w:vAlign w:val="center"/>
          </w:tcPr>
          <w:p w:rsidR="00360678" w:rsidRPr="00894889" w:rsidRDefault="00360678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vMerge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04" w:type="pct"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Практ., семинар. занятие</w:t>
            </w:r>
          </w:p>
        </w:tc>
        <w:tc>
          <w:tcPr>
            <w:tcW w:w="164" w:type="pct"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3" w:type="pct"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360678" w:rsidRPr="00894889" w:rsidRDefault="00360678" w:rsidP="00F36877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0" w:type="pct"/>
            <w:gridSpan w:val="2"/>
            <w:shd w:val="clear" w:color="auto" w:fill="auto"/>
            <w:textDirection w:val="btLr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4" w:type="pct"/>
            <w:shd w:val="clear" w:color="auto" w:fill="auto"/>
            <w:textDirection w:val="btL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360678" w:rsidRPr="003C3315" w:rsidRDefault="00360678" w:rsidP="00F36877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2" w:type="pct"/>
            <w:shd w:val="clear" w:color="auto" w:fill="auto"/>
            <w:textDirection w:val="btL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90" w:type="pct"/>
            <w:vMerge w:val="restart"/>
            <w:shd w:val="clear" w:color="auto" w:fill="auto"/>
            <w:textDirection w:val="btL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360678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Р1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0678" w:rsidRPr="00894889" w:rsidRDefault="00360678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Введение в облачные вычисл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е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ния, основные понятия и ко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н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цепции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  <w:lang w:eastAsia="ru-RU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60678" w:rsidRPr="00BE116A" w:rsidRDefault="00360678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60678" w:rsidRPr="00894889" w:rsidRDefault="0036032E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60678" w:rsidRPr="00894889" w:rsidRDefault="0036032E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5111CE" w:rsidRDefault="000B6AAA" w:rsidP="00F36877">
            <w:pPr>
              <w:jc w:val="right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sz w:val="16"/>
                <w:szCs w:val="16"/>
                <w:lang w:eastAsia="ru-RU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  <w:textDirection w:val="btL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  <w:textDirection w:val="btL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360678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0678" w:rsidRPr="00894889" w:rsidRDefault="00360678" w:rsidP="00F36877">
            <w:pPr>
              <w:rPr>
                <w:sz w:val="16"/>
                <w:szCs w:val="16"/>
              </w:rPr>
            </w:pPr>
            <w:r w:rsidRPr="00F14E27">
              <w:rPr>
                <w:sz w:val="16"/>
                <w:szCs w:val="16"/>
              </w:rPr>
              <w:t xml:space="preserve"> «Программное обеспечение как услуга». Основные направления развития технологий SaaS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60678" w:rsidRPr="00BE116A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60678" w:rsidRPr="005107D2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60678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0678" w:rsidRPr="00894889" w:rsidRDefault="00360678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«Платформа как услуга». О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с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новные направления развития технологий PaaS. Основы работы с поставщиками облачных пла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т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форм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60678" w:rsidRPr="00BE116A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60678" w:rsidRPr="005107D2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60678" w:rsidRPr="008A48A7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8A48A7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60678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0678" w:rsidRPr="00894889" w:rsidRDefault="00360678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Инструментальные средства разработки, предоставляемые облачными провайдерами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60678" w:rsidRPr="00BE116A" w:rsidRDefault="00360678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60678" w:rsidRPr="005107D2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60678" w:rsidRPr="005111CE" w:rsidRDefault="0036032E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60678" w:rsidRPr="005111CE" w:rsidRDefault="0036032E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60678" w:rsidRPr="00894889" w:rsidRDefault="00FF6BAB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60678" w:rsidRPr="00155978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155978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60678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Р5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0678" w:rsidRPr="00894889" w:rsidRDefault="00360678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Платформа Google App Engine 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60678" w:rsidRPr="00BE116A" w:rsidRDefault="00360678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60678" w:rsidRPr="005107D2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60678" w:rsidRPr="005111CE" w:rsidRDefault="0036032E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60678" w:rsidRPr="005111CE" w:rsidRDefault="0036032E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60678" w:rsidRPr="00894889" w:rsidRDefault="00FF6BAB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8A48A7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8A48A7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60678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Р6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0678" w:rsidRPr="00894889" w:rsidRDefault="00360678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Платфор</w:t>
            </w:r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ма Windows Azure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60678" w:rsidRPr="00F14E27" w:rsidRDefault="00360678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60678" w:rsidRPr="00F14E27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60678" w:rsidRPr="00F14E27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60678" w:rsidRPr="005111CE" w:rsidRDefault="0036032E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60678" w:rsidRPr="005111CE" w:rsidRDefault="0036032E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60678" w:rsidRPr="00894889" w:rsidRDefault="00FF6BAB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8A48A7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8A48A7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60678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</w:t>
            </w:r>
            <w:r w:rsidRPr="00894889">
              <w:rPr>
                <w:bCs/>
                <w:sz w:val="16"/>
                <w:szCs w:val="16"/>
              </w:rPr>
              <w:t>в</w:t>
            </w:r>
            <w:r w:rsidRPr="00894889">
              <w:rPr>
                <w:bCs/>
                <w:sz w:val="16"/>
                <w:szCs w:val="16"/>
              </w:rPr>
              <w:t>ки к</w:t>
            </w:r>
            <w:r w:rsidRPr="00894889">
              <w:rPr>
                <w:sz w:val="16"/>
                <w:szCs w:val="16"/>
              </w:rPr>
              <w:t xml:space="preserve"> аттестационным меропри</w:t>
            </w:r>
            <w:r w:rsidRPr="00894889">
              <w:rPr>
                <w:sz w:val="16"/>
                <w:szCs w:val="16"/>
              </w:rPr>
              <w:t>я</w:t>
            </w:r>
            <w:r w:rsidRPr="00894889">
              <w:rPr>
                <w:sz w:val="16"/>
                <w:szCs w:val="16"/>
              </w:rPr>
              <w:t>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360678" w:rsidRPr="005111CE" w:rsidRDefault="00B5615F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104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 w:rsidRPr="00894889">
              <w:rPr>
                <w:bCs/>
                <w:sz w:val="16"/>
                <w:szCs w:val="16"/>
                <w:lang w:val="en-US"/>
              </w:rPr>
              <w:t>5</w:t>
            </w:r>
            <w:r w:rsidR="0036032E">
              <w:rPr>
                <w:bCs/>
                <w:sz w:val="16"/>
                <w:szCs w:val="16"/>
              </w:rPr>
              <w:t>1</w:t>
            </w:r>
            <w:r w:rsidRPr="00894889">
              <w:rPr>
                <w:bCs/>
                <w:sz w:val="16"/>
                <w:szCs w:val="16"/>
              </w:rPr>
              <w:fldChar w:fldCharType="begin"/>
            </w:r>
            <w:r w:rsidRPr="00894889">
              <w:rPr>
                <w:bCs/>
                <w:sz w:val="16"/>
                <w:szCs w:val="16"/>
              </w:rPr>
              <w:instrText xml:space="preserve"> =SUM(ABOVE) </w:instrText>
            </w:r>
            <w:r w:rsidRPr="00894889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60678" w:rsidRPr="00894889" w:rsidRDefault="00360678" w:rsidP="0036032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1</w:t>
            </w:r>
            <w:r w:rsidR="0036032E">
              <w:rPr>
                <w:bCs/>
                <w:sz w:val="16"/>
                <w:szCs w:val="16"/>
              </w:rPr>
              <w:t>7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60678" w:rsidRPr="001557CA" w:rsidRDefault="00360678" w:rsidP="0036032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</w:t>
            </w:r>
            <w:r w:rsidR="0036032E">
              <w:rPr>
                <w:bCs/>
                <w:sz w:val="16"/>
                <w:szCs w:val="16"/>
              </w:rPr>
              <w:t>4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60678" w:rsidRPr="005111CE" w:rsidRDefault="00360678" w:rsidP="0036032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</w:t>
            </w:r>
            <w:r w:rsidR="0036032E">
              <w:rPr>
                <w:bCs/>
                <w:sz w:val="16"/>
                <w:szCs w:val="16"/>
              </w:rPr>
              <w:t>7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</w:t>
            </w:r>
            <w:r w:rsidR="00FF6BAB">
              <w:rPr>
                <w:bCs/>
                <w:sz w:val="16"/>
                <w:szCs w:val="16"/>
              </w:rPr>
              <w:t>7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5111CE" w:rsidRDefault="00360678" w:rsidP="000B6AAA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6D4F34">
              <w:rPr>
                <w:sz w:val="16"/>
                <w:szCs w:val="16"/>
              </w:rPr>
              <w:t>8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</w:t>
            </w:r>
            <w:r w:rsidR="001669FB"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60678" w:rsidRPr="005111CE" w:rsidRDefault="00360678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60678" w:rsidRPr="00894889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8A48A7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8A48A7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60678" w:rsidRPr="008A48A7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60678" w:rsidRPr="008A48A7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vMerge/>
            <w:shd w:val="clear" w:color="auto" w:fill="auto"/>
            <w:noWrap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360678" w:rsidRPr="003C3315" w:rsidTr="00F36877">
        <w:trPr>
          <w:trHeight w:val="209"/>
          <w:jc w:val="center"/>
        </w:trPr>
        <w:tc>
          <w:tcPr>
            <w:tcW w:w="9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60678" w:rsidRPr="000A2D90" w:rsidRDefault="00360678" w:rsidP="00F36877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60678" w:rsidRPr="001557CA" w:rsidRDefault="00360678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</w:t>
            </w:r>
            <w:r w:rsidR="00BE240E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5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60678" w:rsidRPr="000A2D90" w:rsidRDefault="00360678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0678" w:rsidRPr="00BE240E" w:rsidRDefault="00360678" w:rsidP="00BE240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5</w:t>
            </w:r>
            <w:r w:rsidR="00BE240E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2666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60678" w:rsidRPr="00B5615F" w:rsidRDefault="002F57C8" w:rsidP="00B5615F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0678" w:rsidRPr="000A2D90" w:rsidRDefault="00360678" w:rsidP="00F36877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0678" w:rsidRPr="003C3315" w:rsidRDefault="00360678" w:rsidP="00F36877">
            <w:pPr>
              <w:jc w:val="center"/>
            </w:pPr>
          </w:p>
        </w:tc>
        <w:tc>
          <w:tcPr>
            <w:tcW w:w="19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0678" w:rsidRPr="003C3315" w:rsidRDefault="00360678" w:rsidP="00F36877">
            <w:pPr>
              <w:jc w:val="center"/>
            </w:pPr>
          </w:p>
        </w:tc>
      </w:tr>
      <w:tr w:rsidR="00360678" w:rsidRPr="003C3315" w:rsidTr="00F36877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*Суммарный объем в часах на мероприятие </w:t>
            </w:r>
          </w:p>
          <w:p w:rsidR="00360678" w:rsidRPr="003C3315" w:rsidRDefault="00360678" w:rsidP="00F36877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указывается в строке «Всего (час.) без учета промежуточной аттестации</w:t>
            </w:r>
          </w:p>
        </w:tc>
      </w:tr>
    </w:tbl>
    <w:p w:rsidR="00360678" w:rsidRDefault="00360678" w:rsidP="00360678">
      <w:pPr>
        <w:spacing w:line="360" w:lineRule="auto"/>
        <w:ind w:firstLine="720"/>
        <w:jc w:val="both"/>
        <w:rPr>
          <w:b/>
          <w:bCs/>
          <w:caps/>
        </w:rPr>
      </w:pPr>
    </w:p>
    <w:p w:rsidR="00360678" w:rsidRDefault="00360678" w:rsidP="00360678">
      <w:pPr>
        <w:spacing w:line="360" w:lineRule="auto"/>
        <w:ind w:firstLine="720"/>
        <w:jc w:val="both"/>
        <w:rPr>
          <w:b/>
          <w:bCs/>
          <w:caps/>
        </w:rPr>
        <w:sectPr w:rsidR="00360678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360678" w:rsidRPr="009F44C5" w:rsidRDefault="00360678" w:rsidP="005645D5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9" w:name="_Toc463805979"/>
      <w:r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360678" w:rsidRPr="005B43F1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60678" w:rsidRPr="00A30447" w:rsidRDefault="00360678" w:rsidP="00360678">
      <w:pPr>
        <w:ind w:firstLine="720"/>
        <w:jc w:val="both"/>
      </w:pPr>
      <w:r>
        <w:t>Не предусмотрено.</w:t>
      </w:r>
    </w:p>
    <w:p w:rsidR="00360678" w:rsidRPr="005B43F1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360678" w:rsidRPr="00641240" w:rsidTr="00F36877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360678" w:rsidRPr="00641240" w:rsidRDefault="00360678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360678" w:rsidRPr="00641240" w:rsidRDefault="00360678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360678" w:rsidRPr="00641240" w:rsidRDefault="00360678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60678" w:rsidRPr="00641240" w:rsidRDefault="00360678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60678" w:rsidRPr="00641240" w:rsidRDefault="00360678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0678" w:rsidRPr="00641240" w:rsidRDefault="00360678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360678" w:rsidRPr="00641240" w:rsidRDefault="00360678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360678" w:rsidRPr="00641240" w:rsidRDefault="00360678" w:rsidP="00F36877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360678" w:rsidRPr="00641240" w:rsidTr="00F36877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44742E" w:rsidRDefault="00360678" w:rsidP="00F36877">
            <w:pPr>
              <w:snapToGrid w:val="0"/>
              <w:jc w:val="center"/>
            </w:pPr>
            <w: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Default="00360678" w:rsidP="00F36877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A31418" w:rsidRDefault="00360678" w:rsidP="00F36877">
            <w:pPr>
              <w:snapToGrid w:val="0"/>
              <w:ind w:right="34"/>
            </w:pPr>
            <w:r>
              <w:t>Введение в облачные вычисления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0678" w:rsidRPr="00FE6F91" w:rsidRDefault="0077704C" w:rsidP="00F3687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</w:tr>
      <w:tr w:rsidR="00360678" w:rsidRPr="00641240" w:rsidTr="00F36877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Default="00360678" w:rsidP="00F36877">
            <w:pPr>
              <w:snapToGrid w:val="0"/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Default="00360678" w:rsidP="00F36877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44742E" w:rsidRDefault="00360678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SaaS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0678" w:rsidRPr="0044742E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60678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2F5826" w:rsidRDefault="00360678" w:rsidP="00F36877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2F5826" w:rsidRDefault="00360678" w:rsidP="00F36877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44742E" w:rsidRDefault="00360678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PaaS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0678" w:rsidRPr="0044742E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60678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2F5826" w:rsidRDefault="00360678" w:rsidP="00F36877">
            <w:pPr>
              <w:snapToGrid w:val="0"/>
              <w:jc w:val="center"/>
            </w:pPr>
            <w:r>
              <w:t>Р4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2F5826" w:rsidRDefault="00360678" w:rsidP="00F36877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A31418" w:rsidRDefault="00360678" w:rsidP="00F36877">
            <w:r>
              <w:t>Инструменты разработчика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0678" w:rsidRPr="0044742E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60678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2F5826" w:rsidRDefault="00360678" w:rsidP="00F36877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2F5826" w:rsidRDefault="00360678" w:rsidP="00F36877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44742E" w:rsidRDefault="00360678" w:rsidP="00F36877">
            <w:pPr>
              <w:rPr>
                <w:lang w:val="en-US"/>
              </w:rPr>
            </w:pPr>
            <w:r>
              <w:rPr>
                <w:lang w:val="en-US"/>
              </w:rPr>
              <w:t>Google Apps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0678" w:rsidRPr="0044742E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60678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2F5826" w:rsidRDefault="00360678" w:rsidP="00F36877">
            <w:pPr>
              <w:snapToGrid w:val="0"/>
              <w:jc w:val="center"/>
            </w:pPr>
            <w:r>
              <w:t>Р6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2F5826" w:rsidRDefault="00360678" w:rsidP="00F36877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44742E" w:rsidRDefault="00360678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Windows Azure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0678" w:rsidRPr="0044742E" w:rsidRDefault="00360678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60678" w:rsidRPr="00641240" w:rsidTr="00F36877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240" w:rsidRDefault="00360678" w:rsidP="00F36877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0678" w:rsidRPr="0077704C" w:rsidRDefault="00360678" w:rsidP="00F36877">
            <w:pPr>
              <w:snapToGrid w:val="0"/>
              <w:jc w:val="center"/>
            </w:pPr>
            <w:r>
              <w:rPr>
                <w:lang w:val="en-US"/>
              </w:rPr>
              <w:t>3</w:t>
            </w:r>
            <w:r w:rsidR="0077704C">
              <w:t>4</w:t>
            </w:r>
          </w:p>
        </w:tc>
      </w:tr>
    </w:tbl>
    <w:p w:rsidR="00360678" w:rsidRPr="008B0A1F" w:rsidRDefault="00360678" w:rsidP="00360678">
      <w:pPr>
        <w:ind w:firstLine="720"/>
        <w:jc w:val="both"/>
      </w:pPr>
    </w:p>
    <w:p w:rsidR="00360678" w:rsidRPr="005B43F1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60678" w:rsidRPr="00E10A60" w:rsidRDefault="00360678" w:rsidP="00360678">
      <w:pPr>
        <w:ind w:firstLine="720"/>
        <w:jc w:val="both"/>
      </w:pPr>
    </w:p>
    <w:p w:rsidR="00360678" w:rsidRPr="001E1019" w:rsidRDefault="00360678" w:rsidP="005645D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360678" w:rsidRDefault="00360678" w:rsidP="005645D5">
      <w:pPr>
        <w:pStyle w:val="a6"/>
        <w:numPr>
          <w:ilvl w:val="0"/>
          <w:numId w:val="10"/>
        </w:numPr>
        <w:jc w:val="both"/>
        <w:rPr>
          <w:lang w:val="en-US"/>
        </w:rPr>
      </w:pPr>
      <w:r>
        <w:t xml:space="preserve">Облачная платформа </w:t>
      </w:r>
      <w:r>
        <w:rPr>
          <w:lang w:val="en-US"/>
        </w:rPr>
        <w:t>Google Apps</w:t>
      </w:r>
    </w:p>
    <w:p w:rsidR="00360678" w:rsidRPr="0044742E" w:rsidRDefault="00360678" w:rsidP="005645D5">
      <w:pPr>
        <w:pStyle w:val="a6"/>
        <w:numPr>
          <w:ilvl w:val="0"/>
          <w:numId w:val="10"/>
        </w:numPr>
        <w:jc w:val="both"/>
        <w:rPr>
          <w:lang w:val="en-US"/>
        </w:rPr>
      </w:pPr>
      <w:r>
        <w:t xml:space="preserve">Облачная платформа </w:t>
      </w:r>
      <w:r>
        <w:rPr>
          <w:lang w:val="en-US"/>
        </w:rPr>
        <w:t>Windows Azure</w:t>
      </w:r>
    </w:p>
    <w:p w:rsidR="00360678" w:rsidRPr="001E1019" w:rsidRDefault="00360678" w:rsidP="005645D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360678" w:rsidRPr="00A30447" w:rsidRDefault="00360678" w:rsidP="00360678">
      <w:pPr>
        <w:ind w:firstLine="720"/>
        <w:jc w:val="both"/>
      </w:pPr>
      <w:r>
        <w:t>Не предусмотрено.</w:t>
      </w:r>
    </w:p>
    <w:p w:rsidR="00360678" w:rsidRPr="001E1019" w:rsidRDefault="00360678" w:rsidP="005645D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360678" w:rsidRPr="00A30447" w:rsidRDefault="00360678" w:rsidP="00360678">
      <w:pPr>
        <w:ind w:firstLine="720"/>
        <w:jc w:val="both"/>
      </w:pPr>
      <w:r>
        <w:t>Не предусмотрено.</w:t>
      </w:r>
    </w:p>
    <w:p w:rsidR="00360678" w:rsidRPr="001E1019" w:rsidRDefault="00360678" w:rsidP="005645D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360678" w:rsidRPr="00A30447" w:rsidRDefault="00360678" w:rsidP="00360678">
      <w:pPr>
        <w:ind w:firstLine="720"/>
        <w:jc w:val="both"/>
      </w:pPr>
      <w:r>
        <w:t>Не предусмотрено.</w:t>
      </w:r>
    </w:p>
    <w:p w:rsidR="00360678" w:rsidRPr="001E1019" w:rsidRDefault="00360678" w:rsidP="005645D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360678" w:rsidRPr="00A30447" w:rsidRDefault="00360678" w:rsidP="00360678">
      <w:pPr>
        <w:ind w:firstLine="720"/>
        <w:jc w:val="both"/>
      </w:pPr>
      <w:r>
        <w:t>Не предусмотрено.</w:t>
      </w:r>
    </w:p>
    <w:p w:rsidR="00360678" w:rsidRPr="001E1019" w:rsidRDefault="00360678" w:rsidP="005645D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360678" w:rsidRPr="00A30447" w:rsidRDefault="00360678" w:rsidP="00360678">
      <w:pPr>
        <w:ind w:firstLine="720"/>
        <w:jc w:val="both"/>
      </w:pPr>
      <w:r>
        <w:t>Не предусмотрено.</w:t>
      </w:r>
    </w:p>
    <w:p w:rsidR="00360678" w:rsidRPr="001E1019" w:rsidRDefault="00360678" w:rsidP="005645D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360678" w:rsidRPr="00A30447" w:rsidRDefault="00360678" w:rsidP="00360678">
      <w:pPr>
        <w:ind w:firstLine="720"/>
        <w:jc w:val="both"/>
      </w:pPr>
      <w:r>
        <w:t>Не предусмотрено.</w:t>
      </w:r>
    </w:p>
    <w:p w:rsidR="00360678" w:rsidRPr="001E1019" w:rsidRDefault="00360678" w:rsidP="005645D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360678" w:rsidRPr="007260E5" w:rsidRDefault="00360678" w:rsidP="005645D5">
      <w:pPr>
        <w:pStyle w:val="a6"/>
        <w:numPr>
          <w:ilvl w:val="0"/>
          <w:numId w:val="11"/>
        </w:numPr>
        <w:jc w:val="both"/>
      </w:pPr>
      <w:r w:rsidRPr="0008402E">
        <w:t>Основы работы с поставщиками облачных плат-форм</w:t>
      </w:r>
      <w:r w:rsidRPr="007260E5">
        <w:t>.</w:t>
      </w:r>
    </w:p>
    <w:p w:rsidR="00360678" w:rsidRPr="001E1019" w:rsidRDefault="00360678" w:rsidP="005645D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360678" w:rsidRDefault="00360678" w:rsidP="00360678">
      <w:pPr>
        <w:ind w:firstLine="720"/>
        <w:jc w:val="both"/>
      </w:pPr>
      <w:r>
        <w:t>Не предусмотрено.</w:t>
      </w:r>
    </w:p>
    <w:p w:rsidR="00360678" w:rsidRPr="00A30447" w:rsidRDefault="00360678" w:rsidP="00360678">
      <w:pPr>
        <w:ind w:firstLine="720"/>
        <w:jc w:val="both"/>
      </w:pPr>
    </w:p>
    <w:p w:rsidR="00360678" w:rsidRPr="00580674" w:rsidRDefault="00360678" w:rsidP="005645D5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3" w:name="_Toc463805983"/>
      <w:r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>
        <w:instrText xml:space="preserve">" \f C \l "1" </w:instrText>
      </w:r>
      <w:r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360678" w:rsidRPr="00004091" w:rsidTr="00F36877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</w:t>
            </w:r>
            <w:r w:rsidRPr="00004091">
              <w:rPr>
                <w:b/>
                <w:sz w:val="22"/>
                <w:szCs w:val="22"/>
              </w:rPr>
              <w:t>с</w:t>
            </w:r>
            <w:r w:rsidRPr="00004091">
              <w:rPr>
                <w:b/>
                <w:sz w:val="22"/>
                <w:szCs w:val="22"/>
              </w:rPr>
              <w:t>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360678" w:rsidRPr="00004091" w:rsidTr="00F36877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F36877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F36877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</w:t>
            </w:r>
            <w:r w:rsidRPr="00004091">
              <w:rPr>
                <w:sz w:val="22"/>
                <w:szCs w:val="22"/>
              </w:rPr>
              <w:t>у</w:t>
            </w:r>
            <w:r w:rsidRPr="00004091">
              <w:rPr>
                <w:sz w:val="22"/>
                <w:szCs w:val="22"/>
              </w:rPr>
              <w:t>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</w:t>
            </w:r>
            <w:r w:rsidRPr="00004091">
              <w:rPr>
                <w:sz w:val="22"/>
                <w:szCs w:val="22"/>
              </w:rPr>
              <w:t>о</w:t>
            </w:r>
            <w:r w:rsidRPr="00004091">
              <w:rPr>
                <w:sz w:val="22"/>
                <w:szCs w:val="22"/>
              </w:rPr>
              <w:t>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F36877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F36877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</w:t>
            </w:r>
            <w:r w:rsidRPr="00004091">
              <w:rPr>
                <w:szCs w:val="22"/>
              </w:rPr>
              <w:t>б</w:t>
            </w:r>
            <w:r w:rsidRPr="00004091">
              <w:rPr>
                <w:szCs w:val="22"/>
              </w:rPr>
              <w:t>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F36877">
            <w:pPr>
              <w:tabs>
                <w:tab w:val="left" w:pos="275"/>
              </w:tabs>
              <w:ind w:left="34" w:right="-8"/>
              <w:jc w:val="center"/>
            </w:pPr>
            <w:r w:rsidRPr="00004091">
              <w:rPr>
                <w:sz w:val="22"/>
                <w:szCs w:val="22"/>
              </w:rPr>
              <w:t>Вебинары  и в</w:t>
            </w:r>
            <w:r w:rsidRPr="00004091">
              <w:rPr>
                <w:sz w:val="22"/>
                <w:szCs w:val="22"/>
              </w:rPr>
              <w:t>и</w:t>
            </w:r>
            <w:r w:rsidRPr="00004091">
              <w:rPr>
                <w:sz w:val="22"/>
                <w:szCs w:val="22"/>
              </w:rPr>
              <w:t>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F36877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</w:t>
            </w:r>
            <w:r w:rsidRPr="00004091">
              <w:rPr>
                <w:sz w:val="22"/>
                <w:szCs w:val="22"/>
              </w:rPr>
              <w:t>е</w:t>
            </w:r>
            <w:r w:rsidRPr="00004091">
              <w:rPr>
                <w:sz w:val="22"/>
                <w:szCs w:val="22"/>
              </w:rPr>
              <w:t>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F36877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</w:t>
            </w:r>
            <w:r w:rsidRPr="00004091">
              <w:rPr>
                <w:sz w:val="22"/>
                <w:szCs w:val="22"/>
              </w:rPr>
              <w:t>н</w:t>
            </w:r>
            <w:r w:rsidRPr="00004091">
              <w:rPr>
                <w:sz w:val="22"/>
                <w:szCs w:val="22"/>
              </w:rPr>
              <w:t>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60678" w:rsidRPr="00004091" w:rsidRDefault="00360678" w:rsidP="00F36877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360678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640660" w:rsidRDefault="00360678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CA4202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0660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60678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640660" w:rsidRDefault="00360678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CA4202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004091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60678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640660" w:rsidRDefault="00360678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CA4202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004091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60678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Р4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640660" w:rsidRDefault="00360678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CA4202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0660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60678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640660" w:rsidRDefault="00360678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CA4202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004091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60678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Default="00360678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640660" w:rsidRDefault="00360678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CA4202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004091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60678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Default="00360678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Р7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640660" w:rsidRDefault="00360678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CA4202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004091" w:rsidRDefault="00360678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004091" w:rsidRDefault="00360678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580674" w:rsidRDefault="00360678" w:rsidP="005645D5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4" w:name="_Toc463805984"/>
      <w:r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580674" w:rsidRDefault="00360678" w:rsidP="005645D5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5" w:name="_Toc463805985"/>
      <w:r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580674" w:rsidRDefault="00360678" w:rsidP="005645D5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6" w:name="_Toc463805986"/>
      <w:r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580674" w:rsidRDefault="00360678" w:rsidP="005645D5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7" w:name="_Toc463805987"/>
      <w:r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360678" w:rsidRPr="002A5D4E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8" w:name="_Toc463805988"/>
      <w:r w:rsidRPr="00BC3217">
        <w:rPr>
          <w:b/>
          <w:iCs/>
        </w:rPr>
        <w:instrText>Рекомендуемая литература</w:instrText>
      </w:r>
      <w:bookmarkEnd w:id="18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60678" w:rsidRDefault="00360678" w:rsidP="00360678">
      <w:pPr>
        <w:spacing w:line="360" w:lineRule="auto"/>
        <w:ind w:firstLine="720"/>
        <w:jc w:val="both"/>
      </w:pPr>
    </w:p>
    <w:p w:rsidR="00360678" w:rsidRDefault="00360678" w:rsidP="005645D5">
      <w:pPr>
        <w:pStyle w:val="a6"/>
        <w:numPr>
          <w:ilvl w:val="0"/>
          <w:numId w:val="9"/>
        </w:numPr>
        <w:spacing w:line="360" w:lineRule="auto"/>
        <w:jc w:val="both"/>
      </w:pPr>
      <w:r>
        <w:t>Клементьев И. П. Введение  в  облачные  вычисления / И. П. Клементьев, В.А. Уст</w:t>
      </w:r>
      <w:r>
        <w:t>и</w:t>
      </w:r>
      <w:r>
        <w:t>нов – Москва: Интернет-Университет Информационных Технологий (ИНТУИТ), 2011.– 190 c.</w:t>
      </w:r>
    </w:p>
    <w:p w:rsidR="00360678" w:rsidRDefault="00360678" w:rsidP="005645D5">
      <w:pPr>
        <w:pStyle w:val="a6"/>
        <w:numPr>
          <w:ilvl w:val="0"/>
          <w:numId w:val="9"/>
        </w:numPr>
        <w:spacing w:line="360" w:lineRule="auto"/>
        <w:jc w:val="both"/>
      </w:pPr>
      <w:r>
        <w:t>Зиангирова Л. Ф. Технологии  облачных  вычислений. / Л. Ф. Зиангирова – Саратов: Вузовское образование, 2016. - 300 c.</w:t>
      </w:r>
    </w:p>
    <w:p w:rsidR="00360678" w:rsidRDefault="00360678" w:rsidP="005645D5">
      <w:pPr>
        <w:pStyle w:val="a6"/>
        <w:numPr>
          <w:ilvl w:val="0"/>
          <w:numId w:val="9"/>
        </w:numPr>
        <w:spacing w:line="360" w:lineRule="auto"/>
        <w:jc w:val="both"/>
      </w:pPr>
      <w:r>
        <w:t>Карр Николас. Великий переход: что готовит революция облачных технологий / Н</w:t>
      </w:r>
      <w:r>
        <w:t>и</w:t>
      </w:r>
      <w:r>
        <w:t>колас Карр – Москва: Манн, Иванов и  Фербер, 2014. - 251 c.</w:t>
      </w:r>
    </w:p>
    <w:p w:rsidR="00360678" w:rsidRPr="002A5D4E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lastRenderedPageBreak/>
        <w:t>Методические разработки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9" w:name="_Toc463805989"/>
      <w:r w:rsidRPr="00AE6C65">
        <w:rPr>
          <w:b/>
          <w:iCs/>
        </w:rPr>
        <w:instrText>Методические разработки</w:instrText>
      </w:r>
      <w:bookmarkEnd w:id="19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0" w:name="_Toc463805990"/>
      <w:r w:rsidRPr="00AE6C65">
        <w:rPr>
          <w:b/>
          <w:iCs/>
        </w:rPr>
        <w:instrText>Методические разработки</w:instrText>
      </w:r>
      <w:bookmarkEnd w:id="20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60678" w:rsidRDefault="00360678" w:rsidP="00360678">
      <w:pPr>
        <w:spacing w:line="360" w:lineRule="auto"/>
        <w:ind w:firstLine="720"/>
        <w:jc w:val="both"/>
      </w:pPr>
      <w:r>
        <w:t>Не используются</w:t>
      </w:r>
    </w:p>
    <w:p w:rsidR="00360678" w:rsidRPr="002A5D4E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1" w:name="_Toc463805991"/>
      <w:r w:rsidRPr="00AE6C65">
        <w:rPr>
          <w:b/>
          <w:iCs/>
        </w:rPr>
        <w:instrText>Программное обеспечение</w:instrText>
      </w:r>
      <w:bookmarkEnd w:id="2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60678" w:rsidRPr="00A30447" w:rsidRDefault="00360678" w:rsidP="005645D5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Visual Studio</w:t>
      </w:r>
    </w:p>
    <w:p w:rsidR="00360678" w:rsidRPr="00A30447" w:rsidRDefault="00360678" w:rsidP="005645D5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Git for Windows</w:t>
      </w:r>
    </w:p>
    <w:p w:rsidR="00360678" w:rsidRPr="000519E2" w:rsidRDefault="00360678" w:rsidP="005645D5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Node.js</w:t>
      </w:r>
    </w:p>
    <w:p w:rsidR="00360678" w:rsidRPr="00A30447" w:rsidRDefault="00360678" w:rsidP="005645D5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Ruby</w:t>
      </w:r>
    </w:p>
    <w:p w:rsidR="00360678" w:rsidRPr="004A7056" w:rsidRDefault="00360678" w:rsidP="005645D5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Heroku Toolbelt</w:t>
      </w:r>
    </w:p>
    <w:p w:rsidR="00360678" w:rsidRPr="004A7056" w:rsidRDefault="00360678" w:rsidP="005645D5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Oracle Virtual Box</w:t>
      </w:r>
    </w:p>
    <w:p w:rsidR="00360678" w:rsidRPr="002A5D4E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2" w:name="_Toc463805992"/>
      <w:r w:rsidRPr="00AE6C65">
        <w:rPr>
          <w:b/>
          <w:iCs/>
        </w:rPr>
        <w:instrText>Базы данных, информационно-справочные и поисковые системы</w:instrText>
      </w:r>
      <w:bookmarkEnd w:id="2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60678" w:rsidRPr="00331777" w:rsidRDefault="00360678" w:rsidP="005645D5">
      <w:pPr>
        <w:pStyle w:val="a6"/>
        <w:numPr>
          <w:ilvl w:val="0"/>
          <w:numId w:val="12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360678" w:rsidRPr="00331777" w:rsidRDefault="00360678" w:rsidP="005645D5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360678" w:rsidRPr="00331777" w:rsidRDefault="00360678" w:rsidP="005645D5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http://www.iqlib.ru</w:t>
      </w:r>
      <w:r w:rsidRPr="00331777">
        <w:t>. Электронно-библиотечная система образовательных и просвет</w:t>
      </w:r>
      <w:r w:rsidRPr="00331777">
        <w:t>и</w:t>
      </w:r>
      <w:r w:rsidRPr="00331777">
        <w:t>тельских изданий</w:t>
      </w:r>
    </w:p>
    <w:p w:rsidR="00360678" w:rsidRPr="002A5D4E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3" w:name="_Toc463805993"/>
      <w:r w:rsidRPr="00AE6C65">
        <w:rPr>
          <w:b/>
          <w:iCs/>
        </w:rPr>
        <w:instrText>Электронные образовательные ресурсы</w:instrText>
      </w:r>
      <w:bookmarkEnd w:id="23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360678" w:rsidRDefault="00360678" w:rsidP="00360678">
      <w:pPr>
        <w:spacing w:line="360" w:lineRule="auto"/>
        <w:ind w:firstLine="720"/>
        <w:jc w:val="both"/>
      </w:pPr>
      <w:r>
        <w:t>Не используются.</w:t>
      </w:r>
    </w:p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956E05" w:rsidRDefault="00360678" w:rsidP="005645D5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Pr="00956E05">
        <w:rPr>
          <w:b/>
          <w:bCs/>
          <w:caps/>
        </w:rPr>
        <w:t>ОБЕСПЕЧЕНИЕ ДИСЦИПЛИНЫ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24" w:name="_Toc463805994"/>
      <w:r w:rsidRPr="00C8791B">
        <w:rPr>
          <w:b/>
          <w:bCs/>
          <w:caps/>
        </w:rPr>
        <w:instrText>мАТЕРИАЛЬНО-ТЕХНИЧЕСКОЕ ОБЕСПЕЧЕНИЕ ДИСЦИПЛИНЫ</w:instrText>
      </w:r>
      <w:bookmarkEnd w:id="24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360678" w:rsidRPr="00A30447" w:rsidRDefault="00360678" w:rsidP="00360678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360678" w:rsidRDefault="00360678" w:rsidP="00360678">
      <w:pPr>
        <w:spacing w:line="360" w:lineRule="auto"/>
        <w:ind w:firstLine="720"/>
        <w:jc w:val="both"/>
      </w:pPr>
      <w:r>
        <w:t>Для проведения лекционных занятий необходима аудитория, оснащенная презентац</w:t>
      </w:r>
      <w:r>
        <w:t>и</w:t>
      </w:r>
      <w:r>
        <w:t xml:space="preserve">онным оборудованием. </w:t>
      </w:r>
    </w:p>
    <w:p w:rsidR="00360678" w:rsidRDefault="00360678" w:rsidP="00360678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</w:t>
      </w:r>
      <w:r>
        <w:t>н</w:t>
      </w:r>
      <w:r>
        <w:t>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</w:t>
      </w:r>
      <w:r>
        <w:t>о</w:t>
      </w:r>
      <w:r>
        <w:t>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360678" w:rsidRPr="00641240" w:rsidRDefault="00360678" w:rsidP="00360678">
      <w:pPr>
        <w:jc w:val="right"/>
        <w:rPr>
          <w:b/>
        </w:rPr>
      </w:pPr>
      <w:r>
        <w:br w:type="page"/>
      </w:r>
      <w:r w:rsidRPr="00641240">
        <w:rPr>
          <w:b/>
        </w:rPr>
        <w:lastRenderedPageBreak/>
        <w:t>ПРИЛОЖЕНИЕ 1</w:t>
      </w:r>
      <w:r>
        <w:rPr>
          <w:b/>
        </w:rPr>
        <w:fldChar w:fldCharType="begin"/>
      </w:r>
      <w:r>
        <w:instrText xml:space="preserve"> TC "</w:instrText>
      </w:r>
      <w:bookmarkStart w:id="25" w:name="_Toc463805995"/>
      <w:r w:rsidRPr="00D16F4C">
        <w:rPr>
          <w:b/>
        </w:rPr>
        <w:instrText>ПРИЛОЖЕНИЕ 1</w:instrText>
      </w:r>
      <w:bookmarkEnd w:id="25"/>
      <w:r>
        <w:instrText xml:space="preserve">" \f C \l "1" </w:instrText>
      </w:r>
      <w:r>
        <w:rPr>
          <w:b/>
        </w:rPr>
        <w:fldChar w:fldCharType="end"/>
      </w:r>
    </w:p>
    <w:p w:rsidR="00360678" w:rsidRPr="00641240" w:rsidRDefault="00360678" w:rsidP="00360678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360678" w:rsidRDefault="00360678" w:rsidP="005645D5">
      <w:pPr>
        <w:numPr>
          <w:ilvl w:val="0"/>
          <w:numId w:val="8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360678" w:rsidRDefault="00360678" w:rsidP="005645D5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360678" w:rsidRPr="006410E5" w:rsidRDefault="00360678" w:rsidP="005645D5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360678" w:rsidRPr="00641240" w:rsidTr="00F36877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60678" w:rsidRPr="00641240" w:rsidRDefault="00360678" w:rsidP="00F36877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>
              <w:rPr>
                <w:b/>
              </w:rPr>
              <w:t>0,4</w:t>
            </w:r>
          </w:p>
        </w:tc>
      </w:tr>
      <w:tr w:rsidR="00360678" w:rsidRPr="00641240" w:rsidTr="00F36877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240" w:rsidRDefault="00360678" w:rsidP="00F36877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240" w:rsidRDefault="00360678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местр,</w:t>
            </w:r>
          </w:p>
          <w:p w:rsidR="00360678" w:rsidRPr="00641240" w:rsidRDefault="00360678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240" w:rsidRDefault="00360678" w:rsidP="00F36877">
            <w:r w:rsidRPr="00641240">
              <w:rPr>
                <w:b/>
                <w:bCs/>
              </w:rPr>
              <w:t>Макс</w:t>
            </w:r>
            <w:r w:rsidRPr="00641240">
              <w:rPr>
                <w:b/>
                <w:bCs/>
              </w:rPr>
              <w:t>и</w:t>
            </w:r>
            <w:r w:rsidRPr="00641240">
              <w:rPr>
                <w:b/>
                <w:bCs/>
              </w:rPr>
              <w:t>мальная оценка в баллах</w:t>
            </w:r>
          </w:p>
        </w:tc>
      </w:tr>
      <w:tr w:rsidR="00360678" w:rsidRPr="00641240" w:rsidTr="00F36877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19025F" w:rsidRDefault="00360678" w:rsidP="00F36877">
            <w:pPr>
              <w:rPr>
                <w:i/>
                <w:sz w:val="20"/>
                <w:szCs w:val="20"/>
              </w:rPr>
            </w:pPr>
            <w:r w:rsidRPr="0019025F">
              <w:rPr>
                <w:i/>
                <w:sz w:val="20"/>
                <w:szCs w:val="20"/>
              </w:rPr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8118A0" w:rsidRDefault="00373794" w:rsidP="00F368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360678">
              <w:rPr>
                <w:sz w:val="20"/>
                <w:szCs w:val="20"/>
              </w:rPr>
              <w:t>, 1-9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19025F" w:rsidRDefault="00360678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</w:tr>
      <w:tr w:rsidR="00360678" w:rsidRPr="00641240" w:rsidTr="00F36877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19025F" w:rsidRDefault="00360678" w:rsidP="00F36877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</w:t>
            </w:r>
            <w:r w:rsidRPr="0019025F">
              <w:rPr>
                <w:i/>
                <w:sz w:val="20"/>
                <w:szCs w:val="20"/>
              </w:rPr>
              <w:t>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19025F" w:rsidRDefault="00373794" w:rsidP="00F368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360678">
              <w:rPr>
                <w:sz w:val="20"/>
                <w:szCs w:val="20"/>
              </w:rPr>
              <w:t>, 5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19025F" w:rsidRDefault="00360678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 w:rsidR="00360678" w:rsidRPr="00641240" w:rsidTr="00F36877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240" w:rsidRDefault="00360678" w:rsidP="00F36877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>
              <w:rPr>
                <w:b/>
              </w:rPr>
              <w:t>1,0</w:t>
            </w:r>
          </w:p>
        </w:tc>
      </w:tr>
      <w:tr w:rsidR="00360678" w:rsidRPr="00641240" w:rsidTr="00F36877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240" w:rsidRDefault="00360678" w:rsidP="00F36877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Pr="0016683E">
              <w:t>– нет</w:t>
            </w:r>
            <w:r w:rsidRPr="00641240">
              <w:rPr>
                <w:i/>
              </w:rPr>
              <w:t xml:space="preserve"> </w:t>
            </w:r>
          </w:p>
          <w:p w:rsidR="00360678" w:rsidRPr="00641240" w:rsidRDefault="00360678" w:rsidP="00F36877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>точной аттестации по лекциям – 0,0</w:t>
            </w:r>
          </w:p>
        </w:tc>
      </w:tr>
      <w:tr w:rsidR="00360678" w:rsidRPr="00641240" w:rsidTr="00F36877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60678" w:rsidRPr="00641240" w:rsidRDefault="00360678" w:rsidP="00F36877">
            <w:r w:rsidRPr="00641240">
              <w:rPr>
                <w:b/>
              </w:rPr>
              <w:t>2. Практические/семинарские занятия: коэффициент значимости совокупных  результ</w:t>
            </w:r>
            <w:r w:rsidRPr="00641240">
              <w:rPr>
                <w:b/>
              </w:rPr>
              <w:t>а</w:t>
            </w:r>
            <w:r w:rsidRPr="00641240">
              <w:rPr>
                <w:b/>
              </w:rPr>
              <w:t xml:space="preserve">тов практических/семинарских занятий – </w:t>
            </w:r>
            <w:r>
              <w:rPr>
                <w:b/>
              </w:rPr>
              <w:t>0,6</w:t>
            </w:r>
          </w:p>
        </w:tc>
      </w:tr>
      <w:tr w:rsidR="00360678" w:rsidRPr="00641240" w:rsidTr="00F36877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240" w:rsidRDefault="00360678" w:rsidP="00F36877">
            <w:pPr>
              <w:rPr>
                <w:b/>
                <w:bCs/>
              </w:rPr>
            </w:pPr>
            <w:r w:rsidRPr="00641240">
              <w:rPr>
                <w:b/>
              </w:rPr>
              <w:t>Текущая аттестация  на практических/семинарских зан</w:t>
            </w:r>
            <w:r w:rsidRPr="00641240">
              <w:rPr>
                <w:b/>
              </w:rPr>
              <w:t>я</w:t>
            </w:r>
            <w:r w:rsidRPr="00641240">
              <w:rPr>
                <w:b/>
              </w:rPr>
              <w:t xml:space="preserve">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240" w:rsidRDefault="00360678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местр,</w:t>
            </w:r>
          </w:p>
          <w:p w:rsidR="00360678" w:rsidRPr="00641240" w:rsidRDefault="00360678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240" w:rsidRDefault="00360678" w:rsidP="00F36877">
            <w:r w:rsidRPr="00641240">
              <w:rPr>
                <w:b/>
                <w:bCs/>
              </w:rPr>
              <w:t>Макс</w:t>
            </w:r>
            <w:r w:rsidRPr="00641240">
              <w:rPr>
                <w:b/>
                <w:bCs/>
              </w:rPr>
              <w:t>и</w:t>
            </w:r>
            <w:r w:rsidRPr="00641240">
              <w:rPr>
                <w:b/>
                <w:bCs/>
              </w:rPr>
              <w:t>мальная оценка в баллах</w:t>
            </w:r>
          </w:p>
        </w:tc>
      </w:tr>
      <w:tr w:rsidR="00360678" w:rsidRPr="00641240" w:rsidTr="00F36877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C81494" w:rsidRDefault="00360678" w:rsidP="00F36877">
            <w:pPr>
              <w:rPr>
                <w:i/>
                <w:sz w:val="20"/>
                <w:szCs w:val="20"/>
              </w:rPr>
            </w:pPr>
            <w:r w:rsidRPr="00C81494">
              <w:rPr>
                <w:i/>
                <w:sz w:val="20"/>
                <w:szCs w:val="20"/>
              </w:rPr>
              <w:t xml:space="preserve">Посещение </w:t>
            </w:r>
            <w:r>
              <w:rPr>
                <w:i/>
                <w:sz w:val="20"/>
                <w:szCs w:val="20"/>
              </w:rPr>
              <w:t>практических</w:t>
            </w:r>
            <w:r w:rsidRPr="00C81494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8118A0" w:rsidRDefault="00373794" w:rsidP="00F368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360678">
              <w:rPr>
                <w:sz w:val="20"/>
                <w:szCs w:val="20"/>
              </w:rPr>
              <w:t xml:space="preserve">, </w:t>
            </w:r>
            <w:r w:rsidR="00360678">
              <w:rPr>
                <w:sz w:val="20"/>
                <w:szCs w:val="20"/>
                <w:lang w:val="en-US"/>
              </w:rPr>
              <w:t>1</w:t>
            </w:r>
            <w:r w:rsidR="00360678">
              <w:rPr>
                <w:sz w:val="20"/>
                <w:szCs w:val="20"/>
              </w:rPr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C81494" w:rsidRDefault="00360678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</w:tr>
      <w:tr w:rsidR="00360678" w:rsidRPr="00641240" w:rsidTr="00F36877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4162ED" w:rsidRDefault="00360678" w:rsidP="00F36877">
            <w:pPr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</w:rPr>
              <w:t>Выполнение практических работ №1- №</w:t>
            </w:r>
            <w:r>
              <w:rPr>
                <w:i/>
                <w:sz w:val="20"/>
                <w:szCs w:val="20"/>
                <w:lang w:val="en-US"/>
              </w:rPr>
              <w:t>6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4162ED" w:rsidRDefault="00373794" w:rsidP="00F3687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7</w:t>
            </w:r>
            <w:r w:rsidR="00360678">
              <w:rPr>
                <w:sz w:val="20"/>
                <w:szCs w:val="20"/>
              </w:rPr>
              <w:t xml:space="preserve">, </w:t>
            </w:r>
            <w:r w:rsidR="00360678">
              <w:rPr>
                <w:sz w:val="20"/>
                <w:szCs w:val="20"/>
                <w:lang w:val="en-US"/>
              </w:rPr>
              <w:t>1</w:t>
            </w:r>
            <w:r w:rsidR="00360678">
              <w:rPr>
                <w:sz w:val="20"/>
                <w:szCs w:val="20"/>
              </w:rPr>
              <w:t>-</w:t>
            </w:r>
            <w:r w:rsidR="00360678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0605BD" w:rsidRDefault="00360678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360678" w:rsidRPr="00641240" w:rsidTr="00F36877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Default="00360678" w:rsidP="00F36877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Выполнение домашних работ №1-№2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774B97" w:rsidRDefault="00373794" w:rsidP="00F3687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7</w:t>
            </w:r>
            <w:r w:rsidR="00360678">
              <w:rPr>
                <w:sz w:val="20"/>
                <w:szCs w:val="20"/>
              </w:rPr>
              <w:t xml:space="preserve">, </w:t>
            </w:r>
            <w:r w:rsidR="00360678">
              <w:rPr>
                <w:sz w:val="20"/>
                <w:szCs w:val="20"/>
                <w:lang w:val="en-US"/>
              </w:rPr>
              <w:t>10-17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774B97" w:rsidRDefault="00360678" w:rsidP="00F3687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</w:tr>
      <w:tr w:rsidR="00360678" w:rsidRPr="00641240" w:rsidTr="00F36877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240" w:rsidRDefault="00360678" w:rsidP="00F36877">
            <w:r w:rsidRPr="00641240">
              <w:rPr>
                <w:b/>
              </w:rPr>
              <w:t>Весовой коэффициент значимости результатов текущей аттестации по практич</w:t>
            </w:r>
            <w:r w:rsidRPr="00641240">
              <w:rPr>
                <w:b/>
              </w:rPr>
              <w:t>е</w:t>
            </w:r>
            <w:r w:rsidRPr="00641240">
              <w:rPr>
                <w:b/>
              </w:rPr>
              <w:t xml:space="preserve">ским/семинарским занятиям– </w:t>
            </w:r>
            <w:r>
              <w:rPr>
                <w:b/>
              </w:rPr>
              <w:t>0,4</w:t>
            </w:r>
          </w:p>
        </w:tc>
      </w:tr>
      <w:tr w:rsidR="00360678" w:rsidRPr="00641240" w:rsidTr="00F36877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Default="00360678" w:rsidP="00F36877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занятиям–</w:t>
            </w:r>
            <w:r>
              <w:rPr>
                <w:b/>
              </w:rPr>
              <w:t xml:space="preserve"> </w:t>
            </w:r>
            <w:r w:rsidR="00B90304">
              <w:rPr>
                <w:i/>
              </w:rPr>
              <w:t>зачёт</w:t>
            </w:r>
          </w:p>
          <w:p w:rsidR="00360678" w:rsidRPr="00641240" w:rsidRDefault="00360678" w:rsidP="00F36877">
            <w:r w:rsidRPr="00641240">
              <w:rPr>
                <w:b/>
              </w:rPr>
              <w:t>Весовой коэффициент значимости результатов промежуточной аттестации по практич</w:t>
            </w:r>
            <w:r w:rsidRPr="00641240">
              <w:rPr>
                <w:b/>
              </w:rPr>
              <w:t>е</w:t>
            </w:r>
            <w:r w:rsidRPr="00641240">
              <w:rPr>
                <w:b/>
              </w:rPr>
              <w:t xml:space="preserve">ским/семинарским занятиям– </w:t>
            </w:r>
            <w:r>
              <w:rPr>
                <w:b/>
              </w:rPr>
              <w:t>0,6</w:t>
            </w:r>
          </w:p>
        </w:tc>
      </w:tr>
    </w:tbl>
    <w:p w:rsidR="00360678" w:rsidRPr="00641240" w:rsidRDefault="00360678" w:rsidP="00360678">
      <w:pPr>
        <w:ind w:left="993" w:hanging="284"/>
        <w:rPr>
          <w:b/>
          <w:color w:val="0000FF"/>
        </w:rPr>
      </w:pPr>
    </w:p>
    <w:p w:rsidR="00360678" w:rsidRPr="00641240" w:rsidRDefault="00360678" w:rsidP="00360678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360678" w:rsidRDefault="00360678" w:rsidP="00360678">
      <w:pPr>
        <w:rPr>
          <w:i/>
        </w:rPr>
      </w:pPr>
      <w:r w:rsidRPr="008E2BA9">
        <w:rPr>
          <w:i/>
        </w:rPr>
        <w:t>не предусмотрено</w:t>
      </w:r>
    </w:p>
    <w:p w:rsidR="00360678" w:rsidRPr="008E2BA9" w:rsidRDefault="00360678" w:rsidP="00360678">
      <w:pPr>
        <w:rPr>
          <w:i/>
        </w:rPr>
      </w:pPr>
    </w:p>
    <w:p w:rsidR="00360678" w:rsidRPr="00641240" w:rsidRDefault="00360678" w:rsidP="00360678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360678" w:rsidRPr="00641240" w:rsidTr="00F36877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240" w:rsidRDefault="00360678" w:rsidP="00F36877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>Порядковый номер семестра по учебному пл</w:t>
            </w:r>
            <w:r w:rsidRPr="00641240">
              <w:rPr>
                <w:b/>
                <w:bCs/>
                <w:spacing w:val="-1"/>
              </w:rPr>
              <w:t>а</w:t>
            </w:r>
            <w:r w:rsidRPr="00641240">
              <w:rPr>
                <w:b/>
                <w:bCs/>
                <w:spacing w:val="-1"/>
              </w:rPr>
              <w:t xml:space="preserve">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240" w:rsidRDefault="00360678" w:rsidP="00F36877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360678" w:rsidRPr="00641240" w:rsidTr="00F36877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B31533" w:rsidRDefault="00360678" w:rsidP="00373794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>
              <w:rPr>
                <w:i/>
                <w:iCs/>
                <w:sz w:val="20"/>
                <w:szCs w:val="20"/>
              </w:rPr>
              <w:t xml:space="preserve">Семестр </w:t>
            </w:r>
            <w:r w:rsidR="00373794">
              <w:rPr>
                <w:i/>
                <w:iCs/>
                <w:sz w:val="20"/>
                <w:szCs w:val="20"/>
              </w:rPr>
              <w:t>7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8E2BA9" w:rsidRDefault="00360678" w:rsidP="00F36877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 w:rsidRPr="008E2BA9">
              <w:rPr>
                <w:bCs/>
                <w:i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641240" w:rsidRDefault="00360678" w:rsidP="00360678">
      <w:pPr>
        <w:jc w:val="right"/>
        <w:rPr>
          <w:b/>
        </w:rPr>
      </w:pPr>
      <w:r>
        <w:br w:type="page"/>
      </w:r>
      <w:r w:rsidRPr="00641240">
        <w:rPr>
          <w:b/>
        </w:rPr>
        <w:lastRenderedPageBreak/>
        <w:t>ПРИЛОЖЕНИЕ 2</w:t>
      </w:r>
      <w:r>
        <w:rPr>
          <w:b/>
        </w:rPr>
        <w:fldChar w:fldCharType="begin"/>
      </w:r>
      <w:r>
        <w:instrText xml:space="preserve"> TC "</w:instrText>
      </w:r>
      <w:bookmarkStart w:id="26" w:name="_Toc463805996"/>
      <w:r w:rsidRPr="00992F3E">
        <w:rPr>
          <w:b/>
        </w:rPr>
        <w:instrText>ПРИЛОЖЕНИЕ 2</w:instrText>
      </w:r>
      <w:bookmarkEnd w:id="26"/>
      <w:r>
        <w:instrText xml:space="preserve">" \f C \l "1" </w:instrText>
      </w:r>
      <w:r>
        <w:rPr>
          <w:b/>
        </w:rPr>
        <w:fldChar w:fldCharType="end"/>
      </w:r>
    </w:p>
    <w:p w:rsidR="00360678" w:rsidRPr="001D7C68" w:rsidRDefault="00360678" w:rsidP="00360678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4D31BE" w:rsidRDefault="00360678" w:rsidP="00360678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641240" w:rsidRDefault="00360678" w:rsidP="00360678">
      <w:pPr>
        <w:jc w:val="right"/>
        <w:rPr>
          <w:b/>
        </w:rPr>
      </w:pPr>
      <w:r>
        <w:br w:type="page"/>
      </w:r>
      <w:r w:rsidRPr="00641240">
        <w:rPr>
          <w:b/>
        </w:rPr>
        <w:lastRenderedPageBreak/>
        <w:t>ПРИЛОЖЕНИЕ 3</w:t>
      </w:r>
      <w:r>
        <w:rPr>
          <w:b/>
        </w:rPr>
        <w:fldChar w:fldCharType="begin"/>
      </w:r>
      <w:r>
        <w:instrText xml:space="preserve"> TC "</w:instrText>
      </w:r>
      <w:bookmarkStart w:id="27" w:name="_Toc463805997"/>
      <w:r w:rsidRPr="008E0888">
        <w:rPr>
          <w:b/>
        </w:rPr>
        <w:instrText>ПРИЛОЖЕНИЕ 3</w:instrText>
      </w:r>
      <w:bookmarkEnd w:id="27"/>
      <w:r>
        <w:instrText xml:space="preserve">" \f C \l "1" </w:instrText>
      </w:r>
      <w:r>
        <w:rPr>
          <w:b/>
        </w:rPr>
        <w:fldChar w:fldCharType="end"/>
      </w:r>
    </w:p>
    <w:p w:rsidR="00360678" w:rsidRDefault="00360678" w:rsidP="00360678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360678" w:rsidRPr="00641240" w:rsidRDefault="00360678" w:rsidP="00360678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360678" w:rsidRPr="002004BD" w:rsidRDefault="00360678" w:rsidP="00360678">
      <w:pPr>
        <w:pStyle w:val="a6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360678" w:rsidRPr="002004BD" w:rsidRDefault="00360678" w:rsidP="005645D5">
      <w:pPr>
        <w:pStyle w:val="a6"/>
        <w:numPr>
          <w:ilvl w:val="0"/>
          <w:numId w:val="6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</w:t>
      </w:r>
      <w:r w:rsidRPr="002004BD">
        <w:t>и</w:t>
      </w:r>
      <w:r w:rsidRPr="002004BD">
        <w:t>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360678" w:rsidRPr="002004BD" w:rsidRDefault="00360678" w:rsidP="005645D5">
      <w:pPr>
        <w:pStyle w:val="a6"/>
        <w:numPr>
          <w:ilvl w:val="0"/>
          <w:numId w:val="6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360678" w:rsidRDefault="00360678" w:rsidP="00360678">
      <w:pPr>
        <w:pStyle w:val="a9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360678" w:rsidRPr="002004BD" w:rsidRDefault="00360678" w:rsidP="005645D5">
      <w:pPr>
        <w:pStyle w:val="a9"/>
        <w:numPr>
          <w:ilvl w:val="2"/>
          <w:numId w:val="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360678" w:rsidRPr="002004BD" w:rsidTr="00F36877">
        <w:trPr>
          <w:trHeight w:val="259"/>
        </w:trPr>
        <w:tc>
          <w:tcPr>
            <w:tcW w:w="7584" w:type="dxa"/>
            <w:gridSpan w:val="3"/>
            <w:vAlign w:val="center"/>
          </w:tcPr>
          <w:p w:rsidR="00360678" w:rsidRPr="002004BD" w:rsidRDefault="00360678" w:rsidP="00F36877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360678" w:rsidRPr="002004BD" w:rsidRDefault="00360678" w:rsidP="00F36877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360678" w:rsidRPr="002004BD" w:rsidTr="00F36877">
        <w:trPr>
          <w:trHeight w:val="1046"/>
        </w:trPr>
        <w:tc>
          <w:tcPr>
            <w:tcW w:w="2847" w:type="dxa"/>
            <w:vAlign w:val="center"/>
          </w:tcPr>
          <w:p w:rsidR="00360678" w:rsidRPr="002004BD" w:rsidRDefault="00360678" w:rsidP="00F36877">
            <w:pPr>
              <w:jc w:val="center"/>
            </w:pPr>
            <w:r w:rsidRPr="002004BD">
              <w:t>Рейтинг результата осв</w:t>
            </w:r>
            <w:r w:rsidRPr="002004BD">
              <w:t>о</w:t>
            </w:r>
            <w:r w:rsidRPr="002004BD">
              <w:t xml:space="preserve">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6" o:title=""/>
                </v:shape>
                <o:OLEObject Type="Embed" ProgID="Equation.3" ShapeID="_x0000_i1025" DrawAspect="Content" ObjectID="_1548147993" r:id="rId7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360678" w:rsidRPr="002004BD" w:rsidRDefault="00360678" w:rsidP="00F36877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360678" w:rsidRPr="002004BD" w:rsidRDefault="00360678" w:rsidP="00F36877">
            <w:pPr>
              <w:ind w:firstLine="42"/>
              <w:jc w:val="center"/>
            </w:pPr>
            <w:r w:rsidRPr="002004BD">
              <w:t>Уровень освоения элементов комп</w:t>
            </w:r>
            <w:r w:rsidRPr="002004BD">
              <w:t>е</w:t>
            </w:r>
            <w:r w:rsidRPr="002004BD">
              <w:t>тенций</w:t>
            </w:r>
          </w:p>
        </w:tc>
      </w:tr>
      <w:tr w:rsidR="00360678" w:rsidRPr="002004BD" w:rsidTr="00F36877">
        <w:trPr>
          <w:trHeight w:val="93"/>
        </w:trPr>
        <w:tc>
          <w:tcPr>
            <w:tcW w:w="2847" w:type="dxa"/>
            <w:vAlign w:val="center"/>
          </w:tcPr>
          <w:p w:rsidR="00360678" w:rsidRPr="002004BD" w:rsidRDefault="00360678" w:rsidP="00F36877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360678" w:rsidRPr="002004BD" w:rsidRDefault="00360678" w:rsidP="00F36877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360678" w:rsidRPr="002004BD" w:rsidRDefault="00360678" w:rsidP="00F36877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360678" w:rsidRPr="002004BD" w:rsidRDefault="00360678" w:rsidP="00F36877">
            <w:pPr>
              <w:ind w:left="34" w:firstLine="42"/>
            </w:pPr>
            <w:r w:rsidRPr="002004BD">
              <w:t>Высокий</w:t>
            </w:r>
          </w:p>
        </w:tc>
      </w:tr>
      <w:tr w:rsidR="00360678" w:rsidRPr="002004BD" w:rsidTr="00F36877">
        <w:trPr>
          <w:trHeight w:val="63"/>
        </w:trPr>
        <w:tc>
          <w:tcPr>
            <w:tcW w:w="2847" w:type="dxa"/>
            <w:vAlign w:val="center"/>
          </w:tcPr>
          <w:p w:rsidR="00360678" w:rsidRPr="002004BD" w:rsidRDefault="00360678" w:rsidP="00F36877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360678" w:rsidRPr="002004BD" w:rsidRDefault="00360678" w:rsidP="00F36877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360678" w:rsidRPr="002004BD" w:rsidRDefault="00360678" w:rsidP="00F36877"/>
        </w:tc>
        <w:tc>
          <w:tcPr>
            <w:tcW w:w="2350" w:type="dxa"/>
            <w:vAlign w:val="center"/>
          </w:tcPr>
          <w:p w:rsidR="00360678" w:rsidRPr="002004BD" w:rsidRDefault="00360678" w:rsidP="00F36877">
            <w:pPr>
              <w:ind w:left="34" w:firstLine="42"/>
            </w:pPr>
            <w:r w:rsidRPr="002004BD">
              <w:t>Повышенный</w:t>
            </w:r>
          </w:p>
        </w:tc>
      </w:tr>
      <w:tr w:rsidR="00360678" w:rsidRPr="002004BD" w:rsidTr="00F36877">
        <w:trPr>
          <w:trHeight w:val="205"/>
        </w:trPr>
        <w:tc>
          <w:tcPr>
            <w:tcW w:w="2847" w:type="dxa"/>
            <w:vAlign w:val="center"/>
          </w:tcPr>
          <w:p w:rsidR="00360678" w:rsidRPr="002004BD" w:rsidRDefault="00360678" w:rsidP="00F36877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360678" w:rsidRPr="002004BD" w:rsidRDefault="00360678" w:rsidP="00F36877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360678" w:rsidRPr="002004BD" w:rsidRDefault="00360678" w:rsidP="00F36877"/>
        </w:tc>
        <w:tc>
          <w:tcPr>
            <w:tcW w:w="2350" w:type="dxa"/>
            <w:vAlign w:val="center"/>
          </w:tcPr>
          <w:p w:rsidR="00360678" w:rsidRPr="002004BD" w:rsidRDefault="00360678" w:rsidP="00F36877">
            <w:pPr>
              <w:ind w:left="34" w:firstLine="42"/>
            </w:pPr>
            <w:r w:rsidRPr="002004BD">
              <w:t>Пороговый</w:t>
            </w:r>
          </w:p>
        </w:tc>
      </w:tr>
      <w:tr w:rsidR="00360678" w:rsidRPr="002004BD" w:rsidTr="00F36877">
        <w:trPr>
          <w:trHeight w:val="205"/>
        </w:trPr>
        <w:tc>
          <w:tcPr>
            <w:tcW w:w="2847" w:type="dxa"/>
            <w:vAlign w:val="center"/>
          </w:tcPr>
          <w:p w:rsidR="00360678" w:rsidRPr="002004BD" w:rsidRDefault="00360678" w:rsidP="00F36877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360678" w:rsidRPr="002004BD" w:rsidRDefault="00360678" w:rsidP="00F36877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360678" w:rsidRPr="002004BD" w:rsidRDefault="00360678" w:rsidP="00F36877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360678" w:rsidRPr="002004BD" w:rsidRDefault="00360678" w:rsidP="00F36877">
            <w:pPr>
              <w:ind w:left="34" w:firstLine="42"/>
            </w:pPr>
            <w:r w:rsidRPr="002004BD">
              <w:t>Элементы не осв</w:t>
            </w:r>
            <w:r w:rsidRPr="002004BD">
              <w:t>о</w:t>
            </w:r>
            <w:r w:rsidRPr="002004BD">
              <w:t>ены</w:t>
            </w:r>
          </w:p>
        </w:tc>
      </w:tr>
    </w:tbl>
    <w:p w:rsidR="00360678" w:rsidRPr="002004BD" w:rsidRDefault="00360678" w:rsidP="00360678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360678" w:rsidRDefault="00277FCE" w:rsidP="00360678">
      <w:pPr>
        <w:pStyle w:val="a9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8" w:history="1">
        <w:r w:rsidR="00360678" w:rsidRPr="00B6575A">
          <w:rPr>
            <w:rStyle w:val="a8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360678" w:rsidRPr="00EB4E61" w:rsidRDefault="00360678" w:rsidP="00360678">
      <w:pPr>
        <w:ind w:firstLine="720"/>
        <w:jc w:val="both"/>
        <w:rPr>
          <w:b/>
          <w:color w:val="FF0000"/>
        </w:rPr>
      </w:pPr>
      <w:r w:rsidRPr="002004BD">
        <w:rPr>
          <w:u w:val="single"/>
        </w:rPr>
        <w:t>Промежуточная аттестация по дисциплине</w:t>
      </w:r>
      <w:r w:rsidRPr="002004BD">
        <w:t xml:space="preserve"> представляет собой комплексную оценку, определяемую уровнем выполнения всех запланированных контрольно-оценочных меропри</w:t>
      </w:r>
      <w:r w:rsidRPr="002004BD">
        <w:t>я</w:t>
      </w:r>
      <w:r w:rsidRPr="002004BD">
        <w:t>тий (КОМ), каждое из которых имеет свою значимость, учитываемую при определении ре</w:t>
      </w:r>
      <w:r w:rsidRPr="002004BD">
        <w:t>й</w:t>
      </w:r>
      <w:r w:rsidRPr="002004BD">
        <w:t xml:space="preserve">тинга результата освоения дисциплины </w:t>
      </w:r>
      <w:r w:rsidRPr="002004BD">
        <w:rPr>
          <w:position w:val="-16"/>
        </w:rPr>
        <w:object w:dxaOrig="520" w:dyaOrig="420">
          <v:shape id="_x0000_i1026" type="#_x0000_t75" style="width:27pt;height:20.25pt" o:ole="">
            <v:imagedata r:id="rId9" o:title=""/>
          </v:shape>
          <o:OLEObject Type="Embed" ProgID="Equation.3" ShapeID="_x0000_i1026" DrawAspect="Content" ObjectID="_1548147994" r:id="rId10"/>
        </w:object>
      </w:r>
      <w:r w:rsidRPr="002004BD">
        <w:t>. Используемый набор КОМ имеет следующую характеристику:</w:t>
      </w:r>
      <w: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6"/>
        <w:gridCol w:w="4678"/>
        <w:gridCol w:w="1417"/>
        <w:gridCol w:w="3083"/>
      </w:tblGrid>
      <w:tr w:rsidR="00360678" w:rsidRPr="008E2BA9" w:rsidTr="00F36877">
        <w:trPr>
          <w:trHeight w:val="219"/>
          <w:tblHeader/>
          <w:jc w:val="center"/>
        </w:trPr>
        <w:tc>
          <w:tcPr>
            <w:tcW w:w="676" w:type="dxa"/>
            <w:vAlign w:val="center"/>
          </w:tcPr>
          <w:p w:rsidR="00360678" w:rsidRPr="008E2BA9" w:rsidRDefault="00360678" w:rsidP="00F36877">
            <w:pPr>
              <w:jc w:val="center"/>
            </w:pPr>
            <w:r w:rsidRPr="008E2BA9">
              <w:t>№ п/п</w:t>
            </w:r>
          </w:p>
        </w:tc>
        <w:tc>
          <w:tcPr>
            <w:tcW w:w="4678" w:type="dxa"/>
            <w:vAlign w:val="center"/>
          </w:tcPr>
          <w:p w:rsidR="00360678" w:rsidRPr="008E2BA9" w:rsidRDefault="00360678" w:rsidP="00F36877">
            <w:pPr>
              <w:jc w:val="center"/>
            </w:pPr>
            <w:r w:rsidRPr="008E2BA9">
              <w:t>Форма КОМ</w:t>
            </w:r>
          </w:p>
        </w:tc>
        <w:tc>
          <w:tcPr>
            <w:tcW w:w="1417" w:type="dxa"/>
            <w:vAlign w:val="center"/>
          </w:tcPr>
          <w:p w:rsidR="00360678" w:rsidRPr="008E2BA9" w:rsidRDefault="00360678" w:rsidP="00F36877">
            <w:pPr>
              <w:tabs>
                <w:tab w:val="left" w:pos="851"/>
              </w:tabs>
              <w:jc w:val="center"/>
            </w:pPr>
            <w:r w:rsidRPr="008E2BA9">
              <w:t>Значимость КОМ</w:t>
            </w:r>
          </w:p>
        </w:tc>
        <w:tc>
          <w:tcPr>
            <w:tcW w:w="3083" w:type="dxa"/>
            <w:vAlign w:val="center"/>
          </w:tcPr>
          <w:p w:rsidR="00360678" w:rsidRPr="008E2BA9" w:rsidRDefault="00360678" w:rsidP="00F36877">
            <w:pPr>
              <w:tabs>
                <w:tab w:val="left" w:pos="851"/>
              </w:tabs>
              <w:jc w:val="center"/>
            </w:pPr>
            <w:r w:rsidRPr="008E2BA9">
              <w:t>Состав применяемых оц</w:t>
            </w:r>
            <w:r w:rsidRPr="008E2BA9">
              <w:t>е</w:t>
            </w:r>
            <w:r w:rsidRPr="008E2BA9">
              <w:t>ночных средств</w:t>
            </w:r>
          </w:p>
        </w:tc>
      </w:tr>
      <w:tr w:rsidR="00360678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360678" w:rsidRPr="008E2BA9" w:rsidRDefault="00360678" w:rsidP="00F36877">
            <w:pPr>
              <w:jc w:val="center"/>
            </w:pPr>
            <w:r w:rsidRPr="008E2BA9">
              <w:t>1</w:t>
            </w:r>
          </w:p>
        </w:tc>
        <w:tc>
          <w:tcPr>
            <w:tcW w:w="4678" w:type="dxa"/>
            <w:vAlign w:val="center"/>
          </w:tcPr>
          <w:p w:rsidR="00360678" w:rsidRPr="008E2BA9" w:rsidRDefault="00360678" w:rsidP="00F36877">
            <w:r w:rsidRPr="008E2BA9">
              <w:t xml:space="preserve">Посещение лекционных занятий </w:t>
            </w:r>
          </w:p>
        </w:tc>
        <w:tc>
          <w:tcPr>
            <w:tcW w:w="1417" w:type="dxa"/>
            <w:vAlign w:val="center"/>
          </w:tcPr>
          <w:p w:rsidR="00360678" w:rsidRPr="008E2BA9" w:rsidRDefault="00360678" w:rsidP="00F36877">
            <w:pPr>
              <w:jc w:val="center"/>
            </w:pPr>
            <w:r>
              <w:t>0,144</w:t>
            </w:r>
          </w:p>
        </w:tc>
        <w:tc>
          <w:tcPr>
            <w:tcW w:w="3083" w:type="dxa"/>
            <w:vAlign w:val="center"/>
          </w:tcPr>
          <w:p w:rsidR="00360678" w:rsidRPr="008E2BA9" w:rsidRDefault="00360678" w:rsidP="00F36877">
            <w:pPr>
              <w:jc w:val="center"/>
            </w:pPr>
          </w:p>
        </w:tc>
      </w:tr>
      <w:tr w:rsidR="00360678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360678" w:rsidRPr="008E2BA9" w:rsidRDefault="00360678" w:rsidP="00F36877">
            <w:pPr>
              <w:jc w:val="center"/>
            </w:pPr>
            <w:r w:rsidRPr="008E2BA9">
              <w:t>2</w:t>
            </w:r>
          </w:p>
        </w:tc>
        <w:tc>
          <w:tcPr>
            <w:tcW w:w="4678" w:type="dxa"/>
          </w:tcPr>
          <w:p w:rsidR="00360678" w:rsidRPr="0070079A" w:rsidRDefault="00360678" w:rsidP="00F36877">
            <w:r w:rsidRPr="0070079A">
              <w:t>Посещение практических занятий</w:t>
            </w:r>
          </w:p>
        </w:tc>
        <w:tc>
          <w:tcPr>
            <w:tcW w:w="1417" w:type="dxa"/>
            <w:vAlign w:val="center"/>
          </w:tcPr>
          <w:p w:rsidR="00360678" w:rsidRPr="008E2BA9" w:rsidRDefault="00360678" w:rsidP="00F36877">
            <w:pPr>
              <w:jc w:val="center"/>
            </w:pPr>
            <w:r>
              <w:t>0,0816</w:t>
            </w:r>
          </w:p>
        </w:tc>
        <w:tc>
          <w:tcPr>
            <w:tcW w:w="3083" w:type="dxa"/>
            <w:vAlign w:val="center"/>
          </w:tcPr>
          <w:p w:rsidR="00360678" w:rsidRPr="008E2BA9" w:rsidRDefault="00360678" w:rsidP="00F36877">
            <w:pPr>
              <w:jc w:val="center"/>
            </w:pPr>
          </w:p>
        </w:tc>
      </w:tr>
      <w:tr w:rsidR="00360678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360678" w:rsidRPr="008E2BA9" w:rsidRDefault="00360678" w:rsidP="00F36877">
            <w:pPr>
              <w:jc w:val="center"/>
            </w:pPr>
            <w:r w:rsidRPr="008E2BA9">
              <w:t>3</w:t>
            </w:r>
          </w:p>
        </w:tc>
        <w:tc>
          <w:tcPr>
            <w:tcW w:w="4678" w:type="dxa"/>
          </w:tcPr>
          <w:p w:rsidR="00360678" w:rsidRPr="00DD03F6" w:rsidRDefault="00360678" w:rsidP="00F36877">
            <w:pPr>
              <w:rPr>
                <w:lang w:val="en-US"/>
              </w:rPr>
            </w:pPr>
            <w:r w:rsidRPr="0070079A">
              <w:t>Выпо</w:t>
            </w:r>
            <w:r>
              <w:t>лнение практических работ №1- №</w:t>
            </w:r>
            <w:r>
              <w:rPr>
                <w:lang w:val="en-US"/>
              </w:rPr>
              <w:t>6</w:t>
            </w:r>
          </w:p>
        </w:tc>
        <w:tc>
          <w:tcPr>
            <w:tcW w:w="1417" w:type="dxa"/>
            <w:vAlign w:val="center"/>
          </w:tcPr>
          <w:p w:rsidR="00360678" w:rsidRPr="008E2BA9" w:rsidRDefault="00360678" w:rsidP="00F36877">
            <w:pPr>
              <w:jc w:val="center"/>
            </w:pPr>
            <w:r>
              <w:t>0,036</w:t>
            </w:r>
          </w:p>
        </w:tc>
        <w:tc>
          <w:tcPr>
            <w:tcW w:w="3083" w:type="dxa"/>
            <w:vAlign w:val="center"/>
          </w:tcPr>
          <w:p w:rsidR="00360678" w:rsidRPr="008E2BA9" w:rsidRDefault="00360678" w:rsidP="00F36877">
            <w:pPr>
              <w:rPr>
                <w:sz w:val="22"/>
                <w:szCs w:val="22"/>
              </w:rPr>
            </w:pPr>
          </w:p>
        </w:tc>
      </w:tr>
      <w:tr w:rsidR="00360678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360678" w:rsidRPr="008E2BA9" w:rsidRDefault="00360678" w:rsidP="00F36877">
            <w:pPr>
              <w:jc w:val="center"/>
            </w:pPr>
            <w:r>
              <w:t>5</w:t>
            </w:r>
          </w:p>
        </w:tc>
        <w:tc>
          <w:tcPr>
            <w:tcW w:w="4678" w:type="dxa"/>
          </w:tcPr>
          <w:p w:rsidR="00360678" w:rsidRPr="0070079A" w:rsidRDefault="00360678" w:rsidP="00F36877">
            <w:r w:rsidRPr="0070079A">
              <w:t>Выполнение домашних работ №1-№2</w:t>
            </w:r>
          </w:p>
        </w:tc>
        <w:tc>
          <w:tcPr>
            <w:tcW w:w="1417" w:type="dxa"/>
            <w:vAlign w:val="center"/>
          </w:tcPr>
          <w:p w:rsidR="00360678" w:rsidRPr="008E2BA9" w:rsidRDefault="00360678" w:rsidP="00F36877">
            <w:pPr>
              <w:jc w:val="center"/>
            </w:pPr>
            <w:r>
              <w:t>0,0864</w:t>
            </w:r>
          </w:p>
        </w:tc>
        <w:tc>
          <w:tcPr>
            <w:tcW w:w="3083" w:type="dxa"/>
            <w:vAlign w:val="center"/>
          </w:tcPr>
          <w:p w:rsidR="00360678" w:rsidRPr="008E2BA9" w:rsidRDefault="00360678" w:rsidP="00F36877">
            <w:pPr>
              <w:rPr>
                <w:sz w:val="22"/>
                <w:szCs w:val="22"/>
              </w:rPr>
            </w:pPr>
          </w:p>
        </w:tc>
      </w:tr>
      <w:tr w:rsidR="00360678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360678" w:rsidRPr="008E2BA9" w:rsidRDefault="00360678" w:rsidP="00F36877">
            <w:pPr>
              <w:jc w:val="center"/>
            </w:pPr>
            <w:r>
              <w:t>6</w:t>
            </w:r>
          </w:p>
        </w:tc>
        <w:tc>
          <w:tcPr>
            <w:tcW w:w="4678" w:type="dxa"/>
            <w:vAlign w:val="center"/>
          </w:tcPr>
          <w:p w:rsidR="00360678" w:rsidRPr="008E2BA9" w:rsidRDefault="00360678" w:rsidP="00F36877">
            <w:r w:rsidRPr="008E2BA9">
              <w:t>Выполнение контрольной работы</w:t>
            </w:r>
          </w:p>
        </w:tc>
        <w:tc>
          <w:tcPr>
            <w:tcW w:w="1417" w:type="dxa"/>
            <w:vAlign w:val="center"/>
          </w:tcPr>
          <w:p w:rsidR="00360678" w:rsidRPr="008E2BA9" w:rsidRDefault="00360678" w:rsidP="00F36877">
            <w:pPr>
              <w:jc w:val="center"/>
            </w:pPr>
            <w:r>
              <w:t>0,256</w:t>
            </w:r>
          </w:p>
        </w:tc>
        <w:tc>
          <w:tcPr>
            <w:tcW w:w="3083" w:type="dxa"/>
            <w:vAlign w:val="center"/>
          </w:tcPr>
          <w:p w:rsidR="00360678" w:rsidRPr="008E2BA9" w:rsidRDefault="00360678" w:rsidP="00F36877">
            <w:r w:rsidRPr="008E2BA9">
              <w:rPr>
                <w:sz w:val="22"/>
                <w:szCs w:val="22"/>
              </w:rPr>
              <w:t>2 задания в составе контрол</w:t>
            </w:r>
            <w:r w:rsidRPr="008E2BA9">
              <w:rPr>
                <w:sz w:val="22"/>
                <w:szCs w:val="22"/>
              </w:rPr>
              <w:t>ь</w:t>
            </w:r>
            <w:r w:rsidRPr="008E2BA9">
              <w:rPr>
                <w:sz w:val="22"/>
                <w:szCs w:val="22"/>
              </w:rPr>
              <w:t>ной работы</w:t>
            </w:r>
          </w:p>
        </w:tc>
      </w:tr>
      <w:tr w:rsidR="00360678" w:rsidRPr="008E2BA9" w:rsidTr="00F36877">
        <w:trPr>
          <w:trHeight w:val="265"/>
          <w:jc w:val="center"/>
        </w:trPr>
        <w:tc>
          <w:tcPr>
            <w:tcW w:w="676" w:type="dxa"/>
            <w:vAlign w:val="center"/>
          </w:tcPr>
          <w:p w:rsidR="00360678" w:rsidRPr="008E2BA9" w:rsidRDefault="00360678" w:rsidP="00F36877">
            <w:pPr>
              <w:jc w:val="center"/>
            </w:pPr>
            <w:r>
              <w:t>7</w:t>
            </w:r>
          </w:p>
        </w:tc>
        <w:tc>
          <w:tcPr>
            <w:tcW w:w="4678" w:type="dxa"/>
            <w:vAlign w:val="center"/>
          </w:tcPr>
          <w:p w:rsidR="00360678" w:rsidRPr="008E2BA9" w:rsidRDefault="005645D5" w:rsidP="00F36877">
            <w:r>
              <w:t>Зачёт</w:t>
            </w:r>
          </w:p>
        </w:tc>
        <w:tc>
          <w:tcPr>
            <w:tcW w:w="1417" w:type="dxa"/>
            <w:vAlign w:val="center"/>
          </w:tcPr>
          <w:p w:rsidR="00360678" w:rsidRPr="008E2BA9" w:rsidRDefault="00360678" w:rsidP="00F36877">
            <w:pPr>
              <w:jc w:val="center"/>
            </w:pPr>
            <w:r>
              <w:t>0,36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678" w:rsidRPr="008E2BA9" w:rsidRDefault="005645D5" w:rsidP="00F368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Комплект из 4</w:t>
            </w:r>
            <w:r w:rsidR="00360678" w:rsidRPr="008E2BA9">
              <w:rPr>
                <w:sz w:val="22"/>
                <w:szCs w:val="22"/>
              </w:rPr>
              <w:t>0 экзаменац</w:t>
            </w:r>
            <w:r w:rsidR="00360678" w:rsidRPr="008E2BA9">
              <w:rPr>
                <w:sz w:val="22"/>
                <w:szCs w:val="22"/>
              </w:rPr>
              <w:t>и</w:t>
            </w:r>
            <w:r w:rsidR="00360678" w:rsidRPr="008E2BA9">
              <w:rPr>
                <w:sz w:val="22"/>
                <w:szCs w:val="22"/>
              </w:rPr>
              <w:t>онных заданий</w:t>
            </w:r>
          </w:p>
        </w:tc>
      </w:tr>
      <w:tr w:rsidR="00360678" w:rsidRPr="008E2BA9" w:rsidTr="00F36877">
        <w:trPr>
          <w:trHeight w:val="269"/>
          <w:jc w:val="center"/>
        </w:trPr>
        <w:tc>
          <w:tcPr>
            <w:tcW w:w="676" w:type="dxa"/>
            <w:vAlign w:val="center"/>
          </w:tcPr>
          <w:p w:rsidR="00360678" w:rsidRPr="008E2BA9" w:rsidRDefault="00360678" w:rsidP="00F36877">
            <w:pPr>
              <w:jc w:val="center"/>
            </w:pPr>
          </w:p>
        </w:tc>
        <w:tc>
          <w:tcPr>
            <w:tcW w:w="4678" w:type="dxa"/>
            <w:vAlign w:val="center"/>
          </w:tcPr>
          <w:p w:rsidR="00360678" w:rsidRPr="008E2BA9" w:rsidRDefault="00360678" w:rsidP="00F36877">
            <w:pPr>
              <w:jc w:val="right"/>
            </w:pPr>
            <w:r w:rsidRPr="008E2BA9">
              <w:t>Σ</w:t>
            </w:r>
          </w:p>
        </w:tc>
        <w:tc>
          <w:tcPr>
            <w:tcW w:w="1417" w:type="dxa"/>
            <w:vAlign w:val="center"/>
          </w:tcPr>
          <w:p w:rsidR="00360678" w:rsidRPr="008E2BA9" w:rsidRDefault="00360678" w:rsidP="00F36877">
            <w:pPr>
              <w:jc w:val="center"/>
            </w:pPr>
            <w:r w:rsidRPr="008E2BA9">
              <w:fldChar w:fldCharType="begin"/>
            </w:r>
            <w:r w:rsidRPr="008E2BA9">
              <w:instrText xml:space="preserve"> =SUM(ABOVE) </w:instrText>
            </w:r>
            <w:r w:rsidRPr="008E2BA9">
              <w:fldChar w:fldCharType="separate"/>
            </w:r>
            <w:r w:rsidRPr="008E2BA9">
              <w:rPr>
                <w:noProof/>
              </w:rPr>
              <w:t>1</w:t>
            </w:r>
            <w:r w:rsidRPr="008E2BA9">
              <w:fldChar w:fldCharType="end"/>
            </w:r>
          </w:p>
        </w:tc>
        <w:tc>
          <w:tcPr>
            <w:tcW w:w="3083" w:type="dxa"/>
            <w:vAlign w:val="center"/>
          </w:tcPr>
          <w:p w:rsidR="00360678" w:rsidRPr="008E2BA9" w:rsidRDefault="00360678" w:rsidP="00F36877">
            <w:pPr>
              <w:jc w:val="center"/>
            </w:pPr>
          </w:p>
        </w:tc>
      </w:tr>
    </w:tbl>
    <w:p w:rsidR="00360678" w:rsidRDefault="00360678" w:rsidP="00360678">
      <w:pPr>
        <w:autoSpaceDE w:val="0"/>
        <w:spacing w:before="120"/>
        <w:ind w:firstLine="709"/>
        <w:jc w:val="both"/>
        <w:rPr>
          <w:lang w:val="en-US"/>
        </w:rPr>
      </w:pPr>
    </w:p>
    <w:p w:rsidR="00360678" w:rsidRDefault="00360678" w:rsidP="00360678">
      <w:pPr>
        <w:autoSpaceDE w:val="0"/>
        <w:spacing w:before="120"/>
        <w:ind w:firstLine="709"/>
        <w:jc w:val="both"/>
      </w:pPr>
      <w:r w:rsidRPr="002004BD">
        <w:t>Набор и значимость перечисленных КОМ реализованы в БРС дисциплины (см. Прил</w:t>
      </w:r>
      <w:r w:rsidRPr="002004BD">
        <w:t>о</w:t>
      </w:r>
      <w:r w:rsidRPr="002004BD">
        <w:t>жение 1). Характеристика состава заданий КОМ приведена в разделе 8.3.</w:t>
      </w:r>
    </w:p>
    <w:p w:rsidR="00360678" w:rsidRPr="002004BD" w:rsidRDefault="00360678" w:rsidP="005645D5">
      <w:pPr>
        <w:pStyle w:val="a6"/>
        <w:numPr>
          <w:ilvl w:val="2"/>
          <w:numId w:val="7"/>
        </w:numPr>
        <w:spacing w:before="120" w:after="120"/>
        <w:ind w:left="0" w:firstLine="0"/>
        <w:jc w:val="both"/>
        <w:rPr>
          <w:b/>
        </w:rPr>
      </w:pPr>
      <w:r w:rsidRPr="002004BD">
        <w:rPr>
          <w:u w:val="single"/>
        </w:rPr>
        <w:lastRenderedPageBreak/>
        <w:t>Оценка знаний, умений и навыков</w:t>
      </w:r>
      <w:r w:rsidRPr="002004BD">
        <w:t>, продемонстрированных студентами при выполн</w:t>
      </w:r>
      <w:r w:rsidRPr="002004BD">
        <w:t>е</w:t>
      </w:r>
      <w:r w:rsidRPr="002004BD">
        <w:t>нии отдельных контрольно-оценочных мероприятий и оценочных заданий, входящих в их с</w:t>
      </w:r>
      <w:r w:rsidRPr="002004BD">
        <w:t>о</w:t>
      </w:r>
      <w:r w:rsidRPr="002004BD">
        <w:t xml:space="preserve">став, осуществляется с применением следующей шкалы оценок и критериев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360678" w:rsidRPr="002004BD" w:rsidTr="00F36877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:rsidR="00360678" w:rsidRPr="002004BD" w:rsidRDefault="00360678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Уровни оценки д</w:t>
            </w:r>
            <w:r w:rsidRPr="002004BD">
              <w:rPr>
                <w:b/>
              </w:rPr>
              <w:t>о</w:t>
            </w:r>
            <w:r w:rsidRPr="002004BD">
              <w:rPr>
                <w:b/>
              </w:rPr>
              <w:t>стижений студента (оценки)</w:t>
            </w:r>
          </w:p>
        </w:tc>
        <w:tc>
          <w:tcPr>
            <w:tcW w:w="5387" w:type="dxa"/>
            <w:vAlign w:val="center"/>
          </w:tcPr>
          <w:p w:rsidR="00360678" w:rsidRPr="002004BD" w:rsidRDefault="00360678" w:rsidP="00F36877">
            <w:pPr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  <w:p w:rsidR="00360678" w:rsidRPr="002004BD" w:rsidRDefault="00360678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:rsidR="00360678" w:rsidRPr="002004BD" w:rsidRDefault="00360678" w:rsidP="00F36877">
            <w:pPr>
              <w:jc w:val="center"/>
              <w:rPr>
                <w:b/>
              </w:rPr>
            </w:pPr>
            <w:r w:rsidRPr="002004BD">
              <w:rPr>
                <w:b/>
              </w:rPr>
              <w:t>Значимость уровня оценки</w:t>
            </w:r>
          </w:p>
          <w:p w:rsidR="00360678" w:rsidRPr="002004BD" w:rsidRDefault="00360678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position w:val="-16"/>
              </w:rPr>
              <w:object w:dxaOrig="375" w:dyaOrig="420">
                <v:shape id="_x0000_i1027" type="#_x0000_t75" style="width:18.75pt;height:20.25pt" o:ole="">
                  <v:imagedata r:id="rId11" o:title=""/>
                </v:shape>
                <o:OLEObject Type="Embed" ProgID="Equation.3" ShapeID="_x0000_i1027" DrawAspect="Content" ObjectID="_1548147995" r:id="rId12"/>
              </w:object>
            </w:r>
          </w:p>
        </w:tc>
      </w:tr>
      <w:tr w:rsidR="00360678" w:rsidRPr="002004BD" w:rsidTr="00F36877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:rsidR="00360678" w:rsidRPr="002004BD" w:rsidRDefault="00360678" w:rsidP="00F3687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360678" w:rsidRPr="002004BD" w:rsidRDefault="00360678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u w:val="single"/>
              </w:rPr>
              <w:t>Выполненное оценочное задание</w:t>
            </w:r>
            <w:r w:rsidRPr="002004BD">
              <w:t>:</w:t>
            </w:r>
          </w:p>
        </w:tc>
        <w:tc>
          <w:tcPr>
            <w:tcW w:w="1984" w:type="dxa"/>
            <w:vMerge/>
          </w:tcPr>
          <w:p w:rsidR="00360678" w:rsidRPr="002004BD" w:rsidRDefault="00360678" w:rsidP="00F36877">
            <w:pPr>
              <w:rPr>
                <w:b/>
                <w:sz w:val="28"/>
                <w:szCs w:val="28"/>
              </w:rPr>
            </w:pPr>
          </w:p>
        </w:tc>
      </w:tr>
      <w:tr w:rsidR="00360678" w:rsidRPr="002004BD" w:rsidTr="00F36877">
        <w:trPr>
          <w:trHeight w:val="303"/>
          <w:jc w:val="center"/>
        </w:trPr>
        <w:tc>
          <w:tcPr>
            <w:tcW w:w="2405" w:type="dxa"/>
            <w:vAlign w:val="center"/>
          </w:tcPr>
          <w:p w:rsidR="00360678" w:rsidRPr="002004BD" w:rsidRDefault="00360678" w:rsidP="00F36877">
            <w:pPr>
              <w:rPr>
                <w:b/>
                <w:sz w:val="28"/>
                <w:szCs w:val="28"/>
              </w:rPr>
            </w:pPr>
            <w:r w:rsidRPr="002004BD">
              <w:t>Высокий (В)</w:t>
            </w:r>
          </w:p>
        </w:tc>
        <w:tc>
          <w:tcPr>
            <w:tcW w:w="5387" w:type="dxa"/>
            <w:vAlign w:val="center"/>
          </w:tcPr>
          <w:p w:rsidR="00360678" w:rsidRPr="002004BD" w:rsidRDefault="00360678" w:rsidP="00F36877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замечаний нет</w:t>
            </w:r>
          </w:p>
        </w:tc>
        <w:tc>
          <w:tcPr>
            <w:tcW w:w="1984" w:type="dxa"/>
            <w:vAlign w:val="center"/>
          </w:tcPr>
          <w:p w:rsidR="00360678" w:rsidRPr="002004BD" w:rsidRDefault="00360678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0,9</w:t>
            </w:r>
          </w:p>
        </w:tc>
      </w:tr>
      <w:tr w:rsidR="00360678" w:rsidRPr="002004BD" w:rsidTr="00F36877">
        <w:trPr>
          <w:trHeight w:val="596"/>
          <w:jc w:val="center"/>
        </w:trPr>
        <w:tc>
          <w:tcPr>
            <w:tcW w:w="2405" w:type="dxa"/>
            <w:vAlign w:val="center"/>
          </w:tcPr>
          <w:p w:rsidR="00360678" w:rsidRPr="002004BD" w:rsidRDefault="00360678" w:rsidP="00F36877">
            <w:pPr>
              <w:rPr>
                <w:b/>
                <w:sz w:val="28"/>
                <w:szCs w:val="28"/>
              </w:rPr>
            </w:pPr>
            <w:r w:rsidRPr="002004BD">
              <w:t>Средний (С)</w:t>
            </w:r>
          </w:p>
        </w:tc>
        <w:tc>
          <w:tcPr>
            <w:tcW w:w="5387" w:type="dxa"/>
            <w:vAlign w:val="center"/>
          </w:tcPr>
          <w:p w:rsidR="00360678" w:rsidRPr="002004BD" w:rsidRDefault="00360678" w:rsidP="00F36877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:rsidR="00360678" w:rsidRPr="002004BD" w:rsidRDefault="00360678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0,65</w:t>
            </w:r>
          </w:p>
        </w:tc>
      </w:tr>
      <w:tr w:rsidR="00360678" w:rsidRPr="002004BD" w:rsidTr="00F36877">
        <w:trPr>
          <w:trHeight w:val="546"/>
          <w:jc w:val="center"/>
        </w:trPr>
        <w:tc>
          <w:tcPr>
            <w:tcW w:w="2405" w:type="dxa"/>
            <w:vAlign w:val="center"/>
          </w:tcPr>
          <w:p w:rsidR="00360678" w:rsidRPr="002004BD" w:rsidRDefault="00360678" w:rsidP="00F36877">
            <w:pPr>
              <w:rPr>
                <w:b/>
                <w:sz w:val="28"/>
                <w:szCs w:val="28"/>
              </w:rPr>
            </w:pPr>
            <w:r w:rsidRPr="002004BD">
              <w:t>Пороговый (П)</w:t>
            </w:r>
          </w:p>
        </w:tc>
        <w:tc>
          <w:tcPr>
            <w:tcW w:w="5387" w:type="dxa"/>
            <w:vAlign w:val="center"/>
          </w:tcPr>
          <w:p w:rsidR="00360678" w:rsidRPr="002004BD" w:rsidRDefault="00360678" w:rsidP="00F36877">
            <w:pPr>
              <w:rPr>
                <w:b/>
                <w:sz w:val="28"/>
                <w:szCs w:val="28"/>
              </w:rPr>
            </w:pPr>
            <w:r w:rsidRPr="002004BD">
              <w:t>не в полной мере соответствует требованиям*, есть замечания</w:t>
            </w:r>
          </w:p>
        </w:tc>
        <w:tc>
          <w:tcPr>
            <w:tcW w:w="1984" w:type="dxa"/>
            <w:vAlign w:val="center"/>
          </w:tcPr>
          <w:p w:rsidR="00360678" w:rsidRPr="002004BD" w:rsidRDefault="00360678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0,40</w:t>
            </w:r>
          </w:p>
        </w:tc>
      </w:tr>
      <w:tr w:rsidR="00360678" w:rsidRPr="002004BD" w:rsidTr="00F36877">
        <w:trPr>
          <w:trHeight w:val="555"/>
          <w:jc w:val="center"/>
        </w:trPr>
        <w:tc>
          <w:tcPr>
            <w:tcW w:w="2405" w:type="dxa"/>
            <w:vAlign w:val="center"/>
          </w:tcPr>
          <w:p w:rsidR="00360678" w:rsidRPr="002004BD" w:rsidRDefault="00360678" w:rsidP="00F36877">
            <w:pPr>
              <w:rPr>
                <w:b/>
                <w:sz w:val="28"/>
                <w:szCs w:val="28"/>
              </w:rPr>
            </w:pPr>
            <w:r w:rsidRPr="002004BD">
              <w:t>Недостаточный (Н)</w:t>
            </w:r>
          </w:p>
        </w:tc>
        <w:tc>
          <w:tcPr>
            <w:tcW w:w="5387" w:type="dxa"/>
            <w:vAlign w:val="center"/>
          </w:tcPr>
          <w:p w:rsidR="00360678" w:rsidRPr="002004BD" w:rsidRDefault="00360678" w:rsidP="00F36877">
            <w:pPr>
              <w:rPr>
                <w:b/>
                <w:sz w:val="28"/>
                <w:szCs w:val="28"/>
              </w:rPr>
            </w:pPr>
            <w:r w:rsidRPr="002004BD">
              <w:t>не соответствует требованиям*, имеет сущ</w:t>
            </w:r>
            <w:r w:rsidRPr="002004BD">
              <w:t>е</w:t>
            </w:r>
            <w:r w:rsidRPr="002004BD">
              <w:t>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:rsidR="00360678" w:rsidRPr="002004BD" w:rsidRDefault="00360678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0,15</w:t>
            </w:r>
          </w:p>
        </w:tc>
      </w:tr>
      <w:tr w:rsidR="00360678" w:rsidRPr="002004BD" w:rsidTr="00F36877">
        <w:trPr>
          <w:trHeight w:val="280"/>
          <w:jc w:val="center"/>
        </w:trPr>
        <w:tc>
          <w:tcPr>
            <w:tcW w:w="2405" w:type="dxa"/>
            <w:vAlign w:val="center"/>
          </w:tcPr>
          <w:p w:rsidR="00360678" w:rsidRPr="002004BD" w:rsidRDefault="00360678" w:rsidP="00F36877">
            <w:pPr>
              <w:rPr>
                <w:b/>
                <w:sz w:val="28"/>
                <w:szCs w:val="28"/>
              </w:rPr>
            </w:pPr>
            <w:r w:rsidRPr="002004BD">
              <w:t>Нет результата (О)</w:t>
            </w:r>
          </w:p>
        </w:tc>
        <w:tc>
          <w:tcPr>
            <w:tcW w:w="5387" w:type="dxa"/>
            <w:vAlign w:val="center"/>
          </w:tcPr>
          <w:p w:rsidR="00360678" w:rsidRPr="002004BD" w:rsidRDefault="00360678" w:rsidP="00F36877">
            <w:pPr>
              <w:rPr>
                <w:b/>
                <w:sz w:val="28"/>
                <w:szCs w:val="28"/>
              </w:rPr>
            </w:pPr>
            <w:r w:rsidRPr="002004BD"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:rsidR="00360678" w:rsidRPr="002004BD" w:rsidRDefault="00360678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</w:t>
            </w:r>
          </w:p>
        </w:tc>
      </w:tr>
    </w:tbl>
    <w:p w:rsidR="00360678" w:rsidRPr="002004BD" w:rsidRDefault="00360678" w:rsidP="00360678">
      <w:pPr>
        <w:spacing w:before="120"/>
        <w:jc w:val="both"/>
      </w:pPr>
      <w:r w:rsidRPr="002004BD">
        <w:t>*) Требования и уровень достижений студентов (соответствие требованиям) по каждому ко</w:t>
      </w:r>
      <w:r w:rsidRPr="002004BD">
        <w:t>н</w:t>
      </w:r>
      <w:r w:rsidRPr="002004BD">
        <w:t>трольно-оценочному мероприятию определяется с учетом критериев, утвержденных УМС ММИ; код доступа:</w:t>
      </w:r>
    </w:p>
    <w:p w:rsidR="00360678" w:rsidRPr="008F2B3F" w:rsidRDefault="00277FCE" w:rsidP="00360678">
      <w:pPr>
        <w:ind w:firstLine="709"/>
        <w:jc w:val="both"/>
      </w:pPr>
      <w:hyperlink r:id="rId13" w:history="1">
        <w:r w:rsidR="00360678" w:rsidRPr="008F2B3F">
          <w:rPr>
            <w:rStyle w:val="a8"/>
          </w:rPr>
          <w:t>http://mmi.urfu.ru/fileadmin/user_upload/site_9_1465/templates/doc/KriteriiUrovnjaOsvoenijaEHlementovKompetenciiPriIzucheniiDiscipliny.pdf</w:t>
        </w:r>
      </w:hyperlink>
      <w:r w:rsidR="00360678" w:rsidRPr="008F2B3F">
        <w:t>.</w:t>
      </w:r>
    </w:p>
    <w:p w:rsidR="00360678" w:rsidRPr="002004BD" w:rsidRDefault="00360678" w:rsidP="00360678">
      <w:pPr>
        <w:spacing w:before="120"/>
        <w:ind w:firstLine="709"/>
        <w:jc w:val="both"/>
      </w:pPr>
      <w:r w:rsidRPr="002004BD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360678" w:rsidRPr="004C61FB" w:rsidRDefault="00360678" w:rsidP="00360678">
      <w:pPr>
        <w:spacing w:before="240"/>
        <w:ind w:firstLine="709"/>
        <w:jc w:val="both"/>
      </w:pPr>
      <w:r w:rsidRPr="004C61FB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360678" w:rsidRPr="004C61FB" w:rsidRDefault="00360678" w:rsidP="005645D5">
      <w:pPr>
        <w:numPr>
          <w:ilvl w:val="2"/>
          <w:numId w:val="7"/>
        </w:numPr>
        <w:spacing w:before="120"/>
        <w:ind w:left="0" w:firstLine="0"/>
        <w:jc w:val="both"/>
      </w:pPr>
      <w:r w:rsidRPr="004C61FB">
        <w:t>Оценка участия студента в аудиторных занятиях в баллах технологической карты БРС определяется на основе формулы:</w:t>
      </w:r>
    </w:p>
    <w:p w:rsidR="00360678" w:rsidRPr="004C61FB" w:rsidRDefault="00360678" w:rsidP="005645D5">
      <w:pPr>
        <w:numPr>
          <w:ilvl w:val="0"/>
          <w:numId w:val="13"/>
        </w:numPr>
      </w:pPr>
      <w:r w:rsidRPr="004C61FB">
        <w:t>посещение лекций</w:t>
      </w:r>
      <w:r w:rsidRPr="004C61FB">
        <w:tab/>
      </w:r>
      <w:r w:rsidRPr="004C61FB">
        <w:tab/>
        <w:t xml:space="preserve"> </w:t>
      </w:r>
      <w:r w:rsidRPr="004C61FB">
        <w:rPr>
          <w:position w:val="-12"/>
        </w:rPr>
        <w:object w:dxaOrig="1700" w:dyaOrig="360">
          <v:shape id="_x0000_i1028" type="#_x0000_t75" style="width:105.75pt;height:22.5pt" o:ole="">
            <v:imagedata r:id="rId14" o:title=""/>
          </v:shape>
          <o:OLEObject Type="Embed" ProgID="Equation.3" ShapeID="_x0000_i1028" DrawAspect="Content" ObjectID="_1548147996" r:id="rId15"/>
        </w:object>
      </w:r>
      <w:r w:rsidRPr="004C61FB">
        <w:t>,</w:t>
      </w:r>
    </w:p>
    <w:p w:rsidR="00360678" w:rsidRPr="004C61FB" w:rsidRDefault="00360678" w:rsidP="005645D5">
      <w:pPr>
        <w:numPr>
          <w:ilvl w:val="0"/>
          <w:numId w:val="13"/>
        </w:numPr>
      </w:pPr>
      <w:r w:rsidRPr="004C61FB">
        <w:t>посещение лабораторных занятий</w:t>
      </w:r>
      <w:r w:rsidRPr="004C61FB">
        <w:tab/>
      </w:r>
      <w:r w:rsidRPr="004C61FB">
        <w:tab/>
        <w:t xml:space="preserve"> </w:t>
      </w:r>
      <w:r w:rsidRPr="004C61FB">
        <w:rPr>
          <w:position w:val="-14"/>
        </w:rPr>
        <w:object w:dxaOrig="1760" w:dyaOrig="380">
          <v:shape id="_x0000_i1029" type="#_x0000_t75" style="width:95.25pt;height:20.25pt" o:ole="">
            <v:imagedata r:id="rId16" o:title=""/>
          </v:shape>
          <o:OLEObject Type="Embed" ProgID="Equation.3" ShapeID="_x0000_i1029" DrawAspect="Content" ObjectID="_1548147997" r:id="rId17"/>
        </w:object>
      </w:r>
      <w:r w:rsidRPr="004C61FB">
        <w:t xml:space="preserve">, </w:t>
      </w:r>
    </w:p>
    <w:p w:rsidR="00360678" w:rsidRPr="004C61FB" w:rsidRDefault="00360678" w:rsidP="00360678">
      <w:pPr>
        <w:ind w:left="426" w:hanging="142"/>
        <w:jc w:val="both"/>
      </w:pPr>
      <w:r w:rsidRPr="004C61FB">
        <w:t xml:space="preserve">где  </w:t>
      </w:r>
      <w:r w:rsidRPr="004C61FB">
        <w:rPr>
          <w:position w:val="-12"/>
        </w:rPr>
        <w:object w:dxaOrig="880" w:dyaOrig="380">
          <v:shape id="_x0000_i1030" type="#_x0000_t75" style="width:44.25pt;height:18.75pt" o:ole="">
            <v:imagedata r:id="rId18" o:title=""/>
          </v:shape>
          <o:OLEObject Type="Embed" ProgID="Equation.3" ShapeID="_x0000_i1030" DrawAspect="Content" ObjectID="_1548147998" r:id="rId19"/>
        </w:object>
      </w:r>
      <w:r w:rsidRPr="004C61FB">
        <w:t>– балл технологической карты БРС за посещение лекций,</w:t>
      </w:r>
    </w:p>
    <w:p w:rsidR="00360678" w:rsidRPr="004C61FB" w:rsidRDefault="00360678" w:rsidP="00360678">
      <w:pPr>
        <w:ind w:left="426" w:hanging="142"/>
        <w:jc w:val="both"/>
      </w:pPr>
      <w:r w:rsidRPr="004C61FB">
        <w:rPr>
          <w:position w:val="-16"/>
        </w:rPr>
        <w:object w:dxaOrig="980" w:dyaOrig="420">
          <v:shape id="_x0000_i1031" type="#_x0000_t75" style="width:48.75pt;height:21pt" o:ole="">
            <v:imagedata r:id="rId20" o:title=""/>
          </v:shape>
          <o:OLEObject Type="Embed" ProgID="Equation.3" ShapeID="_x0000_i1031" DrawAspect="Content" ObjectID="_1548147999" r:id="rId21"/>
        </w:object>
      </w:r>
      <w:r w:rsidRPr="004C61FB">
        <w:t>– балл технологической карты БРС за посещение практических занятий,</w:t>
      </w:r>
    </w:p>
    <w:p w:rsidR="00360678" w:rsidRPr="004C61FB" w:rsidRDefault="00360678" w:rsidP="00360678">
      <w:pPr>
        <w:ind w:left="1134" w:hanging="851"/>
        <w:jc w:val="both"/>
      </w:pPr>
      <w:r w:rsidRPr="004C61FB">
        <w:rPr>
          <w:position w:val="-12"/>
        </w:rPr>
        <w:object w:dxaOrig="460" w:dyaOrig="380">
          <v:shape id="_x0000_i1032" type="#_x0000_t75" style="width:23.25pt;height:18.75pt" o:ole="">
            <v:imagedata r:id="rId22" o:title=""/>
          </v:shape>
          <o:OLEObject Type="Embed" ProgID="Equation.3" ShapeID="_x0000_i1032" DrawAspect="Content" ObjectID="_1548148000" r:id="rId23"/>
        </w:object>
      </w:r>
      <w:r w:rsidRPr="004C61FB">
        <w:t xml:space="preserve"> – индекс участия студента в аудиторной работе, определяемый отношением числа ч</w:t>
      </w:r>
      <w:r w:rsidRPr="004C61FB">
        <w:t>а</w:t>
      </w:r>
      <w:r w:rsidRPr="004C61FB">
        <w:t>сов занятий, на которых студент присутствовал, к числу часов занятий проведе</w:t>
      </w:r>
      <w:r w:rsidRPr="004C61FB">
        <w:t>н</w:t>
      </w:r>
      <w:r w:rsidRPr="004C61FB">
        <w:t>ных преподавателем по дисциплине в течение семестра (область изменения инде</w:t>
      </w:r>
      <w:r w:rsidRPr="004C61FB">
        <w:t>к</w:t>
      </w:r>
      <w:r w:rsidRPr="004C61FB">
        <w:t>са от 1 и до 0). Индекс рассчитывается по итогам семестра.</w:t>
      </w:r>
    </w:p>
    <w:p w:rsidR="00360678" w:rsidRPr="004C61FB" w:rsidRDefault="00360678" w:rsidP="005645D5">
      <w:pPr>
        <w:numPr>
          <w:ilvl w:val="2"/>
          <w:numId w:val="7"/>
        </w:numPr>
        <w:spacing w:before="120"/>
        <w:ind w:left="0" w:firstLine="0"/>
        <w:jc w:val="both"/>
      </w:pPr>
      <w:r w:rsidRPr="004C61FB">
        <w:t>Оценка по дисциплине определяется по шкале БРС УрФУ на основании рейтинга р</w:t>
      </w:r>
      <w:r w:rsidRPr="004C61FB">
        <w:t>е</w:t>
      </w:r>
      <w:r w:rsidRPr="004C61FB">
        <w:t xml:space="preserve">зультата освоения дисциплины </w:t>
      </w:r>
      <w:r w:rsidRPr="004C61FB">
        <w:rPr>
          <w:position w:val="-16"/>
          <w:sz w:val="22"/>
          <w:szCs w:val="22"/>
        </w:rPr>
        <w:object w:dxaOrig="540" w:dyaOrig="420">
          <v:shape id="_x0000_i1033" type="#_x0000_t75" style="width:27pt;height:21pt" o:ole="">
            <v:imagedata r:id="rId24" o:title=""/>
          </v:shape>
          <o:OLEObject Type="Embed" ProgID="Equation.3" ShapeID="_x0000_i1033" DrawAspect="Content" ObjectID="_1548148001" r:id="rId25"/>
        </w:object>
      </w:r>
      <w:r w:rsidRPr="004C61FB">
        <w:t>, определяемого на основе БРС (Приложение 1) по фо</w:t>
      </w:r>
      <w:r w:rsidRPr="004C61FB">
        <w:t>р</w:t>
      </w:r>
      <w:r w:rsidRPr="004C61FB">
        <w:t>муле:</w:t>
      </w:r>
    </w:p>
    <w:p w:rsidR="00360678" w:rsidRPr="004C61FB" w:rsidRDefault="00360678" w:rsidP="00360678">
      <w:pPr>
        <w:jc w:val="center"/>
        <w:rPr>
          <w:sz w:val="22"/>
          <w:szCs w:val="22"/>
        </w:rPr>
      </w:pPr>
      <w:r w:rsidRPr="00FA24D4">
        <w:rPr>
          <w:position w:val="-14"/>
          <w:sz w:val="22"/>
          <w:szCs w:val="22"/>
        </w:rPr>
        <w:object w:dxaOrig="7339" w:dyaOrig="380">
          <v:shape id="_x0000_i1034" type="#_x0000_t75" style="width:425.25pt;height:21.75pt" o:ole="">
            <v:imagedata r:id="rId26" o:title=""/>
          </v:shape>
          <o:OLEObject Type="Embed" ProgID="Equation.3" ShapeID="_x0000_i1034" DrawAspect="Content" ObjectID="_1548148002" r:id="rId27"/>
        </w:object>
      </w:r>
      <w:r w:rsidRPr="004C61FB">
        <w:rPr>
          <w:sz w:val="22"/>
          <w:szCs w:val="22"/>
        </w:rPr>
        <w:t>,</w:t>
      </w:r>
    </w:p>
    <w:p w:rsidR="00360678" w:rsidRPr="004C61FB" w:rsidRDefault="00360678" w:rsidP="00360678">
      <w:pPr>
        <w:ind w:left="426" w:hanging="426"/>
        <w:jc w:val="both"/>
      </w:pPr>
      <w:r w:rsidRPr="004C61FB">
        <w:t xml:space="preserve">где </w:t>
      </w:r>
      <w:r w:rsidRPr="004C61FB">
        <w:rPr>
          <w:position w:val="-16"/>
        </w:rPr>
        <w:object w:dxaOrig="960" w:dyaOrig="420">
          <v:shape id="_x0000_i1035" type="#_x0000_t75" style="width:48pt;height:21pt" o:ole="">
            <v:imagedata r:id="rId28" o:title=""/>
          </v:shape>
          <o:OLEObject Type="Embed" ProgID="Equation.3" ShapeID="_x0000_i1035" DrawAspect="Content" ObjectID="_1548148003" r:id="rId29"/>
        </w:object>
      </w:r>
      <w:r w:rsidRPr="004C61FB">
        <w:t>– балл технологической карты БРС, полученный студентом за выполнение ко</w:t>
      </w:r>
      <w:r w:rsidRPr="004C61FB">
        <w:t>н</w:t>
      </w:r>
      <w:r w:rsidRPr="004C61FB">
        <w:t>трольной работы,</w:t>
      </w:r>
    </w:p>
    <w:p w:rsidR="00360678" w:rsidRPr="004C61FB" w:rsidRDefault="00360678" w:rsidP="00360678">
      <w:pPr>
        <w:ind w:left="426" w:hanging="142"/>
        <w:jc w:val="both"/>
      </w:pPr>
      <w:r w:rsidRPr="004C61FB">
        <w:rPr>
          <w:position w:val="-12"/>
        </w:rPr>
        <w:object w:dxaOrig="880" w:dyaOrig="380">
          <v:shape id="_x0000_i1036" type="#_x0000_t75" style="width:44.25pt;height:18.75pt" o:ole="">
            <v:imagedata r:id="rId18" o:title=""/>
          </v:shape>
          <o:OLEObject Type="Embed" ProgID="Equation.3" ShapeID="_x0000_i1036" DrawAspect="Content" ObjectID="_1548148004" r:id="rId30"/>
        </w:object>
      </w:r>
      <w:r w:rsidRPr="004C61FB">
        <w:t>– балл технологической карты БРС за посещение лекций,</w:t>
      </w:r>
    </w:p>
    <w:p w:rsidR="00360678" w:rsidRPr="004C61FB" w:rsidRDefault="00360678" w:rsidP="00360678">
      <w:pPr>
        <w:ind w:left="426" w:hanging="142"/>
        <w:jc w:val="both"/>
      </w:pPr>
      <w:r w:rsidRPr="004C61FB">
        <w:rPr>
          <w:position w:val="-16"/>
        </w:rPr>
        <w:object w:dxaOrig="980" w:dyaOrig="420">
          <v:shape id="_x0000_i1037" type="#_x0000_t75" style="width:48.75pt;height:21pt" o:ole="">
            <v:imagedata r:id="rId20" o:title=""/>
          </v:shape>
          <o:OLEObject Type="Embed" ProgID="Equation.3" ShapeID="_x0000_i1037" DrawAspect="Content" ObjectID="_1548148005" r:id="rId31"/>
        </w:object>
      </w:r>
      <w:r w:rsidRPr="004C61FB">
        <w:t>– балл технологической карты БРС за посещение практических занятий,</w:t>
      </w:r>
    </w:p>
    <w:p w:rsidR="00360678" w:rsidRPr="004C61FB" w:rsidRDefault="00360678" w:rsidP="00360678">
      <w:pPr>
        <w:ind w:left="426" w:hanging="142"/>
        <w:jc w:val="both"/>
      </w:pPr>
      <w:r w:rsidRPr="004C61FB">
        <w:rPr>
          <w:position w:val="-14"/>
        </w:rPr>
        <w:object w:dxaOrig="780" w:dyaOrig="380">
          <v:shape id="_x0000_i1038" type="#_x0000_t75" style="width:39pt;height:18.75pt" o:ole="">
            <v:imagedata r:id="rId32" o:title=""/>
          </v:shape>
          <o:OLEObject Type="Embed" ProgID="Equation.3" ShapeID="_x0000_i1038" DrawAspect="Content" ObjectID="_1548148006" r:id="rId33"/>
        </w:object>
      </w:r>
      <w:r w:rsidRPr="004C61FB">
        <w:t>– балл технологической карты БРС за выполнение заданий на практических занят</w:t>
      </w:r>
      <w:r w:rsidRPr="004C61FB">
        <w:t>и</w:t>
      </w:r>
      <w:r w:rsidRPr="004C61FB">
        <w:t>ях,</w:t>
      </w:r>
    </w:p>
    <w:p w:rsidR="00360678" w:rsidRPr="004C61FB" w:rsidRDefault="00360678" w:rsidP="00360678">
      <w:pPr>
        <w:ind w:left="426" w:hanging="142"/>
        <w:jc w:val="both"/>
      </w:pPr>
      <w:r w:rsidRPr="00FA24D4">
        <w:rPr>
          <w:i/>
        </w:rPr>
        <w:t>В</w:t>
      </w:r>
      <w:r w:rsidRPr="00FA24D4">
        <w:rPr>
          <w:i/>
          <w:vertAlign w:val="subscript"/>
        </w:rPr>
        <w:t>ТКдр</w:t>
      </w:r>
      <w:r w:rsidRPr="004C61FB">
        <w:t xml:space="preserve">– балл технологической карты БРС, полученный студентом за выполнение </w:t>
      </w:r>
      <w:r>
        <w:t xml:space="preserve">домашней </w:t>
      </w:r>
      <w:r w:rsidRPr="004C61FB">
        <w:t>работы,</w:t>
      </w:r>
    </w:p>
    <w:p w:rsidR="00360678" w:rsidRPr="004C61FB" w:rsidRDefault="00360678" w:rsidP="00360678">
      <w:pPr>
        <w:ind w:left="426" w:hanging="142"/>
        <w:jc w:val="both"/>
      </w:pPr>
      <w:r w:rsidRPr="007257F5">
        <w:rPr>
          <w:position w:val="-12"/>
        </w:rPr>
        <w:object w:dxaOrig="580" w:dyaOrig="360">
          <v:shape id="_x0000_i1039" type="#_x0000_t75" style="width:37.5pt;height:23.25pt" o:ole="">
            <v:imagedata r:id="rId34" o:title=""/>
          </v:shape>
          <o:OLEObject Type="Embed" ProgID="Equation.3" ShapeID="_x0000_i1039" DrawAspect="Content" ObjectID="_1548148007" r:id="rId35"/>
        </w:object>
      </w:r>
      <w:r w:rsidRPr="004C61FB">
        <w:t xml:space="preserve">– балл технологической карты БРС, полученный студентом при сдаче </w:t>
      </w:r>
      <w:r>
        <w:t>экзамена</w:t>
      </w:r>
      <w:r w:rsidRPr="004C61FB">
        <w:t>.</w:t>
      </w:r>
    </w:p>
    <w:p w:rsidR="00360678" w:rsidRPr="00641240" w:rsidRDefault="00360678" w:rsidP="00360678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360678" w:rsidRPr="00641240" w:rsidRDefault="00360678" w:rsidP="00360678">
      <w:pPr>
        <w:autoSpaceDE w:val="0"/>
      </w:pPr>
    </w:p>
    <w:p w:rsidR="00360678" w:rsidRPr="00F21895" w:rsidRDefault="00360678" w:rsidP="00360678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360678" w:rsidRPr="004C61FB" w:rsidRDefault="00360678" w:rsidP="00360678"/>
    <w:p w:rsidR="00360678" w:rsidRPr="004C61FB" w:rsidRDefault="00360678" w:rsidP="00360678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360678" w:rsidRPr="00BF625D" w:rsidRDefault="00360678" w:rsidP="00360678">
      <w:pPr>
        <w:pStyle w:val="a9"/>
        <w:rPr>
          <w:rFonts w:ascii="Symbol" w:hAnsi="Symbol"/>
          <w:color w:val="auto"/>
          <w:sz w:val="24"/>
          <w:szCs w:val="24"/>
          <w:lang w:val="ru-RU"/>
        </w:rPr>
      </w:pPr>
    </w:p>
    <w:p w:rsidR="00360678" w:rsidRPr="000D3396" w:rsidRDefault="00360678" w:rsidP="00360678">
      <w:pPr>
        <w:pStyle w:val="a9"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1</w:t>
      </w:r>
      <w:r w:rsidRPr="004C61FB">
        <w:rPr>
          <w:color w:val="auto"/>
          <w:sz w:val="24"/>
          <w:szCs w:val="24"/>
        </w:rPr>
        <w:t xml:space="preserve">.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 w:rsidRPr="000605BD">
        <w:rPr>
          <w:b/>
          <w:color w:val="auto"/>
          <w:sz w:val="24"/>
          <w:szCs w:val="24"/>
          <w:lang w:val="ru-RU"/>
        </w:rPr>
        <w:t>задания для выполнения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360678" w:rsidRPr="004C61FB" w:rsidRDefault="00360678" w:rsidP="00360678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Контрольная работа выполняется по теме «</w:t>
      </w:r>
      <w:r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Платформа как услуга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» и состоит из двух ч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а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стей: </w:t>
      </w:r>
    </w:p>
    <w:p w:rsidR="00360678" w:rsidRPr="004C61FB" w:rsidRDefault="00360678" w:rsidP="00360678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1. 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Ответить на теоретические вопросы по теме «</w:t>
      </w:r>
      <w:r w:rsidRPr="004C61FB">
        <w:rPr>
          <w:b w:val="0"/>
          <w:bCs w:val="0"/>
          <w:i w:val="0"/>
          <w:iCs w:val="0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Инструментальные средства разработки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», например:</w:t>
      </w:r>
    </w:p>
    <w:p w:rsidR="00360678" w:rsidRPr="004C61FB" w:rsidRDefault="00360678" w:rsidP="005645D5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Виртуализация программного обеспечения.</w:t>
      </w:r>
    </w:p>
    <w:p w:rsidR="00360678" w:rsidRDefault="00360678" w:rsidP="005645D5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Контейнеризация программного обеспечения</w:t>
      </w: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.</w:t>
      </w:r>
    </w:p>
    <w:p w:rsidR="00360678" w:rsidRDefault="00360678" w:rsidP="005645D5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Непрерывная интеграция</w:t>
      </w:r>
    </w:p>
    <w:p w:rsidR="00360678" w:rsidRPr="004C61FB" w:rsidRDefault="00360678" w:rsidP="00360678">
      <w:pPr>
        <w:pStyle w:val="a9"/>
        <w:tabs>
          <w:tab w:val="left" w:pos="709"/>
        </w:tabs>
        <w:spacing w:line="276" w:lineRule="auto"/>
        <w:ind w:left="426"/>
        <w:rPr>
          <w:iCs/>
          <w:color w:val="auto"/>
          <w:sz w:val="24"/>
          <w:szCs w:val="24"/>
          <w:lang w:val="ru-RU" w:eastAsia="x-none"/>
        </w:rPr>
      </w:pPr>
      <w:r w:rsidRPr="004C61FB">
        <w:rPr>
          <w:iCs/>
          <w:color w:val="auto"/>
          <w:sz w:val="24"/>
          <w:szCs w:val="24"/>
          <w:lang w:eastAsia="x-none"/>
        </w:rPr>
        <w:t>2. Ответить на теоретические вопросы по теме «</w:t>
      </w:r>
      <w:r w:rsidRPr="00155978">
        <w:t xml:space="preserve"> </w:t>
      </w:r>
      <w:r w:rsidRPr="00155978">
        <w:rPr>
          <w:iCs/>
          <w:color w:val="auto"/>
          <w:sz w:val="24"/>
          <w:szCs w:val="24"/>
          <w:lang w:val="ru-RU" w:eastAsia="x-none"/>
        </w:rPr>
        <w:t>Платформа как услуга</w:t>
      </w:r>
      <w:r w:rsidRPr="004C61FB">
        <w:rPr>
          <w:iCs/>
          <w:color w:val="auto"/>
          <w:sz w:val="24"/>
          <w:szCs w:val="24"/>
          <w:lang w:eastAsia="x-none"/>
        </w:rPr>
        <w:t xml:space="preserve">», например: </w:t>
      </w:r>
    </w:p>
    <w:p w:rsidR="00360678" w:rsidRPr="00A865A0" w:rsidRDefault="00360678" w:rsidP="005645D5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Сектор PaaS – основные игроки рынка, </w:t>
      </w:r>
    </w:p>
    <w:p w:rsidR="00360678" w:rsidRPr="00A865A0" w:rsidRDefault="00360678" w:rsidP="005645D5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Классификация предложений на рынке PaaS, </w:t>
      </w:r>
    </w:p>
    <w:p w:rsidR="00360678" w:rsidRPr="00A865A0" w:rsidRDefault="00360678" w:rsidP="005645D5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Основные технологии, используемые в PaaS</w:t>
      </w:r>
    </w:p>
    <w:p w:rsidR="00360678" w:rsidRPr="00BF625D" w:rsidRDefault="00360678" w:rsidP="00360678">
      <w:pPr>
        <w:pStyle w:val="a9"/>
        <w:rPr>
          <w:b/>
          <w:color w:val="auto"/>
          <w:sz w:val="24"/>
          <w:szCs w:val="24"/>
          <w:lang w:val="ru-RU"/>
        </w:rPr>
      </w:pPr>
    </w:p>
    <w:p w:rsidR="00360678" w:rsidRDefault="00360678" w:rsidP="00360678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>
        <w:rPr>
          <w:b/>
          <w:color w:val="auto"/>
          <w:sz w:val="24"/>
          <w:szCs w:val="24"/>
          <w:lang w:val="ru-RU"/>
        </w:rPr>
        <w:t>задания для выполнения домашних работ:</w:t>
      </w:r>
    </w:p>
    <w:p w:rsidR="00360678" w:rsidRDefault="00360678" w:rsidP="005645D5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Зарегистрировать учётную запись для подключения к облачной платформе</w:t>
      </w:r>
    </w:p>
    <w:p w:rsidR="00360678" w:rsidRDefault="00360678" w:rsidP="005645D5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Выделить вычислительные ресурсы</w:t>
      </w:r>
    </w:p>
    <w:p w:rsidR="00360678" w:rsidRDefault="00360678" w:rsidP="005645D5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Разработать модельное предложение БД для размещения на платформе</w:t>
      </w:r>
    </w:p>
    <w:p w:rsidR="00360678" w:rsidRDefault="00360678" w:rsidP="005645D5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Доставить приложение на платформу</w:t>
      </w:r>
    </w:p>
    <w:p w:rsidR="00360678" w:rsidRPr="00BF625D" w:rsidRDefault="00360678" w:rsidP="00360678">
      <w:pPr>
        <w:pStyle w:val="a9"/>
        <w:rPr>
          <w:color w:val="auto"/>
          <w:sz w:val="24"/>
          <w:szCs w:val="24"/>
          <w:lang w:val="ru-RU"/>
        </w:rPr>
      </w:pPr>
    </w:p>
    <w:p w:rsidR="00360678" w:rsidRDefault="00360678" w:rsidP="00360678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132D4D">
        <w:rPr>
          <w:b/>
          <w:color w:val="auto"/>
          <w:sz w:val="24"/>
          <w:szCs w:val="24"/>
        </w:rPr>
        <w:t xml:space="preserve">Перечень аудиторных заданий, выполняемых в ходе </w:t>
      </w:r>
      <w:r>
        <w:rPr>
          <w:b/>
          <w:color w:val="auto"/>
          <w:sz w:val="24"/>
          <w:szCs w:val="24"/>
          <w:lang w:val="ru-RU"/>
        </w:rPr>
        <w:t>практических</w:t>
      </w:r>
      <w:r w:rsidRPr="00132D4D">
        <w:rPr>
          <w:b/>
          <w:color w:val="auto"/>
          <w:sz w:val="24"/>
          <w:szCs w:val="24"/>
        </w:rPr>
        <w:t xml:space="preserve"> занятий:</w:t>
      </w:r>
    </w:p>
    <w:p w:rsidR="00360678" w:rsidRPr="0022342B" w:rsidRDefault="00360678" w:rsidP="005645D5">
      <w:pPr>
        <w:pStyle w:val="a6"/>
        <w:numPr>
          <w:ilvl w:val="0"/>
          <w:numId w:val="17"/>
        </w:numPr>
        <w:snapToGrid w:val="0"/>
        <w:ind w:right="34"/>
      </w:pPr>
      <w:r>
        <w:t>Введение в о</w:t>
      </w:r>
      <w:r w:rsidRPr="0022342B">
        <w:t>блачные вычисления</w:t>
      </w:r>
    </w:p>
    <w:p w:rsidR="00360678" w:rsidRPr="0022342B" w:rsidRDefault="00360678" w:rsidP="005645D5">
      <w:pPr>
        <w:pStyle w:val="a6"/>
        <w:numPr>
          <w:ilvl w:val="0"/>
          <w:numId w:val="17"/>
        </w:numPr>
        <w:snapToGrid w:val="0"/>
        <w:ind w:right="34"/>
      </w:pPr>
      <w:r>
        <w:t xml:space="preserve">Использование </w:t>
      </w:r>
      <w:r w:rsidRPr="0022342B">
        <w:t>SaaS</w:t>
      </w:r>
    </w:p>
    <w:p w:rsidR="00360678" w:rsidRPr="0022342B" w:rsidRDefault="00360678" w:rsidP="005645D5">
      <w:pPr>
        <w:pStyle w:val="a6"/>
        <w:numPr>
          <w:ilvl w:val="0"/>
          <w:numId w:val="17"/>
        </w:numPr>
        <w:snapToGrid w:val="0"/>
        <w:ind w:right="34"/>
      </w:pPr>
      <w:r>
        <w:t xml:space="preserve">Использование </w:t>
      </w:r>
      <w:r w:rsidRPr="0022342B">
        <w:t>PaaS</w:t>
      </w:r>
    </w:p>
    <w:p w:rsidR="00360678" w:rsidRPr="0022342B" w:rsidRDefault="00360678" w:rsidP="005645D5">
      <w:pPr>
        <w:pStyle w:val="a6"/>
        <w:numPr>
          <w:ilvl w:val="0"/>
          <w:numId w:val="17"/>
        </w:numPr>
        <w:snapToGrid w:val="0"/>
        <w:ind w:right="34"/>
      </w:pPr>
      <w:r w:rsidRPr="0022342B">
        <w:t>Инструменты разработчика</w:t>
      </w:r>
    </w:p>
    <w:p w:rsidR="00360678" w:rsidRPr="0022342B" w:rsidRDefault="00360678" w:rsidP="005645D5">
      <w:pPr>
        <w:pStyle w:val="a6"/>
        <w:numPr>
          <w:ilvl w:val="0"/>
          <w:numId w:val="17"/>
        </w:numPr>
        <w:snapToGrid w:val="0"/>
        <w:ind w:right="34"/>
      </w:pPr>
      <w:r>
        <w:t xml:space="preserve">Работа в </w:t>
      </w:r>
      <w:r w:rsidRPr="0022342B">
        <w:t>Google Apps</w:t>
      </w:r>
    </w:p>
    <w:p w:rsidR="00360678" w:rsidRPr="0022342B" w:rsidRDefault="00360678" w:rsidP="005645D5">
      <w:pPr>
        <w:pStyle w:val="a6"/>
        <w:numPr>
          <w:ilvl w:val="0"/>
          <w:numId w:val="17"/>
        </w:numPr>
        <w:snapToGrid w:val="0"/>
        <w:ind w:right="34"/>
      </w:pPr>
      <w:r>
        <w:t xml:space="preserve">Работа в </w:t>
      </w:r>
      <w:r w:rsidRPr="0022342B">
        <w:t>Windows Azure</w:t>
      </w:r>
    </w:p>
    <w:p w:rsidR="00360678" w:rsidRPr="004C61FB" w:rsidRDefault="00360678" w:rsidP="00360678">
      <w:pPr>
        <w:pStyle w:val="a9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300A0D"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>Первый этап развития облачных технологий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Второй этап развития облачных технологий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Третий этап развития облачных технологий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Современное состояние технологий облачных вычислений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видов услуг на рынке облачных вычислений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lastRenderedPageBreak/>
        <w:t xml:space="preserve">Технологии, предваряющие облачные вычисления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>Преимущества  использования  облачных  вычислений  в  сравнении  с традицио</w:t>
      </w:r>
      <w:r>
        <w:t>н</w:t>
      </w:r>
      <w:r>
        <w:t xml:space="preserve">ными технологиями автоматизации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Недостатки  использования  облачных  вычислений  в  сравнении  с традиционными технологиями автоматизации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SaaS – основные игроки рынка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SaaS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SaaS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PaaS – основные игроки рынка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PaaS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PaaS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IaaS – основные игроки рынка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IaaS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IaaS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DaaS – основные игроки рынка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DaaS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DaaS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HaaS – основные игроки рынка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HaaS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HaaS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Платформа Google App Engine – обзор технологии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Возможности разработки в среде Google App Engine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СУБД BigTable и язык запросов GQL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Платформа Windows Azure – обзор технологии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Проектирование с использованием .Net в среде Windows Azure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Технологии фреймворков в облачных вычислениях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Проблемы масштабирования СУБД в облачных вычислениях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 виртуализации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Фреймворк Ruby on Rails – обзор технологии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Облачный сервис Heroku – обзор технологии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Виртуальные машины VMware – обзор технологии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>Применение  платформенных  решений  в  современном  проектировании информ</w:t>
      </w:r>
      <w:r>
        <w:t>а</w:t>
      </w:r>
      <w:r>
        <w:t xml:space="preserve">ционных систем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36. Основные архитектуры виртуальных серверов баз данных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Облачный веб-хостинг – обзор технологии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lastRenderedPageBreak/>
        <w:t>Применение возможностей технологии облачных вычислений в разработке мобил</w:t>
      </w:r>
      <w:r>
        <w:t>ь</w:t>
      </w:r>
      <w:r>
        <w:t xml:space="preserve">ных приложений </w:t>
      </w:r>
    </w:p>
    <w:p w:rsidR="00360678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Проблемы обеспечения безопасности в облачных сервисах </w:t>
      </w:r>
    </w:p>
    <w:p w:rsidR="00360678" w:rsidRPr="00281EB6" w:rsidRDefault="00360678" w:rsidP="005645D5">
      <w:pPr>
        <w:pStyle w:val="a6"/>
        <w:numPr>
          <w:ilvl w:val="0"/>
          <w:numId w:val="15"/>
        </w:numPr>
        <w:spacing w:line="360" w:lineRule="auto"/>
        <w:jc w:val="both"/>
      </w:pPr>
      <w:r>
        <w:t>Перспективы развития технологий облачных вычислений в России</w:t>
      </w:r>
    </w:p>
    <w:p w:rsidR="00360678" w:rsidRPr="004C61FB" w:rsidRDefault="00360678" w:rsidP="00360678">
      <w:pPr>
        <w:pStyle w:val="a9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360678" w:rsidRPr="004C61FB" w:rsidRDefault="00360678" w:rsidP="00360678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360678" w:rsidRPr="00641240" w:rsidRDefault="00360678" w:rsidP="00360678">
      <w:pPr>
        <w:pStyle w:val="a9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360678" w:rsidRPr="004C61FB" w:rsidRDefault="00360678" w:rsidP="00360678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360678" w:rsidRDefault="00360678" w:rsidP="00360678">
      <w:pPr>
        <w:pStyle w:val="a9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360678" w:rsidRPr="004C61FB" w:rsidRDefault="00360678" w:rsidP="00360678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9F44C5" w:rsidRPr="00281EB6" w:rsidRDefault="009F44C5" w:rsidP="00360678">
      <w:pPr>
        <w:spacing w:after="60"/>
        <w:ind w:left="964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Default="00F35521" w:rsidP="00C27138">
      <w:pPr>
        <w:spacing w:line="360" w:lineRule="auto"/>
        <w:ind w:firstLine="720"/>
        <w:jc w:val="both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ОГЛАВЛЕНИЕ</w:t>
      </w:r>
    </w:p>
    <w:p w:rsidR="00C27138" w:rsidRDefault="00696561">
      <w:pPr>
        <w:pStyle w:val="1"/>
        <w:tabs>
          <w:tab w:val="right" w:leader="dot" w:pos="9770"/>
        </w:tabs>
        <w:rPr>
          <w:noProof/>
          <w:lang w:eastAsia="ru-RU"/>
        </w:rPr>
      </w:pPr>
      <w:r>
        <w:fldChar w:fldCharType="begin"/>
      </w:r>
      <w:r>
        <w:instrText xml:space="preserve"> TOC \f </w:instrText>
      </w:r>
      <w:r>
        <w:fldChar w:fldCharType="separate"/>
      </w:r>
      <w:r w:rsidR="00C27138" w:rsidRPr="00F10FD4">
        <w:rPr>
          <w:b/>
          <w:bCs/>
          <w:caps/>
          <w:noProof/>
        </w:rPr>
        <w:t>ОБЩАЯ ХАРАКТЕРИСТИКА ДИСЦИПЛИНЫ</w:t>
      </w:r>
      <w:r w:rsidR="00C27138">
        <w:rPr>
          <w:noProof/>
        </w:rPr>
        <w:tab/>
      </w:r>
      <w:r w:rsidR="00C27138">
        <w:rPr>
          <w:noProof/>
        </w:rPr>
        <w:fldChar w:fldCharType="begin"/>
      </w:r>
      <w:r w:rsidR="00C27138">
        <w:rPr>
          <w:noProof/>
        </w:rPr>
        <w:instrText xml:space="preserve"> PAGEREF _Toc463805971 \h </w:instrText>
      </w:r>
      <w:r w:rsidR="00C27138">
        <w:rPr>
          <w:noProof/>
        </w:rPr>
      </w:r>
      <w:r w:rsidR="00C27138">
        <w:rPr>
          <w:noProof/>
        </w:rPr>
        <w:fldChar w:fldCharType="separate"/>
      </w:r>
      <w:r w:rsidR="00C27138">
        <w:rPr>
          <w:noProof/>
        </w:rPr>
        <w:t>3</w:t>
      </w:r>
      <w:r w:rsidR="00C27138"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Аннотация содержания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Язык реализации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Планируемые результаты обучения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Объем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СОДЕРЖАНИЕ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РАСПРЕДЕЛЕНИЕ УЧЕБНОГО ВРЕМЕНИ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Распределение аудиторной нагрузки и мероприятий самостоятельной работы по разделам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ОРГАНИЗАЦИЯ ПРАКТИЧЕСКИХ ЗАНЯТИЙ, САМОСТОЯТЕЛЬНОЙ РАБОТЫ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Лабораторные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Практические занятия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Примерная тематика самостоятельной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СООТНОШЕНИЕ РАЗДЕЛОВ, тем ДИСЦИПЛИНЫ И ПРИМЕНЯЕМЫХ ТЕХНОЛОГИЙ ОБУЧЕНИЯ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КОНТРОЛЯ И ОЦЕНИВАНИЯ РЕЗУЛЬТАТОВ ОБУЧЕНИЯ (Приложение 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ОЦЕНИВАНИЯ РЕЗУЛЬТАТОВ ОБУЧЕНИЯ В РАМКАХ НЕЗАВИСИМОГО ТЕСТОВОГО КОНТРОЛЯ (Приложение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УЧЕБНО-МЕТОДИЧЕСКОЕ И ИНФОРМАЦИОННОЕ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Рекомендуемая 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Программное обеспечение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Базы данных, информационно-справочные и поисковые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Электронные образовательные ресурсы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мАТЕРИАЛЬНО-ТЕХНИЧЕСКОЕ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6561" w:rsidRDefault="00696561" w:rsidP="00696561">
      <w:pPr>
        <w:spacing w:line="360" w:lineRule="auto"/>
        <w:ind w:firstLine="720"/>
        <w:jc w:val="both"/>
      </w:pPr>
      <w:r>
        <w:fldChar w:fldCharType="end"/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D1531E"/>
    <w:multiLevelType w:val="hybridMultilevel"/>
    <w:tmpl w:val="F3267964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182D1B70"/>
    <w:multiLevelType w:val="hybridMultilevel"/>
    <w:tmpl w:val="88500F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7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45EB1475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1">
    <w:nsid w:val="6A0C2778"/>
    <w:multiLevelType w:val="hybridMultilevel"/>
    <w:tmpl w:val="D174CF6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BB27DD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F1303B"/>
    <w:multiLevelType w:val="hybridMultilevel"/>
    <w:tmpl w:val="0F20C5C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7433C3"/>
    <w:multiLevelType w:val="hybridMultilevel"/>
    <w:tmpl w:val="EA1E369E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7"/>
  </w:num>
  <w:num w:numId="5">
    <w:abstractNumId w:val="4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3"/>
  </w:num>
  <w:num w:numId="9">
    <w:abstractNumId w:val="8"/>
  </w:num>
  <w:num w:numId="10">
    <w:abstractNumId w:val="12"/>
  </w:num>
  <w:num w:numId="11">
    <w:abstractNumId w:val="1"/>
  </w:num>
  <w:num w:numId="12">
    <w:abstractNumId w:val="13"/>
  </w:num>
  <w:num w:numId="13">
    <w:abstractNumId w:val="16"/>
  </w:num>
  <w:num w:numId="14">
    <w:abstractNumId w:val="10"/>
  </w:num>
  <w:num w:numId="15">
    <w:abstractNumId w:val="15"/>
  </w:num>
  <w:num w:numId="16">
    <w:abstractNumId w:val="11"/>
  </w:num>
  <w:num w:numId="17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3857"/>
    <w:rsid w:val="00014B2D"/>
    <w:rsid w:val="00050389"/>
    <w:rsid w:val="000603EB"/>
    <w:rsid w:val="000767B6"/>
    <w:rsid w:val="00091E5A"/>
    <w:rsid w:val="000B6AAA"/>
    <w:rsid w:val="00103C8B"/>
    <w:rsid w:val="001446FF"/>
    <w:rsid w:val="001669FB"/>
    <w:rsid w:val="00187099"/>
    <w:rsid w:val="001A2A99"/>
    <w:rsid w:val="001C2BCF"/>
    <w:rsid w:val="001D7C68"/>
    <w:rsid w:val="001E1019"/>
    <w:rsid w:val="001F4B5C"/>
    <w:rsid w:val="00277FCE"/>
    <w:rsid w:val="00281EB6"/>
    <w:rsid w:val="002A5D4E"/>
    <w:rsid w:val="002D32E5"/>
    <w:rsid w:val="002F57C8"/>
    <w:rsid w:val="00300A0D"/>
    <w:rsid w:val="00335C4C"/>
    <w:rsid w:val="0035144C"/>
    <w:rsid w:val="0036032E"/>
    <w:rsid w:val="00360678"/>
    <w:rsid w:val="003674D0"/>
    <w:rsid w:val="00372169"/>
    <w:rsid w:val="00373794"/>
    <w:rsid w:val="003756DC"/>
    <w:rsid w:val="003A0855"/>
    <w:rsid w:val="003D2368"/>
    <w:rsid w:val="00410CCF"/>
    <w:rsid w:val="00412398"/>
    <w:rsid w:val="00443F26"/>
    <w:rsid w:val="005024C9"/>
    <w:rsid w:val="00520308"/>
    <w:rsid w:val="005263F0"/>
    <w:rsid w:val="005340F5"/>
    <w:rsid w:val="005415D3"/>
    <w:rsid w:val="00557495"/>
    <w:rsid w:val="005645D5"/>
    <w:rsid w:val="00580674"/>
    <w:rsid w:val="005B43F1"/>
    <w:rsid w:val="005C09C1"/>
    <w:rsid w:val="00631638"/>
    <w:rsid w:val="00667056"/>
    <w:rsid w:val="00667879"/>
    <w:rsid w:val="00696561"/>
    <w:rsid w:val="006D4F34"/>
    <w:rsid w:val="006F08C2"/>
    <w:rsid w:val="006F3BEB"/>
    <w:rsid w:val="00705705"/>
    <w:rsid w:val="0077704C"/>
    <w:rsid w:val="007B749B"/>
    <w:rsid w:val="007E2001"/>
    <w:rsid w:val="007E7F56"/>
    <w:rsid w:val="00817297"/>
    <w:rsid w:val="008A5FFE"/>
    <w:rsid w:val="008B0A1F"/>
    <w:rsid w:val="008B502C"/>
    <w:rsid w:val="008F09C9"/>
    <w:rsid w:val="00956E05"/>
    <w:rsid w:val="00961B2A"/>
    <w:rsid w:val="00984CCA"/>
    <w:rsid w:val="009A4AD6"/>
    <w:rsid w:val="009F44C5"/>
    <w:rsid w:val="00A632CA"/>
    <w:rsid w:val="00A64414"/>
    <w:rsid w:val="00A8369D"/>
    <w:rsid w:val="00AB1E72"/>
    <w:rsid w:val="00AD0124"/>
    <w:rsid w:val="00B36692"/>
    <w:rsid w:val="00B5615F"/>
    <w:rsid w:val="00B561B2"/>
    <w:rsid w:val="00B6536E"/>
    <w:rsid w:val="00B90304"/>
    <w:rsid w:val="00BE240E"/>
    <w:rsid w:val="00C0338E"/>
    <w:rsid w:val="00C27138"/>
    <w:rsid w:val="00C74C8F"/>
    <w:rsid w:val="00C81049"/>
    <w:rsid w:val="00CC2D46"/>
    <w:rsid w:val="00CF48B9"/>
    <w:rsid w:val="00D33186"/>
    <w:rsid w:val="00D747D0"/>
    <w:rsid w:val="00D84580"/>
    <w:rsid w:val="00D874E0"/>
    <w:rsid w:val="00DA61FA"/>
    <w:rsid w:val="00E00925"/>
    <w:rsid w:val="00E10A60"/>
    <w:rsid w:val="00E651D5"/>
    <w:rsid w:val="00E6578C"/>
    <w:rsid w:val="00E8525B"/>
    <w:rsid w:val="00EA0B88"/>
    <w:rsid w:val="00EE075B"/>
    <w:rsid w:val="00F162E6"/>
    <w:rsid w:val="00F34D50"/>
    <w:rsid w:val="00F35521"/>
    <w:rsid w:val="00F86285"/>
    <w:rsid w:val="00FC0D1F"/>
    <w:rsid w:val="00FD6A81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360678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character" w:customStyle="1" w:styleId="20">
    <w:name w:val="Заголовок 2 Знак"/>
    <w:basedOn w:val="a2"/>
    <w:link w:val="2"/>
    <w:rsid w:val="00360678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paragraph" w:styleId="a6">
    <w:name w:val="List Paragraph"/>
    <w:basedOn w:val="a1"/>
    <w:uiPriority w:val="34"/>
    <w:qFormat/>
    <w:rsid w:val="00360678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360678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360678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8">
    <w:name w:val="Hyperlink"/>
    <w:uiPriority w:val="99"/>
    <w:rsid w:val="00360678"/>
    <w:rPr>
      <w:color w:val="0563C1"/>
      <w:u w:val="single"/>
    </w:rPr>
  </w:style>
  <w:style w:type="paragraph" w:styleId="a9">
    <w:name w:val="footnote text"/>
    <w:basedOn w:val="a1"/>
    <w:link w:val="aa"/>
    <w:rsid w:val="00360678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360678"/>
    <w:rPr>
      <w:color w:val="000000"/>
      <w:lang w:val="x-none" w:eastAsia="ar-SA"/>
    </w:rPr>
  </w:style>
  <w:style w:type="paragraph" w:customStyle="1" w:styleId="22">
    <w:name w:val="2"/>
    <w:basedOn w:val="a1"/>
    <w:rsid w:val="00360678"/>
    <w:pPr>
      <w:spacing w:before="280" w:after="280"/>
    </w:pPr>
  </w:style>
  <w:style w:type="paragraph" w:styleId="ab">
    <w:name w:val="Balloon Text"/>
    <w:basedOn w:val="a1"/>
    <w:link w:val="ac"/>
    <w:rsid w:val="0036067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360678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360678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table" w:styleId="ad">
    <w:name w:val="Table Grid"/>
    <w:basedOn w:val="a3"/>
    <w:uiPriority w:val="59"/>
    <w:rsid w:val="003D236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360678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character" w:customStyle="1" w:styleId="20">
    <w:name w:val="Заголовок 2 Знак"/>
    <w:basedOn w:val="a2"/>
    <w:link w:val="2"/>
    <w:rsid w:val="00360678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paragraph" w:styleId="a6">
    <w:name w:val="List Paragraph"/>
    <w:basedOn w:val="a1"/>
    <w:uiPriority w:val="34"/>
    <w:qFormat/>
    <w:rsid w:val="00360678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360678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360678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8">
    <w:name w:val="Hyperlink"/>
    <w:uiPriority w:val="99"/>
    <w:rsid w:val="00360678"/>
    <w:rPr>
      <w:color w:val="0563C1"/>
      <w:u w:val="single"/>
    </w:rPr>
  </w:style>
  <w:style w:type="paragraph" w:styleId="a9">
    <w:name w:val="footnote text"/>
    <w:basedOn w:val="a1"/>
    <w:link w:val="aa"/>
    <w:rsid w:val="00360678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360678"/>
    <w:rPr>
      <w:color w:val="000000"/>
      <w:lang w:val="x-none" w:eastAsia="ar-SA"/>
    </w:rPr>
  </w:style>
  <w:style w:type="paragraph" w:customStyle="1" w:styleId="22">
    <w:name w:val="2"/>
    <w:basedOn w:val="a1"/>
    <w:rsid w:val="00360678"/>
    <w:pPr>
      <w:spacing w:before="280" w:after="280"/>
    </w:pPr>
  </w:style>
  <w:style w:type="paragraph" w:styleId="ab">
    <w:name w:val="Balloon Text"/>
    <w:basedOn w:val="a1"/>
    <w:link w:val="ac"/>
    <w:rsid w:val="0036067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360678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360678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table" w:styleId="ad">
    <w:name w:val="Table Grid"/>
    <w:basedOn w:val="a3"/>
    <w:uiPriority w:val="59"/>
    <w:rsid w:val="003D236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3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2.w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23</TotalTime>
  <Pages>16</Pages>
  <Words>3990</Words>
  <Characters>22745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26682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29</cp:revision>
  <cp:lastPrinted>1900-12-31T19:00:00Z</cp:lastPrinted>
  <dcterms:created xsi:type="dcterms:W3CDTF">2016-12-09T08:08:00Z</dcterms:created>
  <dcterms:modified xsi:type="dcterms:W3CDTF">2017-02-09T07:18:00Z</dcterms:modified>
</cp:coreProperties>
</file>