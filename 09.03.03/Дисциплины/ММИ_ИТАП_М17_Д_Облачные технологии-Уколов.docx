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</w:t>
      </w:r>
      <w:r>
        <w:t>А</w:t>
      </w:r>
      <w:r>
        <w:t>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</w:t>
            </w:r>
            <w:r w:rsidRPr="008F33BC">
              <w:rPr>
                <w:b/>
              </w:rPr>
              <w:t>и</w:t>
            </w:r>
            <w:r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bookmarkStart w:id="0" w:name="_GoBack"/>
            <w:bookmarkEnd w:id="0"/>
            <w:r w:rsidR="008F09C9">
              <w:rPr>
                <w:b/>
                <w:color w:val="000000"/>
              </w:rPr>
              <w:t>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</w:instrText>
      </w:r>
      <w:r w:rsidR="00CC2D46" w:rsidRPr="00C81401">
        <w:rPr>
          <w:b/>
          <w:bCs/>
          <w:caps/>
        </w:rPr>
        <w:instrText>е</w:instrText>
      </w:r>
      <w:r w:rsidR="00CC2D46" w:rsidRPr="00C81401">
        <w:rPr>
          <w:b/>
          <w:bCs/>
          <w:caps/>
        </w:rPr>
        <w:instrText>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</w:instrText>
      </w:r>
      <w:r w:rsidR="00CC2D46" w:rsidRPr="00310B02">
        <w:rPr>
          <w:b/>
          <w:bCs/>
          <w:caps/>
        </w:rPr>
        <w:instrText>И</w:instrText>
      </w:r>
      <w:r w:rsidR="00CC2D46" w:rsidRPr="00310B02">
        <w:rPr>
          <w:b/>
          <w:bCs/>
          <w:caps/>
        </w:rPr>
        <w:instrText>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</w:instrText>
      </w:r>
      <w:r w:rsidR="00631638" w:rsidRPr="00CC39EE">
        <w:rPr>
          <w:b/>
          <w:bCs/>
          <w:caps/>
        </w:rPr>
        <w:instrText>п</w:instrText>
      </w:r>
      <w:r w:rsidR="00631638" w:rsidRPr="00CC39EE">
        <w:rPr>
          <w:b/>
          <w:bCs/>
          <w:caps/>
        </w:rPr>
        <w:instrText>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</cp:revision>
  <cp:lastPrinted>1601-01-01T00:00:00Z</cp:lastPrinted>
  <dcterms:created xsi:type="dcterms:W3CDTF">2016-12-09T08:08:00Z</dcterms:created>
  <dcterms:modified xsi:type="dcterms:W3CDTF">2016-12-09T08:12:00Z</dcterms:modified>
</cp:coreProperties>
</file>