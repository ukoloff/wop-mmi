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BA64B5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BA64B5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BA64B5">
      <w:pPr>
        <w:jc w:val="center"/>
      </w:pPr>
      <w:r>
        <w:t>высшего образования</w:t>
      </w:r>
    </w:p>
    <w:p w:rsidR="004C3174" w:rsidRDefault="004C3174" w:rsidP="00BA64B5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3756DC" w:rsidRDefault="003756DC" w:rsidP="00BA64B5">
      <w:pPr>
        <w:spacing w:line="360" w:lineRule="auto"/>
        <w:ind w:firstLine="720"/>
        <w:jc w:val="both"/>
      </w:pPr>
    </w:p>
    <w:p w:rsidR="003756DC" w:rsidRDefault="003756DC" w:rsidP="00BA64B5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BA64B5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BA64B5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BA64B5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BA64B5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BA64B5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A8369D" w:rsidRDefault="00A8369D" w:rsidP="00BA64B5">
      <w:pPr>
        <w:spacing w:line="360" w:lineRule="auto"/>
        <w:ind w:firstLine="720"/>
        <w:jc w:val="both"/>
      </w:pPr>
    </w:p>
    <w:p w:rsidR="00E00925" w:rsidRDefault="00E00925" w:rsidP="00BA64B5">
      <w:pPr>
        <w:spacing w:line="360" w:lineRule="auto"/>
        <w:ind w:firstLine="720"/>
        <w:jc w:val="both"/>
      </w:pPr>
    </w:p>
    <w:p w:rsidR="00A8369D" w:rsidRDefault="00A8369D" w:rsidP="00BA64B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BA64B5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BA64B5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BA64B5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BA64B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BA64B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BA64B5">
      <w:pPr>
        <w:jc w:val="both"/>
        <w:rPr>
          <w:b/>
        </w:rPr>
      </w:pPr>
    </w:p>
    <w:p w:rsidR="00BA14B8" w:rsidRPr="00FE0F5B" w:rsidRDefault="00BA14B8" w:rsidP="00BA64B5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BA64B5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BA64B5">
      <w:pPr>
        <w:ind w:firstLine="709"/>
        <w:jc w:val="both"/>
      </w:pPr>
    </w:p>
    <w:p w:rsidR="007F3087" w:rsidRPr="00807340" w:rsidRDefault="007F3087" w:rsidP="00BA64B5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BA64B5">
      <w:pPr>
        <w:ind w:firstLine="709"/>
        <w:jc w:val="both"/>
      </w:pPr>
    </w:p>
    <w:p w:rsidR="007F3087" w:rsidRPr="002B1965" w:rsidRDefault="007F3087" w:rsidP="00BA64B5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BA64B5">
      <w:pPr>
        <w:jc w:val="both"/>
        <w:rPr>
          <w:spacing w:val="-3"/>
        </w:rPr>
      </w:pPr>
    </w:p>
    <w:p w:rsidR="007F3087" w:rsidRPr="0070465E" w:rsidRDefault="007F3087" w:rsidP="00BA64B5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BA64B5">
      <w:pPr>
        <w:ind w:left="7079" w:firstLine="709"/>
        <w:jc w:val="both"/>
      </w:pPr>
      <w:r>
        <w:t>А.А. Петунин</w:t>
      </w:r>
    </w:p>
    <w:p w:rsidR="007F3087" w:rsidRPr="006907FB" w:rsidRDefault="007F3087" w:rsidP="00BA64B5">
      <w:pPr>
        <w:jc w:val="both"/>
        <w:rPr>
          <w:spacing w:val="-3"/>
        </w:rPr>
      </w:pPr>
    </w:p>
    <w:p w:rsidR="007F3087" w:rsidRPr="006E69FD" w:rsidRDefault="007F3087" w:rsidP="00BA64B5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BA64B5">
      <w:pPr>
        <w:ind w:firstLine="709"/>
        <w:jc w:val="both"/>
      </w:pPr>
    </w:p>
    <w:p w:rsidR="007F3087" w:rsidRDefault="007F3087" w:rsidP="00BA64B5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64B5">
      <w:pPr>
        <w:spacing w:line="360" w:lineRule="auto"/>
        <w:ind w:firstLine="720"/>
        <w:jc w:val="both"/>
      </w:pPr>
    </w:p>
    <w:p w:rsidR="00A8369D" w:rsidRDefault="00A8369D" w:rsidP="00BA64B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BA64B5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BA64B5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BA64B5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BA64B5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BA64B5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BA64B5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45BD1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BA64B5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445BD1">
        <w:t>экзамена</w:t>
      </w:r>
      <w:r>
        <w:t>.</w:t>
      </w:r>
    </w:p>
    <w:p w:rsidR="008B502C" w:rsidRPr="00E10A60" w:rsidRDefault="008B502C" w:rsidP="00BA64B5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BA64B5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BA64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105FFA" w:rsidRPr="005506A1" w:rsidTr="00BA64B5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105FFA" w:rsidRPr="005506A1" w:rsidTr="00BA64B5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105FFA" w:rsidRPr="005506A1" w:rsidTr="00BA64B5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bookmarkStart w:id="4" w:name="_GoBack"/>
            <w:bookmarkEnd w:id="4"/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  <w:tr w:rsidR="00105FFA" w:rsidRPr="0004126A" w:rsidTr="00BA64B5">
        <w:tc>
          <w:tcPr>
            <w:tcW w:w="10065" w:type="dxa"/>
          </w:tcPr>
          <w:p w:rsidR="00105FFA" w:rsidRPr="0004126A" w:rsidRDefault="00105FFA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BA64B5">
      <w:pPr>
        <w:ind w:left="567"/>
        <w:jc w:val="both"/>
        <w:rPr>
          <w:iCs/>
        </w:rPr>
      </w:pPr>
    </w:p>
    <w:p w:rsidR="00CF2BC0" w:rsidRPr="006A713F" w:rsidRDefault="00CF2BC0" w:rsidP="00BA64B5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BA64B5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BA64B5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BA64B5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BA64B5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0A46D8" w:rsidRPr="000A46D8" w:rsidRDefault="000A46D8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BA64B5">
      <w:pPr>
        <w:ind w:left="567"/>
        <w:jc w:val="both"/>
        <w:rPr>
          <w:spacing w:val="-5"/>
        </w:rPr>
      </w:pPr>
    </w:p>
    <w:p w:rsidR="00CF2BC0" w:rsidRPr="006A713F" w:rsidRDefault="00CF2BC0" w:rsidP="00BA64B5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BA64B5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A64B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BA64B5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BA64B5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BA64B5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BA64B5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BA64B5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BA64B5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3190A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3190A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3190A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3190A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BA64B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BA64B5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A64B5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BA64B5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BA64B5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BA64B5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BA64B5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BA64B5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BA64B5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BA64B5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8"/>
        <w:gridCol w:w="417"/>
        <w:gridCol w:w="414"/>
        <w:gridCol w:w="500"/>
        <w:gridCol w:w="313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05"/>
        <w:gridCol w:w="325"/>
        <w:gridCol w:w="542"/>
        <w:gridCol w:w="406"/>
        <w:gridCol w:w="413"/>
        <w:gridCol w:w="400"/>
        <w:gridCol w:w="434"/>
        <w:gridCol w:w="413"/>
        <w:gridCol w:w="373"/>
      </w:tblGrid>
      <w:tr w:rsidR="00936BEC" w:rsidRPr="003C3315" w:rsidTr="00BA64B5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BA64B5">
        <w:trPr>
          <w:trHeight w:val="495"/>
          <w:jc w:val="center"/>
        </w:trPr>
        <w:tc>
          <w:tcPr>
            <w:tcW w:w="114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BA64B5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BA64B5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BA64B5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4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BA64B5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F65AEF" w:rsidRPr="003C3315" w:rsidTr="00BA64B5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BA64B5" w:rsidRDefault="00BA64B5" w:rsidP="00BA64B5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 по модулю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E347EB" w:rsidRDefault="00F65AE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Default="00F65AEF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3C3315" w:rsidRDefault="00F65AEF" w:rsidP="000806CE">
            <w:pPr>
              <w:jc w:val="center"/>
            </w:pPr>
          </w:p>
        </w:tc>
        <w:tc>
          <w:tcPr>
            <w:tcW w:w="1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7B5D3A" w:rsidRDefault="00F65AEF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7B5D3A">
              <w:rPr>
                <w:sz w:val="16"/>
                <w:szCs w:val="16"/>
                <w:lang w:val="en-US"/>
              </w:rPr>
              <w:t>27</w:t>
            </w:r>
          </w:p>
        </w:tc>
      </w:tr>
      <w:tr w:rsidR="00936BEC" w:rsidRPr="003C3315" w:rsidTr="00BA64B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BA64B5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BA64B5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BA64B5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BA64B5">
      <w:pPr>
        <w:ind w:left="709"/>
        <w:jc w:val="both"/>
      </w:pPr>
      <w:r>
        <w:t>Не предусмотрено.</w:t>
      </w:r>
    </w:p>
    <w:p w:rsidR="009F44C5" w:rsidRPr="008B0A1F" w:rsidRDefault="009F44C5" w:rsidP="00BA64B5">
      <w:pPr>
        <w:ind w:firstLine="720"/>
        <w:jc w:val="both"/>
      </w:pPr>
    </w:p>
    <w:p w:rsidR="005B43F1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BA64B5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BA64B5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BA64B5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BA64B5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BA64B5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BA64B5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BA64B5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BA64B5">
      <w:pPr>
        <w:ind w:firstLine="720"/>
        <w:jc w:val="both"/>
      </w:pPr>
    </w:p>
    <w:p w:rsidR="005B43F1" w:rsidRPr="005B43F1" w:rsidRDefault="005B43F1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BA64B5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BA64B5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BA64B5">
      <w:pPr>
        <w:jc w:val="both"/>
      </w:pPr>
    </w:p>
    <w:p w:rsidR="005B43F1" w:rsidRPr="001E1019" w:rsidRDefault="00E10A60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Pr="00F34D50" w:rsidRDefault="005B43F1" w:rsidP="00BA64B5">
      <w:pPr>
        <w:ind w:firstLine="720"/>
        <w:jc w:val="both"/>
      </w:pPr>
    </w:p>
    <w:p w:rsidR="005B43F1" w:rsidRPr="001E1019" w:rsidRDefault="00E10A60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A64B5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BA64B5">
      <w:pPr>
        <w:ind w:firstLine="720"/>
        <w:jc w:val="both"/>
      </w:pPr>
    </w:p>
    <w:p w:rsidR="005B43F1" w:rsidRPr="001E1019" w:rsidRDefault="00E10A60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Pr="00E10A60" w:rsidRDefault="005B43F1" w:rsidP="00BA64B5">
      <w:pPr>
        <w:ind w:firstLine="720"/>
        <w:jc w:val="both"/>
      </w:pPr>
    </w:p>
    <w:p w:rsidR="005B43F1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Pr="00E10A60" w:rsidRDefault="005B43F1" w:rsidP="00BA64B5">
      <w:pPr>
        <w:ind w:firstLine="720"/>
        <w:jc w:val="both"/>
      </w:pPr>
    </w:p>
    <w:p w:rsidR="005B43F1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Default="005B43F1" w:rsidP="00BA64B5">
      <w:pPr>
        <w:ind w:firstLine="720"/>
        <w:jc w:val="both"/>
      </w:pPr>
    </w:p>
    <w:p w:rsidR="00EE075B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EE075B" w:rsidRDefault="00EE075B" w:rsidP="00BA64B5">
      <w:pPr>
        <w:ind w:firstLine="720"/>
        <w:jc w:val="both"/>
      </w:pPr>
    </w:p>
    <w:p w:rsidR="00EE075B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A64B5">
      <w:pPr>
        <w:ind w:firstLine="720"/>
        <w:jc w:val="both"/>
      </w:pPr>
      <w:r>
        <w:t>Не предусмотрено.</w:t>
      </w:r>
    </w:p>
    <w:p w:rsidR="00B269E8" w:rsidRPr="00A30447" w:rsidRDefault="00B269E8" w:rsidP="00BA64B5">
      <w:pPr>
        <w:ind w:firstLine="720"/>
        <w:jc w:val="both"/>
      </w:pPr>
    </w:p>
    <w:p w:rsidR="00EE075B" w:rsidRPr="001E1019" w:rsidRDefault="00EE075B" w:rsidP="00BA64B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BA64B5">
      <w:pPr>
        <w:ind w:firstLine="720"/>
        <w:jc w:val="both"/>
      </w:pPr>
      <w:r>
        <w:t>Не предусмотрено.</w:t>
      </w:r>
    </w:p>
    <w:p w:rsidR="005B43F1" w:rsidRDefault="005B43F1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BA64B5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BA64B5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BA64B5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9F44C5" w:rsidRPr="00580674" w:rsidRDefault="009F44C5" w:rsidP="00BA64B5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BA64B5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A64B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A64B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BA64B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BA64B5">
      <w:pPr>
        <w:spacing w:before="60" w:after="60"/>
        <w:jc w:val="both"/>
        <w:rPr>
          <w:b/>
          <w:iCs/>
        </w:rPr>
      </w:pPr>
    </w:p>
    <w:p w:rsidR="000806CE" w:rsidRDefault="000806CE" w:rsidP="00BA64B5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BA64B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BA64B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BA64B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BA64B5">
      <w:pPr>
        <w:spacing w:line="360" w:lineRule="auto"/>
        <w:ind w:left="1080"/>
        <w:jc w:val="both"/>
      </w:pPr>
    </w:p>
    <w:p w:rsidR="00103C8B" w:rsidRPr="002A5D4E" w:rsidRDefault="002A5D4E" w:rsidP="00BA64B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A64B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BA64B5">
      <w:pPr>
        <w:ind w:firstLine="720"/>
        <w:jc w:val="both"/>
        <w:rPr>
          <w:lang w:val="en-US"/>
        </w:rPr>
      </w:pPr>
    </w:p>
    <w:p w:rsidR="00103C8B" w:rsidRPr="002A5D4E" w:rsidRDefault="002A5D4E" w:rsidP="00BA64B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BA64B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BA64B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BA64B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BA64B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BA64B5">
      <w:pPr>
        <w:ind w:left="720"/>
        <w:jc w:val="both"/>
      </w:pPr>
    </w:p>
    <w:p w:rsidR="009F44C5" w:rsidRPr="002A5D4E" w:rsidRDefault="002A5D4E" w:rsidP="00BA64B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A64B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BA64B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BA64B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BA64B5">
      <w:pPr>
        <w:ind w:firstLine="720"/>
        <w:jc w:val="both"/>
      </w:pPr>
    </w:p>
    <w:p w:rsidR="002A5D4E" w:rsidRPr="002A5D4E" w:rsidRDefault="002A5D4E" w:rsidP="00BA64B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A64B5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BA64B5">
      <w:pPr>
        <w:spacing w:line="360" w:lineRule="auto"/>
        <w:ind w:firstLine="720"/>
        <w:jc w:val="both"/>
      </w:pPr>
    </w:p>
    <w:p w:rsidR="009F44C5" w:rsidRPr="00956E05" w:rsidRDefault="00817297" w:rsidP="00BA64B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BA64B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BA64B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BA64B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BA64B5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BA64B5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BA64B5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BA64B5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BA64B5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BA64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BA64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BA64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BA64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BA64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BA64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BA64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BA64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BA64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BA64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BA64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BA64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BA64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BA64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BA64B5">
      <w:pPr>
        <w:ind w:left="633" w:hanging="284"/>
        <w:rPr>
          <w:b/>
          <w:color w:val="0000FF"/>
        </w:rPr>
      </w:pPr>
    </w:p>
    <w:p w:rsidR="000D0344" w:rsidRPr="00641240" w:rsidRDefault="000D0344" w:rsidP="00BA64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BA64B5">
      <w:r w:rsidRPr="00EB1F9B">
        <w:t>не предусмотрено</w:t>
      </w:r>
    </w:p>
    <w:p w:rsidR="000D0344" w:rsidRPr="008E2BA9" w:rsidRDefault="000D0344" w:rsidP="00BA64B5">
      <w:pPr>
        <w:rPr>
          <w:i/>
        </w:rPr>
      </w:pPr>
    </w:p>
    <w:p w:rsidR="000D0344" w:rsidRPr="00641240" w:rsidRDefault="000D0344" w:rsidP="00BA64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BA64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BA64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BA64B5">
      <w:pPr>
        <w:spacing w:line="360" w:lineRule="auto"/>
        <w:ind w:firstLine="720"/>
        <w:jc w:val="both"/>
      </w:pPr>
    </w:p>
    <w:p w:rsidR="002D32E5" w:rsidRPr="00641240" w:rsidRDefault="00281EB6" w:rsidP="00BA64B5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BA64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BA64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BA64B5">
      <w:pPr>
        <w:spacing w:line="360" w:lineRule="auto"/>
        <w:ind w:firstLine="720"/>
        <w:jc w:val="both"/>
      </w:pPr>
    </w:p>
    <w:p w:rsidR="002D32E5" w:rsidRPr="00641240" w:rsidRDefault="00281EB6" w:rsidP="00BA64B5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BA64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BA64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BA64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BA64B5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BA64B5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BA64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BA64B5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BA64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BA64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834164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BA64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BA64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BA64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BA64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BA64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C2E3E" w:rsidP="00BA64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BA64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BA64B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BA64B5"/>
    <w:p w:rsidR="00E07C1C" w:rsidRPr="004C61FB" w:rsidRDefault="00E07C1C" w:rsidP="00BA64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BA64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BA64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BA64B5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BA64B5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BA64B5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A64B5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BA64B5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BA64B5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BA64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BA64B5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BA64B5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BA64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BA64B5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BA64B5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BA64B5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BA64B5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BA64B5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BA64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BA64B5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BA64B5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C2E3E"/>
    <w:rsid w:val="003E5E38"/>
    <w:rsid w:val="00402E08"/>
    <w:rsid w:val="00404A1E"/>
    <w:rsid w:val="00410CCF"/>
    <w:rsid w:val="00426591"/>
    <w:rsid w:val="00430AD5"/>
    <w:rsid w:val="0044233A"/>
    <w:rsid w:val="00445BD1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A64B5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AA884-04DB-4A02-B111-90895136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300</TotalTime>
  <Pages>14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207</cp:revision>
  <cp:lastPrinted>1900-12-31T19:00:00Z</cp:lastPrinted>
  <dcterms:created xsi:type="dcterms:W3CDTF">2016-12-09T08:02:00Z</dcterms:created>
  <dcterms:modified xsi:type="dcterms:W3CDTF">2017-06-07T06:51:00Z</dcterms:modified>
</cp:coreProperties>
</file>