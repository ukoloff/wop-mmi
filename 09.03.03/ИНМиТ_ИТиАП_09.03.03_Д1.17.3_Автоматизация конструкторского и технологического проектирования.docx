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5"/>
        <w:gridCol w:w="4225"/>
      </w:tblGrid>
      <w:tr w:rsidR="00650D42" w:rsidRPr="00EE00EB" w:rsidTr="00650D42">
        <w:trPr>
          <w:trHeight w:val="148"/>
        </w:trPr>
        <w:tc>
          <w:tcPr>
            <w:tcW w:w="6105" w:type="dxa"/>
            <w:shd w:val="clear" w:color="auto" w:fill="auto"/>
          </w:tcPr>
          <w:p w:rsidR="00650D42" w:rsidRPr="00EE00EB" w:rsidRDefault="00650D42" w:rsidP="00650D42">
            <w:pPr>
              <w:rPr>
                <w:b/>
              </w:rPr>
            </w:pPr>
            <w:r w:rsidRPr="00EE00EB">
              <w:rPr>
                <w:b/>
              </w:rPr>
              <w:t xml:space="preserve">Перечень сведений о рабочей программе </w:t>
            </w:r>
            <w:r>
              <w:rPr>
                <w:b/>
              </w:rPr>
              <w:t>дисциплины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>Модуль</w:t>
            </w:r>
            <w:r w:rsidRPr="00723632">
              <w:rPr>
                <w:b/>
              </w:rPr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.1</w:t>
            </w:r>
            <w:r w:rsidRPr="00314F5D">
              <w:t>7</w:t>
            </w:r>
          </w:p>
          <w:p w:rsidR="00650D42" w:rsidRPr="0063540B" w:rsidRDefault="00650D42" w:rsidP="00874E8C">
            <w:r w:rsidRPr="00314F5D">
              <w:t>Автоматизация и управление техническими системами</w:t>
            </w:r>
          </w:p>
        </w:tc>
        <w:tc>
          <w:tcPr>
            <w:tcW w:w="4225" w:type="dxa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650D42" w:rsidRPr="0063540B" w:rsidRDefault="00650D42" w:rsidP="00874E8C">
            <w:r w:rsidRPr="00466301">
              <w:rPr>
                <w:lang w:eastAsia="ru-RU"/>
              </w:rPr>
              <w:t>1134460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Образовательная программа</w:t>
            </w:r>
          </w:p>
          <w:p w:rsidR="00650D42" w:rsidRPr="003F40FD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650D42" w:rsidRPr="00C87D33" w:rsidRDefault="00650D42" w:rsidP="00874E8C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Pr="00C87D33">
              <w:rPr>
                <w:b/>
              </w:rPr>
              <w:tab/>
            </w:r>
            <w:r w:rsidRPr="00C87D33">
              <w:rPr>
                <w:b/>
              </w:rPr>
              <w:tab/>
            </w:r>
            <w:r w:rsidRPr="00C87D33">
              <w:t>09.03.0</w:t>
            </w:r>
            <w:r w:rsidRPr="007F6A3A">
              <w:t>3</w:t>
            </w:r>
            <w:r w:rsidRPr="00C87D33">
              <w:t>/01.01</w:t>
            </w:r>
          </w:p>
          <w:p w:rsidR="00650D42" w:rsidRPr="003F40FD" w:rsidRDefault="00650D42" w:rsidP="00874E8C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5</w:t>
            </w:r>
            <w:r w:rsidRPr="00C87D33">
              <w:t>3</w:t>
            </w:r>
            <w:r w:rsidRPr="007F6A3A">
              <w:t>80</w:t>
            </w:r>
            <w:r w:rsidRPr="00C87D33">
              <w:t xml:space="preserve"> (версия 3)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650D42" w:rsidRPr="004E1E98" w:rsidRDefault="00650D42" w:rsidP="00874E8C">
            <w:pPr>
              <w:jc w:val="both"/>
              <w:rPr>
                <w:b/>
              </w:rPr>
            </w:pPr>
            <w:r w:rsidRPr="004E1E98">
              <w:t>Без траекторий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650D42" w:rsidRPr="00D31623" w:rsidRDefault="00650D42" w:rsidP="00874E8C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650D42" w:rsidRPr="00EE00EB" w:rsidRDefault="00650D42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650D42" w:rsidRPr="00650D42" w:rsidRDefault="00650D42" w:rsidP="00874E8C">
            <w:pPr>
              <w:jc w:val="both"/>
            </w:pPr>
            <w:r>
              <w:t>09.03.0</w:t>
            </w:r>
            <w:r w:rsidRPr="00650D42">
              <w:t>3</w:t>
            </w: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650D42" w:rsidRPr="00131F6B" w:rsidRDefault="00650D42" w:rsidP="00874E8C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650D42" w:rsidRPr="00EE00EB" w:rsidRDefault="00650D42" w:rsidP="00874E8C">
            <w:pPr>
              <w:jc w:val="both"/>
            </w:pPr>
          </w:p>
        </w:tc>
      </w:tr>
      <w:tr w:rsidR="00650D42" w:rsidRPr="00EE00EB" w:rsidTr="00650D42">
        <w:trPr>
          <w:trHeight w:val="332"/>
        </w:trPr>
        <w:tc>
          <w:tcPr>
            <w:tcW w:w="6105" w:type="dxa"/>
            <w:shd w:val="clear" w:color="auto" w:fill="auto"/>
          </w:tcPr>
          <w:p w:rsidR="00650D42" w:rsidRPr="00EE00EB" w:rsidRDefault="00650D42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650D42" w:rsidRPr="00314F5D" w:rsidRDefault="00650D42" w:rsidP="00874E8C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7F6A3A">
              <w:t>12</w:t>
            </w:r>
            <w:r w:rsidRPr="00D75B81">
              <w:t>.0</w:t>
            </w:r>
            <w:r w:rsidRPr="007F6A3A">
              <w:t>3</w:t>
            </w:r>
            <w:r w:rsidRPr="00D75B81">
              <w:t>.201</w:t>
            </w:r>
            <w:r w:rsidRPr="007F6A3A">
              <w:t>5</w:t>
            </w:r>
            <w:r w:rsidRPr="00D75B81">
              <w:t xml:space="preserve"> г. № </w:t>
            </w:r>
            <w:r w:rsidRPr="007F6A3A">
              <w:t>2</w:t>
            </w:r>
            <w:r w:rsidRPr="00314F5D">
              <w:t>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650D42">
      <w:pPr>
        <w:pageBreakBefore/>
      </w:pP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5B3098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481C">
        <w:t>зачёта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ОПК-4</w:t>
            </w:r>
            <w:r w:rsidRPr="005506A1">
              <w:t>:</w:t>
            </w:r>
            <w:r w:rsidRPr="0004126A">
              <w:t xml:space="preserve">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04126A">
              <w:t>о-</w:t>
            </w:r>
            <w:proofErr w:type="gramEnd"/>
            <w:r w:rsidRPr="0004126A">
              <w:t xml:space="preserve"> коммуникационных технологий и с учетом основных требова</w:t>
            </w:r>
            <w:r>
              <w:t>ний информационной безопасности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ПК-22</w:t>
            </w:r>
            <w:r w:rsidRPr="005506A1">
              <w:t>:</w:t>
            </w:r>
            <w:r w:rsidRPr="0004126A">
              <w:t xml:space="preserve"> способностью анализировать рынок программно-технических средств, информационных продуктов и услуг для создания и модификации информационных сист</w:t>
            </w:r>
            <w:r>
              <w:t>ем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ПК-24</w:t>
            </w:r>
            <w:r w:rsidRPr="005506A1">
              <w:t>:</w:t>
            </w:r>
            <w:r w:rsidRPr="0004126A">
              <w:t xml:space="preserve"> способностью готовить обзоры научной литературы и электронных информационно-образовательных ресурсов дл</w:t>
            </w:r>
            <w:r>
              <w:t>я профессиональной деятельности</w:t>
            </w:r>
          </w:p>
        </w:tc>
      </w:tr>
      <w:tr w:rsidR="00105FFA" w:rsidRPr="005506A1" w:rsidTr="00874E8C">
        <w:tc>
          <w:tcPr>
            <w:tcW w:w="10065" w:type="dxa"/>
          </w:tcPr>
          <w:p w:rsidR="00105FFA" w:rsidRPr="005506A1" w:rsidRDefault="00105FFA" w:rsidP="00874E8C">
            <w:pPr>
              <w:keepLines/>
              <w:jc w:val="both"/>
            </w:pPr>
            <w:r w:rsidRPr="005506A1">
              <w:rPr>
                <w:b/>
              </w:rPr>
              <w:t>ДПК-4</w:t>
            </w:r>
            <w:r w:rsidRPr="005506A1">
              <w:t>:</w:t>
            </w:r>
            <w:r w:rsidRPr="0004126A">
              <w:t xml:space="preserve"> способность разрабатывать, внедрять и адаптировать при</w:t>
            </w:r>
            <w:r>
              <w:t>кладное программное обеспечение</w:t>
            </w:r>
          </w:p>
        </w:tc>
      </w:tr>
      <w:tr w:rsidR="00105FFA" w:rsidRPr="0004126A" w:rsidTr="00874E8C">
        <w:tc>
          <w:tcPr>
            <w:tcW w:w="10065" w:type="dxa"/>
          </w:tcPr>
          <w:p w:rsidR="00105FFA" w:rsidRPr="0004126A" w:rsidRDefault="00105FFA" w:rsidP="00874E8C">
            <w:pPr>
              <w:keepNext/>
              <w:keepLines/>
              <w:jc w:val="both"/>
            </w:pPr>
            <w:r w:rsidRPr="005506A1">
              <w:rPr>
                <w:b/>
              </w:rPr>
              <w:t>ДПК-7</w:t>
            </w:r>
            <w:r w:rsidRPr="005506A1">
              <w:t>:</w:t>
            </w:r>
            <w:r w:rsidRPr="0004126A"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lastRenderedPageBreak/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767C8C" w:rsidRDefault="00767C8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767C8C" w:rsidRDefault="00767C8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33190A" w:rsidP="00C910F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3190A" w:rsidRDefault="0033190A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33190A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33190A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3B3673" w:rsidRDefault="0033190A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33190A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3542AF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75"/>
        <w:gridCol w:w="417"/>
        <w:gridCol w:w="414"/>
        <w:gridCol w:w="500"/>
        <w:gridCol w:w="310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11"/>
        <w:gridCol w:w="319"/>
        <w:gridCol w:w="542"/>
        <w:gridCol w:w="406"/>
        <w:gridCol w:w="413"/>
        <w:gridCol w:w="400"/>
        <w:gridCol w:w="434"/>
        <w:gridCol w:w="413"/>
        <w:gridCol w:w="37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F65AEF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473529" w:rsidRPr="00F65AEF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F65AEF">
        <w:trPr>
          <w:trHeight w:val="495"/>
          <w:jc w:val="center"/>
        </w:trPr>
        <w:tc>
          <w:tcPr>
            <w:tcW w:w="113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1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F65AEF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5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F65AEF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2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  <w:textDirection w:val="btL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11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5111CE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936BEC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E347E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2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A611CB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A611CB" w:rsidRDefault="005E0350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5E0350" w:rsidRPr="00A611CB" w:rsidRDefault="005E0350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23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16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5E0350" w:rsidRPr="003C3315" w:rsidTr="00F65AEF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90 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39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23 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17 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6 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5E0350" w:rsidRDefault="005E0350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5E0350" w:rsidRPr="00894889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622474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5E0350" w:rsidRPr="008A48A7" w:rsidRDefault="005E035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8" w:type="pct"/>
            <w:vMerge/>
            <w:shd w:val="clear" w:color="auto" w:fill="auto"/>
          </w:tcPr>
          <w:p w:rsidR="005E0350" w:rsidRPr="003C3315" w:rsidRDefault="005E0350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5D6602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6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5E0350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E347EB" w:rsidRDefault="00936BEC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A5077A" w:rsidP="000806C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F65AEF" w:rsidRPr="003C3315" w:rsidTr="00F65AEF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365" w:type="pct"/>
            <w:gridSpan w:val="27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3C3315" w:rsidRDefault="00F65AEF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65AEF" w:rsidRPr="00E347EB" w:rsidRDefault="00F65AEF" w:rsidP="006C375F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Default="00F65AEF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3C3315" w:rsidRDefault="00F65AEF" w:rsidP="000806CE">
            <w:pPr>
              <w:jc w:val="center"/>
            </w:pPr>
          </w:p>
        </w:tc>
        <w:tc>
          <w:tcPr>
            <w:tcW w:w="1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65AEF" w:rsidRPr="007B5D3A" w:rsidRDefault="00F65AEF" w:rsidP="000806CE">
            <w:pPr>
              <w:jc w:val="center"/>
              <w:rPr>
                <w:sz w:val="16"/>
                <w:szCs w:val="16"/>
                <w:lang w:val="en-US"/>
              </w:rPr>
            </w:pPr>
            <w:bookmarkStart w:id="8" w:name="_GoBack"/>
            <w:r w:rsidRPr="007B5D3A">
              <w:rPr>
                <w:sz w:val="16"/>
                <w:szCs w:val="16"/>
                <w:lang w:val="en-US"/>
              </w:rPr>
              <w:t>27</w:t>
            </w:r>
            <w:bookmarkEnd w:id="8"/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7C194D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</w:t>
            </w:r>
            <w:r w:rsidR="007C194D">
              <w:t>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rPr>
                <w:lang w:val="en-US"/>
              </w:rPr>
              <w:t xml:space="preserve"> </w:t>
            </w:r>
            <w:r w:rsidR="00342DD5" w:rsidRPr="00821C10">
              <w:t>1-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22FC8"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784D0A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1C10D5">
              <w:t xml:space="preserve"> </w:t>
            </w:r>
            <w:r w:rsidR="001C10D5">
              <w:rPr>
                <w:lang w:val="en-US"/>
              </w:rPr>
              <w:t>2</w:t>
            </w:r>
            <w:r w:rsidR="00342DD5">
              <w:t>-</w:t>
            </w:r>
            <w:r w:rsidR="00784D0A"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C15287" w:rsidRDefault="002224AB" w:rsidP="00784D0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VII,</w:t>
            </w:r>
            <w:r w:rsidR="00342DD5">
              <w:t xml:space="preserve"> </w:t>
            </w:r>
            <w:r w:rsidR="00784D0A">
              <w:rPr>
                <w:lang w:val="en-US"/>
              </w:rP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6611896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7B5D3A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90402" w:rsidRPr="00530E93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Методы </w:t>
      </w:r>
      <w:proofErr w:type="spellStart"/>
      <w:r>
        <w:t>межпроцессной</w:t>
      </w:r>
      <w:proofErr w:type="spellEnd"/>
      <w:r>
        <w:t xml:space="preserve"> коммуникации. </w:t>
      </w:r>
      <w:proofErr w:type="spellStart"/>
      <w:r>
        <w:t>ActiveX</w:t>
      </w:r>
      <w:proofErr w:type="spellEnd"/>
      <w:r>
        <w:t>-объекты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: разработка </w:t>
      </w:r>
      <w:proofErr w:type="gramStart"/>
      <w:r w:rsidRPr="00077544">
        <w:t>человека-машинного</w:t>
      </w:r>
      <w:proofErr w:type="gramEnd"/>
      <w:r w:rsidRPr="00077544">
        <w:t xml:space="preserve"> интерфейса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события. Понятие </w:t>
      </w:r>
      <w:proofErr w:type="spellStart"/>
      <w:r w:rsidRPr="00077544">
        <w:t>аларма</w:t>
      </w:r>
      <w:proofErr w:type="spellEnd"/>
      <w:r w:rsidRPr="00077544">
        <w:t xml:space="preserve">. Основные виды </w:t>
      </w:r>
      <w:proofErr w:type="spellStart"/>
      <w:r w:rsidRPr="00077544">
        <w:t>алармов</w:t>
      </w:r>
      <w:proofErr w:type="spellEnd"/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90402" w:rsidRPr="00077544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90402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90402" w:rsidRPr="0089398B" w:rsidRDefault="00990402" w:rsidP="00990402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90402" w:rsidRPr="009F44FB" w:rsidRDefault="00990402" w:rsidP="00990402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05FFA"/>
    <w:rsid w:val="00112D45"/>
    <w:rsid w:val="00124044"/>
    <w:rsid w:val="00143AF4"/>
    <w:rsid w:val="001446FF"/>
    <w:rsid w:val="00163151"/>
    <w:rsid w:val="00172F68"/>
    <w:rsid w:val="00175B56"/>
    <w:rsid w:val="0018106A"/>
    <w:rsid w:val="00187099"/>
    <w:rsid w:val="001A2A99"/>
    <w:rsid w:val="001C10D5"/>
    <w:rsid w:val="001D7C68"/>
    <w:rsid w:val="001E1019"/>
    <w:rsid w:val="001E5087"/>
    <w:rsid w:val="001F4B5C"/>
    <w:rsid w:val="00204D73"/>
    <w:rsid w:val="0020765A"/>
    <w:rsid w:val="0022170C"/>
    <w:rsid w:val="002224AB"/>
    <w:rsid w:val="00222E91"/>
    <w:rsid w:val="00257CCE"/>
    <w:rsid w:val="00281EB6"/>
    <w:rsid w:val="002933DE"/>
    <w:rsid w:val="002A2C12"/>
    <w:rsid w:val="002A5D4E"/>
    <w:rsid w:val="002B1F3A"/>
    <w:rsid w:val="002D2124"/>
    <w:rsid w:val="002D2ADA"/>
    <w:rsid w:val="002D32E5"/>
    <w:rsid w:val="002E3227"/>
    <w:rsid w:val="002F287D"/>
    <w:rsid w:val="002F6213"/>
    <w:rsid w:val="003228D3"/>
    <w:rsid w:val="00322FC8"/>
    <w:rsid w:val="00324C6C"/>
    <w:rsid w:val="0033190A"/>
    <w:rsid w:val="00332B34"/>
    <w:rsid w:val="00335C4C"/>
    <w:rsid w:val="00342DD5"/>
    <w:rsid w:val="003447ED"/>
    <w:rsid w:val="003477D5"/>
    <w:rsid w:val="00351B52"/>
    <w:rsid w:val="003542AF"/>
    <w:rsid w:val="00357ADD"/>
    <w:rsid w:val="003674D0"/>
    <w:rsid w:val="00372169"/>
    <w:rsid w:val="003756DC"/>
    <w:rsid w:val="00380FA0"/>
    <w:rsid w:val="003A0855"/>
    <w:rsid w:val="003B3673"/>
    <w:rsid w:val="003B7385"/>
    <w:rsid w:val="003C1530"/>
    <w:rsid w:val="003E5E38"/>
    <w:rsid w:val="00402E08"/>
    <w:rsid w:val="00404A1E"/>
    <w:rsid w:val="00410CCF"/>
    <w:rsid w:val="00426591"/>
    <w:rsid w:val="00430AD5"/>
    <w:rsid w:val="0044233A"/>
    <w:rsid w:val="00473529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4F667A"/>
    <w:rsid w:val="00500609"/>
    <w:rsid w:val="005024C9"/>
    <w:rsid w:val="00515240"/>
    <w:rsid w:val="00520308"/>
    <w:rsid w:val="005263F0"/>
    <w:rsid w:val="005340F5"/>
    <w:rsid w:val="005415D3"/>
    <w:rsid w:val="00543B8A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3098"/>
    <w:rsid w:val="005B43F1"/>
    <w:rsid w:val="005C09C1"/>
    <w:rsid w:val="005D3041"/>
    <w:rsid w:val="005D6602"/>
    <w:rsid w:val="005E0350"/>
    <w:rsid w:val="005E57AE"/>
    <w:rsid w:val="005F62EF"/>
    <w:rsid w:val="006078F6"/>
    <w:rsid w:val="00612B96"/>
    <w:rsid w:val="00622474"/>
    <w:rsid w:val="00623A95"/>
    <w:rsid w:val="00631638"/>
    <w:rsid w:val="00636E97"/>
    <w:rsid w:val="006445CE"/>
    <w:rsid w:val="00650D42"/>
    <w:rsid w:val="00667056"/>
    <w:rsid w:val="00667879"/>
    <w:rsid w:val="00675763"/>
    <w:rsid w:val="00686C7F"/>
    <w:rsid w:val="00696561"/>
    <w:rsid w:val="006A7832"/>
    <w:rsid w:val="006B0829"/>
    <w:rsid w:val="006C375F"/>
    <w:rsid w:val="006D0C82"/>
    <w:rsid w:val="006F3BEB"/>
    <w:rsid w:val="006F597A"/>
    <w:rsid w:val="00705705"/>
    <w:rsid w:val="00737557"/>
    <w:rsid w:val="00767C8C"/>
    <w:rsid w:val="00780B35"/>
    <w:rsid w:val="007833E5"/>
    <w:rsid w:val="00784D0A"/>
    <w:rsid w:val="007867E0"/>
    <w:rsid w:val="007A2751"/>
    <w:rsid w:val="007B15F2"/>
    <w:rsid w:val="007B5D3A"/>
    <w:rsid w:val="007B749B"/>
    <w:rsid w:val="007C194D"/>
    <w:rsid w:val="007C5058"/>
    <w:rsid w:val="007C7680"/>
    <w:rsid w:val="007E2001"/>
    <w:rsid w:val="007E7F56"/>
    <w:rsid w:val="007F3087"/>
    <w:rsid w:val="0080068E"/>
    <w:rsid w:val="0080481C"/>
    <w:rsid w:val="00804B1C"/>
    <w:rsid w:val="008066A4"/>
    <w:rsid w:val="00817297"/>
    <w:rsid w:val="00824CD1"/>
    <w:rsid w:val="00824CF7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90402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233B2"/>
    <w:rsid w:val="00A5077A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15287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910F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0733"/>
    <w:rsid w:val="00F162E6"/>
    <w:rsid w:val="00F22E37"/>
    <w:rsid w:val="00F23232"/>
    <w:rsid w:val="00F34D50"/>
    <w:rsid w:val="00F35521"/>
    <w:rsid w:val="00F40320"/>
    <w:rsid w:val="00F64258"/>
    <w:rsid w:val="00F65AEF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68E63-6EA5-48DD-A0FA-5DCEF4C56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298</TotalTime>
  <Pages>14</Pages>
  <Words>3312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204</cp:revision>
  <cp:lastPrinted>1900-12-31T19:00:00Z</cp:lastPrinted>
  <dcterms:created xsi:type="dcterms:W3CDTF">2016-12-09T08:02:00Z</dcterms:created>
  <dcterms:modified xsi:type="dcterms:W3CDTF">2017-05-18T06:20:00Z</dcterms:modified>
</cp:coreProperties>
</file>