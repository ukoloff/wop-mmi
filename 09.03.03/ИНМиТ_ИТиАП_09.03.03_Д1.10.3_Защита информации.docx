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40AB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40ABB">
        <w:rPr>
          <w:iCs/>
          <w:caps/>
          <w:color w:val="000000"/>
          <w:spacing w:val="-1"/>
        </w:rPr>
        <w:t>Защита информации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8F556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8F556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E2657E" w:rsidRPr="00F22E37" w:rsidRDefault="00E2657E" w:rsidP="008F556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8F556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8F556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8F556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8F556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8F556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8F556C">
            <w:pPr>
              <w:ind w:firstLine="708"/>
            </w:pP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8F556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8F556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8F556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8F556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8F556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8F556C"/>
        </w:tc>
      </w:tr>
      <w:tr w:rsidR="00E2657E" w:rsidTr="008F556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8F556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8F556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2657E" w:rsidRPr="00EE78BA" w:rsidRDefault="00E2657E" w:rsidP="008F556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A40AB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A40ABB">
        <w:t>С</w:t>
      </w:r>
      <w:r w:rsidR="003B7385">
        <w:t>.</w:t>
      </w:r>
      <w:r w:rsidR="00A40ABB">
        <w:t>С</w:t>
      </w:r>
      <w:r w:rsidR="003B7385">
        <w:t xml:space="preserve">. </w:t>
      </w:r>
      <w:r w:rsidR="00A40ABB">
        <w:t>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B07C3F" w:rsidRPr="00B07C3F">
        <w:t>Защита информации</w:t>
      </w:r>
      <w:r>
        <w:t xml:space="preserve">» </w:t>
      </w:r>
      <w:r w:rsidRPr="00806DB5">
        <w:t xml:space="preserve">входит в вариативную часть образовательной программы </w:t>
      </w:r>
      <w:r w:rsidR="00B07C3F">
        <w:t xml:space="preserve">(по выбору ВУЗа) </w:t>
      </w:r>
      <w:r w:rsidRPr="00806DB5">
        <w:t>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 w:rsidR="0081529B">
        <w:t>у студентов формируются навыки</w:t>
      </w:r>
      <w:r w:rsidR="00FC60F5">
        <w:t xml:space="preserve"> для решения задач в области</w:t>
      </w:r>
      <w:r w:rsidR="0081529B">
        <w:t xml:space="preserve"> информационной безопасности и </w:t>
      </w:r>
      <w:r w:rsidR="0081529B" w:rsidRPr="007777F8">
        <w:t xml:space="preserve"> за</w:t>
      </w:r>
      <w:r w:rsidR="0081529B">
        <w:t>щиты</w:t>
      </w:r>
      <w:r w:rsidR="0081529B" w:rsidRPr="007777F8">
        <w:t xml:space="preserve"> компьютерной информации</w:t>
      </w:r>
      <w:r w:rsidR="0081529B"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>чения: «проектная работа», «проблемно</w:t>
      </w:r>
      <w:r w:rsidR="00235AF3">
        <w:t>е обучение», «командная работа»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DA79AA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, </w:t>
      </w:r>
      <w:r w:rsidR="00485CE6">
        <w:t>контрольных</w:t>
      </w:r>
      <w:r w:rsidR="00A63CA7">
        <w:t xml:space="preserve"> </w:t>
      </w:r>
      <w:r w:rsidR="00780B35">
        <w:t xml:space="preserve">работ и </w:t>
      </w:r>
      <w:r w:rsidR="00ED38E5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FA1890" w:rsidRPr="00915E01" w:rsidTr="008F556C">
        <w:trPr>
          <w:cantSplit/>
        </w:trPr>
        <w:tc>
          <w:tcPr>
            <w:tcW w:w="9814" w:type="dxa"/>
          </w:tcPr>
          <w:p w:rsidR="00FA1890" w:rsidRPr="00915E01" w:rsidRDefault="00FA1890" w:rsidP="008F556C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04353C" w:rsidRPr="009D7BB9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Знать</w:t>
      </w:r>
      <w:r w:rsidRPr="009D7BB9">
        <w:rPr>
          <w:spacing w:val="-5"/>
        </w:rPr>
        <w:t>: современные технические и программные средства взаимодействия с ЭВМ, методы и средства обеспечения информационной безопасности компьютерных систем.</w:t>
      </w:r>
    </w:p>
    <w:p w:rsidR="0004353C" w:rsidRPr="00A96145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Уметь</w:t>
      </w:r>
      <w:r w:rsidRPr="009D7BB9">
        <w:rPr>
          <w:spacing w:val="-5"/>
        </w:rPr>
        <w:t>: ставить задачу и разрабатывать алгоритм ее решения, использовать прикладные системы программирования, разрабатывать</w:t>
      </w:r>
      <w:r w:rsidRPr="00A96145">
        <w:rPr>
          <w:spacing w:val="-5"/>
        </w:rPr>
        <w:t xml:space="preserve"> основные программные документы</w:t>
      </w:r>
      <w:r>
        <w:rPr>
          <w:spacing w:val="-5"/>
        </w:rPr>
        <w:t>.</w:t>
      </w:r>
    </w:p>
    <w:p w:rsidR="0004353C" w:rsidRDefault="0004353C" w:rsidP="006A696E">
      <w:pPr>
        <w:shd w:val="clear" w:color="auto" w:fill="FFFFFF"/>
        <w:ind w:firstLine="567"/>
        <w:jc w:val="both"/>
        <w:rPr>
          <w:spacing w:val="-5"/>
        </w:rPr>
      </w:pPr>
      <w:r w:rsidRPr="006347E8">
        <w:rPr>
          <w:b/>
          <w:spacing w:val="-5"/>
        </w:rPr>
        <w:t>Владеть</w:t>
      </w:r>
      <w:r>
        <w:rPr>
          <w:spacing w:val="-5"/>
        </w:rPr>
        <w:t xml:space="preserve">: </w:t>
      </w:r>
      <w:r w:rsidRPr="00A96145">
        <w:rPr>
          <w:spacing w:val="-5"/>
        </w:rPr>
        <w:t>языками процедурного и объектно-ориентированного программирования, навыками разработки и отладки программ не менее чем на одном из алгоритмических процедурных языков программирования высокого уровня</w:t>
      </w:r>
      <w:r w:rsidRPr="00835B60">
        <w:rPr>
          <w:spacing w:val="-5"/>
        </w:rPr>
        <w:t>.</w:t>
      </w:r>
    </w:p>
    <w:p w:rsidR="0004353C" w:rsidRPr="00835B60" w:rsidRDefault="0004353C" w:rsidP="0004353C">
      <w:pPr>
        <w:shd w:val="clear" w:color="auto" w:fill="FFFFFF"/>
        <w:ind w:firstLine="567"/>
        <w:rPr>
          <w:spacing w:val="-5"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39194E" w:rsidRDefault="0039194E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34E80" w:rsidRDefault="00734E80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0806CE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9194E" w:rsidRDefault="0039194E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39194E" w:rsidP="00936BEC">
            <w:pPr>
              <w:snapToGrid w:val="0"/>
              <w:jc w:val="center"/>
              <w:rPr>
                <w:lang w:val="en-US"/>
              </w:rPr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D12768" w:rsidRDefault="00D12768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D12768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2F4B0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34E80" w:rsidRDefault="00734E80" w:rsidP="00734E8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  <w:r w:rsidR="0039194E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D12768" w:rsidRDefault="00AA5F73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9194E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9194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39194E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734E80" w:rsidRDefault="00734E80" w:rsidP="00734E8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39194E">
              <w:t>.</w:t>
            </w:r>
            <w:r>
              <w:rPr>
                <w:lang w:val="en-US"/>
              </w:rPr>
              <w:t>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F790F" w:rsidRPr="006410E5" w:rsidTr="008F556C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понятия. Безопасные технологии. Принципы построения систем защиты информации. Виды воздействия на информацию.</w:t>
            </w:r>
          </w:p>
        </w:tc>
      </w:tr>
      <w:tr w:rsidR="007F790F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D26BD2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Автоматизированная система обработки информации. Типовые структуры автоматизированных систем (а</w:t>
            </w:r>
            <w:r w:rsidRPr="00D26BD2">
              <w:rPr>
                <w:sz w:val="22"/>
                <w:szCs w:val="22"/>
              </w:rPr>
              <w:t>втономные рабочие станции;</w:t>
            </w:r>
            <w:r>
              <w:rPr>
                <w:sz w:val="22"/>
                <w:szCs w:val="22"/>
              </w:rPr>
              <w:t xml:space="preserve"> л</w:t>
            </w:r>
            <w:r w:rsidRPr="00D26BD2">
              <w:rPr>
                <w:sz w:val="22"/>
                <w:szCs w:val="22"/>
              </w:rPr>
              <w:t>окальные системы коллективного пользования;</w:t>
            </w:r>
          </w:p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D26BD2">
              <w:rPr>
                <w:sz w:val="22"/>
                <w:szCs w:val="22"/>
              </w:rPr>
              <w:t>лобальные системы коллективного пользования</w:t>
            </w:r>
            <w:r>
              <w:rPr>
                <w:sz w:val="22"/>
                <w:szCs w:val="22"/>
              </w:rPr>
              <w:t>).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Угрозы безопасности информации и их классификация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угроз. Естественные (природные и технические) и искусственные (непреднамеренные и преднамеренные) угрозы.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Меры противодействия угрозам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D26BD2">
              <w:rPr>
                <w:sz w:val="22"/>
                <w:szCs w:val="22"/>
              </w:rPr>
              <w:t>Правовые или законодательные</w:t>
            </w:r>
            <w:r>
              <w:rPr>
                <w:sz w:val="22"/>
                <w:szCs w:val="22"/>
              </w:rPr>
              <w:t xml:space="preserve"> меры противодействия угрозам. </w:t>
            </w:r>
            <w:r w:rsidRPr="00D26BD2">
              <w:rPr>
                <w:sz w:val="22"/>
                <w:szCs w:val="22"/>
              </w:rPr>
              <w:t>Морально-этические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Административные (организационные)</w:t>
            </w:r>
            <w:r>
              <w:rPr>
                <w:sz w:val="22"/>
                <w:szCs w:val="22"/>
              </w:rPr>
              <w:t xml:space="preserve"> меры. </w:t>
            </w:r>
            <w:r w:rsidRPr="00D26BD2">
              <w:rPr>
                <w:sz w:val="22"/>
                <w:szCs w:val="22"/>
              </w:rPr>
              <w:t>Физические</w:t>
            </w:r>
            <w:r>
              <w:rPr>
                <w:sz w:val="22"/>
                <w:szCs w:val="22"/>
              </w:rPr>
              <w:t xml:space="preserve"> и т</w:t>
            </w:r>
            <w:r w:rsidRPr="00D26BD2">
              <w:rPr>
                <w:sz w:val="22"/>
                <w:szCs w:val="22"/>
              </w:rPr>
              <w:t>ехнические</w:t>
            </w:r>
            <w:r>
              <w:rPr>
                <w:sz w:val="22"/>
                <w:szCs w:val="22"/>
              </w:rPr>
              <w:t xml:space="preserve"> меры.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Принципы построения систем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Принцип системности. Принцип комплексности. Принцип непрерывной защиты. </w:t>
            </w:r>
            <w:r w:rsidRPr="00DA069D">
              <w:rPr>
                <w:sz w:val="22"/>
                <w:szCs w:val="22"/>
              </w:rPr>
              <w:t>Принцип разумной достаточности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гибкости управления и применения</w:t>
            </w:r>
            <w:r>
              <w:rPr>
                <w:sz w:val="22"/>
                <w:szCs w:val="22"/>
              </w:rPr>
              <w:t xml:space="preserve">. </w:t>
            </w:r>
            <w:r w:rsidRPr="00DA069D">
              <w:rPr>
                <w:sz w:val="22"/>
                <w:szCs w:val="22"/>
              </w:rPr>
              <w:t>Принцип открытости</w:t>
            </w:r>
            <w:r>
              <w:rPr>
                <w:sz w:val="22"/>
                <w:szCs w:val="22"/>
              </w:rPr>
              <w:t xml:space="preserve"> алгоритмов и механизмов защиты. </w:t>
            </w:r>
            <w:r w:rsidRPr="00DA069D">
              <w:rPr>
                <w:sz w:val="22"/>
                <w:szCs w:val="22"/>
              </w:rPr>
              <w:tab/>
              <w:t>Принцип простоты применения защитных мер и средств.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Государственные нормативные акты по защите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Закон Российской Федерации «О государственной тайне». </w:t>
            </w:r>
            <w:bookmarkStart w:id="6" w:name="_Toc365721342"/>
            <w:r w:rsidRPr="004A6085">
              <w:rPr>
                <w:sz w:val="22"/>
                <w:szCs w:val="22"/>
              </w:rPr>
              <w:t>Уголовный Кодекс Российской Федерации</w:t>
            </w:r>
            <w:bookmarkEnd w:id="6"/>
            <w:r w:rsidRPr="004A6085">
              <w:rPr>
                <w:sz w:val="22"/>
                <w:szCs w:val="22"/>
              </w:rPr>
              <w:t xml:space="preserve">. Закон Российской Федерации «Об информации, информатизации и защите информации». </w:t>
            </w:r>
            <w:bookmarkStart w:id="7" w:name="_Toc365721344"/>
            <w:r w:rsidRPr="004A6085">
              <w:rPr>
                <w:sz w:val="22"/>
                <w:szCs w:val="22"/>
              </w:rPr>
              <w:t>Указ Президента РФ №334 «О мерах по соблюдению законности в области разработки, производства, реализации и эксплуатации шифровальных средств, а также предоставлении услуг в области шифрования информации».</w:t>
            </w:r>
            <w:bookmarkEnd w:id="7"/>
            <w:r w:rsidRPr="004A6085">
              <w:rPr>
                <w:sz w:val="22"/>
                <w:szCs w:val="22"/>
              </w:rPr>
              <w:t xml:space="preserve"> Нормативно-технические и организационные документы.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Идентификация и аутентификация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</w:t>
            </w:r>
            <w:r w:rsidRPr="004A6085">
              <w:rPr>
                <w:sz w:val="22"/>
                <w:szCs w:val="22"/>
              </w:rPr>
              <w:t>дентификац</w:t>
            </w:r>
            <w:proofErr w:type="gramStart"/>
            <w:r w:rsidRPr="004A6085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и</w:t>
            </w:r>
            <w:r w:rsidRPr="004A6085">
              <w:rPr>
                <w:sz w:val="22"/>
                <w:szCs w:val="22"/>
              </w:rPr>
              <w:t xml:space="preserve"> и ау</w:t>
            </w:r>
            <w:proofErr w:type="gramEnd"/>
            <w:r w:rsidRPr="004A6085">
              <w:rPr>
                <w:sz w:val="22"/>
                <w:szCs w:val="22"/>
              </w:rPr>
              <w:t>тентификаци</w:t>
            </w:r>
            <w:r>
              <w:rPr>
                <w:sz w:val="22"/>
                <w:szCs w:val="22"/>
              </w:rPr>
              <w:t xml:space="preserve">и. </w:t>
            </w:r>
            <w:r w:rsidRPr="004A6085">
              <w:rPr>
                <w:sz w:val="22"/>
                <w:szCs w:val="22"/>
              </w:rPr>
              <w:t>Принципы аутентификации</w:t>
            </w:r>
            <w:r>
              <w:rPr>
                <w:sz w:val="22"/>
                <w:szCs w:val="22"/>
              </w:rPr>
              <w:t xml:space="preserve"> (п</w:t>
            </w:r>
            <w:r w:rsidRPr="004A6085">
              <w:rPr>
                <w:sz w:val="22"/>
                <w:szCs w:val="22"/>
              </w:rPr>
              <w:t>ользователь знает;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имеет;</w:t>
            </w:r>
            <w:r>
              <w:rPr>
                <w:sz w:val="22"/>
                <w:szCs w:val="22"/>
              </w:rPr>
              <w:t xml:space="preserve"> п</w:t>
            </w:r>
            <w:r w:rsidRPr="004A6085">
              <w:rPr>
                <w:sz w:val="22"/>
                <w:szCs w:val="22"/>
              </w:rPr>
              <w:t>ользователь есть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Программно-аппаратная защита информации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Принцип обоснованност</w:t>
            </w:r>
            <w:r>
              <w:rPr>
                <w:sz w:val="22"/>
                <w:szCs w:val="22"/>
              </w:rPr>
              <w:t xml:space="preserve">и доступа. </w:t>
            </w:r>
            <w:r w:rsidRPr="004A6085">
              <w:rPr>
                <w:sz w:val="22"/>
                <w:szCs w:val="22"/>
              </w:rPr>
              <w:t>Принцип доста</w:t>
            </w:r>
            <w:r>
              <w:rPr>
                <w:sz w:val="22"/>
                <w:szCs w:val="22"/>
              </w:rPr>
              <w:t xml:space="preserve">точной глубины контроля доступа. </w:t>
            </w:r>
            <w:r w:rsidRPr="004A6085">
              <w:rPr>
                <w:sz w:val="22"/>
                <w:szCs w:val="22"/>
              </w:rPr>
              <w:t>Принцип разграничения потоков информации</w:t>
            </w:r>
            <w:r>
              <w:rPr>
                <w:sz w:val="22"/>
                <w:szCs w:val="22"/>
              </w:rPr>
              <w:t xml:space="preserve">. </w:t>
            </w:r>
            <w:r w:rsidRPr="004A6085">
              <w:rPr>
                <w:sz w:val="22"/>
                <w:szCs w:val="22"/>
              </w:rPr>
              <w:t>Принцип чистоты</w:t>
            </w:r>
            <w:r>
              <w:rPr>
                <w:sz w:val="22"/>
                <w:szCs w:val="22"/>
              </w:rPr>
              <w:t xml:space="preserve"> повторно используемых ресурсов. </w:t>
            </w:r>
            <w:r w:rsidRPr="004A6085">
              <w:rPr>
                <w:sz w:val="22"/>
                <w:szCs w:val="22"/>
              </w:rPr>
              <w:t>Принц</w:t>
            </w:r>
            <w:r>
              <w:rPr>
                <w:sz w:val="22"/>
                <w:szCs w:val="22"/>
              </w:rPr>
              <w:t xml:space="preserve">ип персональной ответственности. </w:t>
            </w:r>
            <w:r w:rsidRPr="004A6085">
              <w:rPr>
                <w:sz w:val="22"/>
                <w:szCs w:val="22"/>
              </w:rPr>
              <w:t>Принцип целостности средств защиты.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>Модели управления доступом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Свойства моделей управления доступом. </w:t>
            </w:r>
            <w:bookmarkStart w:id="8" w:name="_Toc365721353"/>
            <w:r w:rsidRPr="004A6085">
              <w:rPr>
                <w:sz w:val="22"/>
                <w:szCs w:val="22"/>
              </w:rPr>
              <w:t>Матричные модели управления доступом</w:t>
            </w:r>
            <w:bookmarkEnd w:id="8"/>
            <w:r>
              <w:rPr>
                <w:sz w:val="22"/>
                <w:szCs w:val="22"/>
              </w:rPr>
              <w:t xml:space="preserve"> (модель </w:t>
            </w:r>
            <w:proofErr w:type="spellStart"/>
            <w:r>
              <w:rPr>
                <w:sz w:val="22"/>
                <w:szCs w:val="22"/>
              </w:rPr>
              <w:t>Лэмпсона</w:t>
            </w:r>
            <w:proofErr w:type="spellEnd"/>
            <w:r>
              <w:rPr>
                <w:sz w:val="22"/>
                <w:szCs w:val="22"/>
              </w:rPr>
              <w:t>; а</w:t>
            </w:r>
            <w:r w:rsidRPr="004A6085">
              <w:rPr>
                <w:sz w:val="22"/>
                <w:szCs w:val="22"/>
              </w:rPr>
              <w:t>трибутная схема</w:t>
            </w:r>
            <w:r>
              <w:rPr>
                <w:sz w:val="22"/>
                <w:szCs w:val="22"/>
              </w:rPr>
              <w:t>)</w:t>
            </w:r>
            <w:r w:rsidRPr="004A6085">
              <w:rPr>
                <w:sz w:val="22"/>
                <w:szCs w:val="22"/>
              </w:rPr>
              <w:t>.</w:t>
            </w:r>
          </w:p>
        </w:tc>
      </w:tr>
      <w:tr w:rsidR="007F790F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Default="007F790F" w:rsidP="008F556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790F" w:rsidRPr="00A93150" w:rsidRDefault="007F790F" w:rsidP="008F556C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A93150">
              <w:rPr>
                <w:sz w:val="22"/>
                <w:szCs w:val="22"/>
              </w:rPr>
              <w:t>Технические возможности нарушителя и средства защиты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790F" w:rsidRPr="004A6085" w:rsidRDefault="007F790F" w:rsidP="008F556C">
            <w:pPr>
              <w:jc w:val="center"/>
              <w:rPr>
                <w:sz w:val="22"/>
                <w:szCs w:val="22"/>
              </w:rPr>
            </w:pPr>
            <w:r w:rsidRPr="004A6085">
              <w:rPr>
                <w:sz w:val="22"/>
                <w:szCs w:val="22"/>
              </w:rPr>
              <w:t xml:space="preserve">Возможные каналы утечки информации. </w:t>
            </w:r>
            <w:bookmarkStart w:id="9" w:name="_Toc365721356"/>
            <w:r w:rsidRPr="004A6085">
              <w:rPr>
                <w:sz w:val="22"/>
                <w:szCs w:val="22"/>
              </w:rPr>
              <w:t>Технические средства съема информации.</w:t>
            </w:r>
            <w:bookmarkEnd w:id="9"/>
            <w:r>
              <w:rPr>
                <w:sz w:val="22"/>
                <w:szCs w:val="22"/>
              </w:rPr>
              <w:t xml:space="preserve"> </w:t>
            </w:r>
            <w:bookmarkStart w:id="10" w:name="_Toc365721357"/>
            <w:r w:rsidRPr="004A6085">
              <w:rPr>
                <w:sz w:val="22"/>
                <w:szCs w:val="22"/>
              </w:rPr>
              <w:t>Технические средства защиты информации.</w:t>
            </w:r>
            <w:bookmarkEnd w:id="10"/>
            <w:r>
              <w:rPr>
                <w:sz w:val="22"/>
                <w:szCs w:val="22"/>
              </w:rPr>
              <w:t xml:space="preserve"> </w:t>
            </w:r>
            <w:bookmarkStart w:id="11" w:name="_Toc365721358"/>
            <w:r w:rsidRPr="004A6085">
              <w:rPr>
                <w:sz w:val="22"/>
                <w:szCs w:val="22"/>
              </w:rPr>
              <w:t>Средства защиты от съема информации по акустическому каналу.</w:t>
            </w:r>
            <w:bookmarkEnd w:id="11"/>
            <w:r>
              <w:rPr>
                <w:sz w:val="22"/>
                <w:szCs w:val="22"/>
              </w:rPr>
              <w:t xml:space="preserve"> </w:t>
            </w:r>
            <w:bookmarkStart w:id="12" w:name="_Toc365721359"/>
            <w:r w:rsidRPr="004A6085">
              <w:rPr>
                <w:sz w:val="22"/>
                <w:szCs w:val="22"/>
              </w:rPr>
              <w:t>Средства обнаружения средств съема и передачи информации.</w:t>
            </w:r>
            <w:bookmarkEnd w:id="12"/>
          </w:p>
          <w:p w:rsidR="007F790F" w:rsidRPr="004A6085" w:rsidRDefault="007F790F" w:rsidP="008F556C">
            <w:pPr>
              <w:tabs>
                <w:tab w:val="num" w:pos="644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4A6085">
              <w:rPr>
                <w:sz w:val="22"/>
                <w:szCs w:val="22"/>
              </w:rPr>
              <w:t>Аппаратура контроля и поиска по ЭМИ; Обнаружение неработающих устройств; Защита разговоров по телефонным линиям).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4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14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26"/>
        <w:gridCol w:w="2487"/>
        <w:gridCol w:w="679"/>
        <w:gridCol w:w="415"/>
        <w:gridCol w:w="412"/>
        <w:gridCol w:w="325"/>
        <w:gridCol w:w="544"/>
        <w:gridCol w:w="564"/>
        <w:gridCol w:w="612"/>
        <w:gridCol w:w="612"/>
        <w:gridCol w:w="477"/>
        <w:gridCol w:w="605"/>
        <w:gridCol w:w="441"/>
        <w:gridCol w:w="399"/>
        <w:gridCol w:w="399"/>
        <w:gridCol w:w="399"/>
        <w:gridCol w:w="399"/>
        <w:gridCol w:w="399"/>
        <w:gridCol w:w="406"/>
        <w:gridCol w:w="399"/>
        <w:gridCol w:w="406"/>
        <w:gridCol w:w="412"/>
        <w:gridCol w:w="406"/>
        <w:gridCol w:w="158"/>
        <w:gridCol w:w="296"/>
        <w:gridCol w:w="544"/>
        <w:gridCol w:w="406"/>
        <w:gridCol w:w="422"/>
        <w:gridCol w:w="399"/>
        <w:gridCol w:w="438"/>
        <w:gridCol w:w="412"/>
        <w:gridCol w:w="403"/>
      </w:tblGrid>
      <w:tr w:rsidR="00936BEC" w:rsidRPr="003C3315" w:rsidTr="00264F9E">
        <w:trPr>
          <w:trHeight w:val="209"/>
          <w:jc w:val="center"/>
        </w:trPr>
        <w:tc>
          <w:tcPr>
            <w:tcW w:w="396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0D3B63">
        <w:trPr>
          <w:trHeight w:val="495"/>
          <w:jc w:val="center"/>
        </w:trPr>
        <w:tc>
          <w:tcPr>
            <w:tcW w:w="111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5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0D3B63">
        <w:trPr>
          <w:trHeight w:val="1463"/>
          <w:jc w:val="center"/>
        </w:trPr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6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5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91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6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3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0D3B63">
        <w:trPr>
          <w:trHeight w:val="2264"/>
          <w:jc w:val="center"/>
        </w:trPr>
        <w:tc>
          <w:tcPr>
            <w:tcW w:w="13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8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Введение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Типовые структуры автоматизированных систем и объекты защиты в них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Р3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Угрозы безопасности информации и их классификация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Меры противодействия угрозам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Р5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Принципы построения систем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Государственные нормативные акты по защите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Идентификация и аутентификация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Р8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Программно-аппаратная защита информации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8F556C" w:rsidRDefault="00851AD9" w:rsidP="00EE7EA5">
            <w:pPr>
              <w:jc w:val="center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Р</w:t>
            </w:r>
            <w:proofErr w:type="gramStart"/>
            <w:r w:rsidRPr="008F556C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8F556C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8F556C">
              <w:rPr>
                <w:sz w:val="16"/>
                <w:szCs w:val="16"/>
              </w:rPr>
              <w:t>Модели управления доступом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264F9E" w:rsidRDefault="00851AD9" w:rsidP="00EE7EA5">
            <w:pPr>
              <w:jc w:val="center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Р10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851AD9" w:rsidRPr="00264F9E" w:rsidRDefault="00851AD9" w:rsidP="00EE7EA5">
            <w:pPr>
              <w:shd w:val="clear" w:color="auto" w:fill="FFFFFF"/>
              <w:rPr>
                <w:sz w:val="16"/>
                <w:szCs w:val="16"/>
              </w:rPr>
            </w:pPr>
            <w:r w:rsidRPr="00264F9E">
              <w:rPr>
                <w:sz w:val="16"/>
                <w:szCs w:val="16"/>
              </w:rPr>
              <w:t>Технические возможности нарушителя и средства защиты</w:t>
            </w:r>
          </w:p>
        </w:tc>
        <w:tc>
          <w:tcPr>
            <w:tcW w:w="211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EE7EA5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EE7EA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51AD9" w:rsidRPr="003C3315" w:rsidTr="000D3B63">
        <w:trPr>
          <w:trHeight w:val="209"/>
          <w:jc w:val="center"/>
        </w:trPr>
        <w:tc>
          <w:tcPr>
            <w:tcW w:w="132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shd w:val="clear" w:color="auto" w:fill="auto"/>
            <w:noWrap/>
            <w:vAlign w:val="center"/>
          </w:tcPr>
          <w:p w:rsidR="00851AD9" w:rsidRPr="00894889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5" w:type="pct"/>
            <w:shd w:val="clear" w:color="auto" w:fill="auto"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51AD9" w:rsidRDefault="00851AD9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4" w:type="pct"/>
            <w:vMerge/>
            <w:shd w:val="clear" w:color="auto" w:fill="auto"/>
            <w:noWrap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</w:tcPr>
          <w:p w:rsidR="00851AD9" w:rsidRPr="003C3315" w:rsidRDefault="00851AD9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556C" w:rsidRPr="003C3315" w:rsidTr="000D3B63">
        <w:trPr>
          <w:trHeight w:val="209"/>
          <w:jc w:val="center"/>
        </w:trPr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34</w:t>
            </w:r>
          </w:p>
        </w:tc>
        <w:tc>
          <w:tcPr>
            <w:tcW w:w="39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F556C" w:rsidRPr="000A2D90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225A53" w:rsidRDefault="00225A5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38</w:t>
            </w:r>
          </w:p>
        </w:tc>
        <w:tc>
          <w:tcPr>
            <w:tcW w:w="267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F556C" w:rsidRPr="00E2657E" w:rsidRDefault="008F556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936BEC" w:rsidRDefault="00264F9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556C" w:rsidRPr="003C3315" w:rsidRDefault="008F556C" w:rsidP="000806CE">
            <w:pPr>
              <w:jc w:val="center"/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5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1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6" w:name="_Toc463805980"/>
      <w:r w:rsidRPr="00684EA1">
        <w:rPr>
          <w:b/>
          <w:iCs/>
        </w:rPr>
        <w:instrText>Лабораторные работы</w:instrText>
      </w:r>
      <w:bookmarkEnd w:id="16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8F556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3013C" w:rsidRPr="00641240" w:rsidRDefault="00C3013C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8F556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>
              <w:t>Простые шифры</w:t>
            </w:r>
            <w:r w:rsidRPr="00860EC9"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Основы блочного шифрования</w:t>
            </w:r>
            <w:r>
              <w:t>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F25F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>Алгоритмы асимметричного шифрования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pPr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F2530E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7D7D5E" w:rsidRDefault="00515A78" w:rsidP="008F556C">
            <w:r w:rsidRPr="00860EC9">
              <w:t xml:space="preserve">Алгоритм обмена ключами </w:t>
            </w:r>
            <w:proofErr w:type="spellStart"/>
            <w:r w:rsidRPr="00860EC9">
              <w:t>Диффи</w:t>
            </w:r>
            <w:proofErr w:type="spellEnd"/>
            <w:r w:rsidRPr="00860EC9">
              <w:t>–</w:t>
            </w:r>
            <w:proofErr w:type="spellStart"/>
            <w:r w:rsidRPr="00860EC9">
              <w:t>Хеллмана</w:t>
            </w:r>
            <w:proofErr w:type="spellEnd"/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44679F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15A78" w:rsidRPr="00641240" w:rsidTr="008F556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54AE0" w:rsidRDefault="00515A78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5A78" w:rsidRPr="00860EC9" w:rsidRDefault="00515A78" w:rsidP="008F556C">
            <w:r w:rsidRPr="00860EC9">
              <w:t>Алгоритмы электронной цифровой подписи</w:t>
            </w:r>
            <w:r>
              <w:t>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5A78" w:rsidRPr="00854AE0" w:rsidRDefault="00F25FE0" w:rsidP="008F55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3013C" w:rsidRPr="00641240" w:rsidTr="008F556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8F556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F25FE0" w:rsidRDefault="00F25FE0" w:rsidP="008F55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7" w:name="_Toc463805981"/>
      <w:r w:rsidRPr="00E62585">
        <w:rPr>
          <w:b/>
          <w:iCs/>
        </w:rPr>
        <w:instrText>Практические занятия</w:instrText>
      </w:r>
      <w:bookmarkEnd w:id="1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81529B">
      <w:pPr>
        <w:ind w:left="709"/>
        <w:jc w:val="both"/>
      </w:pPr>
      <w:r>
        <w:t>Не предусмотрено.</w:t>
      </w:r>
    </w:p>
    <w:p w:rsidR="009F44C5" w:rsidRPr="008B0A1F" w:rsidRDefault="009F44C5" w:rsidP="0081529B">
      <w:pPr>
        <w:ind w:firstLine="720"/>
        <w:jc w:val="both"/>
      </w:pPr>
    </w:p>
    <w:p w:rsidR="005B43F1" w:rsidRPr="005B43F1" w:rsidRDefault="005B43F1" w:rsidP="0081529B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BA567D" w:rsidRPr="00A30447" w:rsidRDefault="00BA567D" w:rsidP="0081529B">
      <w:pPr>
        <w:ind w:left="709"/>
        <w:jc w:val="both"/>
      </w:pPr>
      <w:r>
        <w:t>Не предусмотрено.</w:t>
      </w:r>
    </w:p>
    <w:p w:rsidR="005D3041" w:rsidRPr="005D3041" w:rsidRDefault="005D3041" w:rsidP="0081529B">
      <w:pPr>
        <w:jc w:val="both"/>
        <w:rPr>
          <w:lang w:val="en-US"/>
        </w:rPr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F34D50" w:rsidRDefault="005B43F1" w:rsidP="0081529B">
      <w:pPr>
        <w:ind w:firstLine="720"/>
        <w:jc w:val="both"/>
      </w:pPr>
    </w:p>
    <w:p w:rsidR="005B43F1" w:rsidRPr="001E1019" w:rsidRDefault="00E10A60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Pr="00E10A60" w:rsidRDefault="005B43F1" w:rsidP="0081529B">
      <w:pPr>
        <w:ind w:firstLine="720"/>
        <w:jc w:val="both"/>
      </w:pPr>
    </w:p>
    <w:p w:rsidR="005B43F1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EE075B" w:rsidRDefault="00EE075B" w:rsidP="0081529B">
      <w:pPr>
        <w:ind w:firstLine="720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Примерная тематика </w:t>
      </w:r>
      <w:proofErr w:type="gramStart"/>
      <w:r w:rsidR="00BA69B1">
        <w:rPr>
          <w:b/>
          <w:iCs/>
        </w:rPr>
        <w:t>мини-</w:t>
      </w:r>
      <w:r w:rsidRPr="001E1019">
        <w:rPr>
          <w:b/>
          <w:iCs/>
        </w:rPr>
        <w:t>контрольных</w:t>
      </w:r>
      <w:proofErr w:type="gramEnd"/>
      <w:r w:rsidRPr="001E1019">
        <w:rPr>
          <w:b/>
          <w:iCs/>
        </w:rPr>
        <w:t xml:space="preserve"> работ</w:t>
      </w:r>
    </w:p>
    <w:p w:rsid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Угрозы безопасности информации и их классификация</w:t>
      </w:r>
    </w:p>
    <w:p w:rsidR="00BA69B1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Идентификация и аутентификация</w:t>
      </w:r>
    </w:p>
    <w:p w:rsidR="00BA69B1" w:rsidRPr="006520E3" w:rsidRDefault="00BA69B1" w:rsidP="0081529B">
      <w:pPr>
        <w:pStyle w:val="a8"/>
        <w:numPr>
          <w:ilvl w:val="0"/>
          <w:numId w:val="32"/>
        </w:numPr>
        <w:spacing w:before="60" w:after="60"/>
        <w:jc w:val="both"/>
      </w:pPr>
      <w:r w:rsidRPr="00BA69B1">
        <w:t>Технические возможности нарушителя и средства защиты</w:t>
      </w:r>
    </w:p>
    <w:p w:rsidR="006520E3" w:rsidRDefault="006520E3" w:rsidP="0081529B">
      <w:pPr>
        <w:spacing w:before="60" w:after="60"/>
        <w:ind w:left="1224"/>
        <w:jc w:val="both"/>
      </w:pPr>
    </w:p>
    <w:p w:rsidR="00EE075B" w:rsidRPr="001E1019" w:rsidRDefault="00EE075B" w:rsidP="0081529B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81529B">
      <w:pPr>
        <w:ind w:firstLine="720"/>
        <w:jc w:val="both"/>
      </w:pPr>
      <w:r>
        <w:t>Не предусмотрено.</w:t>
      </w:r>
    </w:p>
    <w:p w:rsidR="005B43F1" w:rsidRDefault="005B43F1" w:rsidP="0081529B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Р8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7B2297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9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004091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7B2297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Default="007B2297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Р10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640660" w:rsidRDefault="00273ADD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273ADD" w:rsidRDefault="00273ADD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Default="007B2297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B2297" w:rsidRPr="00273ADD" w:rsidRDefault="00273ADD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2297" w:rsidRPr="00004091" w:rsidRDefault="007B2297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2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21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492B5F">
      <w:pPr>
        <w:keepNext/>
        <w:keepLines/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23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23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492B5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Pr="009F71BE" w:rsidRDefault="000806CE" w:rsidP="00492B5F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proofErr w:type="spellStart"/>
      <w:r>
        <w:t>Баричев</w:t>
      </w:r>
      <w:proofErr w:type="spellEnd"/>
      <w:r>
        <w:t xml:space="preserve"> С.Г., Гончаров В.В., Серов Р.Е. Основы современной криптографии. – М.: Горячая линия – </w:t>
      </w:r>
      <w:proofErr w:type="spellStart"/>
      <w:r>
        <w:t>Телекомм</w:t>
      </w:r>
      <w:proofErr w:type="spellEnd"/>
      <w:r>
        <w:t>, 2011. – 176 с. – ISBN 978-5-9912-0182-7.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Шаньгин В.Ф. Защита информации в компьютерных системах и сетях. – М.: ДМК Пресс, 2012. – 592 с. – ISBN 978-5-94074-637-9.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lastRenderedPageBreak/>
        <w:t xml:space="preserve">Зайцев А.П., </w:t>
      </w:r>
      <w:proofErr w:type="spellStart"/>
      <w:r>
        <w:t>Шелупанов</w:t>
      </w:r>
      <w:proofErr w:type="spellEnd"/>
      <w:r>
        <w:t xml:space="preserve"> А.А., Мещеряков Р.В., Голубятников И.В. Технические средства и методы защиты информации. – М.: Горячая линия-Телеком, 2012. – 616 с. – ISBN 978-5-9912-0084-4.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 xml:space="preserve">Рябко Б.Я., </w:t>
      </w:r>
      <w:proofErr w:type="spellStart"/>
      <w:r>
        <w:t>Фионов</w:t>
      </w:r>
      <w:proofErr w:type="spellEnd"/>
      <w:r>
        <w:t xml:space="preserve"> А.Н. Криптографические методы защиты информации. – М.: Горячая линия-Телеком, 2012. – 229 с. – ISBN 978-5-9912-0286-2.</w:t>
      </w:r>
    </w:p>
    <w:p w:rsidR="00492B5F" w:rsidRDefault="00492B5F" w:rsidP="00492B5F">
      <w:pPr>
        <w:pStyle w:val="a8"/>
        <w:numPr>
          <w:ilvl w:val="0"/>
          <w:numId w:val="33"/>
        </w:numPr>
        <w:spacing w:before="60" w:after="60"/>
        <w:jc w:val="both"/>
      </w:pPr>
      <w:r>
        <w:t>Васильев В.И. Интеллектуальные системы защиты информации.  – М.: Машиностроение, 2013. – 172 с. – ISBN 978-5-94275-667-3.</w:t>
      </w:r>
    </w:p>
    <w:p w:rsidR="000806CE" w:rsidRDefault="000806CE" w:rsidP="000806CE">
      <w:pPr>
        <w:spacing w:before="60" w:after="60"/>
        <w:jc w:val="both"/>
        <w:rPr>
          <w:b/>
          <w:iCs/>
          <w:lang w:val="en-US"/>
        </w:rPr>
      </w:pPr>
    </w:p>
    <w:p w:rsidR="000806CE" w:rsidRPr="0055545B" w:rsidRDefault="009F71BE" w:rsidP="009F71BE">
      <w:pPr>
        <w:keepNext/>
        <w:keepLines/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Щербаков А. Ю. Современная компьютерная безопасность. Теоретические основы. Практические аспекты. М.: Книжный мир, 2009. – 352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proofErr w:type="spellStart"/>
      <w:r w:rsidRPr="009F71BE">
        <w:t>Гатченко</w:t>
      </w:r>
      <w:proofErr w:type="spellEnd"/>
      <w:r w:rsidRPr="009F71BE">
        <w:t xml:space="preserve"> Н.А., Исаев А.С., Яковлев А.Д. Криптографическая защита информации. Учебное пособие.  – СПб</w:t>
      </w:r>
      <w:proofErr w:type="gramStart"/>
      <w:r w:rsidRPr="009F71BE">
        <w:t xml:space="preserve">.: </w:t>
      </w:r>
      <w:proofErr w:type="gramEnd"/>
      <w:r w:rsidRPr="009F71BE">
        <w:t xml:space="preserve">Изд-во </w:t>
      </w:r>
      <w:proofErr w:type="spellStart"/>
      <w:r w:rsidRPr="009F71BE">
        <w:t>СПбНИУ</w:t>
      </w:r>
      <w:proofErr w:type="spellEnd"/>
      <w:r w:rsidRPr="009F71BE">
        <w:t xml:space="preserve"> ИТМО (Санкт-Петербургский национальный исследовательский университет информационных технологий, механики и оптики), 2012. – 142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Шаньгин В. Ф. Защита компьютерной информации. Эффективные методы и средства. М.: ДМК Пресс, 2008. – 544 с.</w:t>
      </w:r>
    </w:p>
    <w:p w:rsidR="009F71BE" w:rsidRPr="009F71BE" w:rsidRDefault="009F71BE" w:rsidP="0081529B">
      <w:pPr>
        <w:pStyle w:val="a8"/>
        <w:numPr>
          <w:ilvl w:val="0"/>
          <w:numId w:val="35"/>
        </w:numPr>
        <w:spacing w:before="60" w:after="60"/>
        <w:jc w:val="both"/>
      </w:pPr>
      <w:r w:rsidRPr="009F71BE">
        <w:t>Лепехин А. Н. Расследование преступлений против информационной безопасности. Теоретико-правовые и прикладные аспекты. М.: Тесей, 2008. – 176 с.</w:t>
      </w:r>
    </w:p>
    <w:p w:rsidR="00404A1E" w:rsidRDefault="00404A1E" w:rsidP="0081529B">
      <w:pPr>
        <w:ind w:left="1080"/>
        <w:jc w:val="both"/>
      </w:pPr>
    </w:p>
    <w:p w:rsidR="00103C8B" w:rsidRPr="002321A7" w:rsidRDefault="0055545B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5545B">
        <w:rPr>
          <w:b/>
          <w:iCs/>
        </w:rPr>
        <w:t>Методические разработки</w:t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4" w:name="_Toc463805989"/>
      <w:r w:rsidRPr="0055545B">
        <w:rPr>
          <w:b/>
          <w:iCs/>
        </w:rPr>
        <w:instrText>Методические разработки</w:instrText>
      </w:r>
      <w:bookmarkEnd w:id="24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  <w:r w:rsidRPr="0055545B">
        <w:rPr>
          <w:b/>
          <w:iCs/>
        </w:rPr>
        <w:fldChar w:fldCharType="begin"/>
      </w:r>
      <w:r w:rsidRPr="0055545B">
        <w:rPr>
          <w:b/>
          <w:iCs/>
        </w:rPr>
        <w:instrText xml:space="preserve"> TC "</w:instrText>
      </w:r>
      <w:bookmarkStart w:id="25" w:name="_Toc463805990"/>
      <w:r w:rsidRPr="0055545B">
        <w:rPr>
          <w:b/>
          <w:iCs/>
        </w:rPr>
        <w:instrText>Методические разработки</w:instrText>
      </w:r>
      <w:bookmarkEnd w:id="25"/>
      <w:r w:rsidRPr="0055545B">
        <w:rPr>
          <w:b/>
          <w:iCs/>
        </w:rPr>
        <w:instrText xml:space="preserve">" \f C \l "2" </w:instrText>
      </w:r>
      <w:r w:rsidRPr="0055545B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Default="00404A1E" w:rsidP="0081529B">
      <w:pPr>
        <w:ind w:firstLine="720"/>
        <w:jc w:val="both"/>
        <w:rPr>
          <w:lang w:val="en-US"/>
        </w:rPr>
      </w:pPr>
    </w:p>
    <w:p w:rsidR="00103C8B" w:rsidRPr="002321A7" w:rsidRDefault="002A5D4E" w:rsidP="0081529B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321A7">
        <w:rPr>
          <w:b/>
          <w:iCs/>
        </w:rPr>
        <w:t>Программное обеспечение</w:t>
      </w:r>
      <w:r w:rsidR="005415D3" w:rsidRPr="002321A7">
        <w:rPr>
          <w:b/>
          <w:iCs/>
        </w:rPr>
        <w:fldChar w:fldCharType="begin"/>
      </w:r>
      <w:r w:rsidR="005415D3" w:rsidRPr="002321A7">
        <w:rPr>
          <w:b/>
          <w:iCs/>
        </w:rPr>
        <w:instrText xml:space="preserve"> TC "</w:instrText>
      </w:r>
      <w:bookmarkStart w:id="26" w:name="_Toc463805991"/>
      <w:r w:rsidR="005415D3" w:rsidRPr="002321A7">
        <w:rPr>
          <w:b/>
          <w:iCs/>
        </w:rPr>
        <w:instrText>Программное обеспечение</w:instrText>
      </w:r>
      <w:bookmarkEnd w:id="26"/>
      <w:r w:rsidR="005415D3" w:rsidRPr="002321A7">
        <w:rPr>
          <w:b/>
          <w:iCs/>
        </w:rPr>
        <w:instrText xml:space="preserve">" \f C \l "2" </w:instrText>
      </w:r>
      <w:r w:rsidR="005415D3" w:rsidRPr="002321A7">
        <w:rPr>
          <w:b/>
          <w:iCs/>
        </w:rPr>
        <w:fldChar w:fldCharType="end"/>
      </w:r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81529B">
      <w:pPr>
        <w:pStyle w:val="a8"/>
        <w:numPr>
          <w:ilvl w:val="0"/>
          <w:numId w:val="15"/>
        </w:numPr>
        <w:ind w:left="1434" w:hanging="357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A7ECF" w:rsidRPr="00AF3880" w:rsidRDefault="009C76B6" w:rsidP="0081529B">
      <w:pPr>
        <w:pStyle w:val="a8"/>
        <w:numPr>
          <w:ilvl w:val="0"/>
          <w:numId w:val="15"/>
        </w:numPr>
        <w:ind w:left="1434" w:hanging="357"/>
        <w:rPr>
          <w:lang w:val="en-US"/>
        </w:rPr>
      </w:pPr>
      <w:r>
        <w:rPr>
          <w:lang w:val="en-US"/>
        </w:rPr>
        <w:t>Oracle VM VirtualBox</w:t>
      </w:r>
      <w:bookmarkStart w:id="27" w:name="_GoBack"/>
      <w:bookmarkEnd w:id="27"/>
    </w:p>
    <w:p w:rsidR="000F5789" w:rsidRPr="000F5789" w:rsidRDefault="000F5789" w:rsidP="0081529B">
      <w:pPr>
        <w:ind w:left="720"/>
        <w:jc w:val="both"/>
        <w:rPr>
          <w:lang w:val="en-US"/>
        </w:rPr>
      </w:pPr>
    </w:p>
    <w:p w:rsidR="009F44C5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8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81529B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81529B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0A7ECF" w:rsidRDefault="00143AF4" w:rsidP="0081529B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0A7ECF" w:rsidRDefault="000A7ECF" w:rsidP="0081529B">
      <w:pPr>
        <w:pStyle w:val="a8"/>
        <w:numPr>
          <w:ilvl w:val="0"/>
          <w:numId w:val="6"/>
        </w:numPr>
      </w:pPr>
      <w:proofErr w:type="gramStart"/>
      <w:r>
        <w:t>Универсальная</w:t>
      </w:r>
      <w:proofErr w:type="gramEnd"/>
      <w:r>
        <w:t xml:space="preserve"> интернет-энциклопедия </w:t>
      </w:r>
      <w:r w:rsidRPr="000A7ECF">
        <w:rPr>
          <w:u w:val="single"/>
        </w:rPr>
        <w:t>http://ru.wikipedia.org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Поисковые системы </w:t>
      </w:r>
      <w:r w:rsidRPr="000A7ECF">
        <w:rPr>
          <w:u w:val="single"/>
        </w:rPr>
        <w:t>http://google.com</w:t>
      </w:r>
      <w:r>
        <w:t xml:space="preserve">, </w:t>
      </w:r>
      <w:r w:rsidRPr="000A7ECF">
        <w:rPr>
          <w:u w:val="single"/>
        </w:rPr>
        <w:t>http://yandex.ru</w:t>
      </w:r>
      <w:r>
        <w:t>.</w:t>
      </w:r>
    </w:p>
    <w:p w:rsidR="000A7ECF" w:rsidRDefault="000A7ECF" w:rsidP="0081529B">
      <w:pPr>
        <w:pStyle w:val="a8"/>
        <w:numPr>
          <w:ilvl w:val="0"/>
          <w:numId w:val="6"/>
        </w:numPr>
      </w:pPr>
      <w:r>
        <w:t xml:space="preserve">Электронно-библиотечная система «Лань» </w:t>
      </w:r>
      <w:r w:rsidRPr="000A7ECF">
        <w:rPr>
          <w:u w:val="single"/>
        </w:rPr>
        <w:t>http://e.lanbook.</w:t>
      </w:r>
      <w:r>
        <w:rPr>
          <w:u w:val="single"/>
          <w:lang w:val="en-US"/>
        </w:rPr>
        <w:t>com</w:t>
      </w:r>
      <w:r>
        <w:t>.</w:t>
      </w:r>
    </w:p>
    <w:p w:rsidR="002A5D4E" w:rsidRDefault="002A5D4E" w:rsidP="0081529B">
      <w:pPr>
        <w:pStyle w:val="a8"/>
        <w:ind w:left="1080"/>
      </w:pPr>
    </w:p>
    <w:p w:rsidR="002A5D4E" w:rsidRPr="002A5D4E" w:rsidRDefault="002A5D4E" w:rsidP="0081529B">
      <w:pPr>
        <w:numPr>
          <w:ilvl w:val="1"/>
          <w:numId w:val="35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9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81529B">
      <w:pPr>
        <w:ind w:firstLine="720"/>
        <w:jc w:val="both"/>
      </w:pPr>
      <w:r>
        <w:t>Не используются.</w:t>
      </w:r>
    </w:p>
    <w:p w:rsidR="002A5D4E" w:rsidRPr="00281EB6" w:rsidRDefault="002A5D4E" w:rsidP="0081529B">
      <w:pPr>
        <w:ind w:firstLine="720"/>
        <w:jc w:val="both"/>
      </w:pPr>
    </w:p>
    <w:p w:rsidR="009F44C5" w:rsidRPr="00956E05" w:rsidRDefault="00817297" w:rsidP="0081529B">
      <w:pPr>
        <w:keepNext/>
        <w:numPr>
          <w:ilvl w:val="0"/>
          <w:numId w:val="35"/>
        </w:numPr>
        <w:spacing w:after="60"/>
        <w:ind w:left="1027" w:hanging="284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30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30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81529B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81529B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9071CB" w:rsidRPr="003C2579" w:rsidRDefault="00C00B57" w:rsidP="0081529B">
      <w:pPr>
        <w:ind w:firstLine="720"/>
        <w:jc w:val="both"/>
      </w:pPr>
      <w:r>
        <w:lastRenderedPageBreak/>
        <w:t xml:space="preserve">Для проведения </w:t>
      </w:r>
      <w:r w:rsidR="009071CB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7301F4">
      <w:pPr>
        <w:pageBreakBefore/>
        <w:spacing w:line="360" w:lineRule="auto"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31" w:name="_Toc463805995"/>
      <w:r w:rsidR="000767B6" w:rsidRPr="00D16F4C">
        <w:rPr>
          <w:b/>
        </w:rPr>
        <w:instrText>ПРИЛОЖЕНИЕ 1</w:instrText>
      </w:r>
      <w:bookmarkEnd w:id="31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Default="00631638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7301F4" w:rsidRPr="00641240" w:rsidRDefault="007301F4" w:rsidP="00F34D50">
      <w:pPr>
        <w:jc w:val="right"/>
        <w:rPr>
          <w:bCs/>
          <w:caps/>
          <w:spacing w:val="-17"/>
        </w:rPr>
      </w:pP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4765BF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8F556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3C2579">
              <w:rPr>
                <w:b/>
              </w:rPr>
              <w:t xml:space="preserve">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3C4869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8F556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6</w:t>
            </w:r>
            <w:r w:rsidR="003C4869"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486A78" w:rsidP="008F556C">
            <w:pPr>
              <w:snapToGrid w:val="0"/>
              <w:jc w:val="center"/>
            </w:pPr>
            <w:r>
              <w:t>34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8F556C">
            <w:pPr>
              <w:snapToGrid w:val="0"/>
            </w:pPr>
            <w:proofErr w:type="gramStart"/>
            <w:r>
              <w:t>Мини-контрольная</w:t>
            </w:r>
            <w:proofErr w:type="gramEnd"/>
            <w:r>
              <w:t xml:space="preserve">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8F556C">
            <w:pPr>
              <w:snapToGrid w:val="0"/>
              <w:jc w:val="center"/>
            </w:pPr>
            <w:r>
              <w:t>6, 10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8F55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proofErr w:type="gramStart"/>
            <w:r>
              <w:t>Мини-контрольная</w:t>
            </w:r>
            <w:proofErr w:type="gramEnd"/>
            <w:r>
              <w:t xml:space="preserve">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486A78" w:rsidRDefault="00486A78" w:rsidP="00986C6C">
            <w:pPr>
              <w:snapToGrid w:val="0"/>
            </w:pPr>
            <w:proofErr w:type="gramStart"/>
            <w:r>
              <w:t>Мини-контрольная</w:t>
            </w:r>
            <w:proofErr w:type="gramEnd"/>
            <w:r>
              <w:t xml:space="preserve">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Default="00486A78" w:rsidP="00986C6C">
            <w:pPr>
              <w:snapToGrid w:val="0"/>
              <w:jc w:val="center"/>
            </w:pPr>
            <w:r>
              <w:t>6, 16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21C10" w:rsidRDefault="00486A78" w:rsidP="00986C6C">
            <w:pPr>
              <w:snapToGrid w:val="0"/>
              <w:jc w:val="center"/>
            </w:pPr>
            <w:r>
              <w:t>22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486A78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86A78">
              <w:t>0.5</w:t>
            </w:r>
          </w:p>
        </w:tc>
      </w:tr>
      <w:tr w:rsidR="00486A78" w:rsidRPr="00641240" w:rsidTr="008F556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t>0.</w:t>
            </w:r>
            <w:r w:rsidRPr="00D01526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486A78" w:rsidRPr="00641240" w:rsidTr="008F556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86A78" w:rsidRPr="00641240" w:rsidRDefault="00486A78" w:rsidP="008F556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3C2579">
              <w:rPr>
                <w:b/>
              </w:rPr>
              <w:t xml:space="preserve">ных занятий – </w:t>
            </w:r>
            <w:r w:rsidR="003C2579" w:rsidRPr="003C2579">
              <w:t>0.</w:t>
            </w:r>
            <w:r w:rsidRPr="003C2579">
              <w:t>5</w:t>
            </w:r>
          </w:p>
        </w:tc>
      </w:tr>
      <w:tr w:rsidR="00486A78" w:rsidRPr="00641240" w:rsidTr="008F556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86A78" w:rsidRPr="00641240" w:rsidRDefault="00486A78" w:rsidP="008F556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8F556C">
            <w:pPr>
              <w:snapToGrid w:val="0"/>
            </w:pPr>
            <w:r>
              <w:t>Отчет по лабораторной работе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3722E9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F23F96" w:rsidRDefault="00486A78" w:rsidP="00986C6C">
            <w:pPr>
              <w:snapToGrid w:val="0"/>
            </w:pPr>
            <w:r>
              <w:t>Отчет по лабораторной работе №5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6A78" w:rsidRPr="00321806" w:rsidRDefault="00486A78" w:rsidP="00986C6C">
            <w:pPr>
              <w:snapToGrid w:val="0"/>
            </w:pPr>
            <w:r>
              <w:t>6</w:t>
            </w:r>
            <w:r w:rsidRPr="00321806">
              <w:t>,</w:t>
            </w:r>
            <w:r>
              <w:t xml:space="preserve"> 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986C6C">
            <w:pPr>
              <w:snapToGrid w:val="0"/>
            </w:pPr>
            <w:r>
              <w:t>20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641240" w:rsidRDefault="00486A78" w:rsidP="008F556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="003C2579" w:rsidRPr="003C2579">
              <w:t>1.0</w:t>
            </w:r>
          </w:p>
        </w:tc>
      </w:tr>
      <w:tr w:rsidR="00486A78" w:rsidRPr="00641240" w:rsidTr="008F556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6A78" w:rsidRPr="0088457C" w:rsidRDefault="00486A78" w:rsidP="008F556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486A78" w:rsidRPr="00641240" w:rsidRDefault="00486A78" w:rsidP="008F556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8A779F">
              <w:rPr>
                <w:b/>
              </w:rPr>
              <w:t xml:space="preserve"> – </w:t>
            </w:r>
            <w:r w:rsidR="008A779F" w:rsidRPr="008A779F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555476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555476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555476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</w:pPr>
            <w:r w:rsidRPr="00555476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555476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</w:rPr>
            </w:pPr>
            <w:r w:rsidRPr="00555476">
              <w:rPr>
                <w:iCs/>
              </w:rPr>
              <w:t xml:space="preserve">Семестр </w:t>
            </w:r>
            <w:r w:rsidR="00486A78" w:rsidRPr="00555476">
              <w:rPr>
                <w:iCs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555476" w:rsidRDefault="000D0344" w:rsidP="000806CE">
            <w:pPr>
              <w:jc w:val="center"/>
              <w:rPr>
                <w:iCs/>
                <w:lang w:val="en-US"/>
              </w:rPr>
            </w:pPr>
            <w:r w:rsidRPr="00555476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2" w:name="_Toc463805996"/>
      <w:r w:rsidR="001D7C68" w:rsidRPr="00992F3E">
        <w:rPr>
          <w:b/>
        </w:rPr>
        <w:instrText>ПРИЛОЖЕНИЕ 2</w:instrText>
      </w:r>
      <w:bookmarkEnd w:id="32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33" w:name="_Toc463805997"/>
      <w:r w:rsidR="001D7C68" w:rsidRPr="008E0888">
        <w:rPr>
          <w:b/>
        </w:rPr>
        <w:instrText>ПРИЛОЖЕНИЕ 3</w:instrText>
      </w:r>
      <w:bookmarkEnd w:id="33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7467964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C76B6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E5947" w:rsidRDefault="00E07C1C" w:rsidP="00BE3E12">
      <w:pPr>
        <w:pStyle w:val="ab"/>
        <w:keepNext/>
        <w:keepLines/>
        <w:widowControl/>
        <w:rPr>
          <w:b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</w:t>
      </w:r>
      <w:r w:rsidR="004E5947">
        <w:rPr>
          <w:b/>
          <w:color w:val="auto"/>
          <w:sz w:val="24"/>
          <w:szCs w:val="24"/>
          <w:lang w:val="ru-RU"/>
        </w:rPr>
        <w:t>мини-контрольных</w:t>
      </w:r>
      <w:r w:rsidRPr="000605BD">
        <w:rPr>
          <w:b/>
          <w:color w:val="auto"/>
          <w:sz w:val="24"/>
          <w:szCs w:val="24"/>
          <w:lang w:val="ru-RU"/>
        </w:rPr>
        <w:t xml:space="preserve"> работ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Типовые структуры автоматизированных систем и объекты защиты в них.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Угрозы безопасности.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Каналы проникновения в систему и их классификация.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Меры противодействия угрозам.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Типы построения систем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Физическая защита объекта.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обнаружения технических средств охраны.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Государственные нормативные акты по защите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Степени секретности и грифы секретности.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lastRenderedPageBreak/>
        <w:t>Процедура засекречивания.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Идентификация и аутентификация.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Средства биометрической аутентификации.</w:t>
      </w:r>
    </w:p>
    <w:p w:rsidR="004E5947" w:rsidRPr="004E5947" w:rsidRDefault="00555476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Программно-</w:t>
      </w:r>
      <w:r w:rsidR="004E5947" w:rsidRPr="004E5947">
        <w:rPr>
          <w:color w:val="auto"/>
          <w:sz w:val="24"/>
          <w:szCs w:val="24"/>
        </w:rPr>
        <w:t>аппаратная защита информации.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возможности нарушителей и средства защиты.</w:t>
      </w:r>
    </w:p>
    <w:p w:rsidR="004E5947" w:rsidRPr="004E5947" w:rsidRDefault="004E5947" w:rsidP="004E5947">
      <w:pPr>
        <w:pStyle w:val="ab"/>
        <w:numPr>
          <w:ilvl w:val="0"/>
          <w:numId w:val="37"/>
        </w:numPr>
        <w:rPr>
          <w:color w:val="auto"/>
          <w:sz w:val="24"/>
          <w:szCs w:val="24"/>
        </w:rPr>
      </w:pPr>
      <w:r w:rsidRPr="004E5947">
        <w:rPr>
          <w:color w:val="auto"/>
          <w:sz w:val="24"/>
          <w:szCs w:val="24"/>
        </w:rPr>
        <w:t>Технические средства съема информации.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263A30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263A30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Компьютерная преступность. Особенности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Источники, риски и формы атак на информацию. Сеть Интернет как орудие совершения компьютерных преступлений.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Факторы успеха удаленных атак в Интернете.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операционную систему.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сетевое программное обеспечение.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взлома компьютерных систем. Атаки на уровне систем управления базами данных.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Методы в</w:t>
      </w:r>
      <w:r w:rsidR="00B86E5B">
        <w:rPr>
          <w:color w:val="auto"/>
          <w:spacing w:val="-5"/>
          <w:sz w:val="24"/>
          <w:szCs w:val="24"/>
          <w:lang w:val="ru-RU"/>
        </w:rPr>
        <w:t>злома компьютерных систем. Удалё</w:t>
      </w:r>
      <w:r w:rsidRPr="0024247B">
        <w:rPr>
          <w:color w:val="auto"/>
          <w:spacing w:val="-5"/>
          <w:sz w:val="24"/>
          <w:szCs w:val="24"/>
          <w:lang w:val="ru-RU"/>
        </w:rPr>
        <w:t>нные атаки на распределенные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Программные закладки.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Модели программных закладок.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Компьютерные вирусы.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Защита от компьютерных вирусов.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«Троянские» программы (Трояны).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Клавиатурные «шпионы».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</w:t>
      </w:r>
      <w:proofErr w:type="gramStart"/>
      <w:r w:rsidRPr="0024247B">
        <w:rPr>
          <w:color w:val="auto"/>
          <w:spacing w:val="-5"/>
          <w:sz w:val="24"/>
          <w:szCs w:val="24"/>
          <w:lang w:val="ru-RU"/>
        </w:rPr>
        <w:t>ы-</w:t>
      </w:r>
      <w:proofErr w:type="gramEnd"/>
      <w:r w:rsidRPr="0024247B">
        <w:rPr>
          <w:color w:val="auto"/>
          <w:spacing w:val="-5"/>
          <w:sz w:val="24"/>
          <w:szCs w:val="24"/>
          <w:lang w:val="ru-RU"/>
        </w:rPr>
        <w:t>«шпионы». Парольные взломщики.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криптографии. Криптографическая защита.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Основы шифрования, кодирование и расшифровка.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Аутентификация, целостность, неоспоримость.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шифрования. Шифры.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атаки.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Криптоаналитические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взломы.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шифрования DES, RSA, ГОСТ 28147-89.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Криптографические ключи. Работа с ключами и паролями.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Обмен ключами.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Основные криптографические протоколы. Блокировочный протокол.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Программы шифрования.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Windows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NT.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Linux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Unix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FreeBSD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>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Модели безопасности основных операционных систем. </w:t>
      </w:r>
      <w:proofErr w:type="spellStart"/>
      <w:r w:rsidRPr="0024247B">
        <w:rPr>
          <w:color w:val="auto"/>
          <w:spacing w:val="-5"/>
          <w:sz w:val="24"/>
          <w:szCs w:val="24"/>
          <w:lang w:val="ru-RU"/>
        </w:rPr>
        <w:t>Mac</w:t>
      </w:r>
      <w:proofErr w:type="spellEnd"/>
      <w:r w:rsidRPr="0024247B">
        <w:rPr>
          <w:color w:val="auto"/>
          <w:spacing w:val="-5"/>
          <w:sz w:val="24"/>
          <w:szCs w:val="24"/>
          <w:lang w:val="ru-RU"/>
        </w:rPr>
        <w:t xml:space="preserve"> OS.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Алгоритмы аутентификации пользователей.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Многоуровневая защита корпоратив</w:t>
      </w:r>
      <w:r w:rsidR="00D3654F">
        <w:rPr>
          <w:color w:val="auto"/>
          <w:spacing w:val="-5"/>
          <w:sz w:val="24"/>
          <w:szCs w:val="24"/>
          <w:lang w:val="ru-RU"/>
        </w:rPr>
        <w:t>ных сетей. Безопасные распределё</w:t>
      </w:r>
      <w:r w:rsidRPr="0024247B">
        <w:rPr>
          <w:color w:val="auto"/>
          <w:spacing w:val="-5"/>
          <w:sz w:val="24"/>
          <w:szCs w:val="24"/>
          <w:lang w:val="ru-RU"/>
        </w:rPr>
        <w:t>нные вычислительные системы.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 xml:space="preserve">Защита информации в сетях. 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Программно-аппаратные методы защиты от удаленных атак.</w:t>
      </w:r>
    </w:p>
    <w:p w:rsidR="0024247B" w:rsidRPr="0024247B" w:rsidRDefault="0024247B" w:rsidP="0024247B">
      <w:pPr>
        <w:pStyle w:val="ab"/>
        <w:numPr>
          <w:ilvl w:val="0"/>
          <w:numId w:val="36"/>
        </w:numPr>
        <w:rPr>
          <w:color w:val="auto"/>
          <w:spacing w:val="-5"/>
          <w:sz w:val="24"/>
          <w:szCs w:val="24"/>
          <w:lang w:val="ru-RU"/>
        </w:rPr>
      </w:pPr>
      <w:r w:rsidRPr="0024247B">
        <w:rPr>
          <w:color w:val="auto"/>
          <w:spacing w:val="-5"/>
          <w:sz w:val="24"/>
          <w:szCs w:val="24"/>
          <w:lang w:val="ru-RU"/>
        </w:rPr>
        <w:t>Требования к системам защиты информации.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4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D8339D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87248">
        <w:rPr>
          <w:b/>
          <w:color w:val="auto"/>
          <w:sz w:val="24"/>
          <w:szCs w:val="24"/>
          <w:lang w:val="ru-RU"/>
        </w:rPr>
        <w:t>5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D8339D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EB370CE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21">
    <w:nsid w:val="4F7B706F"/>
    <w:multiLevelType w:val="hybridMultilevel"/>
    <w:tmpl w:val="373421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6">
    <w:nsid w:val="6568204A"/>
    <w:multiLevelType w:val="multilevel"/>
    <w:tmpl w:val="BB4CE0A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5AA7CA4"/>
    <w:multiLevelType w:val="multilevel"/>
    <w:tmpl w:val="67F6E01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8D628E"/>
    <w:multiLevelType w:val="multilevel"/>
    <w:tmpl w:val="FE50E222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3036D1"/>
    <w:multiLevelType w:val="multilevel"/>
    <w:tmpl w:val="5F06C456"/>
    <w:lvl w:ilvl="0">
      <w:start w:val="1"/>
      <w:numFmt w:val="decimal"/>
      <w:suff w:val="space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5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1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1"/>
        </w:tabs>
        <w:ind w:left="15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1"/>
        </w:tabs>
        <w:ind w:left="20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1"/>
        </w:tabs>
        <w:ind w:left="25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1"/>
        </w:tabs>
        <w:ind w:left="30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1"/>
        </w:tabs>
        <w:ind w:left="3611" w:hanging="1440"/>
      </w:pPr>
      <w:rPr>
        <w:rFonts w:hint="default"/>
      </w:rPr>
    </w:lvl>
  </w:abstractNum>
  <w:abstractNum w:abstractNumId="35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3"/>
  </w:num>
  <w:num w:numId="6">
    <w:abstractNumId w:val="3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8"/>
  </w:num>
  <w:num w:numId="14">
    <w:abstractNumId w:val="35"/>
  </w:num>
  <w:num w:numId="15">
    <w:abstractNumId w:val="22"/>
  </w:num>
  <w:num w:numId="16">
    <w:abstractNumId w:val="24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31"/>
  </w:num>
  <w:num w:numId="23">
    <w:abstractNumId w:val="1"/>
  </w:num>
  <w:num w:numId="24">
    <w:abstractNumId w:val="25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33"/>
  </w:num>
  <w:num w:numId="30">
    <w:abstractNumId w:val="29"/>
  </w:num>
  <w:num w:numId="31">
    <w:abstractNumId w:val="2"/>
  </w:num>
  <w:num w:numId="32">
    <w:abstractNumId w:val="21"/>
  </w:num>
  <w:num w:numId="33">
    <w:abstractNumId w:val="30"/>
  </w:num>
  <w:num w:numId="34">
    <w:abstractNumId w:val="26"/>
  </w:num>
  <w:num w:numId="35">
    <w:abstractNumId w:val="27"/>
  </w:num>
  <w:num w:numId="36">
    <w:abstractNumId w:val="20"/>
  </w:num>
  <w:num w:numId="37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4353C"/>
    <w:rsid w:val="00050389"/>
    <w:rsid w:val="00051EAC"/>
    <w:rsid w:val="00053246"/>
    <w:rsid w:val="000603EB"/>
    <w:rsid w:val="00071BE0"/>
    <w:rsid w:val="000767B6"/>
    <w:rsid w:val="000806CE"/>
    <w:rsid w:val="00091E5A"/>
    <w:rsid w:val="000A7ECF"/>
    <w:rsid w:val="000B52A9"/>
    <w:rsid w:val="000D0344"/>
    <w:rsid w:val="000D3B63"/>
    <w:rsid w:val="000F5789"/>
    <w:rsid w:val="00103C8B"/>
    <w:rsid w:val="00112D45"/>
    <w:rsid w:val="001223C8"/>
    <w:rsid w:val="00143AF4"/>
    <w:rsid w:val="001446FF"/>
    <w:rsid w:val="00172F68"/>
    <w:rsid w:val="00175B56"/>
    <w:rsid w:val="00176540"/>
    <w:rsid w:val="00187099"/>
    <w:rsid w:val="001A2A99"/>
    <w:rsid w:val="001D7C68"/>
    <w:rsid w:val="001E1019"/>
    <w:rsid w:val="001E5087"/>
    <w:rsid w:val="001F4B5C"/>
    <w:rsid w:val="0020765A"/>
    <w:rsid w:val="0022170C"/>
    <w:rsid w:val="00225A53"/>
    <w:rsid w:val="002321A7"/>
    <w:rsid w:val="00235AF3"/>
    <w:rsid w:val="0024247B"/>
    <w:rsid w:val="00257CCE"/>
    <w:rsid w:val="00263A30"/>
    <w:rsid w:val="00264F9E"/>
    <w:rsid w:val="00273ADD"/>
    <w:rsid w:val="00281EB6"/>
    <w:rsid w:val="002933DE"/>
    <w:rsid w:val="002A012B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22E9"/>
    <w:rsid w:val="003756DC"/>
    <w:rsid w:val="00380FA0"/>
    <w:rsid w:val="0039194E"/>
    <w:rsid w:val="003A0855"/>
    <w:rsid w:val="003B7385"/>
    <w:rsid w:val="003C2579"/>
    <w:rsid w:val="003C4869"/>
    <w:rsid w:val="00404A1E"/>
    <w:rsid w:val="00410CCF"/>
    <w:rsid w:val="0044233A"/>
    <w:rsid w:val="004765BF"/>
    <w:rsid w:val="00485CE6"/>
    <w:rsid w:val="00486A78"/>
    <w:rsid w:val="00491E99"/>
    <w:rsid w:val="00492B5F"/>
    <w:rsid w:val="004B1F5D"/>
    <w:rsid w:val="004B2011"/>
    <w:rsid w:val="004B36AF"/>
    <w:rsid w:val="004B5358"/>
    <w:rsid w:val="004C3174"/>
    <w:rsid w:val="004E5947"/>
    <w:rsid w:val="005024C9"/>
    <w:rsid w:val="00515240"/>
    <w:rsid w:val="00515A78"/>
    <w:rsid w:val="00520308"/>
    <w:rsid w:val="005263F0"/>
    <w:rsid w:val="00531A75"/>
    <w:rsid w:val="005340F5"/>
    <w:rsid w:val="005415D3"/>
    <w:rsid w:val="005468FE"/>
    <w:rsid w:val="00551782"/>
    <w:rsid w:val="005547C4"/>
    <w:rsid w:val="0055545B"/>
    <w:rsid w:val="00555476"/>
    <w:rsid w:val="00557495"/>
    <w:rsid w:val="00580674"/>
    <w:rsid w:val="00587248"/>
    <w:rsid w:val="00590DBC"/>
    <w:rsid w:val="005B1FDC"/>
    <w:rsid w:val="005B43F1"/>
    <w:rsid w:val="005C09C1"/>
    <w:rsid w:val="005D3041"/>
    <w:rsid w:val="005E2BC4"/>
    <w:rsid w:val="005E57AE"/>
    <w:rsid w:val="005F62EF"/>
    <w:rsid w:val="006062A1"/>
    <w:rsid w:val="00631638"/>
    <w:rsid w:val="00636E97"/>
    <w:rsid w:val="006445CE"/>
    <w:rsid w:val="006520E3"/>
    <w:rsid w:val="00667056"/>
    <w:rsid w:val="00667879"/>
    <w:rsid w:val="00675763"/>
    <w:rsid w:val="00686C7F"/>
    <w:rsid w:val="00696561"/>
    <w:rsid w:val="006A696E"/>
    <w:rsid w:val="006F3BEB"/>
    <w:rsid w:val="00705705"/>
    <w:rsid w:val="007301F4"/>
    <w:rsid w:val="00734E80"/>
    <w:rsid w:val="00737557"/>
    <w:rsid w:val="00780B35"/>
    <w:rsid w:val="00781327"/>
    <w:rsid w:val="007867E0"/>
    <w:rsid w:val="007A2751"/>
    <w:rsid w:val="007B2297"/>
    <w:rsid w:val="007B749B"/>
    <w:rsid w:val="007C7680"/>
    <w:rsid w:val="007E2001"/>
    <w:rsid w:val="007E7F56"/>
    <w:rsid w:val="007F3087"/>
    <w:rsid w:val="007F790F"/>
    <w:rsid w:val="0080068E"/>
    <w:rsid w:val="00804B1C"/>
    <w:rsid w:val="008066A4"/>
    <w:rsid w:val="0081529B"/>
    <w:rsid w:val="00817297"/>
    <w:rsid w:val="00824CD1"/>
    <w:rsid w:val="0082787E"/>
    <w:rsid w:val="00851AD9"/>
    <w:rsid w:val="00876E12"/>
    <w:rsid w:val="008A779F"/>
    <w:rsid w:val="008B0A1F"/>
    <w:rsid w:val="008B502C"/>
    <w:rsid w:val="008B6C8A"/>
    <w:rsid w:val="008B7CA8"/>
    <w:rsid w:val="008C3E90"/>
    <w:rsid w:val="008F271F"/>
    <w:rsid w:val="008F2F72"/>
    <w:rsid w:val="008F53B8"/>
    <w:rsid w:val="008F556C"/>
    <w:rsid w:val="008F6895"/>
    <w:rsid w:val="009071CB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76B6"/>
    <w:rsid w:val="009E3DE3"/>
    <w:rsid w:val="009F44C5"/>
    <w:rsid w:val="009F71BE"/>
    <w:rsid w:val="00A203F4"/>
    <w:rsid w:val="00A217A2"/>
    <w:rsid w:val="00A40ABB"/>
    <w:rsid w:val="00A50920"/>
    <w:rsid w:val="00A632CA"/>
    <w:rsid w:val="00A63CA7"/>
    <w:rsid w:val="00A64414"/>
    <w:rsid w:val="00A74678"/>
    <w:rsid w:val="00A8369D"/>
    <w:rsid w:val="00AA5F73"/>
    <w:rsid w:val="00AB1E72"/>
    <w:rsid w:val="00AC0130"/>
    <w:rsid w:val="00AF72D7"/>
    <w:rsid w:val="00B05B11"/>
    <w:rsid w:val="00B07C3F"/>
    <w:rsid w:val="00B35D33"/>
    <w:rsid w:val="00B36692"/>
    <w:rsid w:val="00B561B2"/>
    <w:rsid w:val="00B86E5B"/>
    <w:rsid w:val="00BA14B8"/>
    <w:rsid w:val="00BA567D"/>
    <w:rsid w:val="00BA69B1"/>
    <w:rsid w:val="00BE3E12"/>
    <w:rsid w:val="00C00B57"/>
    <w:rsid w:val="00C07AE5"/>
    <w:rsid w:val="00C22715"/>
    <w:rsid w:val="00C27138"/>
    <w:rsid w:val="00C3013C"/>
    <w:rsid w:val="00C36BBA"/>
    <w:rsid w:val="00C443EE"/>
    <w:rsid w:val="00C71A5A"/>
    <w:rsid w:val="00C732F5"/>
    <w:rsid w:val="00C74C8F"/>
    <w:rsid w:val="00C81049"/>
    <w:rsid w:val="00C81A3C"/>
    <w:rsid w:val="00CA6ABB"/>
    <w:rsid w:val="00CC2D46"/>
    <w:rsid w:val="00CF2BC0"/>
    <w:rsid w:val="00CF48B9"/>
    <w:rsid w:val="00D01526"/>
    <w:rsid w:val="00D12768"/>
    <w:rsid w:val="00D201A7"/>
    <w:rsid w:val="00D23E71"/>
    <w:rsid w:val="00D33186"/>
    <w:rsid w:val="00D3654F"/>
    <w:rsid w:val="00D7071C"/>
    <w:rsid w:val="00D8339D"/>
    <w:rsid w:val="00D84580"/>
    <w:rsid w:val="00D874E0"/>
    <w:rsid w:val="00DA1DF1"/>
    <w:rsid w:val="00DA61FA"/>
    <w:rsid w:val="00DA79A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C69F8"/>
    <w:rsid w:val="00ED38E5"/>
    <w:rsid w:val="00EE075B"/>
    <w:rsid w:val="00EE346E"/>
    <w:rsid w:val="00EE7EA5"/>
    <w:rsid w:val="00EF4CF9"/>
    <w:rsid w:val="00F0151D"/>
    <w:rsid w:val="00F162E6"/>
    <w:rsid w:val="00F22E37"/>
    <w:rsid w:val="00F23232"/>
    <w:rsid w:val="00F25FE0"/>
    <w:rsid w:val="00F34D50"/>
    <w:rsid w:val="00F35521"/>
    <w:rsid w:val="00F64258"/>
    <w:rsid w:val="00F86285"/>
    <w:rsid w:val="00FA1890"/>
    <w:rsid w:val="00FA2800"/>
    <w:rsid w:val="00FC0D1F"/>
    <w:rsid w:val="00FC4DA4"/>
    <w:rsid w:val="00FC60F5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C5751-B8D6-456F-B4E4-6005B2FE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274</TotalTime>
  <Pages>14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182</cp:revision>
  <cp:lastPrinted>1900-12-31T19:00:00Z</cp:lastPrinted>
  <dcterms:created xsi:type="dcterms:W3CDTF">2016-12-09T08:02:00Z</dcterms:created>
  <dcterms:modified xsi:type="dcterms:W3CDTF">2017-12-13T09:14:00Z</dcterms:modified>
</cp:coreProperties>
</file>