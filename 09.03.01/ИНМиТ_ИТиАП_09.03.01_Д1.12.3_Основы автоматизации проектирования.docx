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B42AFD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B42AFD">
        <w:rPr>
          <w:iCs/>
          <w:caps/>
          <w:color w:val="000000"/>
          <w:spacing w:val="-1"/>
        </w:rPr>
        <w:t>Основы автоматизации проектирования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B42AFD" w:rsidP="00B42AFD">
            <w:pPr>
              <w:snapToGrid w:val="0"/>
              <w:ind w:right="2"/>
              <w:jc w:val="center"/>
            </w:pPr>
            <w:r>
              <w:t xml:space="preserve">Кондратьев </w:t>
            </w:r>
            <w:r w:rsidRPr="00B42AFD">
              <w:t>Владимир Иванович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3E233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к.т.н.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3E2337" w:rsidP="000806CE">
            <w:pPr>
              <w:snapToGrid w:val="0"/>
              <w:ind w:right="2"/>
              <w:jc w:val="center"/>
            </w:pPr>
            <w:r>
              <w:t>доцент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441EAC">
      <w:pPr>
        <w:ind w:firstLine="360"/>
        <w:jc w:val="both"/>
      </w:pPr>
      <w:r>
        <w:t>Дисциплина «</w:t>
      </w:r>
      <w:r w:rsidR="00860401" w:rsidRPr="00B42AFD">
        <w:rPr>
          <w:iCs/>
          <w:color w:val="000000"/>
          <w:spacing w:val="-1"/>
        </w:rPr>
        <w:t>Основы автоматизации проектирования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441EAC">
      <w:pPr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4562B6" w:rsidRDefault="004562B6" w:rsidP="00441EAC">
      <w:pPr>
        <w:ind w:firstLine="720"/>
        <w:jc w:val="both"/>
      </w:pPr>
      <w:r w:rsidRPr="00811D46">
        <w:t>Дисциплина направлена на подготовку студентов к выполнению трудовых функций и действий инженера-</w:t>
      </w:r>
      <w:r>
        <w:t xml:space="preserve">системотехника </w:t>
      </w:r>
      <w:r w:rsidRPr="00811D46">
        <w:t xml:space="preserve">по </w:t>
      </w:r>
      <w:r>
        <w:t xml:space="preserve">автоматизации </w:t>
      </w:r>
      <w:r w:rsidRPr="00811D46">
        <w:t>проектировани</w:t>
      </w:r>
      <w:r>
        <w:t>я</w:t>
      </w:r>
      <w:r w:rsidRPr="00811D46">
        <w:t xml:space="preserve"> </w:t>
      </w:r>
      <w:r>
        <w:t>объектов машиностроения</w:t>
      </w:r>
      <w:r w:rsidRPr="00811D46">
        <w:t>,</w:t>
      </w:r>
      <w:r>
        <w:t xml:space="preserve"> </w:t>
      </w:r>
      <w:r w:rsidRPr="00811D46">
        <w:t xml:space="preserve">технологических процессов </w:t>
      </w:r>
      <w:r>
        <w:t>различных видов обработки</w:t>
      </w:r>
      <w:r w:rsidRPr="00811D46">
        <w:t xml:space="preserve">, при выполнении которых требуются знания и умения, связанные с </w:t>
      </w:r>
      <w:r>
        <w:t>использованием вычислительной техники и программных средств</w:t>
      </w:r>
      <w:r w:rsidRPr="00811D46">
        <w:t xml:space="preserve">, </w:t>
      </w:r>
      <w:r>
        <w:t>а также оборудования с числовым программным управлением для автоматизации подготовки и управления производством</w:t>
      </w:r>
      <w:r w:rsidRPr="00811D46">
        <w:t xml:space="preserve">. Совместно с другими дисциплинами модуля обеспечивает общую (стандартную) подготовку студента в области </w:t>
      </w:r>
      <w:r>
        <w:t xml:space="preserve">автоматизации </w:t>
      </w:r>
      <w:r w:rsidRPr="00811D46">
        <w:t>конструкторско-технологическо</w:t>
      </w:r>
      <w:r>
        <w:t>й подготовки</w:t>
      </w:r>
      <w:r w:rsidRPr="00811D46">
        <w:t xml:space="preserve"> </w:t>
      </w:r>
      <w:r>
        <w:t xml:space="preserve">и управления </w:t>
      </w:r>
      <w:r w:rsidRPr="00811D46">
        <w:t>машиностроительн</w:t>
      </w:r>
      <w:r>
        <w:t>ого</w:t>
      </w:r>
      <w:r w:rsidRPr="00811D46">
        <w:t xml:space="preserve"> производств</w:t>
      </w:r>
      <w:r>
        <w:t>а</w:t>
      </w:r>
      <w:r w:rsidRPr="00811D46">
        <w:t>.</w:t>
      </w:r>
    </w:p>
    <w:p w:rsidR="00D7071C" w:rsidRDefault="00D7071C" w:rsidP="00441EAC">
      <w:pPr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 w:rsidRPr="007C7C7C">
        <w:t xml:space="preserve">Процесс изучения дисциплины включает лекции, практические занятия и самостоятельную работу студента. Основные формы интерактивного обучения: обучение на основе опыта, проблемное обучение, проектная работа и работа в командах. В ходе изучения дисциплины студенты выполняют </w:t>
      </w:r>
      <w:r>
        <w:t>лабораторные</w:t>
      </w:r>
      <w:r w:rsidRPr="007C7C7C">
        <w:t xml:space="preserve"> работы.</w:t>
      </w:r>
    </w:p>
    <w:p w:rsidR="004562B6" w:rsidRDefault="004562B6" w:rsidP="00441EAC">
      <w:pPr>
        <w:pStyle w:val="af1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</w:t>
      </w:r>
      <w:r w:rsidRPr="006D0524">
        <w:t xml:space="preserve"> -</w:t>
      </w:r>
      <w:r>
        <w:rPr>
          <w:color w:val="C00000"/>
        </w:rPr>
        <w:t xml:space="preserve"> </w:t>
      </w:r>
      <w:r w:rsidR="00F769AB">
        <w:t>зачё</w:t>
      </w:r>
      <w:r w:rsidRPr="006D0524">
        <w:t>т</w:t>
      </w:r>
      <w:r>
        <w:rPr>
          <w:color w:val="C00000"/>
        </w:rPr>
        <w:t xml:space="preserve">. </w:t>
      </w:r>
      <w:r>
        <w:t>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4562B6" w:rsidRPr="00C86C6E" w:rsidRDefault="004562B6" w:rsidP="00441EAC">
      <w:pPr>
        <w:ind w:firstLine="709"/>
        <w:jc w:val="both"/>
        <w:rPr>
          <w:b/>
        </w:rPr>
      </w:pPr>
      <w:r w:rsidRPr="00C86C6E"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t>лабораторны</w:t>
      </w:r>
      <w:r w:rsidRPr="00C86C6E">
        <w:t xml:space="preserve">х работ, </w:t>
      </w:r>
      <w:r>
        <w:t>зачет</w:t>
      </w:r>
      <w:r w:rsidRPr="00C86C6E">
        <w:t>а.</w:t>
      </w:r>
    </w:p>
    <w:p w:rsidR="008B502C" w:rsidRPr="00E10A60" w:rsidRDefault="008B502C" w:rsidP="00441EAC">
      <w:pPr>
        <w:tabs>
          <w:tab w:val="left" w:pos="4125"/>
        </w:tabs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441EAC">
      <w:pPr>
        <w:ind w:firstLine="720"/>
        <w:jc w:val="both"/>
        <w:rPr>
          <w:bCs/>
          <w:caps/>
        </w:rPr>
      </w:pPr>
    </w:p>
    <w:p w:rsidR="008B502C" w:rsidRPr="00CF48B9" w:rsidRDefault="00410CCF" w:rsidP="00441EAC">
      <w:pPr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A420C6">
      <w:pPr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tabs>
                <w:tab w:val="left" w:pos="284"/>
                <w:tab w:val="left" w:pos="426"/>
              </w:tabs>
              <w:jc w:val="both"/>
            </w:pPr>
            <w:r w:rsidRPr="00F769AB">
              <w:rPr>
                <w:b/>
              </w:rPr>
              <w:t>ОПК-4</w:t>
            </w:r>
            <w:r>
              <w:t>:</w:t>
            </w:r>
            <w:r w:rsidRPr="00F769AB">
              <w:t xml:space="preserve"> - </w:t>
            </w:r>
            <w:r>
              <w:t>способность</w:t>
            </w:r>
            <w:r w:rsidRPr="00F769AB">
              <w:t xml:space="preserve"> участвовать в настройке и наладке программно-аппаратных комплексов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  <w:rPr>
                <w:lang w:eastAsia="ru-RU"/>
              </w:rPr>
            </w:pPr>
            <w:r w:rsidRPr="00F769AB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F769AB">
              <w:rPr>
                <w:lang w:eastAsia="ru-RU"/>
              </w:rPr>
              <w:t xml:space="preserve"> </w:t>
            </w:r>
            <w:r>
              <w:t>способность</w:t>
            </w:r>
            <w:r w:rsidRPr="00F769AB">
              <w:t xml:space="preserve">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F769AB">
              <w:rPr>
                <w:lang w:eastAsia="ru-RU"/>
              </w:rPr>
              <w:t xml:space="preserve"> 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769AB">
              <w:rPr>
                <w:b/>
              </w:rPr>
              <w:t>ДПК-2</w:t>
            </w:r>
            <w:r>
              <w:t>:</w:t>
            </w:r>
            <w:r w:rsidRPr="00F769AB">
              <w:t xml:space="preserve"> способность применять основные приемы и законы создания и чтения чертежей и документации по аппаратным и программным компонентам информационных систем</w:t>
            </w:r>
          </w:p>
        </w:tc>
      </w:tr>
      <w:tr w:rsidR="00F769AB" w:rsidRPr="00F769AB" w:rsidTr="00F769AB">
        <w:tc>
          <w:tcPr>
            <w:tcW w:w="9996" w:type="dxa"/>
          </w:tcPr>
          <w:p w:rsidR="00F769AB" w:rsidRPr="00F769AB" w:rsidRDefault="00F769AB" w:rsidP="00A420C6">
            <w:pPr>
              <w:jc w:val="both"/>
            </w:pPr>
            <w:r w:rsidRPr="00FA26E9">
              <w:rPr>
                <w:b/>
              </w:rPr>
              <w:t>ДПК-3</w:t>
            </w:r>
            <w:r w:rsidR="00FA26E9">
              <w:t>:</w:t>
            </w:r>
            <w:r w:rsidRPr="00F769AB">
              <w:t xml:space="preserve"> способность использовать технологии разработки объектов про</w:t>
            </w:r>
            <w:r w:rsidR="00FA26E9">
              <w:t>фессиональной деятельности в об</w:t>
            </w:r>
            <w:r w:rsidRPr="00F769AB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A420C6">
      <w:pPr>
        <w:ind w:left="567"/>
        <w:jc w:val="both"/>
        <w:rPr>
          <w:iCs/>
        </w:rPr>
      </w:pPr>
    </w:p>
    <w:p w:rsidR="00CF2BC0" w:rsidRPr="006A713F" w:rsidRDefault="00CF2BC0" w:rsidP="00A420C6">
      <w:pPr>
        <w:keepNext/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>теоретические основы разработки САПР</w:t>
      </w:r>
    </w:p>
    <w:p w:rsidR="004F6B8F" w:rsidRPr="004F6B8F" w:rsidRDefault="004F6B8F" w:rsidP="0011032D">
      <w:pPr>
        <w:pStyle w:val="a8"/>
        <w:numPr>
          <w:ilvl w:val="0"/>
          <w:numId w:val="10"/>
        </w:numPr>
        <w:rPr>
          <w:snapToGrid w:val="0"/>
        </w:rPr>
      </w:pPr>
      <w:r w:rsidRPr="004F6B8F">
        <w:rPr>
          <w:snapToGrid w:val="0"/>
        </w:rPr>
        <w:t xml:space="preserve">методы подготовки производства с применением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AutoCAD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SolidWorks</w:t>
      </w:r>
      <w:r w:rsidRPr="004F6B8F">
        <w:rPr>
          <w:snapToGrid w:val="0"/>
        </w:rPr>
        <w:t>, КОМПАС) с применением встроенных языков программирования (</w:t>
      </w:r>
      <w:r w:rsidRPr="004F6B8F">
        <w:rPr>
          <w:snapToGrid w:val="0"/>
          <w:lang w:val="en-US"/>
        </w:rPr>
        <w:t>AutoLISP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Visual</w:t>
      </w:r>
      <w:r w:rsidRPr="004F6B8F">
        <w:rPr>
          <w:snapToGrid w:val="0"/>
        </w:rPr>
        <w:t xml:space="preserve"> </w:t>
      </w:r>
      <w:r w:rsidRPr="004F6B8F">
        <w:rPr>
          <w:snapToGrid w:val="0"/>
          <w:lang w:val="en-US"/>
        </w:rPr>
        <w:t>Basic</w:t>
      </w:r>
      <w:r w:rsidRPr="004F6B8F">
        <w:rPr>
          <w:snapToGrid w:val="0"/>
        </w:rPr>
        <w:t xml:space="preserve"> и др.) и </w:t>
      </w:r>
      <w:r w:rsidRPr="004F6B8F">
        <w:rPr>
          <w:snapToGrid w:val="0"/>
          <w:lang w:val="en-US"/>
        </w:rPr>
        <w:t>CAD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CAM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CAE</w:t>
      </w:r>
      <w:r w:rsidRPr="004F6B8F">
        <w:rPr>
          <w:snapToGrid w:val="0"/>
        </w:rPr>
        <w:t>/</w:t>
      </w:r>
      <w:r w:rsidRPr="004F6B8F">
        <w:rPr>
          <w:snapToGrid w:val="0"/>
          <w:lang w:val="en-US"/>
        </w:rPr>
        <w:t>PDM</w:t>
      </w:r>
      <w:r w:rsidRPr="004F6B8F">
        <w:rPr>
          <w:snapToGrid w:val="0"/>
        </w:rPr>
        <w:t xml:space="preserve"> систем (</w:t>
      </w:r>
      <w:r w:rsidRPr="004F6B8F">
        <w:rPr>
          <w:snapToGrid w:val="0"/>
          <w:lang w:val="en-US"/>
        </w:rPr>
        <w:t>T</w:t>
      </w:r>
      <w:r w:rsidRPr="004F6B8F">
        <w:rPr>
          <w:snapToGrid w:val="0"/>
        </w:rPr>
        <w:t>-</w:t>
      </w:r>
      <w:r w:rsidRPr="004F6B8F">
        <w:rPr>
          <w:snapToGrid w:val="0"/>
          <w:lang w:val="en-US"/>
        </w:rPr>
        <w:t>FLEX</w:t>
      </w:r>
      <w:r w:rsidRPr="004F6B8F">
        <w:rPr>
          <w:snapToGrid w:val="0"/>
        </w:rPr>
        <w:t xml:space="preserve">, </w:t>
      </w:r>
      <w:r w:rsidRPr="004F6B8F">
        <w:rPr>
          <w:snapToGrid w:val="0"/>
          <w:lang w:val="en-US"/>
        </w:rPr>
        <w:t>ADEM</w:t>
      </w:r>
      <w:r w:rsidRPr="004F6B8F">
        <w:rPr>
          <w:snapToGrid w:val="0"/>
        </w:rPr>
        <w:t>) и СУБД</w:t>
      </w:r>
    </w:p>
    <w:p w:rsidR="004F6B8F" w:rsidRPr="0035568A" w:rsidRDefault="004F6B8F" w:rsidP="00A420C6">
      <w:pPr>
        <w:ind w:firstLine="709"/>
        <w:rPr>
          <w:snapToGrid w:val="0"/>
        </w:rPr>
      </w:pPr>
    </w:p>
    <w:p w:rsidR="00CF2BC0" w:rsidRPr="006A713F" w:rsidRDefault="00CF2BC0" w:rsidP="00A420C6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t>применять технологии САПР для повышения эффективности подготовки производства</w:t>
      </w:r>
    </w:p>
    <w:p w:rsidR="004F6B8F" w:rsidRPr="004F6B8F" w:rsidRDefault="004F6B8F" w:rsidP="0011032D">
      <w:pPr>
        <w:pStyle w:val="a8"/>
        <w:numPr>
          <w:ilvl w:val="0"/>
          <w:numId w:val="11"/>
        </w:numPr>
        <w:rPr>
          <w:snapToGrid w:val="0"/>
        </w:rPr>
      </w:pPr>
      <w:r w:rsidRPr="004F6B8F">
        <w:rPr>
          <w:snapToGrid w:val="0"/>
        </w:rPr>
        <w:lastRenderedPageBreak/>
        <w:t>применять различные виды программного обеспечения для САПР</w:t>
      </w:r>
    </w:p>
    <w:p w:rsidR="000A46D8" w:rsidRPr="000A46D8" w:rsidRDefault="000A46D8" w:rsidP="00A420C6">
      <w:pPr>
        <w:ind w:left="567"/>
        <w:jc w:val="both"/>
        <w:rPr>
          <w:spacing w:val="-5"/>
        </w:rPr>
      </w:pPr>
    </w:p>
    <w:p w:rsidR="00CF2BC0" w:rsidRPr="006A713F" w:rsidRDefault="00CF2BC0" w:rsidP="00A420C6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навыками использования соответствующих систем автоматизированного проектирования для решения задач подготовки и управления производством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теорией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практическими навыками разработки САПР</w:t>
      </w:r>
    </w:p>
    <w:p w:rsidR="000E5009" w:rsidRPr="000E5009" w:rsidRDefault="000E5009" w:rsidP="0011032D">
      <w:pPr>
        <w:pStyle w:val="a8"/>
        <w:numPr>
          <w:ilvl w:val="0"/>
          <w:numId w:val="12"/>
        </w:numPr>
        <w:rPr>
          <w:snapToGrid w:val="0"/>
        </w:rPr>
      </w:pPr>
      <w:r w:rsidRPr="000E5009">
        <w:rPr>
          <w:snapToGrid w:val="0"/>
        </w:rPr>
        <w:t>средствами адаптации имеющихся САПР на конкретные условия производства</w:t>
      </w:r>
    </w:p>
    <w:p w:rsidR="00B67275" w:rsidRDefault="00B67275" w:rsidP="00A420C6">
      <w:pPr>
        <w:keepNext/>
        <w:keepLines/>
        <w:jc w:val="both"/>
        <w:rPr>
          <w:b/>
          <w:iCs/>
        </w:rPr>
      </w:pPr>
    </w:p>
    <w:p w:rsidR="000E5009" w:rsidRDefault="000E5009" w:rsidP="00A420C6">
      <w:pPr>
        <w:ind w:firstLine="720"/>
        <w:jc w:val="both"/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автоматизированного проектирования  для повышения эффективности производственной деятельности</w:t>
      </w:r>
      <w:r w:rsidRPr="0035568A">
        <w:t>.</w:t>
      </w:r>
    </w:p>
    <w:p w:rsidR="000E5009" w:rsidRPr="00B67275" w:rsidRDefault="000E5009" w:rsidP="00A420C6">
      <w:pPr>
        <w:keepNext/>
        <w:keepLines/>
        <w:jc w:val="both"/>
        <w:rPr>
          <w:b/>
          <w:iCs/>
        </w:rPr>
      </w:pPr>
    </w:p>
    <w:p w:rsidR="008B502C" w:rsidRPr="00CF48B9" w:rsidRDefault="00410CCF" w:rsidP="00A420C6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A420C6">
      <w:pPr>
        <w:keepNext/>
        <w:keepLines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450" w:type="dxa"/>
        <w:jc w:val="center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1134"/>
        <w:gridCol w:w="1086"/>
      </w:tblGrid>
      <w:tr w:rsidR="007A2751" w:rsidRPr="006410E5" w:rsidTr="00441EAC">
        <w:trPr>
          <w:trHeight w:val="789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22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5C1E4F" w:rsidRPr="006410E5" w:rsidTr="00441EAC">
        <w:trPr>
          <w:trHeight w:val="60"/>
          <w:jc w:val="center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5C1E4F" w:rsidRPr="006410E5" w:rsidRDefault="005C1E4F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5C1E4F" w:rsidRPr="006A7832" w:rsidRDefault="005C1E4F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</w:t>
            </w:r>
          </w:p>
        </w:tc>
      </w:tr>
      <w:tr w:rsidR="005C1E4F" w:rsidRPr="006410E5" w:rsidTr="00441EAC">
        <w:trPr>
          <w:trHeight w:val="351"/>
          <w:jc w:val="center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5C1E4F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</w:t>
            </w:r>
            <w:r w:rsidR="00441EAC">
              <w:rPr>
                <w:b/>
                <w:bCs/>
              </w:rPr>
              <w:t>2</w:t>
            </w:r>
          </w:p>
        </w:tc>
        <w:tc>
          <w:tcPr>
            <w:tcW w:w="108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0806CE">
            <w:pPr>
              <w:snapToGrid w:val="0"/>
              <w:jc w:val="center"/>
              <w:rPr>
                <w:lang w:val="en-US"/>
              </w:rPr>
            </w:pPr>
            <w:r>
              <w:t>35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441EAC" w:rsidRDefault="00441EAC" w:rsidP="000806CE">
            <w:pPr>
              <w:snapToGrid w:val="0"/>
              <w:jc w:val="center"/>
            </w:pPr>
            <w:r>
              <w:t>35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B5615F" w:rsidRDefault="00441EAC" w:rsidP="00936BEC">
            <w:pPr>
              <w:snapToGrid w:val="0"/>
              <w:jc w:val="center"/>
              <w:rPr>
                <w:lang w:val="en-US"/>
              </w:rPr>
            </w:pPr>
            <w:r>
              <w:t>18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17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snapToGrid w:val="0"/>
              <w:jc w:val="center"/>
            </w:pP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70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</w:pPr>
            <w:r>
              <w:t>36</w:t>
            </w:r>
          </w:p>
        </w:tc>
      </w:tr>
      <w:tr w:rsidR="005C1E4F" w:rsidRPr="006410E5" w:rsidTr="00441EAC">
        <w:trPr>
          <w:trHeight w:val="403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2F287D" w:rsidRDefault="0044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332B34" w:rsidRDefault="0044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15.75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441EAC" w:rsidRDefault="00441EAC" w:rsidP="00936BE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52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6410E5" w:rsidRDefault="0044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</w:tr>
      <w:tr w:rsidR="005C1E4F" w:rsidRPr="006410E5" w:rsidTr="00441EAC">
        <w:trPr>
          <w:trHeight w:val="392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794ED9" w:rsidRDefault="005C1E4F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1E4F" w:rsidRPr="00051EAC" w:rsidRDefault="0044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0.50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C1E4F" w:rsidRPr="00051EAC" w:rsidRDefault="005C1E4F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  <w:r w:rsidR="00C20B69">
              <w:rPr>
                <w:b/>
                <w:bCs/>
              </w:rPr>
              <w:t xml:space="preserve"> (4)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C1E4F" w:rsidRPr="005C1E4F" w:rsidRDefault="005C1E4F" w:rsidP="000806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</w:rPr>
              <w:t>З</w:t>
            </w:r>
            <w:r w:rsidR="00C20B69">
              <w:rPr>
                <w:b/>
                <w:bCs/>
              </w:rPr>
              <w:t xml:space="preserve"> (4)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216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332B34" w:rsidRDefault="00172542" w:rsidP="00332B34">
            <w:pPr>
              <w:snapToGrid w:val="0"/>
              <w:jc w:val="center"/>
            </w:pPr>
            <w:r>
              <w:t>121.25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108</w:t>
            </w:r>
          </w:p>
        </w:tc>
      </w:tr>
      <w:tr w:rsidR="005C1E4F" w:rsidRPr="006410E5" w:rsidTr="00441EAC">
        <w:trPr>
          <w:trHeight w:val="315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C1E4F" w:rsidRPr="006410E5" w:rsidRDefault="005C1E4F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6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1E4F" w:rsidRPr="006410E5" w:rsidRDefault="005C1E4F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C1E4F" w:rsidRPr="006410E5" w:rsidRDefault="005C1E4F" w:rsidP="000806CE">
            <w:pPr>
              <w:snapToGrid w:val="0"/>
              <w:jc w:val="center"/>
            </w:pPr>
            <w:r>
              <w:t>3</w:t>
            </w: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441EAC">
      <w:pPr>
        <w:keepNext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2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11"/>
        <w:gridCol w:w="2291"/>
        <w:gridCol w:w="6527"/>
      </w:tblGrid>
      <w:tr w:rsidR="00441EAC" w:rsidRPr="00097D45" w:rsidTr="00D85B6C">
        <w:trPr>
          <w:cantSplit/>
          <w:trHeight w:val="894"/>
          <w:tblHeader/>
        </w:trPr>
        <w:tc>
          <w:tcPr>
            <w:tcW w:w="1111" w:type="dxa"/>
          </w:tcPr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>Код</w:t>
            </w:r>
          </w:p>
          <w:p w:rsidR="00441EAC" w:rsidRPr="00097D45" w:rsidRDefault="00441EAC" w:rsidP="00441EAC">
            <w:pPr>
              <w:jc w:val="center"/>
              <w:rPr>
                <w:b/>
              </w:rPr>
            </w:pPr>
            <w:r w:rsidRPr="00097D45">
              <w:rPr>
                <w:b/>
              </w:rPr>
              <w:t xml:space="preserve">раздела, темы 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097D45">
              <w:rPr>
                <w:b/>
              </w:rPr>
              <w:t>Раздел, тема</w:t>
            </w:r>
          </w:p>
          <w:p w:rsidR="00441EAC" w:rsidRPr="00097D45" w:rsidRDefault="00A420C6" w:rsidP="00441EA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pStyle w:val="210"/>
              <w:widowControl w:val="0"/>
              <w:ind w:left="0" w:firstLine="0"/>
              <w:jc w:val="center"/>
            </w:pPr>
            <w:r w:rsidRPr="00097D45">
              <w:rPr>
                <w:b/>
              </w:rPr>
              <w:t xml:space="preserve">Содержание </w:t>
            </w:r>
          </w:p>
        </w:tc>
      </w:tr>
      <w:tr w:rsidR="00441EAC" w:rsidRPr="00097D45" w:rsidTr="00D85B6C">
        <w:trPr>
          <w:cantSplit/>
          <w:trHeight w:val="794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Р1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napToGrid w:val="0"/>
                <w:sz w:val="22"/>
                <w:szCs w:val="22"/>
              </w:rPr>
              <w:t>Введение</w:t>
            </w:r>
          </w:p>
        </w:tc>
        <w:tc>
          <w:tcPr>
            <w:tcW w:w="6527" w:type="dxa"/>
            <w:vAlign w:val="center"/>
          </w:tcPr>
          <w:p w:rsidR="00441EAC" w:rsidRPr="00C34950" w:rsidRDefault="00441EAC" w:rsidP="00441EAC">
            <w:pPr>
              <w:jc w:val="both"/>
            </w:pPr>
            <w:r w:rsidRPr="00C34950">
              <w:rPr>
                <w:snapToGrid w:val="0"/>
              </w:rPr>
              <w:t>Место систем автоматизированного проектирования в подготовке производства</w:t>
            </w:r>
            <w:r>
              <w:rPr>
                <w:snapToGrid w:val="0"/>
              </w:rPr>
              <w:t xml:space="preserve"> </w:t>
            </w:r>
            <w:r w:rsidRPr="00C34950">
              <w:rPr>
                <w:snapToGrid w:val="0"/>
              </w:rPr>
              <w:t>(</w:t>
            </w:r>
            <w:r w:rsidRPr="00C34950">
              <w:rPr>
                <w:snapToGrid w:val="0"/>
                <w:lang w:val="en-US"/>
              </w:rPr>
              <w:t>CAD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CAM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CAE</w:t>
            </w:r>
            <w:r w:rsidRPr="00C34950">
              <w:rPr>
                <w:snapToGrid w:val="0"/>
              </w:rPr>
              <w:t>/</w:t>
            </w:r>
            <w:r w:rsidRPr="00C34950">
              <w:rPr>
                <w:snapToGrid w:val="0"/>
                <w:lang w:val="en-US"/>
              </w:rPr>
              <w:t>PDM</w:t>
            </w:r>
            <w:r w:rsidRPr="00C34950">
              <w:rPr>
                <w:snapToGrid w:val="0"/>
              </w:rPr>
              <w:t xml:space="preserve"> системы)</w:t>
            </w:r>
          </w:p>
        </w:tc>
      </w:tr>
      <w:tr w:rsidR="00441EAC" w:rsidRPr="00097D45" w:rsidTr="00D85B6C">
        <w:trPr>
          <w:cantSplit/>
          <w:trHeight w:val="1683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 w:rsidRPr="00097D45">
              <w:rPr>
                <w:b/>
                <w:sz w:val="20"/>
                <w:szCs w:val="20"/>
              </w:rPr>
              <w:t>Р2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</w:tcPr>
          <w:p w:rsidR="00441EAC" w:rsidRPr="00786526" w:rsidRDefault="00441EAC" w:rsidP="00441EAC">
            <w:pPr>
              <w:jc w:val="both"/>
            </w:pPr>
            <w:r w:rsidRPr="00786526">
              <w:rPr>
                <w:snapToGrid w:val="0"/>
              </w:rPr>
              <w:t>Построение эскизов с применением методов вспомогательных построений и пользовательских систем координат, применением блоков и атрибутов, параметризованных эскизов, управление свойствами элементов эскизов, добавление взаимосвязей элементов,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A57372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P3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A57372" w:rsidRDefault="00441EAC" w:rsidP="00441EAC">
            <w:pPr>
              <w:jc w:val="both"/>
            </w:pPr>
            <w:r w:rsidRPr="00A57372">
              <w:rPr>
                <w:snapToGrid w:val="0"/>
              </w:rPr>
              <w:t>Формирование моделей с применением операций выдав</w:t>
            </w:r>
            <w:r>
              <w:rPr>
                <w:snapToGrid w:val="0"/>
              </w:rPr>
              <w:t xml:space="preserve">ливания и вращения, </w:t>
            </w:r>
            <w:r w:rsidRPr="00A57372">
              <w:rPr>
                <w:snapToGrid w:val="0"/>
              </w:rPr>
              <w:t>получения объектов по траектории  и по сечениям, построение моделей корпуса, кольца, ручки, вертущки вентилятора, построение моделей и чертежей решетки сливного колодца,</w:t>
            </w:r>
            <w:r w:rsidRPr="007C4593">
              <w:rPr>
                <w:snapToGrid w:val="0"/>
              </w:rPr>
              <w:t xml:space="preserve"> </w:t>
            </w:r>
            <w:r w:rsidRPr="00A57372">
              <w:rPr>
                <w:snapToGrid w:val="0"/>
              </w:rPr>
              <w:t>клина и корпуса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lastRenderedPageBreak/>
              <w:t>P4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AutoCAD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B51BB2">
              <w:rPr>
                <w:snapToGrid w:val="0"/>
              </w:rPr>
              <w:t xml:space="preserve">Разработка САПР конструирования деталей и поковок валов, зубчатых колес и проектирования технологии изготовления листовых деталей с применением языков </w:t>
            </w:r>
            <w:r w:rsidRPr="00B51BB2">
              <w:rPr>
                <w:snapToGrid w:val="0"/>
                <w:lang w:val="en-US"/>
              </w:rPr>
              <w:t>AutoLISP</w:t>
            </w:r>
            <w:r w:rsidRPr="00B51BB2">
              <w:rPr>
                <w:snapToGrid w:val="0"/>
              </w:rPr>
              <w:t xml:space="preserve"> и </w:t>
            </w:r>
            <w:r w:rsidRPr="00B51BB2">
              <w:rPr>
                <w:snapToGrid w:val="0"/>
                <w:lang w:val="en-US"/>
              </w:rPr>
              <w:t>Visual</w:t>
            </w:r>
            <w:r w:rsidRPr="00B51BB2">
              <w:rPr>
                <w:snapToGrid w:val="0"/>
              </w:rPr>
              <w:t xml:space="preserve"> </w:t>
            </w:r>
            <w:r w:rsidRPr="00B51BB2">
              <w:rPr>
                <w:snapToGrid w:val="0"/>
                <w:lang w:val="en-US"/>
              </w:rPr>
              <w:t>Basic</w:t>
            </w:r>
            <w:r w:rsidRPr="00B51BB2">
              <w:rPr>
                <w:snapToGrid w:val="0"/>
              </w:rPr>
              <w:t xml:space="preserve"> и ме</w:t>
            </w:r>
            <w:r>
              <w:rPr>
                <w:snapToGrid w:val="0"/>
              </w:rPr>
              <w:t>тодов адаптации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1C6A73" w:rsidRDefault="00441EAC" w:rsidP="00441E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P5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shd w:val="clear" w:color="auto" w:fill="FFFFFF"/>
              <w:jc w:val="center"/>
              <w:rPr>
                <w:snapToGrid w:val="0"/>
              </w:rPr>
            </w:pPr>
            <w:r w:rsidRPr="00794032">
              <w:rPr>
                <w:snapToGrid w:val="0"/>
              </w:rPr>
              <w:t>Построение эскизов</w:t>
            </w:r>
          </w:p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794032" w:rsidRDefault="00441EAC" w:rsidP="00441EAC">
            <w:pPr>
              <w:jc w:val="both"/>
              <w:rPr>
                <w:snapToGrid w:val="0"/>
              </w:rPr>
            </w:pPr>
            <w:r w:rsidRPr="001C6A73">
              <w:rPr>
                <w:snapToGrid w:val="0"/>
              </w:rPr>
              <w:t>Построение параметризованных эскизов, управление свойствами элементов эскизов, добавление взаимосвязей эле</w:t>
            </w:r>
            <w:r>
              <w:rPr>
                <w:snapToGrid w:val="0"/>
              </w:rPr>
              <w:t>ментов, простановка размеров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bCs/>
                <w:snapToGrid w:val="0"/>
                <w:sz w:val="22"/>
                <w:szCs w:val="22"/>
                <w:lang w:val="en-US"/>
              </w:rPr>
              <w:t>P6</w:t>
            </w:r>
          </w:p>
        </w:tc>
        <w:tc>
          <w:tcPr>
            <w:tcW w:w="2291" w:type="dxa"/>
            <w:vAlign w:val="center"/>
          </w:tcPr>
          <w:p w:rsidR="00441EAC" w:rsidRPr="00794032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</w:pP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Формирование моделей в системе </w:t>
            </w:r>
            <w:r w:rsidRPr="00794032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97D45" w:rsidRDefault="00441EAC" w:rsidP="00441EAC">
            <w:pPr>
              <w:jc w:val="both"/>
            </w:pPr>
            <w:r w:rsidRPr="00EC5E2F">
              <w:rPr>
                <w:snapToGrid w:val="0"/>
              </w:rPr>
              <w:t xml:space="preserve">Формирование </w:t>
            </w:r>
            <w:r>
              <w:rPr>
                <w:snapToGrid w:val="0"/>
              </w:rPr>
              <w:t xml:space="preserve">моделей с применением операций </w:t>
            </w:r>
            <w:r w:rsidRPr="00EC5E2F">
              <w:rPr>
                <w:snapToGrid w:val="0"/>
              </w:rPr>
              <w:t>получения объектов по траектории</w:t>
            </w:r>
            <w:r w:rsidRPr="003207C2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 сечениям. Построение моделей сборок и формирование сборочных чертежей. Построение моделей и чертежей пружин, трубчатых деталей и с резьбой и деталей, имеющих вытянутые выр</w:t>
            </w:r>
            <w:r>
              <w:rPr>
                <w:snapToGrid w:val="0"/>
              </w:rPr>
              <w:t>езы. Построение моделей деталей</w:t>
            </w:r>
            <w:r w:rsidRPr="00EC5E2F">
              <w:rPr>
                <w:snapToGrid w:val="0"/>
              </w:rPr>
              <w:t>,</w:t>
            </w:r>
            <w:r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получаемых путем натягивания поверхности на плоские контуры, расположенные на различных плоскостях</w:t>
            </w:r>
            <w:r w:rsidRPr="003207C2">
              <w:rPr>
                <w:snapToGrid w:val="0"/>
              </w:rPr>
              <w:t xml:space="preserve"> </w:t>
            </w:r>
            <w:r w:rsidRPr="00EC5E2F">
              <w:rPr>
                <w:snapToGrid w:val="0"/>
              </w:rPr>
              <w:t>(вентилятор корпус). Построение модели и чертежа двигателя</w:t>
            </w:r>
            <w:r>
              <w:rPr>
                <w:snapToGrid w:val="0"/>
                <w:sz w:val="22"/>
                <w:szCs w:val="22"/>
              </w:rPr>
              <w:t>.</w:t>
            </w:r>
            <w:r w:rsidRPr="00871406">
              <w:rPr>
                <w:snapToGrid w:val="0"/>
                <w:sz w:val="22"/>
                <w:szCs w:val="22"/>
              </w:rPr>
              <w:t xml:space="preserve"> </w:t>
            </w:r>
            <w:r>
              <w:rPr>
                <w:snapToGrid w:val="0"/>
                <w:sz w:val="22"/>
                <w:szCs w:val="22"/>
              </w:rPr>
              <w:t>Выполнение анимации сборки и разборки и физического моделирования изделий</w:t>
            </w:r>
            <w:r w:rsidRPr="00871406">
              <w:rPr>
                <w:snapToGrid w:val="0"/>
                <w:sz w:val="22"/>
                <w:szCs w:val="22"/>
              </w:rPr>
              <w:t xml:space="preserve">. </w:t>
            </w:r>
            <w:r>
              <w:rPr>
                <w:snapToGrid w:val="0"/>
                <w:sz w:val="22"/>
                <w:szCs w:val="22"/>
              </w:rPr>
              <w:t>Моделирование анимации сборки и разборки и физического моделирования двигателя.</w:t>
            </w:r>
          </w:p>
        </w:tc>
      </w:tr>
      <w:tr w:rsidR="00441EAC" w:rsidRPr="00097D45" w:rsidTr="00D85B6C">
        <w:trPr>
          <w:cantSplit/>
          <w:trHeight w:val="262"/>
        </w:trPr>
        <w:tc>
          <w:tcPr>
            <w:tcW w:w="1111" w:type="dxa"/>
            <w:vAlign w:val="center"/>
          </w:tcPr>
          <w:p w:rsidR="00441EAC" w:rsidRPr="00097D45" w:rsidRDefault="00441EAC" w:rsidP="00441EA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lang w:val="en-US"/>
              </w:rPr>
              <w:t>P7</w:t>
            </w:r>
          </w:p>
        </w:tc>
        <w:tc>
          <w:tcPr>
            <w:tcW w:w="2291" w:type="dxa"/>
            <w:vAlign w:val="center"/>
          </w:tcPr>
          <w:p w:rsidR="00441EAC" w:rsidRPr="00097D45" w:rsidRDefault="00441EAC" w:rsidP="00441EAC">
            <w:pPr>
              <w:pStyle w:val="a7"/>
              <w:tabs>
                <w:tab w:val="left" w:pos="0"/>
              </w:tabs>
              <w:ind w:firstLine="11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A4E10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</w:rPr>
              <w:t xml:space="preserve">Разработка макросов в системе </w:t>
            </w:r>
            <w:r w:rsidRPr="00EC5E2F">
              <w:rPr>
                <w:rFonts w:ascii="Times New Roman" w:hAnsi="Times New Roman" w:cs="Times New Roman"/>
                <w:b w:val="0"/>
                <w:snapToGrid w:val="0"/>
                <w:sz w:val="24"/>
                <w:szCs w:val="24"/>
                <w:lang w:val="en-US"/>
              </w:rPr>
              <w:t>SolidWorks</w:t>
            </w:r>
          </w:p>
        </w:tc>
        <w:tc>
          <w:tcPr>
            <w:tcW w:w="6527" w:type="dxa"/>
            <w:vAlign w:val="center"/>
          </w:tcPr>
          <w:p w:rsidR="00441EAC" w:rsidRPr="00032C44" w:rsidRDefault="00441EAC" w:rsidP="00441EAC">
            <w:pPr>
              <w:pStyle w:val="af1"/>
              <w:ind w:left="25" w:hanging="57"/>
              <w:jc w:val="both"/>
            </w:pPr>
            <w:r w:rsidRPr="00470CE7">
              <w:rPr>
                <w:bCs/>
              </w:rPr>
              <w:t>Автоматический способ записи макросов</w:t>
            </w:r>
            <w:r w:rsidRPr="00457715">
              <w:rPr>
                <w:bCs/>
              </w:rPr>
              <w:t xml:space="preserve">. </w:t>
            </w:r>
            <w:r>
              <w:rPr>
                <w:bCs/>
              </w:rPr>
              <w:t>Построение макроса формирования модели фланца</w:t>
            </w:r>
            <w:r w:rsidRPr="00457715">
              <w:rPr>
                <w:bCs/>
              </w:rPr>
              <w:t>.</w:t>
            </w:r>
            <w:r w:rsidRPr="00792E42">
              <w:rPr>
                <w:b/>
                <w:bCs/>
                <w:sz w:val="32"/>
                <w:szCs w:val="32"/>
              </w:rPr>
              <w:t xml:space="preserve"> </w:t>
            </w:r>
            <w:r w:rsidRPr="008500CF">
              <w:rPr>
                <w:bCs/>
              </w:rPr>
              <w:t>Формирование макросов путем редактирования размеров детали</w:t>
            </w:r>
            <w:r w:rsidRPr="000765D5">
              <w:rPr>
                <w:bCs/>
              </w:rPr>
              <w:t>.</w:t>
            </w:r>
            <w:r>
              <w:rPr>
                <w:bCs/>
              </w:rPr>
              <w:t xml:space="preserve"> Построение моделей втулки</w:t>
            </w:r>
            <w:r w:rsidRPr="000765D5">
              <w:rPr>
                <w:bCs/>
              </w:rPr>
              <w:t>,</w:t>
            </w:r>
            <w:r w:rsidRPr="008D3BC8">
              <w:rPr>
                <w:bCs/>
              </w:rPr>
              <w:t xml:space="preserve"> </w:t>
            </w:r>
            <w:r>
              <w:rPr>
                <w:bCs/>
              </w:rPr>
              <w:t>фланца</w:t>
            </w:r>
            <w:r w:rsidRPr="008D3BC8">
              <w:rPr>
                <w:bCs/>
              </w:rPr>
              <w:t xml:space="preserve">. Создание параметрических объектов в на языке </w:t>
            </w:r>
            <w:r w:rsidRPr="008D3BC8">
              <w:rPr>
                <w:bCs/>
                <w:lang w:val="en-US"/>
              </w:rPr>
              <w:t>Visual</w:t>
            </w:r>
            <w:r w:rsidRPr="008D3BC8">
              <w:rPr>
                <w:bCs/>
              </w:rPr>
              <w:t xml:space="preserve"> </w:t>
            </w:r>
            <w:r w:rsidRPr="008D3BC8">
              <w:rPr>
                <w:bCs/>
                <w:lang w:val="en-US"/>
              </w:rPr>
              <w:t>Basic</w:t>
            </w:r>
            <w:r w:rsidRPr="008D3BC8">
              <w:rPr>
                <w:bCs/>
              </w:rPr>
              <w:t xml:space="preserve"> с использованием таблиц параметров.</w:t>
            </w:r>
            <w:r w:rsidRPr="002C4806">
              <w:rPr>
                <w:bCs/>
              </w:rPr>
              <w:t xml:space="preserve"> </w:t>
            </w:r>
            <w:r>
              <w:rPr>
                <w:bCs/>
              </w:rPr>
              <w:t>Построение моделей различных деталей машин и оснастки</w:t>
            </w:r>
            <w:r w:rsidRPr="005B7E3D">
              <w:rPr>
                <w:bCs/>
              </w:rPr>
              <w:t>. Формирование макросов с применением функций языка</w:t>
            </w:r>
            <w:r w:rsidRPr="00032C44">
              <w:rPr>
                <w:bCs/>
              </w:rPr>
              <w:t xml:space="preserve"> </w:t>
            </w:r>
            <w:r w:rsidRPr="00032C44">
              <w:t>«</w:t>
            </w:r>
            <w:r w:rsidRPr="005B7E3D">
              <w:rPr>
                <w:lang w:val="en-US"/>
              </w:rPr>
              <w:t>Visual</w:t>
            </w:r>
            <w:r w:rsidRPr="00032C44">
              <w:t xml:space="preserve"> </w:t>
            </w:r>
            <w:r w:rsidRPr="005B7E3D">
              <w:rPr>
                <w:lang w:val="en-US"/>
              </w:rPr>
              <w:t>Basic</w:t>
            </w:r>
            <w:r w:rsidRPr="00032C44">
              <w:t xml:space="preserve"> </w:t>
            </w:r>
            <w:r w:rsidRPr="005B7E3D">
              <w:rPr>
                <w:lang w:val="en-US"/>
              </w:rPr>
              <w:t>for</w:t>
            </w:r>
            <w:r w:rsidRPr="00032C44">
              <w:t xml:space="preserve"> </w:t>
            </w:r>
            <w:r w:rsidRPr="005B7E3D">
              <w:rPr>
                <w:lang w:val="en-US"/>
              </w:rPr>
              <w:t>Application</w:t>
            </w:r>
            <w:r w:rsidRPr="00032C44">
              <w:t xml:space="preserve">». </w:t>
            </w:r>
            <w:r>
              <w:t>Построение эскизов деталей машин и оснастки</w:t>
            </w:r>
            <w:r w:rsidRPr="00032C44">
              <w:t>.</w:t>
            </w:r>
            <w:r w:rsidRPr="00E11501">
              <w:rPr>
                <w:b/>
                <w:bCs/>
                <w:sz w:val="32"/>
                <w:szCs w:val="32"/>
              </w:rPr>
              <w:t xml:space="preserve"> </w:t>
            </w:r>
            <w:r w:rsidRPr="00032C44">
              <w:rPr>
                <w:bCs/>
              </w:rPr>
              <w:t>Работа с 3</w:t>
            </w:r>
            <w:r w:rsidRPr="00032C44">
              <w:rPr>
                <w:bCs/>
                <w:lang w:val="en-US"/>
              </w:rPr>
              <w:t>D</w:t>
            </w:r>
            <w:r w:rsidRPr="00032C44">
              <w:rPr>
                <w:bCs/>
              </w:rPr>
              <w:t xml:space="preserve"> объектами</w:t>
            </w:r>
            <w:r w:rsidRPr="00DD6050">
              <w:rPr>
                <w:bCs/>
              </w:rPr>
              <w:t xml:space="preserve">. Функции работы с файлами. </w:t>
            </w:r>
            <w:r w:rsidRPr="00DD6050">
              <w:t>Автоматизированное проектирование ступенчатых валов</w:t>
            </w:r>
            <w:r w:rsidRPr="00F124C0">
              <w:t xml:space="preserve">. </w:t>
            </w:r>
            <w:r>
              <w:t>Разработка программных модулей автоматизированного проектирования технологии изготовления листовых деталей и т</w:t>
            </w:r>
            <w:r w:rsidRPr="00F124C0">
              <w:t>.</w:t>
            </w:r>
            <w:r>
              <w:t xml:space="preserve"> п</w:t>
            </w:r>
            <w:r w:rsidRPr="00F124C0">
              <w:t xml:space="preserve">. 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6"/>
        <w:gridCol w:w="417"/>
        <w:gridCol w:w="414"/>
        <w:gridCol w:w="500"/>
        <w:gridCol w:w="301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29"/>
        <w:gridCol w:w="301"/>
        <w:gridCol w:w="542"/>
        <w:gridCol w:w="406"/>
        <w:gridCol w:w="413"/>
        <w:gridCol w:w="400"/>
        <w:gridCol w:w="434"/>
        <w:gridCol w:w="413"/>
        <w:gridCol w:w="397"/>
      </w:tblGrid>
      <w:tr w:rsidR="00936BEC" w:rsidRPr="003C3315" w:rsidTr="00111029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9575CF" w:rsidRDefault="00291CF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Объем дисциплины (зач.ед.):  </w:t>
            </w:r>
            <w:r w:rsidRPr="009575CF">
              <w:rPr>
                <w:sz w:val="16"/>
                <w:szCs w:val="16"/>
              </w:rPr>
              <w:t>6</w:t>
            </w:r>
          </w:p>
        </w:tc>
      </w:tr>
      <w:tr w:rsidR="00936BEC" w:rsidRPr="003C3315" w:rsidTr="000F772D">
        <w:trPr>
          <w:trHeight w:val="495"/>
          <w:jc w:val="center"/>
        </w:trPr>
        <w:tc>
          <w:tcPr>
            <w:tcW w:w="1136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41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0F772D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2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2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0F772D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3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7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Р1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>Введение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Р2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5111CE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936BEC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14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7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E347E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r w:rsidRPr="00A611C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AutoCAD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shd w:val="clear" w:color="auto" w:fill="FFFFFF"/>
              <w:rPr>
                <w:snapToGrid w:val="0"/>
                <w:sz w:val="16"/>
                <w:szCs w:val="16"/>
              </w:rPr>
            </w:pPr>
            <w:r w:rsidRPr="00111029">
              <w:rPr>
                <w:snapToGrid w:val="0"/>
                <w:sz w:val="16"/>
                <w:szCs w:val="16"/>
              </w:rPr>
              <w:t>Построение эскизов</w:t>
            </w:r>
          </w:p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A611CB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Р6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Формирование моделей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26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18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9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A611CB" w:rsidRDefault="000F772D" w:rsidP="00441EAC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Р7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0F772D" w:rsidRPr="00111029" w:rsidRDefault="000F772D" w:rsidP="00111029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/>
                <w:b w:val="0"/>
                <w:color w:val="auto"/>
                <w:sz w:val="16"/>
                <w:szCs w:val="16"/>
              </w:rPr>
            </w:pP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</w:rPr>
              <w:t xml:space="preserve">Разработка макросов в системе </w:t>
            </w:r>
            <w:r w:rsidRPr="00111029">
              <w:rPr>
                <w:rFonts w:ascii="Times New Roman" w:hAnsi="Times New Roman" w:cs="Times New Roman"/>
                <w:b w:val="0"/>
                <w:snapToGrid w:val="0"/>
                <w:sz w:val="16"/>
                <w:szCs w:val="16"/>
                <w:lang w:val="en-US"/>
              </w:rPr>
              <w:t>SolidWorks</w:t>
            </w:r>
          </w:p>
        </w:tc>
        <w:tc>
          <w:tcPr>
            <w:tcW w:w="220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11102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0F772D" w:rsidRPr="003C3315" w:rsidTr="000F772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20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208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105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103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0F772D" w:rsidRDefault="000F772D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35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0F772D" w:rsidRPr="00894889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33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291CF4" w:rsidRDefault="00291CF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3" w:type="pct"/>
            <w:gridSpan w:val="2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0F772D" w:rsidRPr="008A48A7" w:rsidRDefault="000F772D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0F772D" w:rsidRPr="003C3315" w:rsidRDefault="000F772D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291CF4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AF15E1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216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AF15E1" w:rsidP="000F772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105</w:t>
            </w:r>
          </w:p>
        </w:tc>
        <w:tc>
          <w:tcPr>
            <w:tcW w:w="403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AF15E1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111</w:t>
            </w:r>
            <w:bookmarkStart w:id="8" w:name="_GoBack"/>
            <w:bookmarkEnd w:id="8"/>
          </w:p>
        </w:tc>
        <w:tc>
          <w:tcPr>
            <w:tcW w:w="2573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291CF4" w:rsidRDefault="00291CF4" w:rsidP="00291CF4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8</w:t>
            </w:r>
          </w:p>
        </w:tc>
        <w:tc>
          <w:tcPr>
            <w:tcW w:w="14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291CF4" w:rsidRDefault="00936BEC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111029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000000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5694"/>
        <w:gridCol w:w="1831"/>
      </w:tblGrid>
      <w:tr w:rsidR="00D00428" w:rsidTr="006C62B3">
        <w:trPr>
          <w:cantSplit/>
          <w:trHeight w:val="1134"/>
        </w:trPr>
        <w:tc>
          <w:tcPr>
            <w:tcW w:w="951" w:type="dxa"/>
            <w:textDirection w:val="btLr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5694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vAlign w:val="center"/>
          </w:tcPr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D00428" w:rsidRDefault="00D00428" w:rsidP="00110E3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D00428" w:rsidRDefault="00D00428" w:rsidP="00110E3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D00428" w:rsidTr="006C62B3">
        <w:trPr>
          <w:trHeight w:val="484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</w:pPr>
            <w:r>
              <w:t xml:space="preserve">Установка и настройка системы </w:t>
            </w:r>
            <w:r>
              <w:rPr>
                <w:lang w:val="en-US"/>
              </w:rPr>
              <w:t>AutoCAD</w:t>
            </w:r>
          </w:p>
        </w:tc>
        <w:tc>
          <w:tcPr>
            <w:tcW w:w="1831" w:type="dxa"/>
            <w:vAlign w:val="center"/>
          </w:tcPr>
          <w:p w:rsidR="00D00428" w:rsidRDefault="006C62B3" w:rsidP="00110E35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  <w:p w:rsidR="00D00428" w:rsidRPr="006926A0" w:rsidRDefault="00D00428" w:rsidP="00110E35">
            <w:pPr>
              <w:snapToGrid w:val="0"/>
              <w:jc w:val="center"/>
            </w:pP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локальных систем координат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481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  <w:r>
              <w:t>3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метода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4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использованием комбинации методов (локальных систем координат и вспомогательных построений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00428" w:rsidTr="006C62B3">
        <w:trPr>
          <w:trHeight w:val="238"/>
        </w:trPr>
        <w:tc>
          <w:tcPr>
            <w:tcW w:w="951" w:type="dxa"/>
            <w:vMerge/>
            <w:vAlign w:val="center"/>
          </w:tcPr>
          <w:p w:rsidR="00D00428" w:rsidRPr="006926A0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</w:p>
          <w:p w:rsidR="00D00428" w:rsidRPr="006926A0" w:rsidRDefault="00D00428" w:rsidP="00110E35">
            <w:pPr>
              <w:snapToGrid w:val="0"/>
              <w:jc w:val="center"/>
            </w:pPr>
            <w:r>
              <w:t>5</w:t>
            </w:r>
          </w:p>
        </w:tc>
        <w:tc>
          <w:tcPr>
            <w:tcW w:w="5694" w:type="dxa"/>
            <w:vAlign w:val="center"/>
          </w:tcPr>
          <w:p w:rsidR="00D00428" w:rsidRPr="00D00428" w:rsidRDefault="00D00428" w:rsidP="00110E35">
            <w:pPr>
              <w:snapToGrid w:val="0"/>
              <w:rPr>
                <w:b/>
                <w:iCs/>
              </w:rPr>
            </w:pPr>
            <w:r>
              <w:t>Построение плоских чертежей с применением блоков и атрибутов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70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3</w:t>
            </w:r>
          </w:p>
        </w:tc>
        <w:tc>
          <w:tcPr>
            <w:tcW w:w="1015" w:type="dxa"/>
            <w:vAlign w:val="center"/>
          </w:tcPr>
          <w:p w:rsidR="00D00428" w:rsidRPr="00AA47EF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Инструменты и методы построения трехмерных тел</w:t>
            </w:r>
          </w:p>
        </w:tc>
        <w:tc>
          <w:tcPr>
            <w:tcW w:w="1831" w:type="dxa"/>
            <w:vAlign w:val="center"/>
          </w:tcPr>
          <w:p w:rsidR="00D00428" w:rsidRPr="006C62B3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00428" w:rsidTr="006C62B3">
        <w:trPr>
          <w:trHeight w:val="69"/>
        </w:trPr>
        <w:tc>
          <w:tcPr>
            <w:tcW w:w="951" w:type="dxa"/>
            <w:vMerge/>
            <w:vAlign w:val="center"/>
          </w:tcPr>
          <w:p w:rsidR="00D00428" w:rsidRPr="00AA47EF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1C035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,3,4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>Формирование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Tr="006C62B3">
        <w:trPr>
          <w:trHeight w:val="139"/>
        </w:trPr>
        <w:tc>
          <w:tcPr>
            <w:tcW w:w="951" w:type="dxa"/>
            <w:vMerge w:val="restart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vAlign w:val="center"/>
          </w:tcPr>
          <w:p w:rsidR="00D00428" w:rsidRPr="00D14CB3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AutoLISP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Merge/>
            <w:vAlign w:val="center"/>
          </w:tcPr>
          <w:p w:rsidR="00D00428" w:rsidRPr="00D14CB3" w:rsidRDefault="00D00428" w:rsidP="00110E35">
            <w:pPr>
              <w:snapToGrid w:val="0"/>
              <w:jc w:val="center"/>
            </w:pPr>
          </w:p>
        </w:tc>
        <w:tc>
          <w:tcPr>
            <w:tcW w:w="1015" w:type="dxa"/>
            <w:vAlign w:val="center"/>
          </w:tcPr>
          <w:p w:rsidR="00D00428" w:rsidRPr="002F5826" w:rsidRDefault="00D00428" w:rsidP="00110E35">
            <w:pPr>
              <w:snapToGrid w:val="0"/>
              <w:jc w:val="center"/>
            </w:pPr>
            <w:r>
              <w:t>2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</w:pPr>
            <w:r>
              <w:t xml:space="preserve">Формирование макросов построения параметрических чертежей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1806B8" w:rsidRDefault="00D00428" w:rsidP="00110E3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vAlign w:val="center"/>
          </w:tcPr>
          <w:p w:rsidR="00D00428" w:rsidRPr="00071C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Построение</w:t>
            </w:r>
            <w:r w:rsidRPr="008808B4">
              <w:t xml:space="preserve"> </w:t>
            </w:r>
            <w:r>
              <w:t xml:space="preserve">эскизов с применением методов параметризации в </w:t>
            </w:r>
            <w:r>
              <w:rPr>
                <w:lang w:val="en-US"/>
              </w:rPr>
              <w:t>SolidWorks</w:t>
            </w:r>
          </w:p>
        </w:tc>
        <w:tc>
          <w:tcPr>
            <w:tcW w:w="1831" w:type="dxa"/>
            <w:vAlign w:val="center"/>
          </w:tcPr>
          <w:p w:rsidR="00D00428" w:rsidRPr="007738C0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Pr="00010326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P6</w:t>
            </w:r>
          </w:p>
        </w:tc>
        <w:tc>
          <w:tcPr>
            <w:tcW w:w="1015" w:type="dxa"/>
            <w:vAlign w:val="center"/>
          </w:tcPr>
          <w:p w:rsidR="00D00428" w:rsidRDefault="00D00428" w:rsidP="00110E35">
            <w:pPr>
              <w:snapToGrid w:val="0"/>
              <w:jc w:val="center"/>
            </w:pPr>
            <w: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>Формирование трехмерных моделей и чертежей с использованием пространственного компьютерного моделирования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D00428" w:rsidTr="006C62B3">
        <w:trPr>
          <w:trHeight w:val="138"/>
        </w:trPr>
        <w:tc>
          <w:tcPr>
            <w:tcW w:w="951" w:type="dxa"/>
            <w:vAlign w:val="center"/>
          </w:tcPr>
          <w:p w:rsidR="00D00428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P7</w:t>
            </w:r>
          </w:p>
        </w:tc>
        <w:tc>
          <w:tcPr>
            <w:tcW w:w="1015" w:type="dxa"/>
            <w:vAlign w:val="center"/>
          </w:tcPr>
          <w:p w:rsidR="00D00428" w:rsidRPr="00722EF1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94" w:type="dxa"/>
            <w:vAlign w:val="center"/>
          </w:tcPr>
          <w:p w:rsidR="00D00428" w:rsidRPr="006C62B3" w:rsidRDefault="00D00428" w:rsidP="00110E35">
            <w:pPr>
              <w:snapToGrid w:val="0"/>
              <w:rPr>
                <w:b/>
                <w:iCs/>
              </w:rPr>
            </w:pPr>
            <w:r>
              <w:t xml:space="preserve">Формирование макросов построения параметрических объектов на языке </w:t>
            </w:r>
            <w:r>
              <w:rPr>
                <w:lang w:val="en-US"/>
              </w:rPr>
              <w:t>Visual</w:t>
            </w:r>
            <w:r w:rsidRPr="00630742">
              <w:t xml:space="preserve"> </w:t>
            </w:r>
            <w:r>
              <w:rPr>
                <w:lang w:val="en-US"/>
              </w:rPr>
              <w:t>Basic</w:t>
            </w:r>
          </w:p>
        </w:tc>
        <w:tc>
          <w:tcPr>
            <w:tcW w:w="1831" w:type="dxa"/>
            <w:vAlign w:val="center"/>
          </w:tcPr>
          <w:p w:rsidR="00D00428" w:rsidRPr="00DC07EC" w:rsidRDefault="006C62B3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00428" w:rsidRPr="00641240" w:rsidTr="006C62B3">
        <w:trPr>
          <w:trHeight w:val="255"/>
        </w:trPr>
        <w:tc>
          <w:tcPr>
            <w:tcW w:w="7660" w:type="dxa"/>
            <w:gridSpan w:val="3"/>
            <w:vAlign w:val="center"/>
          </w:tcPr>
          <w:p w:rsidR="00D00428" w:rsidRPr="00641240" w:rsidRDefault="00D00428" w:rsidP="00110E35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vAlign w:val="center"/>
          </w:tcPr>
          <w:p w:rsidR="00D00428" w:rsidRPr="00DC07EC" w:rsidRDefault="00D00428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8E1DFC" w:rsidRPr="00A30447" w:rsidRDefault="008E1DFC" w:rsidP="008E1DFC">
      <w:pPr>
        <w:ind w:left="709"/>
        <w:jc w:val="both"/>
      </w:pPr>
      <w:r>
        <w:t>Не предусмотрено.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Формирование моделей в системе AutoCAD</w:t>
      </w:r>
    </w:p>
    <w:p w:rsidR="005B1FDC" w:rsidRPr="00852359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Формирование моделей в системе SolidWorks</w:t>
      </w:r>
    </w:p>
    <w:p w:rsidR="00852359" w:rsidRPr="00DA77F6" w:rsidRDefault="00852359" w:rsidP="0011032D">
      <w:pPr>
        <w:pStyle w:val="a8"/>
        <w:numPr>
          <w:ilvl w:val="0"/>
          <w:numId w:val="8"/>
        </w:numPr>
        <w:jc w:val="both"/>
      </w:pPr>
      <w:r w:rsidRPr="00852359">
        <w:t>Разработка макросов в системе SolidWorks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F6675E" w:rsidRPr="00A30447" w:rsidRDefault="00F6675E" w:rsidP="00F6675E">
      <w:pPr>
        <w:ind w:firstLine="720"/>
        <w:jc w:val="both"/>
      </w:pPr>
      <w:r>
        <w:t>Не предусмотрено.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24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9575CF">
        <w:trPr>
          <w:trHeight w:val="284"/>
          <w:tblHeader/>
        </w:trPr>
        <w:tc>
          <w:tcPr>
            <w:tcW w:w="18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9575CF">
        <w:trPr>
          <w:cantSplit/>
          <w:trHeight w:val="1928"/>
          <w:tblHeader/>
        </w:trPr>
        <w:tc>
          <w:tcPr>
            <w:tcW w:w="18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  <w:lang w:val="en-US"/>
              </w:rPr>
            </w:pPr>
            <w:r w:rsidRPr="004D3CED">
              <w:rPr>
                <w:bCs/>
                <w:iCs/>
              </w:rPr>
              <w:t>Р2</w:t>
            </w:r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</w:rPr>
              <w:t>Р3</w:t>
            </w:r>
            <w:r w:rsidRPr="004D3CED">
              <w:rPr>
                <w:bCs/>
                <w:iCs/>
                <w:lang w:val="en-US"/>
              </w:rPr>
              <w:t>, P5,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9575CF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686C7F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12B96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40660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575CF" w:rsidRPr="00004091" w:rsidTr="009575CF">
        <w:trPr>
          <w:trHeight w:val="144"/>
        </w:trPr>
        <w:tc>
          <w:tcPr>
            <w:tcW w:w="1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4D3CED" w:rsidRDefault="009575CF" w:rsidP="00110E35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  <w:lang w:val="en-US"/>
              </w:rPr>
            </w:pPr>
            <w:r w:rsidRPr="004D3CED">
              <w:rPr>
                <w:bCs/>
                <w:iCs/>
              </w:rPr>
              <w:t>Р4</w:t>
            </w:r>
            <w:r w:rsidRPr="004D3CED">
              <w:rPr>
                <w:bCs/>
                <w:iCs/>
                <w:lang w:val="en-US"/>
              </w:rPr>
              <w:t>,</w:t>
            </w:r>
            <w:r>
              <w:rPr>
                <w:bCs/>
                <w:iCs/>
                <w:lang w:val="en-US"/>
              </w:rPr>
              <w:t xml:space="preserve"> </w:t>
            </w:r>
            <w:r w:rsidRPr="004D3CED">
              <w:rPr>
                <w:bCs/>
                <w:iCs/>
                <w:lang w:val="en-US"/>
              </w:rPr>
              <w:t>P7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F64258" w:rsidRDefault="009575CF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5D3041" w:rsidRDefault="009575CF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CA4202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575CF" w:rsidRPr="00686C7F" w:rsidRDefault="009575C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5CF" w:rsidRPr="00004091" w:rsidRDefault="009575CF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Полещук Н. Н. AutoCAD 2014: Самоучитель – СПб.: БХВ-Петербург, 2014. – 464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Жарков Н.В., Прокди Р. Г., Финк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ов М. В.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AutoCAD 2012. – СПб.: Наука и Техника, 2012. -6 2 4 с.: ил. 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Большаков В. П., Бочкарев А. П., Сергеев А. А. 3D – моделирование  в AutoCAD,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>КОМПАС – 3D, SolidWorks, Inventor,T-Flex, Учебный курс. – СПб.:Питер,2011. – 336с.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. SolidWorks Simulation. </w:t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Как решать практические задачи. — СПб.: БХВ-Петербург,2012. – 448 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Алямовский, А. А. SolidWorks 2007/2008. Компьютерное моделирование в инженерной практике. – СПб.: БХВ-Петербург, 2008. –1040 с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Владимир Тульев. AutoCAD 2007 для инженера-машиностроителя. Санкт-Петербург “БХВ- Петербург”.2007. – 467с.</w:t>
      </w:r>
    </w:p>
    <w:p w:rsidR="00632C7F" w:rsidRPr="00EF5E45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Мюррей, Дэвид. Solid Works. Москва. Лори,2009. –712c.</w:t>
      </w:r>
    </w:p>
    <w:p w:rsidR="00632C7F" w:rsidRDefault="00632C7F" w:rsidP="0011032D">
      <w:pPr>
        <w:pStyle w:val="2"/>
        <w:numPr>
          <w:ilvl w:val="0"/>
          <w:numId w:val="13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Бунаков П. Ю. Сквозное проектирование в T-FLEX. Москва,2009. – 394с.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Шпур Г., Краузе Ф. Автоматизация проектирования в машиностроении.     М.:Машиностроение,1988. – 643с.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12. Кудрявцев Е. М. AutoLISP. Программирование в AutoCAD 14. Москва,1999. –365с.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Грувер М., Зиммерс З. САПР и автоматизация производства, М., Мир, 1987. –502c.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Рон Хауз Использование AutoCAD 2000. Москва-Санкт-Петербург-Киев, 2000. – 831c</w:t>
      </w:r>
      <w:r w:rsidRPr="00913426">
        <w:rPr>
          <w:rFonts w:ascii="Times New Roman" w:hAnsi="Times New Roman" w:cs="Times New Roman"/>
          <w:sz w:val="24"/>
          <w:szCs w:val="24"/>
        </w:rPr>
        <w:t>.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Норенков И. П.  Основы автоматизированного проектирования: Учеб. для вузов. - М.: Изд-во МГТУ им. Н.Э. Баумана, 2002. – 336 с    </w:t>
      </w:r>
    </w:p>
    <w:p w:rsid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Дмитрий Ткачев. AutoCAD 2004. Питер, 2004.– 431c.</w:t>
      </w:r>
    </w:p>
    <w:p w:rsidR="00632C7F" w:rsidRPr="00632C7F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</w:pP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Наталья Дударева., Сергей Загайло.  Solid Works 2006. Санкт-Петербург. “БХВ- Петербург”.2006. –318с.</w:t>
      </w:r>
    </w:p>
    <w:p w:rsidR="00632C7F" w:rsidRPr="00EF5E45" w:rsidRDefault="00632C7F" w:rsidP="0011032D">
      <w:pPr>
        <w:pStyle w:val="2"/>
        <w:numPr>
          <w:ilvl w:val="0"/>
          <w:numId w:val="14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632C7F">
        <w:rPr>
          <w:lang w:val="ru-RU"/>
        </w:rPr>
        <w:tab/>
      </w:r>
      <w:r w:rsidRPr="00EF5E45">
        <w:rPr>
          <w:rFonts w:ascii="Times New Roman" w:hAnsi="Times New Roman" w:cs="Times New Roman"/>
          <w:b w:val="0"/>
          <w:i w:val="0"/>
          <w:sz w:val="24"/>
          <w:szCs w:val="24"/>
        </w:rPr>
        <w:t>Н. Полещук. Visual LISP и секреты адаптации AutoCAD. “БХВ-Петербург,2001. –575с.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begin"/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instrText>tc "Методические разработки" \f C \l 2</w:instrTex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fldChar w:fldCharType="end"/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Куреннов  Д. В., Кондратьев В. И. Моделирование конструкций и производство     чертежей в среде графического пакета SolidWorks: Учебно-методическое пособие. УрФУ,2013. –74с.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Куреннов Д.В., Кондратьев В. И. Разработка VBA-приложений в «SolidWorks»: Учебно-методическое пособие. УрФУ,2013. –  72с.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Кондратьев. САПР AutoCAD: Сборник лабораторных работ по дисциплине “Компьютерная графика”. Екатеринбург, 2001. – 29с.</w:t>
      </w:r>
    </w:p>
    <w:p w:rsidR="00145958" w:rsidRPr="00FF26B5" w:rsidRDefault="00145958" w:rsidP="00145958">
      <w:pPr>
        <w:pStyle w:val="2"/>
        <w:spacing w:before="0" w:after="0"/>
        <w:ind w:left="1353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Кондратьев, Н. Д. Старостин. САПР AutoCAD: Методические указания по дисциплине “Компьютерная графика”. Екатеринбург,  2001. – 36с.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И. Кондратьев, Н. Д. Старостин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Трехмерные объекты в САПР AutoCAD:Методические указания по дисциплине “Компьютерная графика”. Екатеринбург 2001. – 40c.</w:t>
      </w:r>
    </w:p>
    <w:p w:rsidR="00145958" w:rsidRPr="00562CF4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Трехмерное моделирование в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“Инженерная графика”. Екатеринбург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УрФУ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,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2011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.</w:t>
      </w:r>
      <w:r w:rsidRPr="00562CF4">
        <w:rPr>
          <w:color w:val="0070C0"/>
          <w:spacing w:val="-4"/>
        </w:rPr>
        <w:t xml:space="preserve"> </w:t>
      </w:r>
      <w:r w:rsidRPr="00FF26B5">
        <w:rPr>
          <w:rFonts w:ascii="Times New Roman" w:hAnsi="Times New Roman" w:cs="Times New Roman"/>
          <w:color w:val="0070C0"/>
          <w:spacing w:val="-4"/>
          <w:sz w:val="24"/>
          <w:szCs w:val="24"/>
        </w:rPr>
        <w:t>–</w:t>
      </w:r>
      <w:r>
        <w:rPr>
          <w:color w:val="0070C0"/>
          <w:spacing w:val="-4"/>
          <w:lang w:val="en-US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59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В. И. Кондратьев, Д. В. Куреннов. Разработка</w:t>
      </w:r>
      <w:r w:rsidRPr="00E56B13"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приложений в среде графического пакета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с применением языка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AutoLISP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Методические указания по дисциплине “Компьютерная графика”, ГОУ ВПО УГТУ-УПИ, 2005.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pacing w:val="-4"/>
          <w:sz w:val="24"/>
          <w:szCs w:val="24"/>
        </w:rPr>
        <w:t>–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64с.</w:t>
      </w:r>
    </w:p>
    <w:p w:rsidR="00145958" w:rsidRPr="00FF26B5" w:rsidRDefault="00145958" w:rsidP="0011032D">
      <w:pPr>
        <w:pStyle w:val="2"/>
        <w:numPr>
          <w:ilvl w:val="0"/>
          <w:numId w:val="15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В. И. Кондратьев.  Разработка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VBA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-приложений в среде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AutoCAD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: Учебно-методическое пособие.ГОУ ВПО УГТУ-УПИ, 2006.</w:t>
      </w:r>
      <w:r w:rsidRPr="00FF26B5">
        <w:rPr>
          <w:rFonts w:ascii="Times New Roman" w:hAnsi="Times New Roman" w:cs="Times New Roman"/>
          <w:b w:val="0"/>
          <w:i w:val="0"/>
          <w:color w:val="0070C0"/>
          <w:spacing w:val="-4"/>
          <w:sz w:val="24"/>
          <w:szCs w:val="24"/>
        </w:rPr>
        <w:t xml:space="preserve">–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68с.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5958" w:rsidRPr="00FF26B5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 AutoCAD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САПР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 твердотельного геометрического моделирования </w:t>
      </w:r>
      <w:r w:rsidRPr="00315F54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SolidWorks</w:t>
      </w:r>
    </w:p>
    <w:p w:rsidR="00145958" w:rsidRDefault="00145958" w:rsidP="0011032D">
      <w:pPr>
        <w:pStyle w:val="2"/>
        <w:numPr>
          <w:ilvl w:val="0"/>
          <w:numId w:val="16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</w:pP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СУБД Microso</w:t>
      </w:r>
      <w:r w:rsidR="0077347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f</w:t>
      </w:r>
      <w:r w:rsidRPr="0014595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t Access</w:t>
      </w:r>
    </w:p>
    <w:p w:rsidR="000F5789" w:rsidRPr="00145958" w:rsidRDefault="000F5789" w:rsidP="007833E5">
      <w:pPr>
        <w:ind w:left="720"/>
        <w:jc w:val="both"/>
        <w:rPr>
          <w:lang w:val="x-none"/>
        </w:rPr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11032D">
      <w:pPr>
        <w:pStyle w:val="a8"/>
        <w:numPr>
          <w:ilvl w:val="0"/>
          <w:numId w:val="5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11032D">
      <w:pPr>
        <w:pStyle w:val="a8"/>
        <w:numPr>
          <w:ilvl w:val="0"/>
          <w:numId w:val="5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11032D">
      <w:pPr>
        <w:pStyle w:val="a8"/>
        <w:numPr>
          <w:ilvl w:val="0"/>
          <w:numId w:val="5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FE449F" w:rsidRPr="00FE449F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1.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Кондратьев В.И. ПРОИЗВОДСТВО ПЛОСКИХ ЧЕРТЕЖЕЙ В СРЕДЕ ГРАФИЧЕСКОГО ПАКЕТА AutoCAD. </w:t>
      </w:r>
      <w:hyperlink r:id="rId7" w:history="1">
        <w:r w:rsidRPr="00644A1B">
          <w:rPr>
            <w:rStyle w:val="aa"/>
            <w:rFonts w:ascii="Times New Roman" w:hAnsi="Times New Roman"/>
            <w:b w:val="0"/>
            <w:i w:val="0"/>
            <w:sz w:val="24"/>
            <w:szCs w:val="24"/>
          </w:rPr>
          <w:t>http://study.ustu.ru/view/aid_view.aspx?AidId=8866</w:t>
        </w:r>
      </w:hyperlink>
      <w:r w:rsidRPr="00644A1B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Дата создания: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ab/>
        <w:t>08.09.2009 14:49:06</w:t>
      </w:r>
      <w:r w:rsidRPr="00FE449F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– Электронное издание 47с</w:t>
      </w:r>
    </w:p>
    <w:p w:rsidR="00FE449F" w:rsidRPr="00FF26B5" w:rsidRDefault="00FE449F" w:rsidP="00FE449F">
      <w:pPr>
        <w:pStyle w:val="2"/>
        <w:spacing w:before="0" w:after="0"/>
        <w:ind w:left="993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2. </w:t>
      </w:r>
      <w:r w:rsidRPr="00FF26B5">
        <w:rPr>
          <w:rFonts w:ascii="Times New Roman" w:hAnsi="Times New Roman" w:cs="Times New Roman"/>
          <w:b w:val="0"/>
          <w:i w:val="0"/>
          <w:sz w:val="24"/>
          <w:szCs w:val="24"/>
        </w:rPr>
        <w:t>Кондратьев В.И. ТРЕХМЕРНОЕ МОДЕЛИРОВАНИЕ В СРЕДЕ ГРАФИЧЕСКОГО ПАКЕТА AutoCAD</w:t>
      </w:r>
    </w:p>
    <w:p w:rsidR="00FE449F" w:rsidRDefault="00AF15E1" w:rsidP="00FE449F">
      <w:pPr>
        <w:ind w:left="969"/>
      </w:pPr>
      <w:hyperlink r:id="rId8" w:history="1">
        <w:r w:rsidR="00FE449F" w:rsidRPr="00FF26B5">
          <w:rPr>
            <w:rStyle w:val="aa"/>
          </w:rPr>
          <w:t>http://study.ustu.ru/view/aid_view.aspx?AidId=886</w:t>
        </w:r>
      </w:hyperlink>
      <w:r w:rsidR="00FE449F" w:rsidRPr="00FF26B5">
        <w:t xml:space="preserve"> Дата создания:  08.09.2009 15:56:10 Элек</w:t>
      </w:r>
      <w:r w:rsidR="00FE449F">
        <w:t>тронное издание 42с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0325B" w:rsidRPr="00C02719" w:rsidRDefault="00C00B57" w:rsidP="00F0325B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631638" w:rsidP="00DC3174">
      <w:pPr>
        <w:pageBreakBefore/>
        <w:ind w:firstLine="720"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11032D">
      <w:pPr>
        <w:numPr>
          <w:ilvl w:val="0"/>
          <w:numId w:val="6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Весовой коэффицие</w:t>
      </w:r>
      <w:r w:rsidR="0009310B">
        <w:rPr>
          <w:b/>
          <w:bCs/>
        </w:rPr>
        <w:t>нт значимости дисциплины – 100*</w:t>
      </w:r>
      <w:r w:rsidR="0009310B">
        <w:rPr>
          <w:b/>
          <w:bCs/>
          <w:lang w:val="en-US"/>
        </w:rPr>
        <w:t>6</w:t>
      </w:r>
      <w:r>
        <w:rPr>
          <w:b/>
          <w:bCs/>
        </w:rPr>
        <w:t xml:space="preserve"> / 240 = </w:t>
      </w:r>
      <w:r w:rsidR="0009310B" w:rsidRPr="0009310B">
        <w:rPr>
          <w:bCs/>
          <w:lang w:val="en-US"/>
        </w:rPr>
        <w:t>2</w:t>
      </w:r>
      <w:r w:rsidR="00AE10CF" w:rsidRPr="0009310B">
        <w:rPr>
          <w:bCs/>
        </w:rPr>
        <w:t>.5</w:t>
      </w:r>
      <w:r w:rsidR="0009310B" w:rsidRPr="0009310B">
        <w:rPr>
          <w:bCs/>
          <w:lang w:val="en-US"/>
        </w:rPr>
        <w:t>0</w:t>
      </w:r>
    </w:p>
    <w:p w:rsidR="000D0344" w:rsidRPr="006410E5" w:rsidRDefault="000D0344" w:rsidP="0011032D">
      <w:pPr>
        <w:numPr>
          <w:ilvl w:val="1"/>
          <w:numId w:val="6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p w:rsidR="000D0344" w:rsidRPr="00670B2A" w:rsidRDefault="00670B2A" w:rsidP="00670B2A">
      <w:r w:rsidRPr="00670B2A">
        <w:t>Семестр VII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873192" w:rsidRDefault="00670B2A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="00873192" w:rsidRPr="00873192">
              <w:t>3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644EBA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4EBA" w:rsidRDefault="00644EBA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>
              <w:t>1</w:t>
            </w:r>
            <w:r>
              <w:rPr>
                <w:lang w:val="en-US"/>
              </w:rPr>
              <w:t>-</w:t>
            </w:r>
            <w:r w:rsidR="00670B2A"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644EBA">
            <w:pPr>
              <w:snapToGrid w:val="0"/>
            </w:pPr>
            <w:r>
              <w:t>Активное</w:t>
            </w:r>
            <w:r w:rsidR="00670B2A" w:rsidRPr="00821C10">
              <w:t xml:space="preserve"> участие </w:t>
            </w:r>
            <w:r>
              <w:t>в</w:t>
            </w:r>
            <w:r w:rsidR="00670B2A"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821C10" w:rsidRDefault="00644EBA" w:rsidP="00110E35">
            <w:pPr>
              <w:snapToGrid w:val="0"/>
              <w:jc w:val="center"/>
            </w:pPr>
            <w:r>
              <w:rPr>
                <w:lang w:val="en-US"/>
              </w:rPr>
              <w:t>VII</w:t>
            </w:r>
            <w:r w:rsidR="00670B2A" w:rsidRPr="00821C10">
              <w:t>,</w:t>
            </w:r>
            <w:r>
              <w:rPr>
                <w:lang w:val="en-US"/>
              </w:rPr>
              <w:t xml:space="preserve"> </w:t>
            </w:r>
            <w:r w:rsidR="00670B2A" w:rsidRPr="00821C10">
              <w:t>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21C10" w:rsidRDefault="007B417B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670B2A" w:rsidRPr="00821C10">
              <w:t>0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>те</w:t>
            </w:r>
            <w:r w:rsidR="00644EBA">
              <w:rPr>
                <w:b/>
              </w:rPr>
              <w:t xml:space="preserve">кущей аттестации по лекциям – </w:t>
            </w:r>
            <w:r w:rsidR="00644EBA" w:rsidRPr="00644EBA">
              <w:t>0.</w:t>
            </w:r>
            <w:r w:rsidRPr="00644EBA">
              <w:t>5</w:t>
            </w:r>
          </w:p>
        </w:tc>
      </w:tr>
      <w:tr w:rsidR="00670B2A" w:rsidRPr="00641240" w:rsidTr="006A51B5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385BAD" w:rsidRPr="00385BAD">
              <w:t>0.</w:t>
            </w:r>
            <w:r w:rsidRPr="00385BAD">
              <w:t>5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A33E59" w:rsidRDefault="00670B2A" w:rsidP="00A33E59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A33E59" w:rsidRPr="00A33E59">
              <w:t>0.0</w:t>
            </w:r>
          </w:p>
        </w:tc>
      </w:tr>
      <w:tr w:rsidR="00670B2A" w:rsidRPr="00641240" w:rsidTr="006A51B5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70B2A" w:rsidRPr="004E03B1" w:rsidRDefault="00670B2A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E96308">
              <w:rPr>
                <w:b/>
              </w:rPr>
              <w:t xml:space="preserve">ных занятий – </w:t>
            </w:r>
            <w:r w:rsidR="00E96308" w:rsidRPr="00E96308">
              <w:t>0.</w:t>
            </w:r>
            <w:r w:rsidR="00873192" w:rsidRPr="004E03B1">
              <w:t>7</w:t>
            </w:r>
          </w:p>
        </w:tc>
      </w:tr>
      <w:tr w:rsidR="00670B2A" w:rsidRPr="00641240" w:rsidTr="006A51B5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670B2A" w:rsidRPr="00641240" w:rsidRDefault="00670B2A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670B2A" w:rsidRPr="00641240" w:rsidTr="006A51B5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F23F96" w:rsidRDefault="00670B2A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110E35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4E03B1" w:rsidP="00110E35">
            <w:pPr>
              <w:snapToGrid w:val="0"/>
            </w:pPr>
            <w:r>
              <w:rPr>
                <w:lang w:val="en-US"/>
              </w:rPr>
              <w:t>6</w:t>
            </w:r>
            <w:r w:rsidR="00670B2A">
              <w:t>0</w:t>
            </w:r>
          </w:p>
        </w:tc>
      </w:tr>
      <w:tr w:rsidR="00670B2A" w:rsidRPr="00641240" w:rsidTr="006A51B5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4E03B1" w:rsidRDefault="00670B2A" w:rsidP="004E03B1">
            <w:pPr>
              <w:snapToGrid w:val="0"/>
              <w:rPr>
                <w:lang w:val="en-US"/>
              </w:rPr>
            </w:pPr>
            <w:r>
              <w:t>Домашн</w:t>
            </w:r>
            <w:r w:rsidR="004E03B1">
              <w:t>яя</w:t>
            </w:r>
            <w:r>
              <w:t xml:space="preserve"> работ</w:t>
            </w:r>
            <w:r w:rsidR="004E03B1">
              <w:t>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70B2A" w:rsidRPr="00321806" w:rsidRDefault="004E03B1" w:rsidP="004E03B1">
            <w:pPr>
              <w:snapToGrid w:val="0"/>
            </w:pPr>
            <w:r>
              <w:rPr>
                <w:lang w:val="en-US"/>
              </w:rPr>
              <w:t>VII</w:t>
            </w:r>
            <w:r w:rsidR="00670B2A" w:rsidRPr="00321806">
              <w:t>,</w:t>
            </w:r>
            <w:r w:rsidR="00670B2A">
              <w:t xml:space="preserve"> 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pPr>
              <w:snapToGrid w:val="0"/>
            </w:pPr>
            <w:r>
              <w:t>40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641240" w:rsidRDefault="00670B2A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 w:rsidR="001A5BCF">
              <w:rPr>
                <w:b/>
              </w:rPr>
              <w:t xml:space="preserve">– </w:t>
            </w:r>
            <w:r w:rsidR="001A5BCF" w:rsidRPr="001A5BCF">
              <w:t>0.</w:t>
            </w:r>
            <w:r w:rsidRPr="001A5BCF">
              <w:t>5</w:t>
            </w:r>
          </w:p>
        </w:tc>
      </w:tr>
      <w:tr w:rsidR="00670B2A" w:rsidRPr="00641240" w:rsidTr="006A51B5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70B2A" w:rsidRPr="0088457C" w:rsidRDefault="00670B2A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670B2A" w:rsidRPr="001A5BCF" w:rsidRDefault="00670B2A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="001A5BCF" w:rsidRPr="001A5BCF">
              <w:rPr>
                <w:b/>
              </w:rPr>
              <w:t xml:space="preserve"> </w:t>
            </w:r>
            <w:r w:rsidR="001A5BCF" w:rsidRPr="001A5BCF">
              <w:t>0.0</w:t>
            </w:r>
          </w:p>
        </w:tc>
      </w:tr>
    </w:tbl>
    <w:p w:rsidR="00670B2A" w:rsidRPr="00C02719" w:rsidRDefault="00670B2A" w:rsidP="006A51B5">
      <w:pPr>
        <w:ind w:left="234" w:hanging="284"/>
        <w:rPr>
          <w:b/>
          <w:color w:val="0000FF"/>
        </w:rPr>
      </w:pPr>
    </w:p>
    <w:p w:rsidR="00A74CB9" w:rsidRPr="00A74CB9" w:rsidRDefault="00A74CB9" w:rsidP="006A51B5">
      <w:pPr>
        <w:ind w:left="-399"/>
        <w:rPr>
          <w:lang w:val="en-US"/>
        </w:rPr>
      </w:pPr>
      <w:r w:rsidRPr="00670B2A">
        <w:t>Семестр VII</w:t>
      </w:r>
      <w:r>
        <w:rPr>
          <w:lang w:val="en-US"/>
        </w:rPr>
        <w:t>I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873192" w:rsidRDefault="00A74CB9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670B2A">
              <w:t>0.</w:t>
            </w:r>
            <w:r w:rsidRPr="00873192">
              <w:t>3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74CB9" w:rsidRPr="00641240" w:rsidTr="006A51B5">
        <w:trPr>
          <w:cantSplit/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4EBA" w:rsidRDefault="00A74CB9" w:rsidP="00110E35">
            <w:pPr>
              <w:snapToGrid w:val="0"/>
              <w:rPr>
                <w:b/>
                <w:color w:val="FF0000"/>
                <w:lang w:val="en-US"/>
              </w:rPr>
            </w:pPr>
            <w:r w:rsidRPr="00821C10">
              <w:t>Посещаемость лекционных заняти</w:t>
            </w:r>
            <w:r>
              <w:t>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821C10">
              <w:t>,</w:t>
            </w:r>
            <w:r>
              <w:rPr>
                <w:lang w:val="en-US"/>
              </w:rPr>
              <w:t xml:space="preserve"> </w:t>
            </w:r>
            <w:r>
              <w:t>1</w:t>
            </w:r>
            <w:r>
              <w:rPr>
                <w:lang w:val="en-US"/>
              </w:rPr>
              <w:t>-8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Pr="00821C10">
              <w:t>0</w:t>
            </w:r>
          </w:p>
        </w:tc>
      </w:tr>
      <w:tr w:rsidR="00A74CB9" w:rsidRPr="00641240" w:rsidTr="006A51B5">
        <w:trPr>
          <w:cantSplit/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</w:pPr>
            <w:r>
              <w:t>Активное</w:t>
            </w:r>
            <w:r w:rsidRPr="00821C10">
              <w:t xml:space="preserve"> участие </w:t>
            </w:r>
            <w:r>
              <w:t>в</w:t>
            </w:r>
            <w:r w:rsidRPr="00821C10">
              <w:t xml:space="preserve">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A74CB9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821C10">
              <w:t>,</w:t>
            </w:r>
            <w:r>
              <w:rPr>
                <w:lang w:val="en-US"/>
              </w:rPr>
              <w:t xml:space="preserve"> </w:t>
            </w:r>
            <w:r w:rsidRPr="00821C10">
              <w:t>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21C10" w:rsidRDefault="00A74CB9" w:rsidP="00110E35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Pr="00821C10">
              <w:t>0</w:t>
            </w:r>
          </w:p>
        </w:tc>
      </w:tr>
      <w:tr w:rsidR="00A74CB9" w:rsidRPr="00641240" w:rsidTr="006A51B5">
        <w:trPr>
          <w:cantSplit/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644EBA">
              <w:t>0.5</w:t>
            </w:r>
          </w:p>
        </w:tc>
      </w:tr>
      <w:tr w:rsidR="00A74CB9" w:rsidRPr="00641240" w:rsidTr="006A51B5">
        <w:trPr>
          <w:cantSplit/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Зачёт</w:t>
            </w:r>
            <w:r w:rsidRPr="00641240">
              <w:rPr>
                <w:i/>
              </w:rPr>
              <w:t xml:space="preserve"> </w:t>
            </w:r>
          </w:p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85BAD">
              <w:t>0.5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A33E59" w:rsidRDefault="00A74CB9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A33E59">
              <w:t>0.0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A74CB9" w:rsidRPr="004E03B1" w:rsidRDefault="00A74CB9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E96308">
              <w:t>0.</w:t>
            </w:r>
            <w:r w:rsidRPr="004E03B1">
              <w:t>7</w:t>
            </w:r>
          </w:p>
        </w:tc>
      </w:tr>
      <w:tr w:rsidR="00A74CB9" w:rsidRPr="00641240" w:rsidTr="006A51B5">
        <w:trPr>
          <w:cantSplit/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lastRenderedPageBreak/>
              <w:t xml:space="preserve">Текущая аттестация на лабораторных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A74CB9" w:rsidRPr="00641240" w:rsidRDefault="00A74CB9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A74CB9" w:rsidRPr="00641240" w:rsidTr="006A51B5">
        <w:trPr>
          <w:cantSplit/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F23F96" w:rsidRDefault="00A74CB9" w:rsidP="00110E35">
            <w:pPr>
              <w:snapToGrid w:val="0"/>
            </w:pPr>
            <w:r>
              <w:t>Отчет по лабораторным работам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110E35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 w:rsidR="00FF62F0"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snapToGrid w:val="0"/>
            </w:pPr>
            <w:r>
              <w:t>30</w:t>
            </w:r>
          </w:p>
        </w:tc>
      </w:tr>
      <w:tr w:rsidR="00A74CB9" w:rsidRPr="00641240" w:rsidTr="006A51B5">
        <w:trPr>
          <w:cantSplit/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A74CB9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pPr>
              <w:snapToGrid w:val="0"/>
            </w:pPr>
            <w:r>
              <w:t>40</w:t>
            </w:r>
          </w:p>
        </w:tc>
      </w:tr>
      <w:tr w:rsidR="00A74CB9" w:rsidRPr="00641240" w:rsidTr="006A51B5">
        <w:trPr>
          <w:cantSplit/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A74CB9" w:rsidRDefault="00A74CB9" w:rsidP="00110E35">
            <w:pPr>
              <w:snapToGrid w:val="0"/>
            </w:pPr>
            <w:r>
              <w:t>Домашняя работа</w:t>
            </w:r>
            <w:r>
              <w:rPr>
                <w:lang w:val="en-US"/>
              </w:rPr>
              <w:t xml:space="preserve"> </w:t>
            </w:r>
            <w:r>
              <w:t>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74CB9" w:rsidRPr="00321806" w:rsidRDefault="00A74CB9" w:rsidP="00A74CB9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Default="00A74CB9" w:rsidP="00110E35">
            <w:pPr>
              <w:snapToGrid w:val="0"/>
            </w:pPr>
            <w:r>
              <w:t>40</w:t>
            </w:r>
          </w:p>
        </w:tc>
      </w:tr>
      <w:tr w:rsidR="00A74CB9" w:rsidRPr="00641240" w:rsidTr="006A51B5">
        <w:trPr>
          <w:cantSplit/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641240" w:rsidRDefault="00A74CB9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лабораторным занятиям </w:t>
            </w:r>
            <w:r>
              <w:rPr>
                <w:b/>
              </w:rPr>
              <w:t xml:space="preserve">– </w:t>
            </w:r>
            <w:r w:rsidRPr="001A5BCF">
              <w:t>0.5</w:t>
            </w:r>
          </w:p>
        </w:tc>
      </w:tr>
      <w:tr w:rsidR="00A74CB9" w:rsidRPr="00641240" w:rsidTr="006A51B5">
        <w:trPr>
          <w:cantSplit/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4CB9" w:rsidRPr="0088457C" w:rsidRDefault="00A74CB9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>Промежуточная аттестация по лабораторным занятиям</w:t>
            </w:r>
            <w:r>
              <w:rPr>
                <w:b/>
              </w:rPr>
              <w:t xml:space="preserve"> не предусмотрена </w:t>
            </w:r>
          </w:p>
          <w:p w:rsidR="00A74CB9" w:rsidRPr="001A5BCF" w:rsidRDefault="00A74CB9" w:rsidP="00110E35">
            <w:r w:rsidRPr="00641240">
              <w:rPr>
                <w:b/>
              </w:rPr>
              <w:t>Весовой коэффициент значимости результатов промежуточной аттестации по лабораторным занятиям</w:t>
            </w:r>
            <w:r w:rsidRPr="001A5BCF">
              <w:rPr>
                <w:b/>
              </w:rPr>
              <w:t xml:space="preserve"> </w:t>
            </w:r>
            <w:r w:rsidRPr="001A5BCF">
              <w:t>0.0</w:t>
            </w:r>
          </w:p>
        </w:tc>
      </w:tr>
    </w:tbl>
    <w:p w:rsidR="00A74CB9" w:rsidRPr="00A74CB9" w:rsidRDefault="00A74CB9" w:rsidP="006A51B5">
      <w:pPr>
        <w:ind w:left="234" w:hanging="284"/>
        <w:rPr>
          <w:b/>
          <w:color w:val="0000FF"/>
        </w:rPr>
      </w:pPr>
    </w:p>
    <w:p w:rsidR="000D0344" w:rsidRPr="00641240" w:rsidRDefault="000D0344" w:rsidP="006A51B5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6A51B5">
      <w:r w:rsidRPr="00EB1F9B">
        <w:t>не предусмотрено</w:t>
      </w:r>
    </w:p>
    <w:p w:rsidR="000D0344" w:rsidRPr="008E2BA9" w:rsidRDefault="000D0344" w:rsidP="006A51B5">
      <w:pPr>
        <w:rPr>
          <w:i/>
        </w:rPr>
      </w:pPr>
    </w:p>
    <w:p w:rsidR="000D0344" w:rsidRPr="00641240" w:rsidRDefault="000D0344" w:rsidP="006A51B5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10118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6A51B5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2123FB" w:rsidRDefault="002123FB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2123FB">
              <w:rPr>
                <w:bCs/>
                <w:spacing w:val="-1"/>
                <w:sz w:val="20"/>
                <w:szCs w:val="20"/>
              </w:rPr>
              <w:t>0.</w:t>
            </w:r>
            <w:r>
              <w:rPr>
                <w:bCs/>
                <w:spacing w:val="-1"/>
                <w:sz w:val="20"/>
                <w:szCs w:val="20"/>
                <w:lang w:val="en-US"/>
              </w:rPr>
              <w:t>5</w:t>
            </w:r>
          </w:p>
        </w:tc>
      </w:tr>
      <w:tr w:rsidR="002123FB" w:rsidRPr="00EB1F9B" w:rsidTr="006A51B5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123FB" w:rsidRPr="002123FB" w:rsidRDefault="002123FB" w:rsidP="00110E35">
            <w:pPr>
              <w:jc w:val="center"/>
              <w:rPr>
                <w:iCs/>
                <w:sz w:val="20"/>
                <w:szCs w:val="20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>
              <w:rPr>
                <w:i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123FB" w:rsidRPr="002123FB" w:rsidRDefault="002123FB" w:rsidP="00110E35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bCs/>
                <w:spacing w:val="-1"/>
                <w:sz w:val="20"/>
                <w:szCs w:val="20"/>
                <w:lang w:val="en-US"/>
              </w:rPr>
              <w:t>0.5</w:t>
            </w:r>
          </w:p>
        </w:tc>
      </w:tr>
    </w:tbl>
    <w:p w:rsidR="000D0344" w:rsidRPr="00281EB6" w:rsidRDefault="000D0344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6A51B5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6A51B5">
      <w:pPr>
        <w:spacing w:line="360" w:lineRule="auto"/>
        <w:ind w:firstLine="720"/>
        <w:jc w:val="both"/>
      </w:pPr>
    </w:p>
    <w:p w:rsidR="002D32E5" w:rsidRPr="00641240" w:rsidRDefault="002D32E5" w:rsidP="0011032D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6A51B5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6A51B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6A51B5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tabs>
          <w:tab w:val="left" w:pos="459"/>
        </w:tabs>
        <w:spacing w:before="240"/>
        <w:ind w:left="321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11032D">
      <w:pPr>
        <w:pStyle w:val="a8"/>
        <w:numPr>
          <w:ilvl w:val="0"/>
          <w:numId w:val="9"/>
        </w:numPr>
        <w:shd w:val="clear" w:color="auto" w:fill="FFFFFF"/>
        <w:tabs>
          <w:tab w:val="left" w:pos="459"/>
        </w:tabs>
        <w:spacing w:before="240" w:after="240"/>
        <w:ind w:left="321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6A51B5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11032D">
      <w:pPr>
        <w:pStyle w:val="ab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6A51B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6A51B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9" o:title=""/>
                </v:shape>
                <o:OLEObject Type="Embed" ProgID="Equation.3" ShapeID="_x0000_i1025" DrawAspect="Content" ObjectID="_1555246555" r:id="rId10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441EAC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6A51B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6A51B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441EAC"/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6A51B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441EAC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441EAC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441EAC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6A51B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AF15E1" w:rsidP="006A51B5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11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6A51B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6A51B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6A51B5"/>
    <w:p w:rsidR="00E07C1C" w:rsidRPr="004C61FB" w:rsidRDefault="00E07C1C" w:rsidP="006A51B5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6A51B5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6A51B5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98525E" w:rsidRPr="00B03F90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B03F90">
        <w:rPr>
          <w:b/>
          <w:color w:val="000000"/>
          <w:lang w:val="en-US"/>
        </w:rPr>
        <w:t>AutoCAD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основания.</w:t>
      </w:r>
    </w:p>
    <w:p w:rsidR="0098525E" w:rsidRPr="00277C00" w:rsidRDefault="0098525E" w:rsidP="0011032D">
      <w:pPr>
        <w:pStyle w:val="2"/>
        <w:numPr>
          <w:ilvl w:val="0"/>
          <w:numId w:val="17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Построить трехмерную модель и чертеж шпонки.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ручки.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опоры.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планки.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проушины.</w:t>
      </w:r>
    </w:p>
    <w:p w:rsidR="0098525E" w:rsidRPr="00B418E6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стойки.</w:t>
      </w:r>
    </w:p>
    <w:p w:rsidR="0098525E" w:rsidRPr="005D15F8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призмы.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lastRenderedPageBreak/>
        <w:t>Построить трехмерную модель и чертеж корпуса.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кронштейна.</w:t>
      </w:r>
    </w:p>
    <w:p w:rsidR="0098525E" w:rsidRPr="00277C00" w:rsidRDefault="0098525E" w:rsidP="0011032D">
      <w:pPr>
        <w:pStyle w:val="a8"/>
        <w:numPr>
          <w:ilvl w:val="0"/>
          <w:numId w:val="17"/>
        </w:numPr>
        <w:ind w:left="321"/>
      </w:pPr>
      <w:r w:rsidRPr="00277C00">
        <w:t>Построить трехмерную модель и чертеж зубчатого</w:t>
      </w:r>
      <w:r>
        <w:t xml:space="preserve"> колеса</w:t>
      </w:r>
    </w:p>
    <w:p w:rsidR="0098525E" w:rsidRPr="00210403" w:rsidRDefault="0098525E" w:rsidP="006A51B5">
      <w:pPr>
        <w:spacing w:before="60" w:after="60"/>
        <w:ind w:left="321" w:hanging="578"/>
        <w:jc w:val="both"/>
        <w:rPr>
          <w:b/>
          <w:iCs/>
        </w:rPr>
      </w:pPr>
      <w:r>
        <w:rPr>
          <w:b/>
          <w:iCs/>
        </w:rPr>
        <w:t xml:space="preserve">По теме </w:t>
      </w:r>
      <w:r w:rsidR="00210403">
        <w:rPr>
          <w:b/>
          <w:iCs/>
        </w:rPr>
        <w:t>«</w:t>
      </w:r>
      <w:r w:rsidRPr="00B03F90">
        <w:rPr>
          <w:b/>
          <w:color w:val="000000"/>
        </w:rPr>
        <w:t xml:space="preserve">Формирование моделей в системе </w:t>
      </w:r>
      <w:r w:rsidRPr="00197C22">
        <w:rPr>
          <w:b/>
          <w:lang w:val="en-US"/>
        </w:rPr>
        <w:t>SolidWorks</w:t>
      </w:r>
      <w:r w:rsidR="00210403">
        <w:rPr>
          <w:b/>
          <w:color w:val="000000"/>
        </w:rPr>
        <w:t>»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Построить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фигурного фланца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2"/>
        <w:numPr>
          <w:ilvl w:val="0"/>
          <w:numId w:val="18"/>
        </w:numPr>
        <w:spacing w:before="0" w:after="0"/>
        <w:ind w:left="321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Построить трехмерную модель и чертеж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трехстороннего угла</w:t>
      </w:r>
      <w:r w:rsidRPr="00277C00">
        <w:rPr>
          <w:rFonts w:ascii="Times New Roman" w:hAnsi="Times New Roman" w:cs="Times New Roman"/>
          <w:b w:val="0"/>
          <w:i w:val="0"/>
          <w:sz w:val="24"/>
          <w:szCs w:val="24"/>
        </w:rPr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кулачка с </w:t>
      </w:r>
      <w:r w:rsidRPr="00277C00">
        <w:t>чертеж</w:t>
      </w:r>
      <w:r>
        <w:t>ами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сверла</w:t>
      </w:r>
      <w:r w:rsidRPr="00277C00">
        <w:t>.</w:t>
      </w:r>
    </w:p>
    <w:p w:rsidR="0098525E" w:rsidRPr="00562E12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фасонной фрезы</w:t>
      </w:r>
      <w:r w:rsidRPr="00562E12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>Построить трехмерн</w:t>
      </w:r>
      <w:r>
        <w:t>ые</w:t>
      </w:r>
      <w:r w:rsidRPr="00277C00">
        <w:t xml:space="preserve"> модел</w:t>
      </w:r>
      <w:r>
        <w:t>и деталей</w:t>
      </w:r>
      <w:r w:rsidRPr="00277C00">
        <w:t xml:space="preserve"> и </w:t>
      </w:r>
      <w:r>
        <w:t xml:space="preserve">сборки вентиля с </w:t>
      </w:r>
      <w:r w:rsidRPr="00277C00">
        <w:t>чертеж</w:t>
      </w:r>
      <w:r>
        <w:t>ами</w:t>
      </w:r>
      <w:r w:rsidRPr="00277C00">
        <w:t>.</w:t>
      </w:r>
    </w:p>
    <w:p w:rsidR="0098525E" w:rsidRPr="00B418E6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болта с наружной метрической резьбой</w:t>
      </w:r>
      <w:r w:rsidRPr="00277C00">
        <w:t>.</w:t>
      </w:r>
    </w:p>
    <w:p w:rsidR="0098525E" w:rsidRPr="005D15F8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долбяка шлицевого</w:t>
      </w:r>
      <w:r w:rsidRPr="00277C00">
        <w:t>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хвостовик</w:t>
      </w:r>
      <w:r w:rsidRPr="00277C00">
        <w:t>а.</w:t>
      </w:r>
    </w:p>
    <w:p w:rsidR="0098525E" w:rsidRPr="00277C00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прессформы</w:t>
      </w:r>
      <w:r w:rsidRPr="00277C00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прессования</w:t>
      </w:r>
      <w:r w:rsidRPr="000A7CB8">
        <w:t>.</w:t>
      </w:r>
    </w:p>
    <w:p w:rsidR="0098525E" w:rsidRDefault="0098525E" w:rsidP="0011032D">
      <w:pPr>
        <w:pStyle w:val="a8"/>
        <w:numPr>
          <w:ilvl w:val="0"/>
          <w:numId w:val="18"/>
        </w:numPr>
        <w:ind w:left="321"/>
      </w:pPr>
      <w:r w:rsidRPr="00277C00">
        <w:t xml:space="preserve">Построить трехмерную модель и чертеж </w:t>
      </w:r>
      <w:r>
        <w:t>пуансона для литьевой формы</w:t>
      </w:r>
      <w:r w:rsidRPr="000A7CB8">
        <w:t>.</w:t>
      </w:r>
    </w:p>
    <w:p w:rsidR="0098525E" w:rsidRDefault="0098525E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C02719" w:rsidRDefault="00C02719" w:rsidP="00C02719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02719"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лабораторных  работ</w:t>
      </w:r>
    </w:p>
    <w:p w:rsidR="00A559B6" w:rsidRPr="009B31AA" w:rsidRDefault="00A559B6" w:rsidP="00A559B6">
      <w:pPr>
        <w:pStyle w:val="af1"/>
        <w:spacing w:before="120" w:beforeAutospacing="0" w:after="0" w:afterAutospacing="0"/>
      </w:pPr>
      <w:r w:rsidRPr="009B31AA">
        <w:t xml:space="preserve">В ходе выполнения практической лабораторной работы №1 выполняются следующие задания: </w:t>
      </w:r>
    </w:p>
    <w:p w:rsidR="00A559B6" w:rsidRPr="009B31AA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>
        <w:t xml:space="preserve">Инсталлировать пакет </w:t>
      </w:r>
      <w:r>
        <w:rPr>
          <w:lang w:val="en-US"/>
        </w:rPr>
        <w:t>AutoCAD</w:t>
      </w:r>
      <w:r w:rsidRPr="002F05C4">
        <w:t xml:space="preserve"> </w:t>
      </w:r>
      <w:r>
        <w:t xml:space="preserve">с сайта фирмы </w:t>
      </w:r>
      <w:r>
        <w:rPr>
          <w:lang w:val="en-US"/>
        </w:rPr>
        <w:t>Autodesk</w:t>
      </w:r>
      <w:r w:rsidRPr="009B31AA">
        <w:t>;</w:t>
      </w:r>
    </w:p>
    <w:p w:rsidR="00A559B6" w:rsidRPr="002F05C4" w:rsidRDefault="00A559B6" w:rsidP="00A559B6">
      <w:pPr>
        <w:pStyle w:val="af1"/>
        <w:numPr>
          <w:ilvl w:val="0"/>
          <w:numId w:val="20"/>
        </w:numPr>
        <w:spacing w:before="0" w:beforeAutospacing="0" w:after="0" w:afterAutospacing="0"/>
        <w:ind w:left="714" w:hanging="357"/>
      </w:pPr>
      <w:r w:rsidRPr="002F05C4">
        <w:t>Выполнить необходимые настройки системных переменных пакета.</w:t>
      </w:r>
    </w:p>
    <w:p w:rsidR="00A559B6" w:rsidRPr="007245F3" w:rsidRDefault="00A559B6" w:rsidP="00A559B6">
      <w:pPr>
        <w:pStyle w:val="af1"/>
        <w:spacing w:before="120" w:beforeAutospacing="0" w:after="0" w:afterAutospacing="0"/>
      </w:pPr>
      <w:r w:rsidRPr="007245F3">
        <w:t xml:space="preserve">В ходе выполнения практической лабораторной работы №2 выполняются следующие задания: 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numPr>
          <w:ilvl w:val="0"/>
          <w:numId w:val="21"/>
        </w:numPr>
      </w:pPr>
      <w:r w:rsidRPr="00914727">
        <w:t>Выполнить построение чертежа ступенчатого вала;</w:t>
      </w:r>
    </w:p>
    <w:p w:rsidR="00A559B6" w:rsidRDefault="00A559B6" w:rsidP="00A559B6">
      <w:pPr>
        <w:pStyle w:val="af1"/>
        <w:numPr>
          <w:ilvl w:val="0"/>
          <w:numId w:val="21"/>
        </w:numPr>
      </w:pP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3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 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 w:rsidRPr="00914727">
        <w:t xml:space="preserve"> </w:t>
      </w:r>
      <w:r>
        <w:t>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2. </w:t>
      </w:r>
      <w:r w:rsidRPr="00914727">
        <w:t xml:space="preserve">Выполнить построение чертежа </w:t>
      </w:r>
      <w:r>
        <w:t>плит с отверстиями</w:t>
      </w:r>
      <w:r w:rsidRPr="00914727">
        <w:t>;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 xml:space="preserve">3. </w:t>
      </w:r>
      <w:r w:rsidRPr="00914727">
        <w:t>Оформить чертеж.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4</w:t>
      </w:r>
      <w:r w:rsidRPr="007245F3">
        <w:t xml:space="preserve"> выполняются следующие задания: 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параметры слоев,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60"/>
      </w:pPr>
      <w:r w:rsidRPr="00366442">
        <w:t xml:space="preserve">2. </w:t>
      </w:r>
      <w:r w:rsidRPr="00914727">
        <w:t xml:space="preserve">Выполнить построение чертежа </w:t>
      </w:r>
      <w:r>
        <w:t>двух проекций штампа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 </w:t>
      </w:r>
      <w:r w:rsidRPr="00366442">
        <w:t xml:space="preserve">3.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5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интерфейс</w:t>
      </w:r>
      <w:r w:rsidRPr="00914727">
        <w:t>;</w:t>
      </w:r>
    </w:p>
    <w:p w:rsidR="00A559B6" w:rsidRPr="00AA2105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блоки с атрибутами элементов электрической схемы</w:t>
      </w:r>
    </w:p>
    <w:p w:rsidR="00A559B6" w:rsidRPr="00914727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66442">
        <w:t xml:space="preserve">. </w:t>
      </w:r>
      <w:r w:rsidRPr="00914727">
        <w:t xml:space="preserve">Выполнить построение чертежа </w:t>
      </w:r>
      <w:r>
        <w:t>электрической схемы</w:t>
      </w:r>
      <w:r w:rsidRPr="00AA2105">
        <w:t xml:space="preserve">, </w:t>
      </w:r>
      <w:r>
        <w:t>провести операции редактирования блоков и атрибутов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</w:pPr>
      <w:r>
        <w:t xml:space="preserve">     4</w:t>
      </w:r>
      <w:r w:rsidRPr="00366442">
        <w:t xml:space="preserve">. </w:t>
      </w:r>
      <w:r w:rsidRPr="00914727">
        <w:t>Оформить чертеж</w:t>
      </w:r>
      <w:r w:rsidRPr="00CD0A09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6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трехмерных графических примитивов</w:t>
      </w:r>
      <w:r w:rsidRPr="00AB6C79">
        <w:t xml:space="preserve">, </w:t>
      </w:r>
      <w:r>
        <w:t>по формированию трехмерных объектов путем преобразования плоских замкнутых контуров</w:t>
      </w:r>
      <w:r w:rsidRPr="00AB6C79">
        <w:t xml:space="preserve">, </w:t>
      </w:r>
      <w:r>
        <w:t>объектов по траектории и объектов по сечениям и по применению булевых операций по созданию трехмерных объектов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3</w:t>
      </w:r>
      <w:r w:rsidRPr="00366442">
        <w:t xml:space="preserve">. </w:t>
      </w:r>
      <w:r>
        <w:t>Отработать операции редактирования и преобразования трехмерных объектов</w:t>
      </w:r>
      <w:r w:rsidRPr="0081399B">
        <w:t>.</w:t>
      </w:r>
    </w:p>
    <w:p w:rsidR="00A559B6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8</w:t>
      </w:r>
      <w:r w:rsidRPr="007245F3">
        <w:t xml:space="preserve"> выполняются следующие задания: 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AB6C7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плоского чертежа колодца и преобразованию его в пространственную твердотельную модель с формированием аксонометрической проекции</w:t>
      </w:r>
      <w:r w:rsidRPr="00AB6C79">
        <w:t>;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>
        <w:t>и</w:t>
      </w:r>
      <w:r w:rsidRPr="0081399B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 w:rsidRPr="00EC3921">
        <w:t>9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>
        <w:t xml:space="preserve">.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лимиты,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914727">
        <w:t>;</w:t>
      </w:r>
    </w:p>
    <w:p w:rsidR="00A559B6" w:rsidRPr="00EC3921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Выполнить задания по построению твердотельной модели клина и формированию на основе этой модели в пространстве листа трех основных проекций</w:t>
      </w:r>
      <w:r w:rsidRPr="00EC3921">
        <w:t xml:space="preserve">, </w:t>
      </w:r>
      <w:r>
        <w:t>дополнительного вида</w:t>
      </w:r>
      <w:r w:rsidRPr="00EC3921">
        <w:t xml:space="preserve">, </w:t>
      </w:r>
      <w:r>
        <w:t>фронтального разреза и аксонометрической проекции</w:t>
      </w:r>
    </w:p>
    <w:p w:rsidR="00A559B6" w:rsidRPr="0081399B" w:rsidRDefault="00A559B6" w:rsidP="00A559B6">
      <w:pPr>
        <w:pStyle w:val="af1"/>
        <w:spacing w:before="0" w:beforeAutospacing="0" w:after="0" w:afterAutospacing="0"/>
        <w:ind w:left="357"/>
      </w:pPr>
      <w:r>
        <w:t>3</w:t>
      </w:r>
      <w:r w:rsidRPr="003F7EB6">
        <w:t xml:space="preserve"> </w:t>
      </w:r>
      <w:r w:rsidRPr="00914727">
        <w:t>Оформить чертеж</w:t>
      </w:r>
      <w:r w:rsidRPr="0081399B">
        <w:t>.</w:t>
      </w:r>
    </w:p>
    <w:p w:rsidR="00A559B6" w:rsidRPr="00366442" w:rsidRDefault="00A559B6" w:rsidP="00A559B6">
      <w:pPr>
        <w:pStyle w:val="af1"/>
        <w:spacing w:before="0" w:beforeAutospacing="0" w:after="0" w:afterAutospacing="0"/>
      </w:pPr>
      <w:r w:rsidRPr="007245F3">
        <w:t>В ходе выполнения практической лабораторной работы №</w:t>
      </w:r>
      <w:r>
        <w:t>10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 </w:t>
      </w:r>
      <w:r>
        <w:rPr>
          <w:lang w:val="en-US"/>
        </w:rPr>
        <w:t>AutoLISP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>;</w:t>
      </w:r>
    </w:p>
    <w:p w:rsidR="00A559B6" w:rsidRPr="00B61104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 xml:space="preserve">Написать и отладить макрос на языке </w:t>
      </w:r>
      <w:r>
        <w:rPr>
          <w:lang w:val="en-US"/>
        </w:rPr>
        <w:t>AutoLISP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B61104">
        <w:t xml:space="preserve">, </w:t>
      </w:r>
      <w:r>
        <w:t>организованной по схем главной функции</w:t>
      </w:r>
      <w:r w:rsidRPr="00B61104">
        <w:t>.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16E88">
        <w:t>1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Написать и отладить макросы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чертежей простейших деталей крепежа</w:t>
      </w:r>
      <w:r w:rsidRPr="000E5308">
        <w:t xml:space="preserve">: </w:t>
      </w:r>
      <w:r>
        <w:t>оправки</w:t>
      </w:r>
      <w:r w:rsidRPr="000E5308">
        <w:t>,</w:t>
      </w:r>
      <w:r>
        <w:t xml:space="preserve"> фланца</w:t>
      </w:r>
      <w:r w:rsidRPr="00914727">
        <w:t xml:space="preserve"> 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 раскроя листа на заготовки с двухкомпонентной структурой</w:t>
      </w:r>
      <w:r w:rsidRPr="002B7786">
        <w:t xml:space="preserve"> </w:t>
      </w:r>
      <w:r>
        <w:t>организованной по схеме главной процедуры</w:t>
      </w:r>
      <w:r w:rsidRPr="000271FD">
        <w:t>;</w:t>
      </w:r>
    </w:p>
    <w:p w:rsidR="00A559B6" w:rsidRPr="0069164E" w:rsidRDefault="00A559B6" w:rsidP="00A559B6">
      <w:pPr>
        <w:pStyle w:val="af1"/>
        <w:spacing w:before="0" w:beforeAutospacing="0" w:after="0" w:afterAutospacing="0"/>
        <w:ind w:left="357"/>
      </w:pPr>
      <w:r w:rsidRPr="0069164E">
        <w:t xml:space="preserve">3. </w:t>
      </w:r>
      <w:r>
        <w:t>Написать и отладить макрос на языке</w:t>
      </w:r>
      <w:r w:rsidRPr="000271FD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параметрического чертежа</w:t>
      </w:r>
      <w:r w:rsidRPr="0069164E">
        <w:t xml:space="preserve"> </w:t>
      </w:r>
      <w:r>
        <w:t xml:space="preserve">оправки в интегрированной среде взаимодействия пакетов </w:t>
      </w:r>
      <w:r>
        <w:rPr>
          <w:lang w:val="en-US"/>
        </w:rPr>
        <w:t>AutoCAD</w:t>
      </w:r>
      <w:r w:rsidRPr="0069164E">
        <w:t xml:space="preserve"> </w:t>
      </w:r>
      <w:r>
        <w:t xml:space="preserve">и </w:t>
      </w:r>
      <w:r>
        <w:rPr>
          <w:lang w:val="en-US"/>
        </w:rPr>
        <w:t>Microsoft</w:t>
      </w:r>
      <w:r w:rsidRPr="0069164E">
        <w:t xml:space="preserve"> </w:t>
      </w:r>
      <w:r>
        <w:rPr>
          <w:lang w:val="en-US"/>
        </w:rPr>
        <w:t>Access</w:t>
      </w:r>
      <w:r w:rsidRPr="0069164E">
        <w:t>.</w:t>
      </w:r>
      <w:r>
        <w:t xml:space="preserve"> </w:t>
      </w:r>
    </w:p>
    <w:p w:rsidR="00A559B6" w:rsidRPr="00366442" w:rsidRDefault="00A559B6" w:rsidP="00A559B6">
      <w:pPr>
        <w:pStyle w:val="af1"/>
      </w:pPr>
      <w:r w:rsidRPr="007245F3">
        <w:t>В ходе выполнения практической лабораторной работы №</w:t>
      </w:r>
      <w:r>
        <w:t>1</w:t>
      </w:r>
      <w:r w:rsidRPr="001D71F0">
        <w:t>2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объектами</w:t>
      </w:r>
      <w:r w:rsidRPr="00CD7DF0">
        <w:t xml:space="preserve"> </w:t>
      </w:r>
      <w:r>
        <w:t>эскиза</w:t>
      </w:r>
      <w:r w:rsidRPr="00914727">
        <w:t xml:space="preserve"> ;</w:t>
      </w:r>
    </w:p>
    <w:p w:rsidR="00A559B6" w:rsidRPr="00C02558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параметрического чертежа скобы с применением взаимосвязей и функциональности</w:t>
      </w:r>
      <w:r w:rsidRPr="00C02558">
        <w:t>;</w:t>
      </w:r>
    </w:p>
    <w:p w:rsidR="00A559B6" w:rsidRPr="0026044E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Оформить чертеж</w:t>
      </w:r>
      <w:r w:rsidRPr="0026044E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1D71F0">
        <w:t>3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параметрической модели гайки с применением операций выдавливания</w:t>
      </w:r>
      <w:r w:rsidRPr="001D71F0">
        <w:t>;</w:t>
      </w:r>
    </w:p>
    <w:p w:rsidR="00A559B6" w:rsidRPr="0043372C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43372C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14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lastRenderedPageBreak/>
        <w:t>2</w:t>
      </w:r>
      <w:r w:rsidRPr="00C02558">
        <w:t xml:space="preserve">. </w:t>
      </w:r>
      <w:r>
        <w:t>Выполнить построение параметрических моделей кольца и ручки с применением операций вращения и по траектории соответственно</w:t>
      </w:r>
      <w:r w:rsidRPr="001D71F0">
        <w:t>;</w:t>
      </w:r>
    </w:p>
    <w:p w:rsidR="00A559B6" w:rsidRPr="00EB00BA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чертежи</w:t>
      </w:r>
      <w:r w:rsidRPr="00EB00BA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573C1B">
        <w:t>5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26044E">
        <w:t>.</w:t>
      </w:r>
      <w:r>
        <w:t xml:space="preserve"> </w:t>
      </w:r>
      <w:r w:rsidRPr="00914727">
        <w:t>Выполнить необходимые установки чертежа</w:t>
      </w:r>
      <w:r w:rsidRPr="00A44BE7">
        <w:t xml:space="preserve"> </w:t>
      </w:r>
      <w:r w:rsidRPr="00914727">
        <w:t>(установить единицы измерения, привязки</w:t>
      </w:r>
      <w:r w:rsidRPr="000A243B">
        <w:t>,</w:t>
      </w:r>
      <w:r>
        <w:t xml:space="preserve"> </w:t>
      </w:r>
      <w:r w:rsidRPr="00914727">
        <w:t>интерфейс</w:t>
      </w:r>
      <w:r w:rsidRPr="00244FE9">
        <w:t xml:space="preserve"> </w:t>
      </w:r>
      <w:r>
        <w:t>для работы с трехмерными объектами</w:t>
      </w:r>
      <w:r w:rsidRPr="00CD7DF0">
        <w:t xml:space="preserve"> </w:t>
      </w:r>
      <w:r>
        <w:t>и эскиза</w:t>
      </w:r>
      <w:r w:rsidRPr="00914727">
        <w:t xml:space="preserve"> ;</w:t>
      </w:r>
    </w:p>
    <w:p w:rsidR="00A559B6" w:rsidRPr="001D71F0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C02558">
        <w:t xml:space="preserve">. </w:t>
      </w:r>
      <w:r>
        <w:t>Выполнить построение модели сборки</w:t>
      </w:r>
      <w:r w:rsidRPr="00573C1B">
        <w:t xml:space="preserve">, </w:t>
      </w:r>
      <w:r>
        <w:t>состоящей из гайки</w:t>
      </w:r>
      <w:r w:rsidRPr="00573C1B">
        <w:t>,</w:t>
      </w:r>
      <w:r>
        <w:t xml:space="preserve"> кольца и ручки</w:t>
      </w:r>
      <w:r w:rsidRPr="001D71F0">
        <w:t>;</w:t>
      </w:r>
    </w:p>
    <w:p w:rsidR="00A559B6" w:rsidRPr="00B76022" w:rsidRDefault="00A559B6" w:rsidP="00A559B6">
      <w:pPr>
        <w:pStyle w:val="af1"/>
        <w:spacing w:before="0" w:beforeAutospacing="0" w:after="0" w:afterAutospacing="0"/>
        <w:ind w:left="357"/>
      </w:pPr>
      <w:r w:rsidRPr="00C02558">
        <w:t xml:space="preserve">3. </w:t>
      </w:r>
      <w:r>
        <w:t>Построить и оформить чертеж</w:t>
      </w:r>
      <w:r w:rsidRPr="00B76022">
        <w:t>.</w:t>
      </w:r>
    </w:p>
    <w:p w:rsidR="00A559B6" w:rsidRPr="00366442" w:rsidRDefault="00A559B6" w:rsidP="00A559B6">
      <w:pPr>
        <w:pStyle w:val="af1"/>
        <w:spacing w:before="120" w:beforeAutospacing="0" w:after="0" w:afterAutospacing="0"/>
      </w:pPr>
      <w:r w:rsidRPr="007245F3">
        <w:t>В ходе выполнения практической лабораторной работы №</w:t>
      </w:r>
      <w:r>
        <w:t>1</w:t>
      </w:r>
      <w:r w:rsidRPr="002F284C">
        <w:t>6</w:t>
      </w:r>
      <w:r w:rsidRPr="007245F3">
        <w:t xml:space="preserve"> выполняются следующие задания:</w:t>
      </w:r>
    </w:p>
    <w:p w:rsidR="00A559B6" w:rsidRDefault="00A559B6" w:rsidP="00A559B6">
      <w:pPr>
        <w:pStyle w:val="af1"/>
        <w:spacing w:before="0" w:beforeAutospacing="0" w:after="0" w:afterAutospacing="0"/>
        <w:ind w:left="357"/>
      </w:pPr>
      <w:r w:rsidRPr="00366442">
        <w:t>1</w:t>
      </w:r>
      <w:r w:rsidRPr="006C655A">
        <w:t>.</w:t>
      </w:r>
      <w:r>
        <w:t xml:space="preserve"> 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автоматической записи макроса</w:t>
      </w:r>
      <w:r w:rsidRPr="00914727">
        <w:t>;</w:t>
      </w:r>
    </w:p>
    <w:p w:rsidR="00A559B6" w:rsidRPr="00CD0A09" w:rsidRDefault="00A559B6" w:rsidP="00A559B6">
      <w:pPr>
        <w:pStyle w:val="af1"/>
        <w:spacing w:before="0" w:beforeAutospacing="0" w:after="0" w:afterAutospacing="0"/>
        <w:ind w:left="357"/>
      </w:pPr>
      <w:r>
        <w:t>2</w:t>
      </w:r>
      <w:r w:rsidRPr="00AA2105">
        <w:t xml:space="preserve">. </w:t>
      </w:r>
      <w:r>
        <w:t>Создать макрос на языке</w:t>
      </w:r>
      <w:r w:rsidRPr="00116E88">
        <w:t xml:space="preserve"> </w:t>
      </w:r>
      <w:r>
        <w:rPr>
          <w:lang w:val="en-US"/>
        </w:rPr>
        <w:t>Visual</w:t>
      </w:r>
      <w:r w:rsidRPr="00116E88">
        <w:t xml:space="preserve"> </w:t>
      </w:r>
      <w:r>
        <w:rPr>
          <w:lang w:val="en-US"/>
        </w:rPr>
        <w:t>Basic</w:t>
      </w:r>
      <w:r>
        <w:t xml:space="preserve"> построения параметрических детали и чертежа фланца</w:t>
      </w:r>
      <w:r w:rsidRPr="00914727">
        <w:t xml:space="preserve"> </w:t>
      </w:r>
      <w:r>
        <w:t>методом редактирования размеров детали</w:t>
      </w:r>
      <w:r w:rsidRPr="0095137E">
        <w:t>.</w:t>
      </w:r>
    </w:p>
    <w:p w:rsidR="00C02719" w:rsidRPr="00C02719" w:rsidRDefault="00C02719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6A51B5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Pr="0089398B" w:rsidRDefault="0098525E" w:rsidP="006A51B5">
      <w:pPr>
        <w:jc w:val="both"/>
      </w:pPr>
      <w:r>
        <w:t>Не предусмотрено</w:t>
      </w:r>
    </w:p>
    <w:p w:rsidR="00B35D33" w:rsidRPr="005F62EF" w:rsidRDefault="00B35D33" w:rsidP="006A51B5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6A51B5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C02719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8525E" w:rsidRPr="00B76022" w:rsidRDefault="0098525E" w:rsidP="0011032D">
      <w:pPr>
        <w:numPr>
          <w:ilvl w:val="0"/>
          <w:numId w:val="19"/>
        </w:numPr>
        <w:tabs>
          <w:tab w:val="clear" w:pos="928"/>
          <w:tab w:val="num" w:pos="-5456"/>
        </w:tabs>
        <w:autoSpaceDE w:val="0"/>
        <w:autoSpaceDN w:val="0"/>
        <w:ind w:left="0" w:firstLine="0"/>
      </w:pPr>
      <w:r w:rsidRPr="007B7D42">
        <w:t>Проектирование с помощью ЭВМ</w:t>
      </w:r>
      <w:r w:rsidRPr="00B76022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5057"/>
        </w:tabs>
        <w:autoSpaceDE w:val="0"/>
        <w:autoSpaceDN w:val="0"/>
        <w:ind w:left="0" w:firstLine="0"/>
      </w:pPr>
      <w:r w:rsidRPr="007B7D42">
        <w:t>Основные виды и тенденции развития САПР.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4658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r w:rsidRPr="007B7D42">
        <w:t>труктура САПР. Однокомпонентное и двухкомпонентное программное обеспечение.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4259"/>
        </w:tabs>
        <w:autoSpaceDE w:val="0"/>
        <w:autoSpaceDN w:val="0"/>
        <w:ind w:left="0" w:firstLine="0"/>
        <w:rPr>
          <w:lang w:val="en-US"/>
        </w:rPr>
      </w:pPr>
      <w:r w:rsidRPr="007B7D42">
        <w:t>Управление от ЭВМ в системах ЧПУ. Машинное числовое программное управление. Прямое цифровое программное управление. Адаптивное управление</w:t>
      </w:r>
      <w:r w:rsidRPr="007B7D42">
        <w:rPr>
          <w:lang w:val="en-US"/>
        </w:rPr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860"/>
        </w:tabs>
        <w:autoSpaceDE w:val="0"/>
        <w:autoSpaceDN w:val="0"/>
        <w:ind w:left="0" w:firstLine="0"/>
      </w:pPr>
      <w:r>
        <w:t>Гибкие автоматизированные</w:t>
      </w:r>
      <w:r w:rsidRPr="007B7D42">
        <w:t xml:space="preserve"> производства. Робототехника. Программирование роботов.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461"/>
        </w:tabs>
        <w:autoSpaceDE w:val="0"/>
        <w:autoSpaceDN w:val="0"/>
        <w:ind w:left="0" w:firstLine="0"/>
      </w:pPr>
      <w:r w:rsidRPr="007B7D42">
        <w:t>Групповая технология и планирование производственных процессов. Системы классификации и кодирования деталей.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3062"/>
        </w:tabs>
        <w:autoSpaceDE w:val="0"/>
        <w:autoSpaceDN w:val="0"/>
        <w:ind w:left="0" w:firstLine="0"/>
      </w:pPr>
      <w:r w:rsidRPr="007B7D42">
        <w:t>Автоматизированное планирование производственных процессов. Концепция композиционной детали.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2663"/>
        </w:tabs>
        <w:autoSpaceDE w:val="0"/>
        <w:autoSpaceDN w:val="0"/>
        <w:ind w:left="0" w:firstLine="0"/>
      </w:pPr>
      <w:r w:rsidRPr="007B7D42">
        <w:t>Автоматизированные системы планирования производства поиско</w:t>
      </w:r>
      <w:r>
        <w:t>во</w:t>
      </w:r>
      <w:r w:rsidRPr="007B7D42">
        <w:t>го типа и генерирующие АСПП.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2264"/>
        </w:tabs>
        <w:autoSpaceDE w:val="0"/>
        <w:autoSpaceDN w:val="0"/>
        <w:ind w:left="0" w:firstLine="0"/>
      </w:pPr>
      <w:r w:rsidRPr="007B7D42">
        <w:rPr>
          <w:lang w:val="en-US"/>
        </w:rPr>
        <w:t>C</w:t>
      </w:r>
      <w:r w:rsidRPr="007B7D42">
        <w:t>труктура автоматизированных систем планирования процессов поиско</w:t>
      </w:r>
      <w:r>
        <w:t>во</w:t>
      </w:r>
      <w:r w:rsidRPr="007B7D42">
        <w:t>го типа.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865"/>
        </w:tabs>
        <w:autoSpaceDE w:val="0"/>
        <w:autoSpaceDN w:val="0"/>
        <w:ind w:left="0" w:firstLine="0"/>
      </w:pPr>
      <w:r w:rsidRPr="007B7D42">
        <w:t>Функции ИСУП (интегрированных систем управления производством).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466"/>
        </w:tabs>
        <w:autoSpaceDE w:val="0"/>
        <w:autoSpaceDN w:val="0"/>
        <w:ind w:left="0" w:firstLine="0"/>
        <w:rPr>
          <w:lang w:val="en-US"/>
        </w:rPr>
      </w:pPr>
      <w:r w:rsidRPr="007B7D42">
        <w:t>Проблемы реализации САПР</w:t>
      </w:r>
      <w:r w:rsidRPr="007B7D42">
        <w:rPr>
          <w:lang w:val="en-US"/>
        </w:rPr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1067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 w:rsidRPr="007B7D42">
        <w:rPr>
          <w:lang w:val="en-US"/>
        </w:rPr>
        <w:t>AutoCAD</w:t>
      </w:r>
      <w:r w:rsidRPr="007B7D42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-668"/>
        </w:tabs>
        <w:autoSpaceDE w:val="0"/>
        <w:autoSpaceDN w:val="0"/>
        <w:ind w:left="0" w:firstLine="0"/>
      </w:pPr>
      <w:r w:rsidRPr="007B7D42">
        <w:t xml:space="preserve">Общие принципы организации графического пакета </w:t>
      </w:r>
      <w:r w:rsidRPr="007B7D42">
        <w:rPr>
          <w:lang w:val="en-US"/>
        </w:rPr>
        <w:t>AutoCAD</w:t>
      </w:r>
      <w:r w:rsidRPr="007B7D42">
        <w:t>.</w:t>
      </w:r>
    </w:p>
    <w:p w:rsidR="0098525E" w:rsidRPr="0049353C" w:rsidRDefault="0098525E" w:rsidP="0011032D">
      <w:pPr>
        <w:numPr>
          <w:ilvl w:val="0"/>
          <w:numId w:val="19"/>
        </w:numPr>
        <w:tabs>
          <w:tab w:val="clear" w:pos="928"/>
          <w:tab w:val="num" w:pos="-269"/>
        </w:tabs>
        <w:autoSpaceDE w:val="0"/>
        <w:autoSpaceDN w:val="0"/>
        <w:ind w:left="0" w:firstLine="0"/>
      </w:pPr>
      <w:r w:rsidRPr="007B7D42">
        <w:t xml:space="preserve">Пространство модели и пространство листа в среде пакета </w:t>
      </w:r>
      <w:r w:rsidRPr="007B7D42">
        <w:rPr>
          <w:lang w:val="en-US"/>
        </w:rPr>
        <w:t>AutoCAD</w:t>
      </w:r>
      <w:r w:rsidRPr="0049353C">
        <w:t>.</w:t>
      </w:r>
    </w:p>
    <w:p w:rsidR="0098525E" w:rsidRPr="007B7D42" w:rsidRDefault="0098525E" w:rsidP="0011032D">
      <w:pPr>
        <w:numPr>
          <w:ilvl w:val="0"/>
          <w:numId w:val="19"/>
        </w:numPr>
        <w:tabs>
          <w:tab w:val="clear" w:pos="928"/>
          <w:tab w:val="num" w:pos="130"/>
        </w:tabs>
        <w:autoSpaceDE w:val="0"/>
        <w:autoSpaceDN w:val="0"/>
        <w:ind w:left="0" w:firstLine="0"/>
      </w:pPr>
      <w:r w:rsidRPr="007B7D42">
        <w:t xml:space="preserve">Методы формирования твердотельных моделей в САПР </w:t>
      </w:r>
      <w:r>
        <w:rPr>
          <w:lang w:val="en-US"/>
        </w:rPr>
        <w:t>SolidWorks</w:t>
      </w:r>
      <w:r w:rsidRPr="0049353C">
        <w:t>.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C02719" w:rsidRPr="00172542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E2D761E"/>
    <w:multiLevelType w:val="hybridMultilevel"/>
    <w:tmpl w:val="B60A2570"/>
    <w:lvl w:ilvl="0" w:tplc="A53C8396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8455750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6">
    <w:nsid w:val="1BE13F7F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7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8">
    <w:nsid w:val="1D9479F8"/>
    <w:multiLevelType w:val="hybridMultilevel"/>
    <w:tmpl w:val="ED1C089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8BB5A99"/>
    <w:multiLevelType w:val="hybridMultilevel"/>
    <w:tmpl w:val="B9B8641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373B203D"/>
    <w:multiLevelType w:val="hybridMultilevel"/>
    <w:tmpl w:val="D3701B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397D2F11"/>
    <w:multiLevelType w:val="hybridMultilevel"/>
    <w:tmpl w:val="7C5C63B0"/>
    <w:lvl w:ilvl="0" w:tplc="E07A21D4">
      <w:start w:val="1"/>
      <w:numFmt w:val="decimal"/>
      <w:lvlText w:val="%1."/>
      <w:lvlJc w:val="left"/>
      <w:pPr>
        <w:ind w:left="1353" w:hanging="360"/>
      </w:pPr>
      <w:rPr>
        <w:rFonts w:cs="Times New Roman"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13">
    <w:nsid w:val="3F643184"/>
    <w:multiLevelType w:val="hybridMultilevel"/>
    <w:tmpl w:val="C96E08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6948E1"/>
    <w:multiLevelType w:val="hybridMultilevel"/>
    <w:tmpl w:val="41F60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324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68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404" w:hanging="180"/>
      </w:pPr>
    </w:lvl>
    <w:lvl w:ilvl="3" w:tplc="0419000F" w:tentative="1">
      <w:start w:val="1"/>
      <w:numFmt w:val="decimal"/>
      <w:lvlText w:val="%4."/>
      <w:lvlJc w:val="left"/>
      <w:pPr>
        <w:ind w:left="3124" w:hanging="360"/>
      </w:pPr>
    </w:lvl>
    <w:lvl w:ilvl="4" w:tplc="04190019" w:tentative="1">
      <w:start w:val="1"/>
      <w:numFmt w:val="lowerLetter"/>
      <w:lvlText w:val="%5."/>
      <w:lvlJc w:val="left"/>
      <w:pPr>
        <w:ind w:left="3844" w:hanging="360"/>
      </w:pPr>
    </w:lvl>
    <w:lvl w:ilvl="5" w:tplc="0419001B" w:tentative="1">
      <w:start w:val="1"/>
      <w:numFmt w:val="lowerRoman"/>
      <w:lvlText w:val="%6."/>
      <w:lvlJc w:val="right"/>
      <w:pPr>
        <w:ind w:left="4564" w:hanging="180"/>
      </w:pPr>
    </w:lvl>
    <w:lvl w:ilvl="6" w:tplc="0419000F" w:tentative="1">
      <w:start w:val="1"/>
      <w:numFmt w:val="decimal"/>
      <w:lvlText w:val="%7."/>
      <w:lvlJc w:val="left"/>
      <w:pPr>
        <w:ind w:left="5284" w:hanging="360"/>
      </w:pPr>
    </w:lvl>
    <w:lvl w:ilvl="7" w:tplc="04190019" w:tentative="1">
      <w:start w:val="1"/>
      <w:numFmt w:val="lowerLetter"/>
      <w:lvlText w:val="%8."/>
      <w:lvlJc w:val="left"/>
      <w:pPr>
        <w:ind w:left="6004" w:hanging="360"/>
      </w:pPr>
    </w:lvl>
    <w:lvl w:ilvl="8" w:tplc="0419001B" w:tentative="1">
      <w:start w:val="1"/>
      <w:numFmt w:val="lowerRoman"/>
      <w:lvlText w:val="%9."/>
      <w:lvlJc w:val="right"/>
      <w:pPr>
        <w:ind w:left="6724" w:hanging="180"/>
      </w:pPr>
    </w:lvl>
  </w:abstractNum>
  <w:abstractNum w:abstractNumId="20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cs="Times New Roman" w:hint="default"/>
      </w:rPr>
    </w:lvl>
  </w:abstractNum>
  <w:num w:numId="1">
    <w:abstractNumId w:val="0"/>
  </w:num>
  <w:num w:numId="2">
    <w:abstractNumId w:val="7"/>
  </w:num>
  <w:num w:numId="3">
    <w:abstractNumId w:val="15"/>
  </w:num>
  <w:num w:numId="4">
    <w:abstractNumId w:val="9"/>
  </w:num>
  <w:num w:numId="5">
    <w:abstractNumId w:val="19"/>
  </w:num>
  <w:num w:numId="6">
    <w:abstractNumId w:val="4"/>
  </w:num>
  <w:num w:numId="7">
    <w:abstractNumId w:val="3"/>
  </w:num>
  <w:num w:numId="8">
    <w:abstractNumId w:val="1"/>
  </w:num>
  <w:num w:numId="9">
    <w:abstractNumId w:val="17"/>
  </w:num>
  <w:num w:numId="10">
    <w:abstractNumId w:val="8"/>
  </w:num>
  <w:num w:numId="11">
    <w:abstractNumId w:val="11"/>
  </w:num>
  <w:num w:numId="12">
    <w:abstractNumId w:val="10"/>
  </w:num>
  <w:num w:numId="13">
    <w:abstractNumId w:val="2"/>
  </w:num>
  <w:num w:numId="14">
    <w:abstractNumId w:val="6"/>
  </w:num>
  <w:num w:numId="15">
    <w:abstractNumId w:val="12"/>
  </w:num>
  <w:num w:numId="16">
    <w:abstractNumId w:val="5"/>
  </w:num>
  <w:num w:numId="17">
    <w:abstractNumId w:val="18"/>
  </w:num>
  <w:num w:numId="18">
    <w:abstractNumId w:val="13"/>
  </w:num>
  <w:num w:numId="19">
    <w:abstractNumId w:val="20"/>
  </w:num>
  <w:num w:numId="20">
    <w:abstractNumId w:val="14"/>
  </w:num>
  <w:num w:numId="21">
    <w:abstractNumId w:val="1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9310B"/>
    <w:rsid w:val="000A46D8"/>
    <w:rsid w:val="000B52A9"/>
    <w:rsid w:val="000D0344"/>
    <w:rsid w:val="000E5009"/>
    <w:rsid w:val="000F5789"/>
    <w:rsid w:val="000F772D"/>
    <w:rsid w:val="00103C8B"/>
    <w:rsid w:val="0011032D"/>
    <w:rsid w:val="00111029"/>
    <w:rsid w:val="00112D45"/>
    <w:rsid w:val="00143AF4"/>
    <w:rsid w:val="001446FF"/>
    <w:rsid w:val="00145958"/>
    <w:rsid w:val="00172542"/>
    <w:rsid w:val="00172F68"/>
    <w:rsid w:val="00175B56"/>
    <w:rsid w:val="0018106A"/>
    <w:rsid w:val="00187099"/>
    <w:rsid w:val="001A2A99"/>
    <w:rsid w:val="001A5BCF"/>
    <w:rsid w:val="001B564A"/>
    <w:rsid w:val="001D7C68"/>
    <w:rsid w:val="001E1019"/>
    <w:rsid w:val="001E5087"/>
    <w:rsid w:val="001F4B5C"/>
    <w:rsid w:val="00204D73"/>
    <w:rsid w:val="0020765A"/>
    <w:rsid w:val="00210403"/>
    <w:rsid w:val="002123FB"/>
    <w:rsid w:val="0022170C"/>
    <w:rsid w:val="00222E91"/>
    <w:rsid w:val="00257CCE"/>
    <w:rsid w:val="00281EB6"/>
    <w:rsid w:val="00291CF4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11D46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8254B"/>
    <w:rsid w:val="00385BAD"/>
    <w:rsid w:val="003A0855"/>
    <w:rsid w:val="003B7385"/>
    <w:rsid w:val="003C1530"/>
    <w:rsid w:val="003E2337"/>
    <w:rsid w:val="003E5E38"/>
    <w:rsid w:val="003F6ECB"/>
    <w:rsid w:val="00402E08"/>
    <w:rsid w:val="00404A1E"/>
    <w:rsid w:val="00410CCF"/>
    <w:rsid w:val="00426591"/>
    <w:rsid w:val="00441EAC"/>
    <w:rsid w:val="0044233A"/>
    <w:rsid w:val="004562B6"/>
    <w:rsid w:val="00491E99"/>
    <w:rsid w:val="004A2E73"/>
    <w:rsid w:val="004B1F5D"/>
    <w:rsid w:val="004B2011"/>
    <w:rsid w:val="004B36AF"/>
    <w:rsid w:val="004B5358"/>
    <w:rsid w:val="004C0C61"/>
    <w:rsid w:val="004C3174"/>
    <w:rsid w:val="004E03B1"/>
    <w:rsid w:val="004E6C8D"/>
    <w:rsid w:val="004F6B8F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732C5"/>
    <w:rsid w:val="00580674"/>
    <w:rsid w:val="005B0D61"/>
    <w:rsid w:val="005B1855"/>
    <w:rsid w:val="005B1FDC"/>
    <w:rsid w:val="005B43F1"/>
    <w:rsid w:val="005C09C1"/>
    <w:rsid w:val="005C1E4F"/>
    <w:rsid w:val="005D3041"/>
    <w:rsid w:val="005E57AE"/>
    <w:rsid w:val="005F62EF"/>
    <w:rsid w:val="00612B96"/>
    <w:rsid w:val="00622474"/>
    <w:rsid w:val="00631638"/>
    <w:rsid w:val="00632C7F"/>
    <w:rsid w:val="00636E97"/>
    <w:rsid w:val="006445CE"/>
    <w:rsid w:val="00644EBA"/>
    <w:rsid w:val="00667056"/>
    <w:rsid w:val="00667879"/>
    <w:rsid w:val="00670B2A"/>
    <w:rsid w:val="00675763"/>
    <w:rsid w:val="00686C7F"/>
    <w:rsid w:val="00696561"/>
    <w:rsid w:val="006A51B5"/>
    <w:rsid w:val="006A7832"/>
    <w:rsid w:val="006B0829"/>
    <w:rsid w:val="006C62B3"/>
    <w:rsid w:val="006F3BEB"/>
    <w:rsid w:val="00705705"/>
    <w:rsid w:val="00737557"/>
    <w:rsid w:val="00773470"/>
    <w:rsid w:val="00780B35"/>
    <w:rsid w:val="007833E5"/>
    <w:rsid w:val="007867E0"/>
    <w:rsid w:val="007A2751"/>
    <w:rsid w:val="007B15F2"/>
    <w:rsid w:val="007B417B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52359"/>
    <w:rsid w:val="0085493E"/>
    <w:rsid w:val="00860401"/>
    <w:rsid w:val="00861385"/>
    <w:rsid w:val="00873192"/>
    <w:rsid w:val="00876E12"/>
    <w:rsid w:val="008B0A1F"/>
    <w:rsid w:val="008B502C"/>
    <w:rsid w:val="008B6C8A"/>
    <w:rsid w:val="008B7CA8"/>
    <w:rsid w:val="008C3E90"/>
    <w:rsid w:val="008E1DFC"/>
    <w:rsid w:val="008F271F"/>
    <w:rsid w:val="008F53B8"/>
    <w:rsid w:val="008F6895"/>
    <w:rsid w:val="0091797A"/>
    <w:rsid w:val="00936BEC"/>
    <w:rsid w:val="0094696E"/>
    <w:rsid w:val="00956E05"/>
    <w:rsid w:val="009575CF"/>
    <w:rsid w:val="00961B2A"/>
    <w:rsid w:val="00976E90"/>
    <w:rsid w:val="00984CCA"/>
    <w:rsid w:val="0098525E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33E59"/>
    <w:rsid w:val="00A420C6"/>
    <w:rsid w:val="00A50920"/>
    <w:rsid w:val="00A559B6"/>
    <w:rsid w:val="00A611CB"/>
    <w:rsid w:val="00A632CA"/>
    <w:rsid w:val="00A64414"/>
    <w:rsid w:val="00A74678"/>
    <w:rsid w:val="00A74CB9"/>
    <w:rsid w:val="00A8369D"/>
    <w:rsid w:val="00AB1E72"/>
    <w:rsid w:val="00AC0130"/>
    <w:rsid w:val="00AE10CF"/>
    <w:rsid w:val="00AF15E1"/>
    <w:rsid w:val="00B05B11"/>
    <w:rsid w:val="00B269E8"/>
    <w:rsid w:val="00B35D33"/>
    <w:rsid w:val="00B36692"/>
    <w:rsid w:val="00B42AFD"/>
    <w:rsid w:val="00B504A5"/>
    <w:rsid w:val="00B561B2"/>
    <w:rsid w:val="00B67275"/>
    <w:rsid w:val="00B76791"/>
    <w:rsid w:val="00B968DD"/>
    <w:rsid w:val="00BA14B8"/>
    <w:rsid w:val="00BE3E12"/>
    <w:rsid w:val="00C00B57"/>
    <w:rsid w:val="00C02719"/>
    <w:rsid w:val="00C07AE5"/>
    <w:rsid w:val="00C14CDE"/>
    <w:rsid w:val="00C20B69"/>
    <w:rsid w:val="00C27138"/>
    <w:rsid w:val="00C3603F"/>
    <w:rsid w:val="00C36BBA"/>
    <w:rsid w:val="00C443EE"/>
    <w:rsid w:val="00C74C8F"/>
    <w:rsid w:val="00C81049"/>
    <w:rsid w:val="00C81A3C"/>
    <w:rsid w:val="00C83390"/>
    <w:rsid w:val="00CA6ABB"/>
    <w:rsid w:val="00CC2D46"/>
    <w:rsid w:val="00CF2BC0"/>
    <w:rsid w:val="00CF48B9"/>
    <w:rsid w:val="00D00428"/>
    <w:rsid w:val="00D23E71"/>
    <w:rsid w:val="00D30846"/>
    <w:rsid w:val="00D33186"/>
    <w:rsid w:val="00D67C9D"/>
    <w:rsid w:val="00D7071C"/>
    <w:rsid w:val="00D84580"/>
    <w:rsid w:val="00D85B6C"/>
    <w:rsid w:val="00D874E0"/>
    <w:rsid w:val="00DA1DF1"/>
    <w:rsid w:val="00DA61FA"/>
    <w:rsid w:val="00DA77F6"/>
    <w:rsid w:val="00DB61B1"/>
    <w:rsid w:val="00DC3174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27D9"/>
    <w:rsid w:val="00E8525B"/>
    <w:rsid w:val="00E96308"/>
    <w:rsid w:val="00EA0B88"/>
    <w:rsid w:val="00EB1F9B"/>
    <w:rsid w:val="00EE075B"/>
    <w:rsid w:val="00EE346E"/>
    <w:rsid w:val="00F0151D"/>
    <w:rsid w:val="00F0325B"/>
    <w:rsid w:val="00F162E6"/>
    <w:rsid w:val="00F22E37"/>
    <w:rsid w:val="00F23232"/>
    <w:rsid w:val="00F34D50"/>
    <w:rsid w:val="00F35521"/>
    <w:rsid w:val="00F40320"/>
    <w:rsid w:val="00F64258"/>
    <w:rsid w:val="00F6675E"/>
    <w:rsid w:val="00F769AB"/>
    <w:rsid w:val="00F86285"/>
    <w:rsid w:val="00FA0C3F"/>
    <w:rsid w:val="00FA26E9"/>
    <w:rsid w:val="00FA2800"/>
    <w:rsid w:val="00FC0D1F"/>
    <w:rsid w:val="00FC4DA4"/>
    <w:rsid w:val="00FD6A81"/>
    <w:rsid w:val="00FE0F5B"/>
    <w:rsid w:val="00FE449F"/>
    <w:rsid w:val="00FF2C89"/>
    <w:rsid w:val="00FF5BF1"/>
    <w:rsid w:val="00FF6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uiPriority w:val="99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uiPriority w:val="99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paragraph" w:styleId="af1">
    <w:name w:val="Normal (Web)"/>
    <w:basedOn w:val="a1"/>
    <w:uiPriority w:val="99"/>
    <w:rsid w:val="004562B6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y.ustu.ru/view/aid_view.aspx?AidId=88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study.ustu.ru/view/aid_view.aspx?AidId=886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mi.urfu.ru/fileadmin/user_upload/site_9_1465/templates/doc/KriteriiUrovnjaOsvoenijaEHlementovKompetenciiPriIzucheniiDiscipliny.pdf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0E725D-D86D-4938-A790-897E7A3E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319</TotalTime>
  <Pages>17</Pages>
  <Words>4860</Words>
  <Characters>27705</Characters>
  <Application>Microsoft Office Word</Application>
  <DocSecurity>0</DocSecurity>
  <Lines>230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32501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220</cp:revision>
  <cp:lastPrinted>1900-12-31T19:00:00Z</cp:lastPrinted>
  <dcterms:created xsi:type="dcterms:W3CDTF">2016-12-09T08:02:00Z</dcterms:created>
  <dcterms:modified xsi:type="dcterms:W3CDTF">2017-05-02T11:09:00Z</dcterms:modified>
</cp:coreProperties>
</file>