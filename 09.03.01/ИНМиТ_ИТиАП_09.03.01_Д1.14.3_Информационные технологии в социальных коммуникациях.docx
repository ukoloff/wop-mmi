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2D212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D2124">
        <w:rPr>
          <w:iCs/>
          <w:caps/>
          <w:color w:val="000000"/>
          <w:spacing w:val="-1"/>
        </w:rPr>
        <w:t>Информационные технологии в социальных коммуникациях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М1.14</w:t>
            </w:r>
          </w:p>
          <w:p w:rsidR="003756DC" w:rsidRPr="00F22E37" w:rsidRDefault="009E3DE3" w:rsidP="00F22E37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9E3DE3" w:rsidP="003756D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2E58FD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24FE2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Pr="00D7071C">
        <w:t>Информационные технологии в социальных коммуникациях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D7071C"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использования коммуникации на основе социальных сетей для широкого круга задач, преимущественно в профессиональных аспектах.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>
        <w:t>практические</w:t>
      </w:r>
      <w:r w:rsidRPr="00BC3F5E">
        <w:t xml:space="preserve"> занятия, самостоятельную работу студента. 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>Форма заключительного контроля при</w:t>
      </w:r>
      <w:r w:rsidR="009050D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аудиторных работ, </w:t>
      </w:r>
      <w:r w:rsidR="005B0279">
        <w:t>домашних работ и зачё</w:t>
      </w:r>
      <w:r>
        <w:t>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B0279" w:rsidRPr="006A713F" w:rsidRDefault="005B0279" w:rsidP="005B0279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Знать</w:t>
      </w:r>
      <w:r w:rsidR="000B1B75">
        <w:rPr>
          <w:b/>
        </w:rPr>
        <w:t xml:space="preserve"> и понимать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социальные сети</w:t>
      </w:r>
    </w:p>
    <w:p w:rsidR="000B1B75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Сервисы и службы, предлагаемые социальными сетями</w:t>
      </w:r>
    </w:p>
    <w:p w:rsidR="005B0279" w:rsidRPr="00CF2BC0" w:rsidRDefault="000B1B75" w:rsidP="005B0279">
      <w:pPr>
        <w:pStyle w:val="a8"/>
        <w:numPr>
          <w:ilvl w:val="0"/>
          <w:numId w:val="48"/>
        </w:numPr>
        <w:rPr>
          <w:spacing w:val="-5"/>
        </w:rPr>
      </w:pPr>
      <w:r>
        <w:rPr>
          <w:spacing w:val="-5"/>
        </w:rPr>
        <w:t>Основные виды деятельности, применяемые в социальных сетях</w:t>
      </w:r>
    </w:p>
    <w:p w:rsidR="005B0279" w:rsidRPr="006A713F" w:rsidRDefault="005B0279" w:rsidP="005B0279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5B0279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Подключаться к социальным сетям</w:t>
      </w:r>
    </w:p>
    <w:p w:rsidR="000B1B75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lastRenderedPageBreak/>
        <w:t>Искать в социальных сетях людей, события, документы</w:t>
      </w:r>
    </w:p>
    <w:p w:rsidR="000B1B75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rPr>
          <w:spacing w:val="-5"/>
        </w:rPr>
        <w:t>Размещать в социальных сетях информацию и приложения</w:t>
      </w:r>
    </w:p>
    <w:p w:rsidR="005B0279" w:rsidRPr="006A713F" w:rsidRDefault="005B0279" w:rsidP="005B0279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rPr>
          <w:spacing w:val="-5"/>
        </w:rPr>
      </w:pPr>
      <w:r>
        <w:rPr>
          <w:spacing w:val="-5"/>
        </w:rPr>
        <w:t>Навыками социальной коммуникации с использованием информационных технологий</w:t>
      </w:r>
    </w:p>
    <w:p w:rsidR="005B0279" w:rsidRPr="00CF2BC0" w:rsidRDefault="000B1B75" w:rsidP="005B0279">
      <w:pPr>
        <w:pStyle w:val="a8"/>
        <w:numPr>
          <w:ilvl w:val="0"/>
          <w:numId w:val="49"/>
        </w:numPr>
        <w:jc w:val="both"/>
        <w:rPr>
          <w:spacing w:val="-5"/>
        </w:rPr>
      </w:pPr>
      <w:r>
        <w:t>Приёмами публикации в социальных сетях</w:t>
      </w:r>
    </w:p>
    <w:p w:rsidR="005B0279" w:rsidRDefault="005B0279" w:rsidP="000B1B75">
      <w:pPr>
        <w:keepNext/>
        <w:keepLines/>
        <w:tabs>
          <w:tab w:val="left" w:pos="4260"/>
        </w:tabs>
        <w:spacing w:before="60" w:after="60"/>
        <w:jc w:val="both"/>
        <w:rPr>
          <w:b/>
          <w:iCs/>
        </w:rPr>
      </w:pPr>
    </w:p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F0799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F0799" w:rsidRPr="006410E5" w:rsidRDefault="007F0799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9F2D1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F287D" w:rsidRDefault="007F0799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77FCE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B5615F" w:rsidRDefault="007F0799" w:rsidP="009F2D1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F0799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794ED9" w:rsidRDefault="007F0799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0799" w:rsidRPr="002933DE" w:rsidRDefault="007F0799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0799" w:rsidRPr="002933DE" w:rsidRDefault="007F0799" w:rsidP="009F2D1B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0799" w:rsidRPr="006410E5" w:rsidRDefault="007F0799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277FCE" w:rsidRDefault="007F0799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  <w:tr w:rsidR="007F0799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799" w:rsidRPr="006410E5" w:rsidRDefault="007F0799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9F2D1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799" w:rsidRPr="006410E5" w:rsidRDefault="007F0799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кругу друзей, ВКонтакте, МирТесен,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 w:rsidP="0078054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Платформа Live Journal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Сообщество LinkedIn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Крупнейшая социальная сеть Facebook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Сеть обмена сообщениями Twitter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</w:t>
            </w:r>
            <w:r w:rsidR="00780540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780540" w:rsidP="0078054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27</w:t>
            </w:r>
            <w:r w:rsidR="00A74678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</w:rPr>
              <w:t>0</w:t>
            </w:r>
            <w:bookmarkStart w:id="8" w:name="_GoBack"/>
            <w:bookmarkEnd w:id="8"/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>Социальная сеть ВКонтакте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050D6" w:rsidRPr="008F271F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Социальные сети и виртуальные сетевые сообщества / отв. ред. Верченов Л. Н., Ефременко Д. В., Тищенко В. И. — М.: ИНИОН РАН, 2013. — 360 с. </w:t>
      </w:r>
    </w:p>
    <w:p w:rsidR="009050D6" w:rsidRDefault="009050D6" w:rsidP="009050D6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>Ермолова Н. Продвижение бизнеса в социальных сетях Facebook, Twitter, Google+ / Н. Ермолова — М.: Альпина Паблишер, 2013. — 357 с.</w:t>
      </w:r>
    </w:p>
    <w:p w:rsidR="009050D6" w:rsidRDefault="009050D6" w:rsidP="009050D6">
      <w:pPr>
        <w:pStyle w:val="a8"/>
        <w:spacing w:line="360" w:lineRule="auto"/>
        <w:ind w:left="1440"/>
        <w:jc w:val="both"/>
      </w:pPr>
    </w:p>
    <w:p w:rsidR="009050D6" w:rsidRDefault="009050D6" w:rsidP="009050D6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F271F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СПб.: ООП НИУ ВШЭ – Санкт-Петербург, 2012</w:t>
      </w:r>
    </w:p>
    <w:p w:rsidR="008F271F" w:rsidRPr="00404A1E" w:rsidRDefault="008F271F" w:rsidP="009050D6">
      <w:pPr>
        <w:pStyle w:val="a8"/>
        <w:numPr>
          <w:ilvl w:val="0"/>
          <w:numId w:val="44"/>
        </w:numPr>
        <w:spacing w:line="360" w:lineRule="auto"/>
        <w:jc w:val="both"/>
      </w:pPr>
      <w:r>
        <w:lastRenderedPageBreak/>
        <w:t>Губанов Д.А. Социальные сети: модели информационного влияния, управления и противоборства / Д.А. Губанов, Д.А. Новиков, А.Г. Чхартишвили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9050D6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9050D6">
      <w:pPr>
        <w:pStyle w:val="a8"/>
        <w:numPr>
          <w:ilvl w:val="0"/>
          <w:numId w:val="45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 w:rsidRPr="009050D6">
        <w:rPr>
          <w:lang w:val="en-US"/>
        </w:rPr>
        <w:t>Android</w:t>
      </w:r>
      <w:r w:rsidRPr="00143AF4">
        <w:t xml:space="preserve"> / </w:t>
      </w:r>
      <w:r w:rsidRPr="009050D6"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248471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80540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Геосоциальные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Социальные медиахранилища</w:t>
      </w:r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Платформа Live Journal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Сообщество LinkedIn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9050D6">
      <w:pPr>
        <w:pStyle w:val="a8"/>
        <w:numPr>
          <w:ilvl w:val="0"/>
          <w:numId w:val="4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Социальная сеть ВКонтакте</w:t>
      </w:r>
    </w:p>
    <w:p w:rsidR="004B5358" w:rsidRP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lastRenderedPageBreak/>
        <w:t>Службы обмена сообщениями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Мобильные клиенты социальных сетей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9050D6">
      <w:pPr>
        <w:pStyle w:val="a8"/>
        <w:numPr>
          <w:ilvl w:val="0"/>
          <w:numId w:val="47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9050D6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9050D6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9050D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94CE7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D85D3A"/>
    <w:multiLevelType w:val="hybridMultilevel"/>
    <w:tmpl w:val="813695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2E121F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F01B22"/>
    <w:multiLevelType w:val="multilevel"/>
    <w:tmpl w:val="F2A66D08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69E57E6"/>
    <w:multiLevelType w:val="hybridMultilevel"/>
    <w:tmpl w:val="B8669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4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7"/>
  </w:num>
  <w:num w:numId="9">
    <w:abstractNumId w:val="34"/>
  </w:num>
  <w:num w:numId="10">
    <w:abstractNumId w:val="20"/>
  </w:num>
  <w:num w:numId="11">
    <w:abstractNumId w:val="15"/>
  </w:num>
  <w:num w:numId="12">
    <w:abstractNumId w:val="29"/>
  </w:num>
  <w:num w:numId="13">
    <w:abstractNumId w:val="25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6"/>
  </w:num>
  <w:num w:numId="19">
    <w:abstractNumId w:val="24"/>
  </w:num>
  <w:num w:numId="20">
    <w:abstractNumId w:val="7"/>
  </w:num>
  <w:num w:numId="21">
    <w:abstractNumId w:val="39"/>
  </w:num>
  <w:num w:numId="22">
    <w:abstractNumId w:val="22"/>
  </w:num>
  <w:num w:numId="23">
    <w:abstractNumId w:val="27"/>
  </w:num>
  <w:num w:numId="24">
    <w:abstractNumId w:val="21"/>
  </w:num>
  <w:num w:numId="25">
    <w:abstractNumId w:val="37"/>
  </w:num>
  <w:num w:numId="26">
    <w:abstractNumId w:val="13"/>
  </w:num>
  <w:num w:numId="27">
    <w:abstractNumId w:val="18"/>
  </w:num>
  <w:num w:numId="28">
    <w:abstractNumId w:val="35"/>
  </w:num>
  <w:num w:numId="29">
    <w:abstractNumId w:val="31"/>
  </w:num>
  <w:num w:numId="30">
    <w:abstractNumId w:val="36"/>
  </w:num>
  <w:num w:numId="31">
    <w:abstractNumId w:val="9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2"/>
  </w:num>
  <w:num w:numId="35">
    <w:abstractNumId w:val="30"/>
  </w:num>
  <w:num w:numId="36">
    <w:abstractNumId w:val="41"/>
  </w:num>
  <w:num w:numId="37">
    <w:abstractNumId w:val="32"/>
  </w:num>
  <w:num w:numId="38">
    <w:abstractNumId w:val="40"/>
  </w:num>
  <w:num w:numId="39">
    <w:abstractNumId w:val="12"/>
  </w:num>
  <w:num w:numId="40">
    <w:abstractNumId w:val="28"/>
  </w:num>
  <w:num w:numId="41">
    <w:abstractNumId w:val="16"/>
  </w:num>
  <w:num w:numId="42">
    <w:abstractNumId w:val="2"/>
  </w:num>
  <w:num w:numId="43">
    <w:abstractNumId w:val="33"/>
  </w:num>
  <w:num w:numId="44">
    <w:abstractNumId w:val="3"/>
  </w:num>
  <w:num w:numId="45">
    <w:abstractNumId w:val="4"/>
  </w:num>
  <w:num w:numId="46">
    <w:abstractNumId w:val="38"/>
  </w:num>
  <w:num w:numId="47">
    <w:abstractNumId w:val="8"/>
  </w:num>
  <w:num w:numId="48">
    <w:abstractNumId w:val="19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1B75"/>
    <w:rsid w:val="000B52A9"/>
    <w:rsid w:val="000D0344"/>
    <w:rsid w:val="00103C8B"/>
    <w:rsid w:val="00143AF4"/>
    <w:rsid w:val="001446FF"/>
    <w:rsid w:val="00172F68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0279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0540"/>
    <w:rsid w:val="007867E0"/>
    <w:rsid w:val="007A2751"/>
    <w:rsid w:val="007B749B"/>
    <w:rsid w:val="007C7680"/>
    <w:rsid w:val="007E2001"/>
    <w:rsid w:val="007E7F56"/>
    <w:rsid w:val="007F0799"/>
    <w:rsid w:val="007F3087"/>
    <w:rsid w:val="008066A4"/>
    <w:rsid w:val="00817297"/>
    <w:rsid w:val="00824CD1"/>
    <w:rsid w:val="00876E12"/>
    <w:rsid w:val="008B0A1F"/>
    <w:rsid w:val="008B502C"/>
    <w:rsid w:val="008B7CA8"/>
    <w:rsid w:val="008F271F"/>
    <w:rsid w:val="009050D6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4FE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5259-C9C0-4420-B58A-72F118E1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155</TotalTime>
  <Pages>13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75</cp:revision>
  <cp:lastPrinted>1900-12-31T19:00:00Z</cp:lastPrinted>
  <dcterms:created xsi:type="dcterms:W3CDTF">2016-12-09T08:02:00Z</dcterms:created>
  <dcterms:modified xsi:type="dcterms:W3CDTF">2017-03-31T11:59:00Z</dcterms:modified>
</cp:coreProperties>
</file>