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8815AB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8815AB" w:rsidRDefault="003756DC" w:rsidP="003756DC">
            <w:proofErr w:type="spellStart"/>
            <w:r w:rsidRPr="008815AB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735C4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35C4" w:rsidRDefault="00B735C4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735C4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35C4" w:rsidRPr="00477D03" w:rsidRDefault="00B735C4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35C4" w:rsidRPr="00EE00EB" w:rsidRDefault="00B735C4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E58FD" w:rsidRDefault="00A8369D" w:rsidP="00A8369D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446FF" w:rsidRPr="002E58FD">
        <w:rPr>
          <w:color w:val="000000"/>
        </w:rPr>
        <w:t>С.С. Уколов</w:t>
      </w:r>
    </w:p>
    <w:p w:rsidR="002E58FD" w:rsidRPr="009E0BD3" w:rsidRDefault="002E58FD" w:rsidP="002E58FD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2E58FD" w:rsidRPr="00EE00EB" w:rsidRDefault="002E58FD" w:rsidP="002E58FD">
      <w:pPr>
        <w:ind w:firstLine="709"/>
        <w:jc w:val="both"/>
      </w:pPr>
    </w:p>
    <w:p w:rsidR="002E58FD" w:rsidRPr="00B735C4" w:rsidRDefault="002E58FD" w:rsidP="002E58F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2E58FD" w:rsidRPr="00B735C4" w:rsidRDefault="002E58FD" w:rsidP="002E58FD">
      <w:pPr>
        <w:ind w:firstLine="709"/>
        <w:jc w:val="both"/>
      </w:pPr>
    </w:p>
    <w:p w:rsidR="002E58FD" w:rsidRPr="002B1965" w:rsidRDefault="002E58FD" w:rsidP="002E58F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A8369D" w:rsidRPr="00B735C4" w:rsidRDefault="00A8369D" w:rsidP="00A8369D">
      <w:pPr>
        <w:jc w:val="both"/>
        <w:rPr>
          <w:spacing w:val="-3"/>
        </w:rPr>
      </w:pPr>
    </w:p>
    <w:p w:rsidR="002E58FD" w:rsidRPr="0070465E" w:rsidRDefault="002E58FD" w:rsidP="002E58F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2E58FD" w:rsidRPr="00B4013A" w:rsidRDefault="002E58FD" w:rsidP="002E58FD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2E58FD" w:rsidRPr="00B735C4" w:rsidRDefault="002E58FD" w:rsidP="00A8369D">
      <w:pPr>
        <w:jc w:val="both"/>
        <w:rPr>
          <w:spacing w:val="-3"/>
        </w:rPr>
      </w:pPr>
    </w:p>
    <w:p w:rsidR="002E58FD" w:rsidRPr="006E69FD" w:rsidRDefault="002E58FD" w:rsidP="002E58FD">
      <w:pPr>
        <w:ind w:firstLine="709"/>
        <w:jc w:val="both"/>
      </w:pPr>
      <w:r w:rsidRPr="006E69FD">
        <w:t>Согласовано:</w:t>
      </w:r>
    </w:p>
    <w:p w:rsidR="002E58FD" w:rsidRPr="00EE00EB" w:rsidRDefault="002E58FD" w:rsidP="002E58FD">
      <w:pPr>
        <w:ind w:firstLine="709"/>
        <w:jc w:val="both"/>
      </w:pPr>
    </w:p>
    <w:p w:rsidR="00A8369D" w:rsidRDefault="002E58FD" w:rsidP="002E58FD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 w:rsidR="00661849">
        <w:t xml:space="preserve"> </w:t>
      </w:r>
      <w:r w:rsidR="00661849">
        <w:tab/>
      </w:r>
      <w:r w:rsidR="00661849"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C16E91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E85232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6"/>
        <w:gridCol w:w="707"/>
        <w:gridCol w:w="441"/>
        <w:gridCol w:w="305"/>
        <w:gridCol w:w="238"/>
        <w:gridCol w:w="361"/>
        <w:gridCol w:w="551"/>
        <w:gridCol w:w="614"/>
        <w:gridCol w:w="557"/>
        <w:gridCol w:w="329"/>
        <w:gridCol w:w="523"/>
        <w:gridCol w:w="326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2"/>
        <w:gridCol w:w="282"/>
        <w:gridCol w:w="554"/>
        <w:gridCol w:w="418"/>
        <w:gridCol w:w="481"/>
        <w:gridCol w:w="424"/>
        <w:gridCol w:w="428"/>
        <w:gridCol w:w="421"/>
        <w:gridCol w:w="595"/>
      </w:tblGrid>
      <w:tr w:rsidR="00203B1C" w:rsidRPr="003C3315" w:rsidTr="00B2323E">
        <w:trPr>
          <w:trHeight w:val="209"/>
          <w:jc w:val="center"/>
        </w:trPr>
        <w:tc>
          <w:tcPr>
            <w:tcW w:w="38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B2323E">
        <w:trPr>
          <w:trHeight w:val="495"/>
          <w:jc w:val="center"/>
        </w:trPr>
        <w:tc>
          <w:tcPr>
            <w:tcW w:w="110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B2323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1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5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9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B2323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5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108,0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A26385" w:rsidRDefault="00A26385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  <w:bookmarkStart w:id="8" w:name="_GoBack"/>
            <w:bookmarkEnd w:id="8"/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2323E">
              <w:rPr>
                <w:b/>
                <w:sz w:val="16"/>
                <w:szCs w:val="16"/>
                <w:lang w:val="en-US"/>
              </w:rPr>
              <w:t>18</w:t>
            </w: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9C087C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Настройка</w:t>
            </w:r>
            <w:r w:rsidRPr="00A900E3">
              <w:t xml:space="preserve"> маршрутизатора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>Настройка почтового клиента</w:t>
            </w:r>
          </w:p>
        </w:tc>
      </w:tr>
      <w:tr w:rsidR="009C087C" w:rsidRPr="00A900E3" w:rsidTr="00D1769E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snapToGrid w:val="0"/>
              <w:jc w:val="center"/>
            </w:pPr>
            <w:r w:rsidRPr="00A900E3">
              <w:t xml:space="preserve">Служба доменных имен </w:t>
            </w:r>
            <w:r w:rsidRPr="00A900E3">
              <w:rPr>
                <w:lang w:val="en-US"/>
              </w:rPr>
              <w:t>DNS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9C087C" w:rsidRPr="00A900E3" w:rsidTr="00D1769E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A900E3" w:rsidRDefault="009C087C" w:rsidP="00D1769E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9C087C" w:rsidRPr="00A900E3" w:rsidTr="00D1769E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9C087C" w:rsidRPr="00A900E3" w:rsidRDefault="009C087C" w:rsidP="003C15DD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9C087C" w:rsidRPr="00E437E7" w:rsidRDefault="009C087C" w:rsidP="00D1769E">
            <w:pPr>
              <w:snapToGrid w:val="0"/>
              <w:jc w:val="center"/>
            </w:pPr>
            <w:r>
              <w:rPr>
                <w:lang w:val="en-US"/>
              </w:rPr>
              <w:t>IP</w:t>
            </w:r>
            <w:r>
              <w:t>-адресация в вычислительных сетях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</w:t>
      </w:r>
      <w:r>
        <w:lastRenderedPageBreak/>
        <w:t>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D1769E">
            <w:pPr>
              <w:snapToGrid w:val="0"/>
              <w:rPr>
                <w:lang w:val="en-US"/>
              </w:rPr>
            </w:pPr>
            <w:r w:rsidRPr="00321806">
              <w:t>Отчет по лаборато</w:t>
            </w:r>
            <w:r w:rsidR="008C1B2F">
              <w:t>рной работе №</w:t>
            </w:r>
            <w:r w:rsidR="008C1B2F">
              <w:rPr>
                <w:lang w:val="en-US"/>
              </w:rPr>
              <w:t>3-4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5-6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1125AE" w:rsidP="008C1B2F">
            <w:pPr>
              <w:snapToGrid w:val="0"/>
              <w:rPr>
                <w:lang w:val="en-US"/>
              </w:rPr>
            </w:pPr>
            <w:r w:rsidRPr="00321806">
              <w:t>Отчет по лабораторной работе №</w:t>
            </w:r>
            <w:r w:rsidR="008C1B2F">
              <w:rPr>
                <w:lang w:val="en-US"/>
              </w:rPr>
              <w:t>7-8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8C1B2F" w:rsidP="00D1769E">
            <w:pPr>
              <w:snapToGrid w:val="0"/>
              <w:rPr>
                <w:lang w:val="en-US"/>
              </w:rPr>
            </w:pPr>
            <w:r>
              <w:t>Отчет по лабораторной работе №</w:t>
            </w:r>
            <w:r>
              <w:rPr>
                <w:lang w:val="en-US"/>
              </w:rPr>
              <w:t>9-11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885632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A26385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EB4E61" w:rsidRDefault="00143B35" w:rsidP="00143B3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10" o:title=""/>
          </v:shape>
          <o:OLEObject Type="Embed" ProgID="Equation.3" ShapeID="_x0000_i1026" DrawAspect="Content" ObjectID="_1548856324" r:id="rId11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43B35" w:rsidRPr="00E54C7D" w:rsidTr="00D1769E">
        <w:trPr>
          <w:trHeight w:val="219"/>
          <w:jc w:val="center"/>
        </w:trPr>
        <w:tc>
          <w:tcPr>
            <w:tcW w:w="692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:rsidR="00143B35" w:rsidRPr="00F21895" w:rsidRDefault="00143B35" w:rsidP="00D1769E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F21895" w:rsidRDefault="00143B35" w:rsidP="00D1769E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 w:rsidRPr="00026EDF">
              <w:t>-</w:t>
            </w:r>
          </w:p>
        </w:tc>
      </w:tr>
      <w:tr w:rsidR="00143B35" w:rsidRPr="0009473A" w:rsidTr="00D1769E">
        <w:trPr>
          <w:trHeight w:val="27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B508C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</w:t>
            </w:r>
            <w:r w:rsidR="00B508C7">
              <w:t>11</w:t>
            </w:r>
            <w:r w:rsidRPr="00CB1B3B">
              <w:t xml:space="preserve">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143B35" w:rsidP="00D1769E">
            <w:pPr>
              <w:jc w:val="center"/>
            </w:pPr>
            <w:r>
              <w:t>15</w:t>
            </w:r>
            <w:r w:rsidRPr="00026EDF">
              <w:t xml:space="preserve"> теоретических вопрос</w:t>
            </w:r>
            <w:r>
              <w:t>ов</w:t>
            </w:r>
            <w:r w:rsidR="005C658E">
              <w:t>; 11</w:t>
            </w:r>
            <w:r w:rsidRPr="00026EDF">
              <w:t xml:space="preserve"> лабораторных работ</w:t>
            </w:r>
          </w:p>
        </w:tc>
      </w:tr>
      <w:tr w:rsidR="00143B35" w:rsidRPr="0009473A" w:rsidTr="00D1769E">
        <w:trPr>
          <w:trHeight w:val="265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43B35" w:rsidRPr="00CB1B3B" w:rsidRDefault="00143B35" w:rsidP="00D1769E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26EDF" w:rsidRDefault="0086252A" w:rsidP="00D1769E">
            <w:pPr>
              <w:jc w:val="center"/>
            </w:pPr>
            <w:r w:rsidRPr="008815AB">
              <w:t>4</w:t>
            </w:r>
            <w:r w:rsidR="00143B35">
              <w:t>0</w:t>
            </w:r>
            <w:r w:rsidR="00143B35" w:rsidRPr="00026EDF">
              <w:t xml:space="preserve"> теоретических вопросов; 15 задач по разделам дисциплины</w:t>
            </w:r>
          </w:p>
        </w:tc>
      </w:tr>
      <w:tr w:rsidR="00143B35" w:rsidRPr="0009473A" w:rsidTr="00D1769E">
        <w:trPr>
          <w:trHeight w:val="269"/>
          <w:jc w:val="center"/>
        </w:trPr>
        <w:tc>
          <w:tcPr>
            <w:tcW w:w="692" w:type="dxa"/>
            <w:vAlign w:val="center"/>
          </w:tcPr>
          <w:p w:rsidR="00143B35" w:rsidRPr="0009473A" w:rsidRDefault="00143B35" w:rsidP="00D1769E">
            <w:pPr>
              <w:jc w:val="center"/>
            </w:pPr>
          </w:p>
        </w:tc>
        <w:tc>
          <w:tcPr>
            <w:tcW w:w="4978" w:type="dxa"/>
            <w:vAlign w:val="center"/>
          </w:tcPr>
          <w:p w:rsidR="00143B35" w:rsidRPr="0009473A" w:rsidRDefault="00143B35" w:rsidP="00D1769E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43B35" w:rsidRPr="00CB1B3B" w:rsidRDefault="00143B35" w:rsidP="00D1769E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43B35" w:rsidRPr="0009473A" w:rsidRDefault="00143B35" w:rsidP="00D1769E">
            <w:pPr>
              <w:jc w:val="center"/>
            </w:pPr>
          </w:p>
        </w:tc>
      </w:tr>
    </w:tbl>
    <w:p w:rsidR="00143B35" w:rsidRDefault="00143B35" w:rsidP="00143B3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43B35" w:rsidRPr="002004BD" w:rsidRDefault="00143B35" w:rsidP="00143B35">
      <w:pPr>
        <w:pStyle w:val="a8"/>
        <w:numPr>
          <w:ilvl w:val="2"/>
          <w:numId w:val="36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43B35" w:rsidRPr="002004BD" w:rsidTr="00D1769E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2" o:title=""/>
                </v:shape>
                <o:OLEObject Type="Embed" ProgID="Equation.3" ShapeID="_x0000_i1027" DrawAspect="Content" ObjectID="_1548856325" r:id="rId13"/>
              </w:object>
            </w:r>
          </w:p>
        </w:tc>
      </w:tr>
      <w:tr w:rsidR="00143B35" w:rsidRPr="002004BD" w:rsidTr="00D1769E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</w:p>
        </w:tc>
      </w:tr>
      <w:tr w:rsidR="00143B35" w:rsidRPr="002004BD" w:rsidTr="00D1769E">
        <w:trPr>
          <w:trHeight w:val="303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43B35" w:rsidRPr="002004BD" w:rsidTr="00D1769E">
        <w:trPr>
          <w:trHeight w:val="59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43B35" w:rsidRPr="002004BD" w:rsidTr="00D1769E">
        <w:trPr>
          <w:trHeight w:val="546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43B35" w:rsidRPr="002004BD" w:rsidTr="00D1769E">
        <w:trPr>
          <w:trHeight w:val="555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43B35" w:rsidRPr="002004BD" w:rsidTr="00D1769E">
        <w:trPr>
          <w:trHeight w:val="280"/>
          <w:jc w:val="center"/>
        </w:trPr>
        <w:tc>
          <w:tcPr>
            <w:tcW w:w="2405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43B35" w:rsidRPr="002004BD" w:rsidRDefault="00143B35" w:rsidP="00D1769E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43B35" w:rsidRPr="002004BD" w:rsidRDefault="00143B35" w:rsidP="00D1769E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43B35" w:rsidRPr="008F2B3F" w:rsidRDefault="00A26385" w:rsidP="00143B35">
      <w:pPr>
        <w:ind w:firstLine="709"/>
        <w:jc w:val="both"/>
      </w:pPr>
      <w:hyperlink r:id="rId14" w:history="1">
        <w:r w:rsidR="00143B35" w:rsidRPr="008F2B3F">
          <w:rPr>
            <w:rStyle w:val="a9"/>
          </w:rPr>
          <w:t>http://mmi.urfu.ru/fileadmin/user_upload/site_9_1465/templates/doc/KriteriiUrovnjaOsvoenijaEHlementovKompetenciiPriIzucheniiDiscipliny.pdf</w:t>
        </w:r>
      </w:hyperlink>
      <w:r w:rsidR="00143B35" w:rsidRPr="008F2B3F">
        <w:t>.</w:t>
      </w:r>
    </w:p>
    <w:p w:rsidR="00143B35" w:rsidRPr="002004BD" w:rsidRDefault="00143B35" w:rsidP="00143B3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43B35" w:rsidRDefault="00143B35" w:rsidP="00143B35">
      <w:pPr>
        <w:numPr>
          <w:ilvl w:val="2"/>
          <w:numId w:val="36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43B35" w:rsidRPr="008F2B3F" w:rsidRDefault="00143B35" w:rsidP="00143B3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5" o:title=""/>
          </v:shape>
          <o:OLEObject Type="Embed" ProgID="Equation.3" ShapeID="_x0000_i1028" DrawAspect="Content" ObjectID="_1548856326" r:id="rId16"/>
        </w:object>
      </w:r>
      <w:r w:rsidRPr="008F2B3F">
        <w:t>,</w:t>
      </w:r>
    </w:p>
    <w:p w:rsidR="00143B35" w:rsidRPr="008F2B3F" w:rsidRDefault="00143B35" w:rsidP="00143B3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7" o:title=""/>
          </v:shape>
          <o:OLEObject Type="Embed" ProgID="Equation.3" ShapeID="_x0000_i1029" DrawAspect="Content" ObjectID="_1548856327" r:id="rId18"/>
        </w:object>
      </w:r>
      <w:r w:rsidRPr="008F2B3F"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143B35" w:rsidRPr="008F2B3F" w:rsidRDefault="00143B35" w:rsidP="00143B35">
      <w:pPr>
        <w:pStyle w:val="a8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9" o:title=""/>
          </v:shape>
          <o:OLEObject Type="Embed" ProgID="Equation.3" ShapeID="_x0000_i1030" DrawAspect="Content" ObjectID="_1548856328" r:id="rId20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43B35" w:rsidRDefault="00143B35" w:rsidP="00143B3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результата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1" o:title=""/>
          </v:shape>
          <o:OLEObject Type="Embed" ProgID="Equation.3" ShapeID="_x0000_i1031" DrawAspect="Content" ObjectID="_1548856329" r:id="rId22"/>
        </w:object>
      </w:r>
      <w:r w:rsidRPr="002004BD">
        <w:t>, определяемого на основе БРС (Приложение 1) по формуле</w:t>
      </w:r>
      <w:r>
        <w:t>:</w:t>
      </w:r>
    </w:p>
    <w:p w:rsidR="00143B35" w:rsidRPr="00143B35" w:rsidRDefault="00A26385" w:rsidP="00143B3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43B35" w:rsidRPr="008F2B3F" w:rsidRDefault="00143B35" w:rsidP="00143B35">
      <w:pPr>
        <w:pStyle w:val="a8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3" o:title=""/>
          </v:shape>
          <o:OLEObject Type="Embed" ProgID="Equation.3" ShapeID="_x0000_i1032" DrawAspect="Content" ObjectID="_1548856330" r:id="rId24"/>
        </w:object>
      </w:r>
      <w:r w:rsidRPr="008F2B3F">
        <w:t>– балл технологической карты БРС за посещение лекций,</w:t>
      </w:r>
    </w:p>
    <w:p w:rsidR="00143B35" w:rsidRPr="008F2B3F" w:rsidRDefault="00143B35" w:rsidP="00143B35">
      <w:pPr>
        <w:pStyle w:val="a8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5" o:title=""/>
          </v:shape>
          <o:OLEObject Type="Embed" ProgID="Equation.3" ShapeID="_x0000_i1033" DrawAspect="Content" ObjectID="_1548856331" r:id="rId26"/>
        </w:object>
      </w:r>
      <w:r w:rsidRPr="008F2B3F">
        <w:t>– балл технологической карты БРС за посещение практических занятий и выполнение аудиторных заданий,</w:t>
      </w:r>
    </w:p>
    <w:p w:rsidR="00143B35" w:rsidRDefault="00143B35" w:rsidP="00143B35">
      <w:pPr>
        <w:pStyle w:val="a8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7" o:title=""/>
          </v:shape>
          <o:OLEObject Type="Embed" ProgID="Equation.3" ShapeID="_x0000_i1034" DrawAspect="Content" ObjectID="_1548856332" r:id="rId28"/>
        </w:object>
      </w:r>
      <w:r w:rsidRPr="008F2B3F">
        <w:t>– балл технологической карты БРС, полученный студентом при сдаче экзамена.</w:t>
      </w:r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Pr="00641240" w:rsidRDefault="00143B35" w:rsidP="00143B35">
      <w:pPr>
        <w:autoSpaceDE w:val="0"/>
      </w:pP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занятий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5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7"/>
  </w:num>
  <w:num w:numId="10">
    <w:abstractNumId w:val="16"/>
  </w:num>
  <w:num w:numId="11">
    <w:abstractNumId w:val="11"/>
  </w:num>
  <w:num w:numId="12">
    <w:abstractNumId w:val="25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2"/>
  </w:num>
  <w:num w:numId="19">
    <w:abstractNumId w:val="20"/>
  </w:num>
  <w:num w:numId="20">
    <w:abstractNumId w:val="4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30"/>
  </w:num>
  <w:num w:numId="26">
    <w:abstractNumId w:val="9"/>
  </w:num>
  <w:num w:numId="27">
    <w:abstractNumId w:val="14"/>
  </w:num>
  <w:num w:numId="28">
    <w:abstractNumId w:val="19"/>
  </w:num>
  <w:num w:numId="29">
    <w:abstractNumId w:val="28"/>
  </w:num>
  <w:num w:numId="30">
    <w:abstractNumId w:val="13"/>
  </w:num>
  <w:num w:numId="31">
    <w:abstractNumId w:val="24"/>
  </w:num>
  <w:num w:numId="32">
    <w:abstractNumId w:val="15"/>
  </w:num>
  <w:num w:numId="33">
    <w:abstractNumId w:val="29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B0A1F"/>
    <w:rsid w:val="008B502C"/>
    <w:rsid w:val="008C1B2F"/>
    <w:rsid w:val="008E12C1"/>
    <w:rsid w:val="00913B60"/>
    <w:rsid w:val="00930AB3"/>
    <w:rsid w:val="00956E05"/>
    <w:rsid w:val="00961B2A"/>
    <w:rsid w:val="00984CCA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C02B7A"/>
    <w:rsid w:val="00C16E91"/>
    <w:rsid w:val="00C24D70"/>
    <w:rsid w:val="00C27138"/>
    <w:rsid w:val="00C74C8F"/>
    <w:rsid w:val="00C81049"/>
    <w:rsid w:val="00CC2D46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71</TotalTime>
  <Pages>16</Pages>
  <Words>3820</Words>
  <Characters>21775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63</cp:revision>
  <cp:lastPrinted>1900-12-31T19:00:00Z</cp:lastPrinted>
  <dcterms:created xsi:type="dcterms:W3CDTF">2016-12-09T08:02:00Z</dcterms:created>
  <dcterms:modified xsi:type="dcterms:W3CDTF">2017-02-17T12:00:00Z</dcterms:modified>
</cp:coreProperties>
</file>