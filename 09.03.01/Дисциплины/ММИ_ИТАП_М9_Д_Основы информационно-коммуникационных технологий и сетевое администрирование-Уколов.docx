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</w:rPr>
        <w:t>Б.Н.Ельцина</w:t>
      </w:r>
      <w:proofErr w:type="spellEnd"/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bookmarkStart w:id="0" w:name="_GoBack"/>
            <w:bookmarkEnd w:id="0"/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C7680"/>
    <w:rsid w:val="007E2001"/>
    <w:rsid w:val="007E7F56"/>
    <w:rsid w:val="00817297"/>
    <w:rsid w:val="008B0A1F"/>
    <w:rsid w:val="008B502C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27138"/>
    <w:rsid w:val="00C74C8F"/>
    <w:rsid w:val="00C81049"/>
    <w:rsid w:val="00CC2D46"/>
    <w:rsid w:val="00CF48B9"/>
    <w:rsid w:val="00D33186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4</TotalTime>
  <Pages>10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</cp:revision>
  <cp:lastPrinted>1900-12-31T19:00:00Z</cp:lastPrinted>
  <dcterms:created xsi:type="dcterms:W3CDTF">2016-12-09T08:02:00Z</dcterms:created>
  <dcterms:modified xsi:type="dcterms:W3CDTF">2016-12-09T08:20:00Z</dcterms:modified>
</cp:coreProperties>
</file>