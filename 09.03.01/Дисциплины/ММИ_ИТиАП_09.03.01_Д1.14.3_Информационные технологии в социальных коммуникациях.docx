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3447ED">
            <w:pPr>
              <w:snapToGrid w:val="0"/>
              <w:ind w:right="2"/>
              <w:jc w:val="center"/>
            </w:pPr>
            <w:r>
              <w:t>Уколов С</w:t>
            </w:r>
            <w:r w:rsidR="003447ED">
              <w:t>тан</w:t>
            </w:r>
            <w:r w:rsidR="003447ED">
              <w:t>и</w:t>
            </w:r>
            <w:r w:rsidR="003447ED">
              <w:t xml:space="preserve">слав </w:t>
            </w:r>
            <w:r>
              <w:t>С</w:t>
            </w:r>
            <w:r w:rsidR="003447ED">
              <w:t>ергеевич</w:t>
            </w:r>
            <w:bookmarkStart w:id="0" w:name="_GoBack"/>
            <w:bookmarkEnd w:id="0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9E3DE3" w:rsidRPr="009E3DE3">
        <w:rPr>
          <w:i/>
          <w:color w:val="000000"/>
        </w:rPr>
        <w:t>А.А</w:t>
      </w:r>
      <w:r w:rsidR="009E3DE3">
        <w:rPr>
          <w:i/>
          <w:color w:val="000000"/>
        </w:rPr>
        <w:t xml:space="preserve"> </w:t>
      </w:r>
      <w:r w:rsidR="009E3DE3" w:rsidRPr="009E3DE3">
        <w:rPr>
          <w:i/>
          <w:color w:val="000000"/>
        </w:rPr>
        <w:t xml:space="preserve">.Шиховцев 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C07AE5" w:rsidP="00C07AE5">
      <w:pPr>
        <w:tabs>
          <w:tab w:val="left" w:pos="5280"/>
        </w:tabs>
      </w:pPr>
      <w:r w:rsidRPr="00C07AE5">
        <w:rPr>
          <w:b/>
        </w:rPr>
        <w:t>Института новых материалов и технологий</w:t>
      </w:r>
      <w:r w:rsidR="00A8369D">
        <w:rPr>
          <w:color w:val="C00000"/>
        </w:rPr>
        <w:t xml:space="preserve"> </w:t>
      </w:r>
      <w:r>
        <w:rPr>
          <w:color w:val="C00000"/>
        </w:rPr>
        <w:tab/>
      </w:r>
    </w:p>
    <w:p w:rsidR="00C07AE5" w:rsidRPr="0024460E" w:rsidRDefault="00C07AE5" w:rsidP="00C07AE5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 w:rsidRPr="008D1693">
        <w:rPr>
          <w:i/>
        </w:rPr>
        <w:t>М.П. Шалимов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</w:t>
      </w:r>
      <w:r w:rsidR="00C07AE5">
        <w:rPr>
          <w:color w:val="000000"/>
        </w:rPr>
        <w:t>7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</w:r>
      <w:r w:rsidR="008066A4">
        <w:tab/>
      </w:r>
      <w:r w:rsidR="008066A4">
        <w:tab/>
      </w:r>
      <w:r w:rsidR="008066A4">
        <w:tab/>
      </w:r>
      <w:r w:rsidR="008066A4" w:rsidRPr="007B63AF">
        <w:t>Р.Х. Токарева</w:t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447ED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066A4"/>
    <w:rsid w:val="00817297"/>
    <w:rsid w:val="008B0A1F"/>
    <w:rsid w:val="008B502C"/>
    <w:rsid w:val="0094696E"/>
    <w:rsid w:val="00956E05"/>
    <w:rsid w:val="00961B2A"/>
    <w:rsid w:val="00984CCA"/>
    <w:rsid w:val="009A4AD6"/>
    <w:rsid w:val="009E3DE3"/>
    <w:rsid w:val="009F44C5"/>
    <w:rsid w:val="00A632CA"/>
    <w:rsid w:val="00A64414"/>
    <w:rsid w:val="00A8369D"/>
    <w:rsid w:val="00AB1E72"/>
    <w:rsid w:val="00B36692"/>
    <w:rsid w:val="00B561B2"/>
    <w:rsid w:val="00C07AE5"/>
    <w:rsid w:val="00C27138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35A7C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</TotalTime>
  <Pages>10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</cp:revision>
  <cp:lastPrinted>1900-12-31T19:00:00Z</cp:lastPrinted>
  <dcterms:created xsi:type="dcterms:W3CDTF">2016-12-09T08:02:00Z</dcterms:created>
  <dcterms:modified xsi:type="dcterms:W3CDTF">2017-01-30T10:35:00Z</dcterms:modified>
</cp:coreProperties>
</file>