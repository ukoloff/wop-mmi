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B6768A" w:rsidP="00B6768A">
      <w:pPr>
        <w:tabs>
          <w:tab w:val="left" w:pos="5760"/>
        </w:tabs>
        <w:spacing w:line="360" w:lineRule="auto"/>
        <w:ind w:firstLine="720"/>
        <w:jc w:val="both"/>
      </w:pPr>
      <w:r>
        <w:tab/>
      </w:r>
    </w:p>
    <w:p w:rsidR="003756DC" w:rsidRPr="00B6768A" w:rsidRDefault="00B6768A" w:rsidP="003756DC">
      <w:pPr>
        <w:jc w:val="center"/>
        <w:rPr>
          <w:bCs/>
          <w:caps/>
          <w:spacing w:val="-17"/>
        </w:rPr>
      </w:pPr>
      <w:r w:rsidRPr="00B6768A">
        <w:rPr>
          <w:b/>
          <w:caps/>
        </w:rPr>
        <w:t>Проект по модулю</w:t>
      </w:r>
    </w:p>
    <w:p w:rsidR="003756DC" w:rsidRPr="007E2001" w:rsidRDefault="00B6768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6768A">
        <w:rPr>
          <w:iCs/>
          <w:caps/>
          <w:color w:val="000000"/>
          <w:spacing w:val="-1"/>
        </w:rPr>
        <w:t>Современные сетевые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86433E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86433E" w:rsidRDefault="003756DC" w:rsidP="003756DC">
            <w:r w:rsidRPr="0086433E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>Протокол № ______   от __________ г.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>Н.Р. Спиричева</w:t>
      </w:r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Pr="00E368B1" w:rsidRDefault="002E58FD" w:rsidP="002E58FD">
      <w:pPr>
        <w:spacing w:line="360" w:lineRule="auto"/>
        <w:ind w:firstLine="720"/>
        <w:jc w:val="both"/>
        <w:rPr>
          <w:lang w:val="en-US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 w:rsidR="00E368B1">
        <w:t xml:space="preserve"> </w:t>
      </w:r>
      <w:r w:rsidR="00E368B1">
        <w:tab/>
      </w:r>
      <w:r w:rsidR="00E368B1">
        <w:tab/>
        <w:t>Р.Х. Токарева</w:t>
      </w:r>
      <w:bookmarkStart w:id="0" w:name="_GoBack"/>
      <w:bookmarkEnd w:id="0"/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33370" w:rsidRPr="00FD3602" w:rsidRDefault="00A33370" w:rsidP="00A33370">
      <w:pPr>
        <w:spacing w:before="240"/>
        <w:jc w:val="both"/>
        <w:rPr>
          <w:b/>
        </w:rPr>
      </w:pPr>
      <w:r>
        <w:rPr>
          <w:bCs/>
        </w:rPr>
        <w:t>Проект по модулю «</w:t>
      </w:r>
      <w:r w:rsidRPr="00A33370">
        <w:rPr>
          <w:bCs/>
        </w:rPr>
        <w:t>Современные сетевые технологии</w:t>
      </w:r>
      <w:r>
        <w:rPr>
          <w:bCs/>
        </w:rPr>
        <w:t>» входит в базовую часть образовательной программы «</w:t>
      </w:r>
      <w:r w:rsidRPr="00A33370">
        <w:rPr>
          <w:bCs/>
        </w:rPr>
        <w:t>Информатика и вычислительная техника</w:t>
      </w:r>
      <w:r>
        <w:rPr>
          <w:bCs/>
        </w:rPr>
        <w:t>»</w:t>
      </w:r>
      <w:r w:rsidRPr="00A33370">
        <w:t xml:space="preserve"> </w:t>
      </w:r>
      <w:r>
        <w:t>. Проект выполняется на 7 семестре для формирования навыков, обеспечиваемых всеми дисциплинами модуля.</w:t>
      </w:r>
      <w:r w:rsidRPr="003F4994">
        <w:t xml:space="preserve"> </w:t>
      </w:r>
    </w:p>
    <w:p w:rsidR="00A33370" w:rsidRPr="00A564B7" w:rsidRDefault="00A33370" w:rsidP="00A33370">
      <w:pPr>
        <w:spacing w:before="240"/>
        <w:ind w:firstLine="709"/>
        <w:jc w:val="both"/>
        <w:rPr>
          <w:b/>
        </w:rPr>
      </w:pPr>
      <w:r w:rsidRPr="00A564B7">
        <w:rPr>
          <w:b/>
        </w:rPr>
        <w:t xml:space="preserve">Характеристика содержания дисциплины: 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  <w:r w:rsidRPr="00D8787D">
        <w:rPr>
          <w:rFonts w:ascii="Times New Roman" w:hAnsi="Times New Roman"/>
          <w:sz w:val="24"/>
          <w:szCs w:val="24"/>
          <w:lang w:eastAsia="ar-SA"/>
        </w:rPr>
        <w:t>Итоговый курсовой проект по модулю представл</w:t>
      </w:r>
      <w:r>
        <w:rPr>
          <w:rFonts w:ascii="Times New Roman" w:hAnsi="Times New Roman"/>
          <w:sz w:val="24"/>
          <w:szCs w:val="24"/>
          <w:lang w:eastAsia="ar-SA"/>
        </w:rPr>
        <w:t>яет собой последова</w:t>
      </w:r>
      <w:r w:rsidRPr="00D8787D">
        <w:rPr>
          <w:rFonts w:ascii="Times New Roman" w:hAnsi="Times New Roman"/>
          <w:sz w:val="24"/>
          <w:szCs w:val="24"/>
          <w:lang w:eastAsia="ar-SA"/>
        </w:rPr>
        <w:t>тельное выполнение заданий модульной структуры.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b/>
        </w:rPr>
      </w:pPr>
      <w:r w:rsidRPr="00C2198B">
        <w:rPr>
          <w:rFonts w:ascii="Times New Roman" w:hAnsi="Times New Roman"/>
          <w:b/>
          <w:sz w:val="24"/>
          <w:szCs w:val="24"/>
          <w:lang w:eastAsia="ar-SA"/>
        </w:rPr>
        <w:t>Характеристика методических особенностей дисциплины</w:t>
      </w:r>
      <w:r w:rsidRPr="00A564B7">
        <w:rPr>
          <w:b/>
        </w:rPr>
        <w:t xml:space="preserve">: 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Курсовой проект  – самостоятельная работа студента, направленная на закрепление и углубление знаний по дисциплинам модуля.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Выполнение курсового проекта  имеет своей целью: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закрепление и систематизацию теоретических знаний;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развитие навыков, заявленных в дисциплинах модуля;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получение опыта самостоятельной работы.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заключительного контроля при промежуточной аттестации – защита проекта. </w:t>
      </w:r>
      <w:r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A33370" w:rsidRDefault="00A33370" w:rsidP="00A33370">
      <w:pPr>
        <w:pStyle w:val="12"/>
        <w:spacing w:after="12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по дисциплине выставляется в системе БРС и носит интегрированный характер, учитывающий результаты выполнения расчетов, принятия решений в процессе выполнения проекта и его защиты.</w:t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A33370">
        <w:rPr>
          <w:b/>
          <w:iCs/>
        </w:rPr>
        <w:t xml:space="preserve"> – </w:t>
      </w:r>
      <w:r w:rsidR="00A33370" w:rsidRPr="00A33370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C61AB" w:rsidRPr="00A564B7" w:rsidRDefault="007C61AB" w:rsidP="007C61AB">
      <w:pPr>
        <w:spacing w:after="120"/>
        <w:ind w:firstLine="709"/>
        <w:jc w:val="both"/>
        <w:rPr>
          <w:rFonts w:eastAsia="Calibri"/>
          <w:lang w:eastAsia="en-US"/>
        </w:rPr>
      </w:pPr>
      <w:r w:rsidRPr="00A564B7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C9130F" w:rsidRPr="00A564B7" w:rsidRDefault="00C9130F" w:rsidP="00C9130F">
      <w:pPr>
        <w:tabs>
          <w:tab w:val="left" w:pos="1399"/>
        </w:tabs>
        <w:spacing w:before="240"/>
        <w:ind w:firstLine="709"/>
        <w:jc w:val="both"/>
        <w:rPr>
          <w:iCs/>
        </w:rPr>
      </w:pPr>
      <w:r w:rsidRPr="00A564B7">
        <w:rPr>
          <w:iCs/>
        </w:rPr>
        <w:t>Планируемый результат освоения дисциплины в составе названных компетенций:</w:t>
      </w:r>
    </w:p>
    <w:p w:rsidR="00C9130F" w:rsidRDefault="00C9130F" w:rsidP="00C9130F">
      <w:r w:rsidRPr="004F17EE">
        <w:t>Способность осуществлять в рамках производственно-технологической дея</w:t>
      </w:r>
      <w:r>
        <w:t>тельности разработку и сопровож</w:t>
      </w:r>
      <w:r w:rsidRPr="004F17EE">
        <w:t>д</w:t>
      </w:r>
      <w:r>
        <w:t>ение развития существующего про</w:t>
      </w:r>
      <w:r w:rsidRPr="004F17EE">
        <w:t>дукта в области информационных технологий</w:t>
      </w:r>
      <w:r>
        <w:t>.</w:t>
      </w:r>
    </w:p>
    <w:p w:rsidR="00C9130F" w:rsidRDefault="00C9130F" w:rsidP="00C9130F">
      <w:pPr>
        <w:ind w:firstLine="709"/>
        <w:rPr>
          <w:iCs/>
        </w:rPr>
      </w:pPr>
      <w:r w:rsidRPr="00A564B7">
        <w:rPr>
          <w:iCs/>
        </w:rPr>
        <w:lastRenderedPageBreak/>
        <w:t>В результате изучения</w:t>
      </w:r>
      <w:r>
        <w:rPr>
          <w:iCs/>
        </w:rPr>
        <w:t xml:space="preserve"> дисциплины студент должен знать и уметь и демонстрировать навыки, предусмотренные при изучении всех дисциплин модуля.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4D098A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0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23"/>
        <w:gridCol w:w="1105"/>
        <w:gridCol w:w="992"/>
        <w:gridCol w:w="1134"/>
        <w:gridCol w:w="879"/>
        <w:gridCol w:w="1134"/>
      </w:tblGrid>
      <w:tr w:rsidR="004D098A" w:rsidRPr="00A564B7" w:rsidTr="00C82F6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Виды учебной работы</w:t>
            </w:r>
            <w:r w:rsidRPr="00A564B7">
              <w:t xml:space="preserve"> </w:t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</w:pPr>
            <w:r w:rsidRPr="00A564B7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D098A" w:rsidRPr="00A564B7" w:rsidTr="00C82F6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D098A" w:rsidRPr="00A564B7" w:rsidRDefault="004D098A" w:rsidP="00C82F60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№</w:t>
            </w:r>
          </w:p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  <w:r w:rsidRPr="00A564B7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423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Аудиторные занятия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Лекции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Практические занятия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Лабораторные работы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highlight w:val="gree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Защита 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jc w:val="center"/>
              <w:rPr>
                <w:bCs/>
                <w:highlight w:val="gree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>Защита проекта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0"/>
        <w:gridCol w:w="2549"/>
        <w:gridCol w:w="5902"/>
      </w:tblGrid>
      <w:tr w:rsidR="006A06F8" w:rsidRPr="008C1B28" w:rsidTr="00C82F60">
        <w:tc>
          <w:tcPr>
            <w:tcW w:w="1120" w:type="dxa"/>
          </w:tcPr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раздела, темы 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D57543">
              <w:rPr>
                <w:b/>
              </w:rPr>
              <w:t>Раздел, тема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 w:rsidRPr="00D57543">
              <w:rPr>
                <w:b/>
              </w:rPr>
              <w:t>дисциплины</w:t>
            </w:r>
          </w:p>
        </w:tc>
        <w:tc>
          <w:tcPr>
            <w:tcW w:w="5902" w:type="dxa"/>
            <w:vAlign w:val="center"/>
          </w:tcPr>
          <w:p w:rsidR="006A06F8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FD3602">
              <w:rPr>
                <w:b/>
              </w:rPr>
              <w:t>Содержание</w:t>
            </w:r>
            <w:r>
              <w:rPr>
                <w:b/>
              </w:rPr>
              <w:t xml:space="preserve"> 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Р1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Обоснование актуальности разработки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Анализ потребности и составление концептуального проекта ИС;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Р2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Разработка проекта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Разработка и реализация плана создания ИС, включая: создание архитектуры ИС, разработка и тестирование;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Р3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Оформление документации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Оформление проектной и сопутствующей документации.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3"/>
        <w:gridCol w:w="2597"/>
        <w:gridCol w:w="498"/>
        <w:gridCol w:w="419"/>
        <w:gridCol w:w="423"/>
        <w:gridCol w:w="372"/>
        <w:gridCol w:w="282"/>
        <w:gridCol w:w="477"/>
        <w:gridCol w:w="424"/>
        <w:gridCol w:w="424"/>
        <w:gridCol w:w="420"/>
        <w:gridCol w:w="424"/>
        <w:gridCol w:w="571"/>
        <w:gridCol w:w="424"/>
        <w:gridCol w:w="424"/>
        <w:gridCol w:w="420"/>
        <w:gridCol w:w="424"/>
        <w:gridCol w:w="424"/>
        <w:gridCol w:w="424"/>
        <w:gridCol w:w="420"/>
        <w:gridCol w:w="424"/>
        <w:gridCol w:w="424"/>
        <w:gridCol w:w="424"/>
        <w:gridCol w:w="78"/>
        <w:gridCol w:w="433"/>
        <w:gridCol w:w="424"/>
        <w:gridCol w:w="424"/>
        <w:gridCol w:w="446"/>
        <w:gridCol w:w="480"/>
        <w:gridCol w:w="424"/>
        <w:gridCol w:w="565"/>
        <w:gridCol w:w="427"/>
      </w:tblGrid>
      <w:tr w:rsidR="00523EC8" w:rsidRPr="00EA40CB" w:rsidTr="00C82F60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20"/>
              </w:rPr>
            </w:pPr>
            <w:r w:rsidRPr="00EA40CB">
              <w:rPr>
                <w:rFonts w:ascii="Arial CYR" w:hAnsi="Arial CYR" w:cs="Arial CYR"/>
                <w:sz w:val="14"/>
                <w:szCs w:val="20"/>
              </w:rPr>
              <w:t>Очная форма обучения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4"/>
                <w:szCs w:val="16"/>
              </w:rPr>
              <w:t xml:space="preserve"> 8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Объем дисциплины (зач.ед.): </w:t>
            </w:r>
            <w:r>
              <w:rPr>
                <w:rFonts w:ascii="Arial CYR" w:hAnsi="Arial CYR" w:cs="Arial CYR"/>
                <w:sz w:val="14"/>
                <w:szCs w:val="16"/>
              </w:rPr>
              <w:t>1</w:t>
            </w:r>
          </w:p>
        </w:tc>
      </w:tr>
      <w:tr w:rsidR="00523EC8" w:rsidRPr="00EA40CB" w:rsidTr="00C82F60">
        <w:trPr>
          <w:trHeight w:val="495"/>
          <w:jc w:val="center"/>
        </w:trPr>
        <w:tc>
          <w:tcPr>
            <w:tcW w:w="112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Раздел дисциплины</w:t>
            </w:r>
          </w:p>
        </w:tc>
        <w:tc>
          <w:tcPr>
            <w:tcW w:w="47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Аудиторные занятия (час.)</w:t>
            </w:r>
          </w:p>
        </w:tc>
        <w:tc>
          <w:tcPr>
            <w:tcW w:w="340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23EC8" w:rsidRPr="00EA40CB" w:rsidTr="00C82F60">
        <w:trPr>
          <w:trHeight w:val="556"/>
          <w:jc w:val="center"/>
        </w:trPr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Код раздела, темы</w:t>
            </w:r>
          </w:p>
        </w:tc>
        <w:tc>
          <w:tcPr>
            <w:tcW w:w="828" w:type="pct"/>
            <w:vMerge w:val="restar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аудиторной работы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Лекции</w:t>
            </w:r>
          </w:p>
        </w:tc>
        <w:tc>
          <w:tcPr>
            <w:tcW w:w="11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Практические занятия</w:t>
            </w:r>
          </w:p>
        </w:tc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Лабораторные работы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1" w:type="pct"/>
            <w:gridSpan w:val="5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Подготовка к аудиторным занятиям (час.)</w:t>
            </w:r>
          </w:p>
        </w:tc>
        <w:tc>
          <w:tcPr>
            <w:tcW w:w="1511" w:type="pct"/>
            <w:gridSpan w:val="12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1" w:type="pct"/>
            <w:gridSpan w:val="3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23EC8" w:rsidRPr="00EA40CB" w:rsidTr="00C82F60">
        <w:trPr>
          <w:trHeight w:val="2500"/>
          <w:jc w:val="center"/>
        </w:trPr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Практ., семинар. занятие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Лабораторное занятие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Домашняя работа*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Реферат, эссе, творч.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Проектная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Курсовой проект*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Контрольная работа*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Коллоквиум*</w:t>
            </w:r>
          </w:p>
        </w:tc>
        <w:tc>
          <w:tcPr>
            <w:tcW w:w="153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Экзамен</w:t>
            </w:r>
          </w:p>
        </w:tc>
        <w:tc>
          <w:tcPr>
            <w:tcW w:w="180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Интегрированный экзамен по модулю</w:t>
            </w:r>
          </w:p>
        </w:tc>
        <w:tc>
          <w:tcPr>
            <w:tcW w:w="138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 по  модулю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Р1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shd w:val="clear" w:color="auto" w:fill="FFFFFF"/>
              <w:snapToGrid w:val="0"/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Обоснование актуальности разработки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Р2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Разработка проекта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Р3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pStyle w:val="a7"/>
              <w:ind w:left="0"/>
              <w:rPr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Оформление документации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 xml:space="preserve">Всего (час), 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без учета промежуточной аттестации</w:t>
            </w: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34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36</w:t>
            </w:r>
          </w:p>
        </w:tc>
        <w:tc>
          <w:tcPr>
            <w:tcW w:w="264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В т.ч. промежуточная аттестация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*Суммарный объем в часах на мероприятие 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CF1CEA" w:rsidP="001E1019">
      <w:pPr>
        <w:ind w:firstLine="720"/>
        <w:jc w:val="both"/>
      </w:pPr>
      <w:r>
        <w:t>Не предусмотрены.</w:t>
      </w:r>
    </w:p>
    <w:p w:rsidR="00CF1CEA" w:rsidRPr="008B0A1F" w:rsidRDefault="00CF1CEA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F1CEA" w:rsidRDefault="00CF1CEA" w:rsidP="00CF1CEA">
      <w:pPr>
        <w:ind w:firstLine="720"/>
        <w:jc w:val="both"/>
      </w:pPr>
      <w:r>
        <w:t>Не предусмотрены.</w:t>
      </w:r>
    </w:p>
    <w:p w:rsidR="00CF1CEA" w:rsidRPr="008B0A1F" w:rsidRDefault="00CF1CEA" w:rsidP="00CF1CEA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E5C22" w:rsidRPr="008B0A1F" w:rsidRDefault="00BE5C22" w:rsidP="00BE5C22">
      <w:pPr>
        <w:ind w:firstLine="720"/>
        <w:jc w:val="both"/>
      </w:pPr>
      <w:r>
        <w:t>Не предусмотрены.</w:t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61B6F" w:rsidRPr="008B0A1F" w:rsidRDefault="00B61B6F" w:rsidP="00B61B6F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505F2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  <w:gridCol w:w="20"/>
      </w:tblGrid>
      <w:tr w:rsidR="00B505F2" w:rsidRPr="00A564B7" w:rsidTr="00B505F2">
        <w:trPr>
          <w:gridAfter w:val="1"/>
          <w:wAfter w:w="20" w:type="dxa"/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</w:pPr>
            <w:r w:rsidRPr="00A564B7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B505F2" w:rsidRPr="00A564B7" w:rsidTr="00C82F60">
        <w:trPr>
          <w:gridAfter w:val="1"/>
          <w:wAfter w:w="20" w:type="dxa"/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A564B7">
              <w:rPr>
                <w:sz w:val="22"/>
                <w:szCs w:val="22"/>
              </w:rPr>
              <w:t>Обучение на основе опыта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A564B7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A564B7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 xml:space="preserve">Асинхронные </w:t>
            </w:r>
            <w:r w:rsidRPr="00A564B7">
              <w:rPr>
                <w:sz w:val="22"/>
                <w:szCs w:val="22"/>
                <w:lang w:val="en-US"/>
              </w:rPr>
              <w:t>web</w:t>
            </w:r>
            <w:r w:rsidRPr="00A564B7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</w:pPr>
            <w:r w:rsidRPr="00A564B7">
              <w:rPr>
                <w:sz w:val="22"/>
                <w:szCs w:val="22"/>
              </w:rPr>
              <w:t>Другие (указать, какие)</w:t>
            </w: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D09A4" w:rsidRP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r>
        <w:t xml:space="preserve">Танненбаум Э. Компьютерные сети </w:t>
      </w:r>
      <w:r w:rsidRPr="003D09A4">
        <w:t xml:space="preserve">/ </w:t>
      </w:r>
      <w:r>
        <w:t>Э.</w:t>
      </w:r>
      <w:r w:rsidRPr="003D09A4">
        <w:t xml:space="preserve"> </w:t>
      </w:r>
      <w:r>
        <w:t>Танненбаум, Д.</w:t>
      </w:r>
      <w:r w:rsidRPr="003D09A4">
        <w:t xml:space="preserve"> </w:t>
      </w:r>
      <w:r>
        <w:t xml:space="preserve">Уэзеролл </w:t>
      </w:r>
      <w:r w:rsidRPr="003D09A4">
        <w:t>–</w:t>
      </w:r>
      <w:r>
        <w:t xml:space="preserve">  Спб.: изд</w:t>
      </w:r>
      <w:r w:rsidRPr="003D09A4">
        <w:t>.</w:t>
      </w:r>
      <w:r>
        <w:t xml:space="preserve"> "Питер", 2012 – 960 c.</w:t>
      </w:r>
    </w:p>
    <w:p w:rsid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r>
        <w:lastRenderedPageBreak/>
        <w:t>Олифер  В. Компьютерные  сети.  Принципы,  технологии, протоколы: Учебник для вузов / В. Олифер, Н. Олифер  – Спб. : изд. "Питер", 2011 – 944 c.</w:t>
      </w:r>
    </w:p>
    <w:p w:rsidR="00103C8B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r>
        <w:t>Хьюкаби Д. Маршрутизаторы Cisco. Руко</w:t>
      </w:r>
      <w:r w:rsidR="00213EE1">
        <w:t xml:space="preserve">водство по конфигурированию / Д. Хьюкаби, С. Мак-Квери, Э. Уитакер </w:t>
      </w:r>
      <w:r>
        <w:t>– М.</w:t>
      </w:r>
      <w:r w:rsidR="00213EE1">
        <w:t xml:space="preserve"> </w:t>
      </w:r>
      <w:r>
        <w:t xml:space="preserve">: </w:t>
      </w:r>
      <w:r w:rsidR="00213EE1">
        <w:t>изд.</w:t>
      </w:r>
      <w:r>
        <w:t xml:space="preserve"> «Вильямс</w:t>
      </w:r>
      <w:r w:rsidR="00213EE1">
        <w:t>»</w:t>
      </w:r>
      <w:r>
        <w:t>, 2011 – 736 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C321A2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C321A2" w:rsidP="00014B2D">
      <w:pPr>
        <w:spacing w:line="360" w:lineRule="auto"/>
        <w:ind w:firstLine="720"/>
        <w:jc w:val="both"/>
      </w:pPr>
      <w:r>
        <w:t>Не используется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321A2" w:rsidRPr="002852A7" w:rsidRDefault="00E368B1" w:rsidP="00C321A2">
      <w:pPr>
        <w:ind w:firstLine="567"/>
        <w:rPr>
          <w:sz w:val="28"/>
          <w:lang w:eastAsia="ru-RU"/>
        </w:rPr>
      </w:pPr>
      <w:hyperlink r:id="rId6" w:history="1">
        <w:r w:rsidR="00C321A2" w:rsidRPr="002852A7">
          <w:rPr>
            <w:rStyle w:val="a8"/>
            <w:iCs/>
          </w:rPr>
          <w:t>http://lib.urfu.ru</w:t>
        </w:r>
      </w:hyperlink>
      <w:r w:rsidR="00C321A2" w:rsidRPr="002852A7">
        <w:rPr>
          <w:iCs/>
          <w:u w:val="single"/>
        </w:rPr>
        <w:t xml:space="preserve"> </w:t>
      </w:r>
      <w:r w:rsidR="00C321A2" w:rsidRPr="002852A7">
        <w:rPr>
          <w:iCs/>
        </w:rPr>
        <w:t>– зональная научная библиотека УрФУ.</w:t>
      </w:r>
    </w:p>
    <w:p w:rsidR="00C321A2" w:rsidRDefault="00C321A2" w:rsidP="00C321A2">
      <w:pPr>
        <w:ind w:firstLine="567"/>
        <w:rPr>
          <w:rStyle w:val="a8"/>
          <w:spacing w:val="-5"/>
        </w:rPr>
      </w:pPr>
      <w:r w:rsidRPr="002852A7">
        <w:rPr>
          <w:spacing w:val="-5"/>
          <w:lang w:val="en-US"/>
        </w:rPr>
        <w:t>FIRA</w:t>
      </w:r>
      <w:r w:rsidRPr="002852A7">
        <w:rPr>
          <w:spacing w:val="-5"/>
        </w:rPr>
        <w:t>-</w:t>
      </w:r>
      <w:r w:rsidRPr="002852A7">
        <w:rPr>
          <w:spacing w:val="-5"/>
          <w:lang w:val="en-US"/>
        </w:rPr>
        <w:t>PRO</w:t>
      </w:r>
      <w:r w:rsidRPr="002852A7">
        <w:rPr>
          <w:spacing w:val="-5"/>
        </w:rPr>
        <w:t xml:space="preserve"> доступ на </w:t>
      </w:r>
      <w:hyperlink r:id="rId7" w:history="1">
        <w:r w:rsidRPr="002852A7">
          <w:rPr>
            <w:rStyle w:val="a8"/>
            <w:spacing w:val="-5"/>
            <w:lang w:val="en-US"/>
          </w:rPr>
          <w:t>http</w:t>
        </w:r>
        <w:r w:rsidRPr="002852A7">
          <w:rPr>
            <w:rStyle w:val="a8"/>
            <w:spacing w:val="-5"/>
          </w:rPr>
          <w:t>://</w:t>
        </w:r>
        <w:r w:rsidRPr="002852A7">
          <w:rPr>
            <w:rStyle w:val="a8"/>
            <w:spacing w:val="-5"/>
            <w:lang w:val="en-US"/>
          </w:rPr>
          <w:t>www</w:t>
        </w:r>
        <w:r w:rsidRPr="002852A7">
          <w:rPr>
            <w:rStyle w:val="a8"/>
            <w:spacing w:val="-5"/>
          </w:rPr>
          <w:t>.</w:t>
        </w:r>
        <w:r w:rsidRPr="002852A7">
          <w:rPr>
            <w:rStyle w:val="a8"/>
            <w:spacing w:val="-5"/>
            <w:lang w:val="en-US"/>
          </w:rPr>
          <w:t>fira</w:t>
        </w:r>
        <w:r w:rsidRPr="002852A7">
          <w:rPr>
            <w:rStyle w:val="a8"/>
            <w:spacing w:val="-5"/>
          </w:rPr>
          <w:t>.</w:t>
        </w:r>
        <w:r w:rsidRPr="002852A7">
          <w:rPr>
            <w:rStyle w:val="a8"/>
            <w:spacing w:val="-5"/>
            <w:lang w:val="en-US"/>
          </w:rPr>
          <w:t>ru</w:t>
        </w:r>
        <w:r w:rsidRPr="002852A7">
          <w:rPr>
            <w:rStyle w:val="a8"/>
            <w:spacing w:val="-5"/>
          </w:rPr>
          <w:t>/</w:t>
        </w:r>
      </w:hyperlink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C321A2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321A2" w:rsidRPr="00A564B7" w:rsidRDefault="00C321A2" w:rsidP="00C321A2">
      <w:pPr>
        <w:pStyle w:val="2"/>
      </w:pPr>
      <w:r w:rsidRPr="00A564B7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A564B7">
        <w:fldChar w:fldCharType="begin"/>
      </w:r>
      <w:r w:rsidRPr="00A564B7">
        <w:instrText xml:space="preserve"> TC "Сведения об оснащенности дисциплины специализированным и лабораторным оборудованием" \l 2 </w:instrText>
      </w:r>
      <w:r w:rsidRPr="00A564B7">
        <w:fldChar w:fldCharType="end"/>
      </w:r>
    </w:p>
    <w:p w:rsidR="00C321A2" w:rsidRDefault="00C321A2" w:rsidP="00C321A2">
      <w:pPr>
        <w:ind w:firstLine="708"/>
        <w:jc w:val="both"/>
      </w:pPr>
      <w:r>
        <w:t>Специализированная компьютерная аудитория с доступом к выходу в Интернет и мультимедийным обеспечением</w:t>
      </w:r>
      <w:r w:rsidRPr="00A564B7">
        <w:t>.</w:t>
      </w:r>
    </w:p>
    <w:p w:rsidR="00631638" w:rsidRPr="00641240" w:rsidRDefault="00961B2A" w:rsidP="00180ABA">
      <w:pPr>
        <w:ind w:firstLine="708"/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80ABA" w:rsidRPr="00180ABA" w:rsidRDefault="00180ABA" w:rsidP="00180ABA">
      <w:pPr>
        <w:pStyle w:val="1"/>
        <w:spacing w:before="360" w:after="240"/>
        <w:ind w:left="357"/>
        <w:jc w:val="center"/>
        <w:rPr>
          <w:rFonts w:ascii="Times New Roman" w:hAnsi="Times New Roman"/>
          <w:bCs w:val="0"/>
          <w:caps/>
          <w:color w:val="auto"/>
          <w:kern w:val="2"/>
          <w:sz w:val="24"/>
          <w:szCs w:val="24"/>
        </w:rPr>
      </w:pP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6. </w:t>
      </w:r>
      <w:r w:rsidRPr="00180ABA">
        <w:rPr>
          <w:rFonts w:ascii="Times New Roman" w:hAnsi="Times New Roman" w:cs="Times New Roman"/>
          <w:color w:val="auto"/>
          <w:kern w:val="2"/>
          <w:sz w:val="24"/>
          <w:szCs w:val="24"/>
        </w:rPr>
        <w:t>ПРОЦЕДУРЫ КОНТРОЛЯ И ОЦЕНИВАНИЯ РЕЗУЛЬТАТОВ ОБУЧЕНИЯ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 В РАМКАХ ТЕКУЩЕЙ И ПРОМЕЖУТОЧНОЙ АТТЕСТАЦИИ ПО ДИСЦИПЛИНЕ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begin"/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 TC "</w:instrText>
      </w:r>
      <w:bookmarkStart w:id="26" w:name="_Toc353798137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6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" \f C \l "1" </w:instrTex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end"/>
      </w:r>
    </w:p>
    <w:p w:rsidR="00180ABA" w:rsidRPr="00A564B7" w:rsidRDefault="00180ABA" w:rsidP="00180ABA">
      <w:pPr>
        <w:spacing w:before="240"/>
        <w:jc w:val="both"/>
        <w:rPr>
          <w:b/>
        </w:rPr>
      </w:pPr>
      <w:r w:rsidRPr="00A564B7">
        <w:rPr>
          <w:b/>
        </w:rPr>
        <w:t>6.1.</w:t>
      </w:r>
      <w:r w:rsidRPr="00A564B7">
        <w:t xml:space="preserve"> </w:t>
      </w:r>
      <w:r w:rsidRPr="00A564B7">
        <w:rPr>
          <w:b/>
        </w:rPr>
        <w:t xml:space="preserve">Весовой коэффициент значимости дисциплины – </w:t>
      </w:r>
      <w:r>
        <w:rPr>
          <w:b/>
        </w:rPr>
        <w:t>0</w:t>
      </w:r>
      <w:r w:rsidRPr="00A564B7">
        <w:rPr>
          <w:b/>
        </w:rPr>
        <w:t>,</w:t>
      </w:r>
      <w:r>
        <w:rPr>
          <w:b/>
        </w:rPr>
        <w:t>417</w:t>
      </w:r>
      <w:r w:rsidRPr="00A564B7">
        <w:rPr>
          <w:rFonts w:ascii="Symbol" w:hAnsi="Symbol"/>
        </w:rPr>
        <w:t></w:t>
      </w:r>
      <w:r w:rsidRPr="00A564B7">
        <w:rPr>
          <w:rFonts w:ascii="Symbol" w:hAnsi="Symbol"/>
        </w:rPr>
        <w:t></w:t>
      </w:r>
      <w:r w:rsidRPr="00A564B7">
        <w:rPr>
          <w:i/>
        </w:rPr>
        <w:t xml:space="preserve"> 100·</w:t>
      </w:r>
      <w:r>
        <w:rPr>
          <w:i/>
        </w:rPr>
        <w:t>2</w:t>
      </w:r>
      <w:r w:rsidRPr="00A564B7">
        <w:rPr>
          <w:i/>
        </w:rPr>
        <w:t>/2/240=0,</w:t>
      </w:r>
      <w:r>
        <w:rPr>
          <w:i/>
        </w:rPr>
        <w:t>417</w:t>
      </w:r>
      <w:r w:rsidRPr="00A564B7">
        <w:rPr>
          <w:rFonts w:ascii="Symbol" w:hAnsi="Symbol"/>
        </w:rPr>
        <w:t></w:t>
      </w:r>
      <w:r w:rsidRPr="00A564B7">
        <w:t xml:space="preserve">, в том числе, </w:t>
      </w:r>
      <w:r w:rsidRPr="00A564B7">
        <w:rPr>
          <w:b/>
        </w:rPr>
        <w:t xml:space="preserve">коэффициент значимости курсовых работ/проектов, если они предусмотрены – 0  </w:t>
      </w:r>
    </w:p>
    <w:p w:rsidR="00180ABA" w:rsidRPr="0086447A" w:rsidRDefault="00180ABA" w:rsidP="00180ABA">
      <w:pPr>
        <w:jc w:val="both"/>
        <w:rPr>
          <w:rFonts w:ascii="Symbol" w:hAnsi="Symbol" w:cs="Symbol"/>
        </w:rPr>
      </w:pPr>
      <w:r w:rsidRPr="0086447A">
        <w:rPr>
          <w:b/>
        </w:rPr>
        <w:t xml:space="preserve">6.2.Процедуры текущей и промежуточной  аттестации по дисциплине </w:t>
      </w:r>
    </w:p>
    <w:p w:rsidR="00180ABA" w:rsidRPr="0086447A" w:rsidRDefault="00180ABA" w:rsidP="00180ABA">
      <w:pPr>
        <w:jc w:val="both"/>
        <w:rPr>
          <w:b/>
        </w:rPr>
      </w:pPr>
      <w:r w:rsidRPr="0086447A">
        <w:rPr>
          <w:b/>
        </w:rPr>
        <w:t>ОЧНАЯ ФОРМА</w:t>
      </w:r>
    </w:p>
    <w:p w:rsidR="00180ABA" w:rsidRPr="00A564B7" w:rsidRDefault="00180ABA" w:rsidP="00180ABA">
      <w:pPr>
        <w:ind w:left="993" w:hanging="284"/>
        <w:rPr>
          <w:b/>
        </w:rPr>
      </w:pPr>
      <w:r>
        <w:rPr>
          <w:b/>
        </w:rPr>
        <w:t>Аудиторные занятия не предусмотрены</w:t>
      </w:r>
    </w:p>
    <w:p w:rsidR="00180ABA" w:rsidRPr="00641240" w:rsidRDefault="00180ABA" w:rsidP="00180ABA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77"/>
      </w:tblGrid>
      <w:tr w:rsidR="00180ABA" w:rsidRPr="00641240" w:rsidTr="00C82F60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rPr>
                <w:b/>
                <w:bCs/>
              </w:rPr>
            </w:pPr>
            <w:r w:rsidRPr="00641240">
              <w:rPr>
                <w:b/>
                <w:bCs/>
                <w:spacing w:val="-1"/>
              </w:rPr>
              <w:t xml:space="preserve">Текущая аттестация выполнения </w:t>
            </w:r>
            <w:r w:rsidRPr="00641240">
              <w:rPr>
                <w:b/>
                <w:bCs/>
              </w:rPr>
              <w:t xml:space="preserve"> курсовой работы/проекта 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</w:pPr>
            <w:r w:rsidRPr="00641240">
              <w:rPr>
                <w:b/>
                <w:bCs/>
                <w:spacing w:val="-1"/>
              </w:rPr>
              <w:t xml:space="preserve">Максимальная </w:t>
            </w:r>
            <w:r w:rsidRPr="00641240">
              <w:rPr>
                <w:b/>
                <w:bCs/>
                <w:spacing w:val="-2"/>
              </w:rPr>
              <w:t>оценка в баллах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rPr>
                <w:i/>
                <w:iCs/>
                <w:highlight w:val="yellow"/>
              </w:rPr>
            </w:pPr>
            <w:r w:rsidRPr="00D57543">
              <w:t>Обоснование актуальности разработки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1-4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Разработка проекта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5-14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40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Оформление документации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14-17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текущей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работы/проекта</w:t>
            </w:r>
            <w:r>
              <w:rPr>
                <w:b/>
                <w:bCs/>
              </w:rPr>
              <w:t xml:space="preserve"> – 0,6</w:t>
            </w:r>
          </w:p>
        </w:tc>
      </w:tr>
      <w:tr w:rsidR="00180ABA" w:rsidRPr="00641240" w:rsidTr="00C82F60">
        <w:trPr>
          <w:trHeight w:val="247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промежуточной 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работы/проекта– защиты – </w:t>
            </w:r>
            <w:r>
              <w:rPr>
                <w:b/>
              </w:rPr>
              <w:t>0,4</w:t>
            </w:r>
          </w:p>
        </w:tc>
      </w:tr>
    </w:tbl>
    <w:p w:rsidR="00180ABA" w:rsidRPr="00A564B7" w:rsidRDefault="00180ABA" w:rsidP="00180ABA">
      <w:pPr>
        <w:jc w:val="both"/>
        <w:rPr>
          <w:b/>
          <w:bCs/>
          <w:spacing w:val="-1"/>
        </w:rPr>
      </w:pPr>
    </w:p>
    <w:p w:rsidR="00180ABA" w:rsidRPr="00A564B7" w:rsidRDefault="00180ABA" w:rsidP="00180ABA">
      <w:pPr>
        <w:rPr>
          <w:b/>
          <w:bCs/>
          <w:spacing w:val="-1"/>
        </w:rPr>
      </w:pPr>
      <w:r w:rsidRPr="00A564B7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80ABA" w:rsidRPr="00A564B7" w:rsidTr="00C82F60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A564B7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A564B7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80ABA" w:rsidRPr="00A564B7" w:rsidTr="00C82F60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FD3602" w:rsidRDefault="00180ABA" w:rsidP="00C82F60">
            <w:pPr>
              <w:jc w:val="center"/>
              <w:rPr>
                <w:b/>
              </w:rPr>
            </w:pPr>
            <w:r w:rsidRPr="00A564B7">
              <w:rPr>
                <w:iCs/>
              </w:rPr>
              <w:t xml:space="preserve">Семестр </w:t>
            </w:r>
            <w:r>
              <w:rPr>
                <w:rFonts w:ascii="Symbol" w:hAnsi="Symbol"/>
              </w:rPr>
              <w:t>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</w:rPr>
              <w:t>1</w:t>
            </w:r>
          </w:p>
        </w:tc>
      </w:tr>
    </w:tbl>
    <w:p w:rsidR="00180ABA" w:rsidRDefault="00180ABA" w:rsidP="00180ABA">
      <w:pPr>
        <w:pStyle w:val="a9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</w:rPr>
        <w:t>*В случае проведения промежуточной аттестации по дисциплине (экзамена, зачета) методом тестирования используются официально утвержденные ресурсы: АПИМ УрФУ, СКУД УрФУ, имеющие статус ЭОР УрФУ; ФЭПО (</w:t>
      </w:r>
      <w:r w:rsidRPr="00A564B7">
        <w:rPr>
          <w:color w:val="auto"/>
          <w:sz w:val="24"/>
          <w:szCs w:val="24"/>
          <w:lang w:val="en-US"/>
        </w:rPr>
        <w:t>www</w:t>
      </w:r>
      <w:r w:rsidRPr="00A564B7">
        <w:rPr>
          <w:color w:val="auto"/>
          <w:sz w:val="24"/>
          <w:szCs w:val="24"/>
        </w:rPr>
        <w:t>.фэпо.рф); Интернет-тренажеры (</w:t>
      </w:r>
      <w:hyperlink r:id="rId8" w:history="1">
        <w:r w:rsidRPr="00A564B7">
          <w:rPr>
            <w:rStyle w:val="a8"/>
            <w:color w:val="auto"/>
            <w:lang w:val="en-US"/>
          </w:rPr>
          <w:t>www</w:t>
        </w:r>
        <w:r w:rsidRPr="00A564B7">
          <w:rPr>
            <w:rStyle w:val="a8"/>
            <w:color w:val="auto"/>
          </w:rPr>
          <w:t>.</w:t>
        </w:r>
        <w:r w:rsidRPr="00A564B7">
          <w:rPr>
            <w:rStyle w:val="a8"/>
            <w:color w:val="auto"/>
            <w:lang w:val="en-US"/>
          </w:rPr>
          <w:t>i</w:t>
        </w:r>
        <w:r w:rsidRPr="00A564B7">
          <w:rPr>
            <w:rStyle w:val="a8"/>
            <w:color w:val="auto"/>
          </w:rPr>
          <w:t>-</w:t>
        </w:r>
        <w:r w:rsidRPr="00A564B7">
          <w:rPr>
            <w:rStyle w:val="a8"/>
            <w:color w:val="auto"/>
            <w:lang w:val="en-US"/>
          </w:rPr>
          <w:t>exam</w:t>
        </w:r>
        <w:r w:rsidRPr="00A564B7">
          <w:rPr>
            <w:rStyle w:val="a8"/>
            <w:color w:val="auto"/>
          </w:rPr>
          <w:t>.</w:t>
        </w:r>
        <w:r w:rsidRPr="00A564B7">
          <w:rPr>
            <w:rStyle w:val="a8"/>
            <w:color w:val="auto"/>
            <w:lang w:val="en-US"/>
          </w:rPr>
          <w:t>ru</w:t>
        </w:r>
      </w:hyperlink>
      <w:r w:rsidRPr="00A564B7">
        <w:rPr>
          <w:color w:val="auto"/>
          <w:sz w:val="24"/>
          <w:szCs w:val="24"/>
        </w:rPr>
        <w:t>).</w:t>
      </w:r>
    </w:p>
    <w:p w:rsidR="00180ABA" w:rsidRDefault="00180ABA" w:rsidP="00180ABA">
      <w:pPr>
        <w:pStyle w:val="a9"/>
        <w:rPr>
          <w:color w:val="auto"/>
          <w:sz w:val="24"/>
          <w:szCs w:val="24"/>
        </w:rPr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6"/>
      <w:r w:rsidR="001D7C68" w:rsidRPr="00992F3E">
        <w:rPr>
          <w:b/>
        </w:rPr>
        <w:instrText>ПРИЛОЖЕНИЕ 2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80ABA" w:rsidRPr="00A564B7" w:rsidRDefault="00180ABA" w:rsidP="00180ABA">
      <w:pPr>
        <w:pStyle w:val="a9"/>
        <w:spacing w:before="360"/>
        <w:rPr>
          <w:b/>
          <w:color w:val="auto"/>
        </w:rPr>
      </w:pPr>
      <w:r w:rsidRPr="00A564B7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180ABA" w:rsidRPr="00A564B7" w:rsidRDefault="00180ABA" w:rsidP="00180ABA">
      <w:pPr>
        <w:spacing w:before="240"/>
        <w:ind w:firstLine="709"/>
        <w:rPr>
          <w:b/>
        </w:rPr>
      </w:pPr>
      <w:r w:rsidRPr="00A564B7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8" w:name="_Toc463805997"/>
      <w:r w:rsidR="001D7C68" w:rsidRPr="008E0888">
        <w:rPr>
          <w:b/>
        </w:rPr>
        <w:instrText>ПРИЛОЖЕНИЕ 3</w:instrText>
      </w:r>
      <w:bookmarkEnd w:id="28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D40688" w:rsidRPr="00A564B7" w:rsidRDefault="00D40688" w:rsidP="00D40688">
      <w:pPr>
        <w:shd w:val="clear" w:color="auto" w:fill="FFFFFF"/>
        <w:spacing w:before="360"/>
        <w:rPr>
          <w:b/>
        </w:rPr>
      </w:pPr>
      <w:r w:rsidRPr="00A564B7">
        <w:rPr>
          <w:b/>
        </w:rPr>
        <w:t>8</w:t>
      </w:r>
      <w:r w:rsidRPr="00A564B7">
        <w:t xml:space="preserve">. </w:t>
      </w:r>
      <w:r w:rsidRPr="00A564B7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D40688" w:rsidRPr="00A564B7" w:rsidRDefault="00D40688" w:rsidP="00D40688">
      <w:pPr>
        <w:pStyle w:val="a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A564B7">
        <w:rPr>
          <w:szCs w:val="24"/>
        </w:rPr>
        <w:t xml:space="preserve">Фонд оценочных средств предназначен для оценки: 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A564B7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(п.1.2) и получения на основе БРС интегрированной оценки по дисциплине;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A564B7">
        <w:rPr>
          <w:szCs w:val="24"/>
        </w:rPr>
        <w:t>уровня освоения элементов компетенций, соответствующих этапу изучения дисциплины.</w:t>
      </w:r>
    </w:p>
    <w:p w:rsidR="00D40688" w:rsidRPr="00A564B7" w:rsidRDefault="00D40688" w:rsidP="00D40688">
      <w:pPr>
        <w:rPr>
          <w:b/>
        </w:rPr>
      </w:pPr>
      <w:r w:rsidRPr="00A564B7">
        <w:rPr>
          <w:b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D40688" w:rsidRPr="00A564B7" w:rsidRDefault="00D40688" w:rsidP="00D40688">
      <w:pPr>
        <w:pStyle w:val="a9"/>
        <w:numPr>
          <w:ilvl w:val="2"/>
          <w:numId w:val="2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A564B7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40688" w:rsidRPr="00A564B7" w:rsidTr="00C82F60">
        <w:trPr>
          <w:trHeight w:val="259"/>
        </w:trPr>
        <w:tc>
          <w:tcPr>
            <w:tcW w:w="7584" w:type="dxa"/>
            <w:gridSpan w:val="3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rPr>
                <w:b/>
              </w:rPr>
              <w:t>Шкала оценок</w:t>
            </w:r>
          </w:p>
        </w:tc>
      </w:tr>
      <w:tr w:rsidR="00D40688" w:rsidRPr="00A564B7" w:rsidTr="00C82F60">
        <w:trPr>
          <w:trHeight w:val="1046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jc w:val="center"/>
            </w:pPr>
            <w:r w:rsidRPr="00A564B7">
              <w:t xml:space="preserve">Рейтинг результата освоения дисциплины </w:t>
            </w:r>
            <w:r w:rsidRPr="00A564B7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48757026" r:id="rId10"/>
              </w:object>
            </w:r>
            <w:r w:rsidRPr="00A564B7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</w:pPr>
            <w:r w:rsidRPr="00A564B7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t>Уровень освоения элементов компетенций</w:t>
            </w:r>
          </w:p>
        </w:tc>
      </w:tr>
      <w:tr w:rsidR="00D40688" w:rsidRPr="00A564B7" w:rsidTr="00C82F60">
        <w:trPr>
          <w:trHeight w:val="9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100-80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Высокий</w:t>
            </w:r>
          </w:p>
        </w:tc>
      </w:tr>
      <w:tr w:rsidR="00D40688" w:rsidRPr="00A564B7" w:rsidTr="00C82F60">
        <w:trPr>
          <w:trHeight w:val="6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80-60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Повышенный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60-40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Пороговый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менее 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Не 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Элементы не освоены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описание критериев и шкал смотреть на сайте ММИ; код доступа:</w:t>
      </w:r>
    </w:p>
    <w:p w:rsidR="00D40688" w:rsidRPr="00A564B7" w:rsidRDefault="00E368B1" w:rsidP="00D40688">
      <w:pPr>
        <w:pStyle w:val="a9"/>
        <w:tabs>
          <w:tab w:val="left" w:pos="709"/>
        </w:tabs>
        <w:jc w:val="both"/>
        <w:rPr>
          <w:color w:val="auto"/>
          <w:sz w:val="24"/>
          <w:szCs w:val="24"/>
        </w:rPr>
      </w:pPr>
      <w:hyperlink r:id="rId11" w:history="1">
        <w:r w:rsidR="00D40688" w:rsidRPr="00A564B7">
          <w:rPr>
            <w:rStyle w:val="a8"/>
            <w:color w:val="auto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D40688" w:rsidRPr="00881295" w:rsidRDefault="00D40688" w:rsidP="00D40688">
      <w:pPr>
        <w:pStyle w:val="a9"/>
        <w:numPr>
          <w:ilvl w:val="2"/>
          <w:numId w:val="29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Промежуточная аттестация по дисциплине</w:t>
      </w:r>
      <w:r w:rsidRPr="00A564B7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A564B7">
        <w:rPr>
          <w:color w:val="auto"/>
          <w:position w:val="-16"/>
          <w:sz w:val="24"/>
          <w:szCs w:val="24"/>
        </w:rPr>
        <w:object w:dxaOrig="520" w:dyaOrig="420">
          <v:shape id="_x0000_i1026" type="#_x0000_t75" style="width:27pt;height:21pt" o:ole="">
            <v:imagedata r:id="rId12" o:title=""/>
          </v:shape>
          <o:OLEObject Type="Embed" ProgID="Equation.3" ShapeID="_x0000_i1026" DrawAspect="Content" ObjectID="_1548757027" r:id="rId13"/>
        </w:object>
      </w:r>
      <w:r w:rsidRPr="00A564B7">
        <w:rPr>
          <w:color w:val="auto"/>
          <w:sz w:val="24"/>
          <w:szCs w:val="24"/>
        </w:rPr>
        <w:t>. Используемый набор КОМ имеет следующую характеристику:</w:t>
      </w:r>
    </w:p>
    <w:p w:rsidR="00D40688" w:rsidRPr="00A564B7" w:rsidRDefault="00D40688" w:rsidP="00D40688">
      <w:pPr>
        <w:autoSpaceDE w:val="0"/>
        <w:spacing w:before="120"/>
        <w:ind w:firstLine="709"/>
        <w:jc w:val="both"/>
      </w:pPr>
      <w:r w:rsidRPr="00A564B7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D40688" w:rsidRPr="00A564B7" w:rsidRDefault="00D40688" w:rsidP="00D40688">
      <w:pPr>
        <w:pStyle w:val="a7"/>
        <w:numPr>
          <w:ilvl w:val="2"/>
          <w:numId w:val="29"/>
        </w:numPr>
        <w:spacing w:before="120" w:after="120"/>
        <w:ind w:left="0" w:firstLine="0"/>
        <w:jc w:val="both"/>
        <w:rPr>
          <w:rFonts w:eastAsia="Times New Roman"/>
          <w:b/>
          <w:szCs w:val="24"/>
          <w:lang w:eastAsia="ar-SA"/>
        </w:rPr>
      </w:pPr>
      <w:r w:rsidRPr="00A564B7">
        <w:rPr>
          <w:szCs w:val="24"/>
          <w:u w:val="single"/>
        </w:rPr>
        <w:t>Оценка знаний, умений и навыков</w:t>
      </w:r>
      <w:r w:rsidRPr="00A564B7">
        <w:rPr>
          <w:szCs w:val="24"/>
        </w:rP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A564B7">
        <w:rPr>
          <w:rFonts w:eastAsia="Times New Roman"/>
          <w:b/>
          <w:szCs w:val="24"/>
          <w:lang w:eastAsia="ar-SA"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D40688" w:rsidRPr="00A564B7" w:rsidTr="00C82F60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Значимость уровня оценки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position w:val="-16"/>
              </w:rPr>
              <w:object w:dxaOrig="375" w:dyaOrig="420">
                <v:shape id="_x0000_i1027" type="#_x0000_t75" style="width:20.25pt;height:21pt" o:ole="">
                  <v:imagedata r:id="rId14" o:title=""/>
                </v:shape>
                <o:OLEObject Type="Embed" ProgID="Equation.3" ShapeID="_x0000_i1027" DrawAspect="Content" ObjectID="_1548757028" r:id="rId15"/>
              </w:object>
            </w:r>
          </w:p>
        </w:tc>
      </w:tr>
      <w:tr w:rsidR="00D40688" w:rsidRPr="00A564B7" w:rsidTr="00C82F60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u w:val="single"/>
              </w:rPr>
              <w:t>Выполненное оценочное задание</w:t>
            </w:r>
            <w:r w:rsidRPr="00A564B7">
              <w:t>:</w:t>
            </w:r>
          </w:p>
        </w:tc>
        <w:tc>
          <w:tcPr>
            <w:tcW w:w="1984" w:type="dxa"/>
            <w:vMerge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</w:p>
        </w:tc>
      </w:tr>
      <w:tr w:rsidR="00D40688" w:rsidRPr="00A564B7" w:rsidTr="00C82F60">
        <w:trPr>
          <w:trHeight w:val="303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Высокий (В)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0,9</w:t>
            </w:r>
          </w:p>
        </w:tc>
      </w:tr>
      <w:tr w:rsidR="00D40688" w:rsidRPr="00A564B7" w:rsidTr="00C82F60">
        <w:trPr>
          <w:trHeight w:val="59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Средний (С)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0,65</w:t>
            </w:r>
          </w:p>
        </w:tc>
      </w:tr>
      <w:tr w:rsidR="00D40688" w:rsidRPr="00A564B7" w:rsidTr="00C82F60">
        <w:trPr>
          <w:trHeight w:val="54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lastRenderedPageBreak/>
              <w:t>Пороговый (П)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0,40</w:t>
            </w:r>
          </w:p>
        </w:tc>
      </w:tr>
      <w:tr w:rsidR="00D40688" w:rsidRPr="00A564B7" w:rsidTr="00C82F60">
        <w:trPr>
          <w:trHeight w:val="555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Недостаточный (Н)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0,15</w:t>
            </w:r>
          </w:p>
        </w:tc>
      </w:tr>
      <w:tr w:rsidR="00D40688" w:rsidRPr="00A564B7" w:rsidTr="00C82F60">
        <w:trPr>
          <w:trHeight w:val="280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Нет результата (О)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D40688" w:rsidRPr="00A564B7" w:rsidRDefault="00E368B1" w:rsidP="00D40688">
      <w:pPr>
        <w:ind w:firstLine="709"/>
        <w:jc w:val="both"/>
      </w:pPr>
      <w:hyperlink r:id="rId16" w:history="1">
        <w:r w:rsidR="00D40688" w:rsidRPr="00A564B7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D40688" w:rsidRPr="00A564B7">
        <w:t>.</w:t>
      </w:r>
    </w:p>
    <w:p w:rsidR="00D40688" w:rsidRPr="00A564B7" w:rsidRDefault="00D40688" w:rsidP="00D40688">
      <w:pPr>
        <w:spacing w:before="120"/>
        <w:ind w:firstLine="709"/>
        <w:jc w:val="both"/>
      </w:pPr>
      <w:r w:rsidRPr="00A564B7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40688" w:rsidRPr="00881295" w:rsidRDefault="00D40688" w:rsidP="00D40688">
      <w:pPr>
        <w:pStyle w:val="a7"/>
        <w:numPr>
          <w:ilvl w:val="2"/>
          <w:numId w:val="29"/>
        </w:numPr>
        <w:autoSpaceDE w:val="0"/>
        <w:spacing w:before="120"/>
        <w:ind w:left="0" w:firstLine="0"/>
        <w:contextualSpacing w:val="0"/>
        <w:jc w:val="both"/>
        <w:rPr>
          <w:i/>
        </w:rPr>
      </w:pPr>
      <w:r w:rsidRPr="00A564B7">
        <w:rPr>
          <w:szCs w:val="24"/>
          <w:u w:val="single"/>
        </w:rPr>
        <w:t>Оценка по дисциплине</w:t>
      </w:r>
      <w:r w:rsidRPr="00A564B7">
        <w:rPr>
          <w:szCs w:val="24"/>
        </w:rPr>
        <w:t xml:space="preserve"> определяется по шкале БРС УрФУ на основании рейтинга результата освоения дисциплины </w:t>
      </w:r>
      <w:r w:rsidRPr="00A564B7">
        <w:rPr>
          <w:rFonts w:eastAsia="Times New Roman"/>
          <w:position w:val="-16"/>
          <w:szCs w:val="24"/>
        </w:rPr>
        <w:object w:dxaOrig="540" w:dyaOrig="420">
          <v:shape id="_x0000_i1028" type="#_x0000_t75" style="width:28.5pt;height:21pt" o:ole="">
            <v:imagedata r:id="rId17" o:title=""/>
          </v:shape>
          <o:OLEObject Type="Embed" ProgID="Equation.3" ShapeID="_x0000_i1028" DrawAspect="Content" ObjectID="_1548757029" r:id="rId18"/>
        </w:object>
      </w:r>
      <w:r w:rsidRPr="00A564B7">
        <w:rPr>
          <w:szCs w:val="24"/>
        </w:rPr>
        <w:t>, определяемого на основе БРС (Приложение 1) по формуле</w:t>
      </w:r>
    </w:p>
    <w:p w:rsidR="00D40688" w:rsidRDefault="00D40688" w:rsidP="00D40688">
      <w:pPr>
        <w:pStyle w:val="a9"/>
        <w:tabs>
          <w:tab w:val="left" w:pos="851"/>
        </w:tabs>
        <w:jc w:val="center"/>
        <w:rPr>
          <w:color w:val="auto"/>
          <w:szCs w:val="24"/>
        </w:rPr>
      </w:pPr>
      <w:r w:rsidRPr="00347E66">
        <w:rPr>
          <w:color w:val="auto"/>
          <w:position w:val="-16"/>
          <w:szCs w:val="24"/>
        </w:rPr>
        <w:object w:dxaOrig="4185" w:dyaOrig="390">
          <v:shape id="_x0000_i1029" type="#_x0000_t75" style="width:209.25pt;height:22.5pt" o:ole="">
            <v:imagedata r:id="rId19" o:title=""/>
          </v:shape>
          <o:OLEObject Type="Embed" ProgID="Equation.3" ShapeID="_x0000_i1029" DrawAspect="Content" ObjectID="_1548757030" r:id="rId20"/>
        </w:object>
      </w:r>
    </w:p>
    <w:p w:rsidR="00D40688" w:rsidRDefault="00D40688" w:rsidP="00D40688">
      <w:pPr>
        <w:pStyle w:val="a7"/>
        <w:ind w:left="1843" w:hanging="1843"/>
        <w:jc w:val="both"/>
        <w:rPr>
          <w:szCs w:val="24"/>
        </w:rPr>
      </w:pPr>
      <w:r>
        <w:rPr>
          <w:szCs w:val="24"/>
        </w:rPr>
        <w:t xml:space="preserve">где </w:t>
      </w:r>
      <w:r w:rsidRPr="00347E66">
        <w:rPr>
          <w:position w:val="-12"/>
          <w:szCs w:val="24"/>
        </w:rPr>
        <w:object w:dxaOrig="1275" w:dyaOrig="375">
          <v:shape id="_x0000_i1030" type="#_x0000_t75" style="width:64.5pt;height:19.5pt" o:ole="">
            <v:imagedata r:id="rId21" o:title=""/>
          </v:shape>
          <o:OLEObject Type="Embed" ProgID="Equation.3" ShapeID="_x0000_i1030" DrawAspect="Content" ObjectID="_1548757031" r:id="rId22"/>
        </w:object>
      </w:r>
      <w:r>
        <w:rPr>
          <w:szCs w:val="24"/>
        </w:rPr>
        <w:t>– суммарный балл технологической карты БРС, полученный за выполнение всех заданий проекта,</w:t>
      </w:r>
    </w:p>
    <w:p w:rsidR="00D40688" w:rsidRPr="00881295" w:rsidRDefault="00D40688" w:rsidP="00D40688">
      <w:pPr>
        <w:pStyle w:val="a7"/>
        <w:ind w:left="1843" w:hanging="1417"/>
        <w:jc w:val="both"/>
        <w:rPr>
          <w:szCs w:val="24"/>
        </w:rPr>
      </w:pPr>
      <w:r w:rsidRPr="00347E66">
        <w:rPr>
          <w:position w:val="-16"/>
          <w:szCs w:val="24"/>
        </w:rPr>
        <w:object w:dxaOrig="1155" w:dyaOrig="390">
          <v:shape id="_x0000_i1031" type="#_x0000_t75" style="width:59.25pt;height:22.5pt" o:ole="">
            <v:imagedata r:id="rId23" o:title=""/>
          </v:shape>
          <o:OLEObject Type="Embed" ProgID="Equation.3" ShapeID="_x0000_i1031" DrawAspect="Content" ObjectID="_1548757032" r:id="rId24"/>
        </w:object>
      </w:r>
      <w:r>
        <w:rPr>
          <w:szCs w:val="24"/>
        </w:rPr>
        <w:t>– балл технологической карты БРС, полученный студентом при защите проекта.</w:t>
      </w:r>
    </w:p>
    <w:p w:rsidR="00D40688" w:rsidRPr="00A564B7" w:rsidRDefault="00D40688" w:rsidP="00D40688">
      <w:pPr>
        <w:autoSpaceDE w:val="0"/>
        <w:spacing w:before="480"/>
        <w:rPr>
          <w:b/>
        </w:rPr>
      </w:pPr>
      <w:r w:rsidRPr="00A564B7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D40688" w:rsidRPr="00A564B7" w:rsidRDefault="00D40688" w:rsidP="00D40688">
      <w:pPr>
        <w:pStyle w:val="22"/>
        <w:spacing w:before="240" w:after="60"/>
        <w:ind w:firstLine="709"/>
      </w:pPr>
      <w:r w:rsidRPr="00A564B7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DE1A13D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28E4730"/>
    <w:multiLevelType w:val="hybridMultilevel"/>
    <w:tmpl w:val="F3D84488"/>
    <w:lvl w:ilvl="0" w:tplc="8B64F8B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4A3B7B4A"/>
    <w:multiLevelType w:val="multilevel"/>
    <w:tmpl w:val="30E2CD4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1"/>
  </w:num>
  <w:num w:numId="9">
    <w:abstractNumId w:val="22"/>
  </w:num>
  <w:num w:numId="10">
    <w:abstractNumId w:val="13"/>
  </w:num>
  <w:num w:numId="11">
    <w:abstractNumId w:val="10"/>
  </w:num>
  <w:num w:numId="12">
    <w:abstractNumId w:val="21"/>
  </w:num>
  <w:num w:numId="13">
    <w:abstractNumId w:val="17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19"/>
  </w:num>
  <w:num w:numId="19">
    <w:abstractNumId w:val="16"/>
  </w:num>
  <w:num w:numId="20">
    <w:abstractNumId w:val="4"/>
  </w:num>
  <w:num w:numId="21">
    <w:abstractNumId w:val="24"/>
  </w:num>
  <w:num w:numId="22">
    <w:abstractNumId w:val="15"/>
  </w:num>
  <w:num w:numId="23">
    <w:abstractNumId w:val="20"/>
  </w:num>
  <w:num w:numId="24">
    <w:abstractNumId w:val="14"/>
  </w:num>
  <w:num w:numId="25">
    <w:abstractNumId w:val="23"/>
  </w:num>
  <w:num w:numId="26">
    <w:abstractNumId w:val="8"/>
  </w:num>
  <w:num w:numId="27">
    <w:abstractNumId w:val="12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0ABA"/>
    <w:rsid w:val="00187099"/>
    <w:rsid w:val="001A2A99"/>
    <w:rsid w:val="001D7C68"/>
    <w:rsid w:val="001E1019"/>
    <w:rsid w:val="001F4B5C"/>
    <w:rsid w:val="00213EE1"/>
    <w:rsid w:val="00281EB6"/>
    <w:rsid w:val="002A5D4E"/>
    <w:rsid w:val="002D32E5"/>
    <w:rsid w:val="002E58FD"/>
    <w:rsid w:val="00335C4C"/>
    <w:rsid w:val="003674D0"/>
    <w:rsid w:val="00372169"/>
    <w:rsid w:val="003756DC"/>
    <w:rsid w:val="003A0855"/>
    <w:rsid w:val="003D09A4"/>
    <w:rsid w:val="00410CCF"/>
    <w:rsid w:val="004D098A"/>
    <w:rsid w:val="005024C9"/>
    <w:rsid w:val="00520308"/>
    <w:rsid w:val="00523EC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A06F8"/>
    <w:rsid w:val="006F3BEB"/>
    <w:rsid w:val="00705705"/>
    <w:rsid w:val="007B749B"/>
    <w:rsid w:val="007C61AB"/>
    <w:rsid w:val="007C7680"/>
    <w:rsid w:val="007E2001"/>
    <w:rsid w:val="007E7F56"/>
    <w:rsid w:val="00817297"/>
    <w:rsid w:val="0086433E"/>
    <w:rsid w:val="008B0A1F"/>
    <w:rsid w:val="008B502C"/>
    <w:rsid w:val="008E12C1"/>
    <w:rsid w:val="00956E05"/>
    <w:rsid w:val="00961B2A"/>
    <w:rsid w:val="00984CCA"/>
    <w:rsid w:val="009A4AD6"/>
    <w:rsid w:val="009F44C5"/>
    <w:rsid w:val="00A33370"/>
    <w:rsid w:val="00A632CA"/>
    <w:rsid w:val="00A64414"/>
    <w:rsid w:val="00A8369D"/>
    <w:rsid w:val="00AB1E72"/>
    <w:rsid w:val="00AF18F6"/>
    <w:rsid w:val="00B36692"/>
    <w:rsid w:val="00B505F2"/>
    <w:rsid w:val="00B561B2"/>
    <w:rsid w:val="00B61B6F"/>
    <w:rsid w:val="00B6768A"/>
    <w:rsid w:val="00B735C4"/>
    <w:rsid w:val="00BE5C22"/>
    <w:rsid w:val="00C24D70"/>
    <w:rsid w:val="00C27138"/>
    <w:rsid w:val="00C321A2"/>
    <w:rsid w:val="00C74C8F"/>
    <w:rsid w:val="00C81049"/>
    <w:rsid w:val="00C9130F"/>
    <w:rsid w:val="00CC2D46"/>
    <w:rsid w:val="00CF1CEA"/>
    <w:rsid w:val="00CF48B9"/>
    <w:rsid w:val="00D33186"/>
    <w:rsid w:val="00D40688"/>
    <w:rsid w:val="00D84580"/>
    <w:rsid w:val="00D874E0"/>
    <w:rsid w:val="00DA61FA"/>
    <w:rsid w:val="00E00925"/>
    <w:rsid w:val="00E10A60"/>
    <w:rsid w:val="00E368B1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exam.ru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hyperlink" Target="http://www.fira.ru/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://lib.urfu.ru" TargetMode="Externa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</TotalTime>
  <Pages>13</Pages>
  <Words>2891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33</cp:revision>
  <cp:lastPrinted>1900-12-31T19:00:00Z</cp:lastPrinted>
  <dcterms:created xsi:type="dcterms:W3CDTF">2016-12-09T08:02:00Z</dcterms:created>
  <dcterms:modified xsi:type="dcterms:W3CDTF">2017-02-16T08:26:00Z</dcterms:modified>
</cp:coreProperties>
</file>