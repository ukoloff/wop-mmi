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8E12C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7E2001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7E2001">
        <w:rPr>
          <w:iCs/>
          <w:caps/>
          <w:color w:val="000000"/>
          <w:spacing w:val="-1"/>
        </w:rPr>
        <w:t>Основы информационно-коммуникационных технологий и сетевое администрирование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8E12C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C24D70">
            <w:pPr>
              <w:snapToGrid w:val="0"/>
              <w:ind w:right="2"/>
              <w:jc w:val="center"/>
            </w:pPr>
            <w:r>
              <w:t>Уколов С</w:t>
            </w:r>
            <w:r w:rsidR="00C24D70">
              <w:t>тан</w:t>
            </w:r>
            <w:r w:rsidR="00C24D70">
              <w:t>и</w:t>
            </w:r>
            <w:r w:rsidR="00C24D70">
              <w:t xml:space="preserve">слав </w:t>
            </w:r>
            <w:r>
              <w:t>С</w:t>
            </w:r>
            <w:r w:rsidR="00C24D70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C24D70" w:rsidRPr="0024460E" w:rsidRDefault="00C24D70" w:rsidP="00C24D70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C24D70" w:rsidRPr="0024460E" w:rsidRDefault="00C24D70" w:rsidP="00C24D70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C24D70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C24D70">
        <w:tab/>
      </w:r>
      <w:r w:rsidR="00C24D70" w:rsidRPr="007B63AF">
        <w:t>Р.Х. Токарева</w:t>
      </w:r>
      <w:bookmarkStart w:id="0" w:name="_GoBack"/>
      <w:bookmarkEnd w:id="0"/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C7680"/>
    <w:rsid w:val="007E2001"/>
    <w:rsid w:val="007E7F56"/>
    <w:rsid w:val="00817297"/>
    <w:rsid w:val="008B0A1F"/>
    <w:rsid w:val="008B502C"/>
    <w:rsid w:val="008E12C1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4D70"/>
    <w:rsid w:val="00C27138"/>
    <w:rsid w:val="00C74C8F"/>
    <w:rsid w:val="00C81049"/>
    <w:rsid w:val="00CC2D46"/>
    <w:rsid w:val="00CF48B9"/>
    <w:rsid w:val="00D33186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</TotalTime>
  <Pages>10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12</cp:revision>
  <cp:lastPrinted>1900-12-31T19:00:00Z</cp:lastPrinted>
  <dcterms:created xsi:type="dcterms:W3CDTF">2016-12-09T08:02:00Z</dcterms:created>
  <dcterms:modified xsi:type="dcterms:W3CDTF">2017-01-30T10:36:00Z</dcterms:modified>
</cp:coreProperties>
</file>