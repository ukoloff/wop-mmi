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0E" w:rsidRDefault="008A0C0E" w:rsidP="008A0C0E">
      <w:pPr>
        <w:jc w:val="center"/>
      </w:pPr>
      <w:r>
        <w:t>МИНИСТЕРСТВО ОБРАЗОВАНИЯ И НАУКИ РОССИЙСКОЙ ФЕДЕРАЦИИ</w:t>
      </w:r>
    </w:p>
    <w:p w:rsidR="008A0C0E" w:rsidRDefault="008A0C0E" w:rsidP="008A0C0E">
      <w:pPr>
        <w:jc w:val="center"/>
      </w:pPr>
      <w:r>
        <w:t>Федеральное государственное автономное образовательное учреждение</w:t>
      </w:r>
    </w:p>
    <w:p w:rsidR="008A0C0E" w:rsidRDefault="008A0C0E" w:rsidP="008A0C0E">
      <w:pPr>
        <w:jc w:val="center"/>
      </w:pPr>
      <w:r>
        <w:t>высшего образования</w:t>
      </w:r>
    </w:p>
    <w:p w:rsidR="008A0C0E" w:rsidRDefault="008A0C0E" w:rsidP="008A0C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D347A" w:rsidRPr="00EE00EB" w:rsidTr="00D05BE1">
        <w:trPr>
          <w:trHeight w:val="148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.10</w:t>
            </w:r>
          </w:p>
          <w:p w:rsidR="00CD347A" w:rsidRPr="0063540B" w:rsidRDefault="00CD347A" w:rsidP="00D05BE1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D347A" w:rsidRPr="0063540B" w:rsidRDefault="00CD347A" w:rsidP="00D05BE1">
            <w:r w:rsidRPr="0063540B">
              <w:rPr>
                <w:lang w:eastAsia="ru-RU"/>
              </w:rPr>
              <w:t>1129979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Образовательная программа</w:t>
            </w:r>
          </w:p>
          <w:p w:rsidR="00CD347A" w:rsidRPr="003F40FD" w:rsidRDefault="00CD347A" w:rsidP="00D05BE1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D347A" w:rsidRPr="00C87D33" w:rsidRDefault="00CD347A" w:rsidP="00D05BE1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09.03.01/01.01</w:t>
            </w:r>
          </w:p>
          <w:p w:rsidR="00CD347A" w:rsidRPr="003F40FD" w:rsidRDefault="00CD347A" w:rsidP="00D05BE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bookmarkStart w:id="0" w:name="_GoBack" w:colFirst="1" w:colLast="1"/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D347A" w:rsidRPr="009324C0" w:rsidRDefault="00CD347A" w:rsidP="00D05BE1">
            <w:pPr>
              <w:jc w:val="both"/>
              <w:rPr>
                <w:b/>
              </w:rPr>
            </w:pPr>
            <w:r w:rsidRPr="009324C0">
              <w:t>Без траекторий</w:t>
            </w:r>
          </w:p>
        </w:tc>
      </w:tr>
      <w:bookmarkEnd w:id="0"/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D347A" w:rsidRPr="00D31623" w:rsidRDefault="00CD347A" w:rsidP="00D05BE1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D347A" w:rsidRPr="00EE00EB" w:rsidRDefault="00CD347A" w:rsidP="00D05BE1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D347A" w:rsidRPr="00131F6B" w:rsidRDefault="00CD347A" w:rsidP="00D05BE1">
            <w:pPr>
              <w:jc w:val="both"/>
            </w:pPr>
            <w:r w:rsidRPr="00131F6B">
              <w:t>09.03.01</w:t>
            </w: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D347A" w:rsidRPr="00131F6B" w:rsidRDefault="00CD347A" w:rsidP="00D05BE1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D347A" w:rsidRPr="00EE00EB" w:rsidRDefault="00CD347A" w:rsidP="00D05BE1">
            <w:pPr>
              <w:jc w:val="both"/>
            </w:pPr>
          </w:p>
        </w:tc>
      </w:tr>
      <w:tr w:rsidR="00CD347A" w:rsidRPr="00EE00EB" w:rsidTr="00D05BE1">
        <w:trPr>
          <w:trHeight w:val="332"/>
        </w:trPr>
        <w:tc>
          <w:tcPr>
            <w:tcW w:w="6072" w:type="dxa"/>
            <w:shd w:val="clear" w:color="auto" w:fill="auto"/>
          </w:tcPr>
          <w:p w:rsidR="00CD347A" w:rsidRPr="00EE00EB" w:rsidRDefault="00CD347A" w:rsidP="00D05BE1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D347A" w:rsidRPr="00EE00EB" w:rsidRDefault="00CD347A" w:rsidP="00D05BE1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D75B81"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D347A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347A" w:rsidRDefault="00CD347A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D347A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C706F4" w:rsidRDefault="00CD347A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Default="00CD347A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</w:p>
        </w:tc>
      </w:tr>
      <w:tr w:rsidR="00CD347A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347A" w:rsidRPr="00477D03" w:rsidRDefault="00CD347A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347A" w:rsidRPr="00EE00EB" w:rsidRDefault="00CD347A" w:rsidP="00D05BE1">
            <w:pPr>
              <w:snapToGrid w:val="0"/>
              <w:ind w:right="2"/>
              <w:jc w:val="center"/>
            </w:pPr>
          </w:p>
        </w:tc>
      </w:tr>
    </w:tbl>
    <w:p w:rsidR="00CD347A" w:rsidRPr="00EE00EB" w:rsidRDefault="00CD347A" w:rsidP="00CD347A">
      <w:pPr>
        <w:jc w:val="both"/>
        <w:rPr>
          <w:spacing w:val="-3"/>
        </w:rPr>
      </w:pPr>
    </w:p>
    <w:p w:rsidR="00CD347A" w:rsidRPr="002E58FD" w:rsidRDefault="00CD347A" w:rsidP="00CD347A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D347A" w:rsidRPr="009E0BD3" w:rsidRDefault="00CD347A" w:rsidP="00CD347A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CD347A" w:rsidRPr="00EE00EB" w:rsidRDefault="00CD347A" w:rsidP="00CD347A">
      <w:pPr>
        <w:ind w:firstLine="709"/>
        <w:jc w:val="both"/>
      </w:pPr>
    </w:p>
    <w:p w:rsidR="00CD347A" w:rsidRPr="00807340" w:rsidRDefault="00CD347A" w:rsidP="00CD347A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D347A" w:rsidRPr="00807340" w:rsidRDefault="00CD347A" w:rsidP="00CD347A">
      <w:pPr>
        <w:ind w:firstLine="709"/>
        <w:jc w:val="both"/>
      </w:pPr>
    </w:p>
    <w:p w:rsidR="00CD347A" w:rsidRPr="002B1965" w:rsidRDefault="00CD347A" w:rsidP="00CD347A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D347A" w:rsidRPr="00807340" w:rsidRDefault="00CD347A" w:rsidP="00CD347A">
      <w:pPr>
        <w:jc w:val="both"/>
        <w:rPr>
          <w:spacing w:val="-3"/>
        </w:rPr>
      </w:pPr>
    </w:p>
    <w:p w:rsidR="00CD347A" w:rsidRPr="0070465E" w:rsidRDefault="00CD347A" w:rsidP="00CD347A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D347A" w:rsidRPr="00B4013A" w:rsidRDefault="00CD347A" w:rsidP="00CD347A">
      <w:pPr>
        <w:ind w:left="7079" w:firstLine="709"/>
        <w:jc w:val="both"/>
      </w:pPr>
      <w:r>
        <w:t>А.А. Петунин</w:t>
      </w:r>
    </w:p>
    <w:p w:rsidR="00CD347A" w:rsidRPr="006907FB" w:rsidRDefault="00CD347A" w:rsidP="00CD347A">
      <w:pPr>
        <w:jc w:val="both"/>
        <w:rPr>
          <w:spacing w:val="-3"/>
        </w:rPr>
      </w:pPr>
    </w:p>
    <w:p w:rsidR="00CD347A" w:rsidRPr="006E69FD" w:rsidRDefault="00CD347A" w:rsidP="00CD347A">
      <w:pPr>
        <w:ind w:firstLine="709"/>
        <w:jc w:val="both"/>
      </w:pPr>
      <w:r w:rsidRPr="006E69FD">
        <w:t>Согласовано:</w:t>
      </w:r>
    </w:p>
    <w:p w:rsidR="00CD347A" w:rsidRPr="00EE00EB" w:rsidRDefault="00CD347A" w:rsidP="00CD347A">
      <w:pPr>
        <w:ind w:firstLine="709"/>
        <w:jc w:val="both"/>
      </w:pPr>
    </w:p>
    <w:p w:rsidR="00CD347A" w:rsidRDefault="00CD347A" w:rsidP="00CD347A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FB428E" w:rsidRPr="002D2616" w:rsidRDefault="00FB428E" w:rsidP="00FB428E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FB428E" w:rsidRPr="006410E5" w:rsidRDefault="00FB428E" w:rsidP="00DA3457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 w:rsidR="00DA3457">
        <w:rPr>
          <w:bCs/>
        </w:rPr>
        <w:t>«</w:t>
      </w:r>
      <w:r w:rsidR="00DA3457" w:rsidRPr="00DA3457">
        <w:rPr>
          <w:bCs/>
        </w:rPr>
        <w:t>Основы информационно-коммуникационных технологий и сетевое администрирование</w:t>
      </w:r>
      <w:r w:rsidR="00DA3457">
        <w:rPr>
          <w:bCs/>
        </w:rPr>
        <w:t>»</w:t>
      </w:r>
      <w:r w:rsidR="00DA3457"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 w:rsidR="00DA3457"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 w:rsidR="00DA3457">
        <w:rPr>
          <w:bCs/>
        </w:rPr>
        <w:t>«</w:t>
      </w:r>
      <w:r w:rsidR="00DA3457" w:rsidRPr="00916E3A">
        <w:t>Современные сетевые технологии</w:t>
      </w:r>
      <w:r w:rsidR="00DA3457"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связанные с выполнением студентами принципов создания и функционирования сетей передачи данных, правил функционирования телекоммуникационного оборудования, а также принципов работы сетевых протоколов. 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понятие сети и телекоммуникации; классификация сетей; базовые технологии локальных сетей; виды топологий сетей; требования, предъявляемые к вычислительным сетям; администрирование сети; компоненты сетей; модель взаимодействия открытых систем; протокол </w:t>
      </w:r>
      <w:r w:rsidRPr="00ED70E6">
        <w:rPr>
          <w:bCs/>
        </w:rPr>
        <w:t>IP</w:t>
      </w:r>
      <w:r w:rsidRPr="006410E5">
        <w:rPr>
          <w:bCs/>
        </w:rPr>
        <w:t xml:space="preserve">; структура </w:t>
      </w:r>
      <w:r w:rsidRPr="00ED70E6">
        <w:rPr>
          <w:bCs/>
        </w:rPr>
        <w:t>IP</w:t>
      </w:r>
      <w:r w:rsidRPr="006410E5">
        <w:rPr>
          <w:bCs/>
        </w:rPr>
        <w:t xml:space="preserve">-пакета; протокол </w:t>
      </w:r>
      <w:r w:rsidRPr="00ED70E6">
        <w:rPr>
          <w:bCs/>
        </w:rPr>
        <w:t>TCP</w:t>
      </w:r>
      <w:r w:rsidRPr="006410E5">
        <w:rPr>
          <w:bCs/>
        </w:rPr>
        <w:t xml:space="preserve">, стек протоколов </w:t>
      </w:r>
      <w:r w:rsidRPr="00ED70E6">
        <w:rPr>
          <w:bCs/>
        </w:rPr>
        <w:t>TCP</w:t>
      </w:r>
      <w:r w:rsidRPr="006410E5">
        <w:rPr>
          <w:bCs/>
        </w:rPr>
        <w:t>/</w:t>
      </w:r>
      <w:r w:rsidRPr="00ED70E6">
        <w:rPr>
          <w:bCs/>
        </w:rPr>
        <w:t>IP</w:t>
      </w:r>
      <w:r w:rsidRPr="006410E5">
        <w:rPr>
          <w:bCs/>
        </w:rPr>
        <w:t xml:space="preserve">, протоколы прикладного уровня; способы адресации в сетях; протокол </w:t>
      </w:r>
      <w:r w:rsidRPr="00ED70E6">
        <w:rPr>
          <w:bCs/>
        </w:rPr>
        <w:t>DHCP</w:t>
      </w:r>
      <w:r w:rsidRPr="006410E5">
        <w:rPr>
          <w:bCs/>
        </w:rPr>
        <w:t xml:space="preserve">; правила маршрутизации; виды протоколов динамической маршрутизации; способы передачи данных в </w:t>
      </w:r>
      <w:r w:rsidRPr="00ED70E6">
        <w:rPr>
          <w:bCs/>
        </w:rPr>
        <w:t>IP</w:t>
      </w:r>
      <w:r w:rsidRPr="006410E5">
        <w:rPr>
          <w:bCs/>
        </w:rPr>
        <w:t>-сетях; архитектура беспроводных сетей; функции и архитектура управления сетями.</w:t>
      </w:r>
    </w:p>
    <w:p w:rsidR="00FB428E" w:rsidRPr="006410E5" w:rsidRDefault="00FB428E" w:rsidP="00FB428E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</w:t>
      </w:r>
    </w:p>
    <w:p w:rsidR="00FB428E" w:rsidRPr="006410E5" w:rsidRDefault="00FB428E" w:rsidP="00FB428E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FB428E" w:rsidRPr="006410E5" w:rsidRDefault="00FB428E" w:rsidP="00FB428E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B2278E">
        <w:rPr>
          <w:bCs/>
        </w:rPr>
        <w:t>одиннадцати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Pr="006410E5">
        <w:rPr>
          <w:bCs/>
        </w:rPr>
        <w:t>экзамена.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FB428E" w:rsidRPr="00FB428E">
        <w:rPr>
          <w:iCs/>
          <w:lang w:val="en-US"/>
        </w:rPr>
        <w:t xml:space="preserve"> – </w:t>
      </w:r>
      <w:r w:rsidR="00FB428E" w:rsidRPr="00FB428E">
        <w:rPr>
          <w:iCs/>
        </w:rPr>
        <w:t>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DA3457" w:rsidRPr="00AC3780" w:rsidTr="00D1769E">
        <w:trPr>
          <w:cantSplit/>
        </w:trPr>
        <w:tc>
          <w:tcPr>
            <w:tcW w:w="9853" w:type="dxa"/>
          </w:tcPr>
          <w:p w:rsidR="00DA3457" w:rsidRPr="00AC3780" w:rsidRDefault="00DA3457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</w:tbl>
    <w:p w:rsidR="00DA3457" w:rsidRDefault="00DA3457" w:rsidP="00DA3457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DA3457" w:rsidRDefault="00DA3457" w:rsidP="00DA3457">
      <w:pPr>
        <w:spacing w:before="60" w:after="60"/>
        <w:ind w:left="964"/>
        <w:jc w:val="both"/>
        <w:rPr>
          <w:bCs/>
        </w:rPr>
      </w:pPr>
      <w:r>
        <w:rPr>
          <w:bCs/>
        </w:rPr>
        <w:lastRenderedPageBreak/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DA3457" w:rsidRPr="006410E5" w:rsidRDefault="00DA3457" w:rsidP="00DA3457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DA3457" w:rsidRPr="006410E5" w:rsidRDefault="00DA3457" w:rsidP="00DA3457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DA3457" w:rsidRPr="006410E5" w:rsidRDefault="00DA3457" w:rsidP="00DA3457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DA3457" w:rsidRPr="00A33EB0" w:rsidRDefault="00DA3457" w:rsidP="00DA3457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DA3457" w:rsidRPr="006410E5" w:rsidRDefault="00DA3457" w:rsidP="00DA3457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DA3457" w:rsidRPr="006410E5" w:rsidRDefault="00DA3457" w:rsidP="00DA3457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DA3457" w:rsidRPr="006410E5" w:rsidRDefault="00DA3457" w:rsidP="00DA3457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разработк</w:t>
      </w:r>
      <w:r w:rsidR="00145BDE">
        <w:rPr>
          <w:bCs/>
        </w:rPr>
        <w:t>и</w:t>
      </w:r>
      <w:r>
        <w:rPr>
          <w:bCs/>
        </w:rPr>
        <w:t xml:space="preserve"> вычислительных сетей, </w:t>
      </w:r>
      <w:r w:rsidRPr="006410E5">
        <w:rPr>
          <w:bCs/>
        </w:rPr>
        <w:t>использовани</w:t>
      </w:r>
      <w:r w:rsidR="00145BDE">
        <w:rPr>
          <w:bCs/>
        </w:rPr>
        <w:t>я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>а, обеспечени</w:t>
      </w:r>
      <w:r w:rsidR="00145BDE">
        <w:rPr>
          <w:bCs/>
        </w:rPr>
        <w:t>я</w:t>
      </w:r>
      <w:r>
        <w:rPr>
          <w:bCs/>
        </w:rPr>
        <w:t xml:space="preserve">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C16E91" w:rsidRPr="006410E5" w:rsidRDefault="00C16E91" w:rsidP="00C16E91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16E91" w:rsidRPr="006410E5" w:rsidTr="00C16E91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16E91" w:rsidRPr="006410E5" w:rsidTr="00C16E91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16E91" w:rsidRPr="006410E5" w:rsidTr="00C16E91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794ED9" w:rsidRDefault="00C16E91" w:rsidP="00C16E91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3670B5" w:rsidP="00C16E91">
            <w:pPr>
              <w:keepLines/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E91" w:rsidRPr="006410E5" w:rsidRDefault="00E85232" w:rsidP="00C16E91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2.3</w:t>
            </w:r>
            <w:r w:rsidR="00C16E91"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E85232" w:rsidRDefault="00C16E91" w:rsidP="003670B5">
            <w:pPr>
              <w:keepLines/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6E91" w:rsidRPr="006410E5" w:rsidRDefault="00C16E91" w:rsidP="00C16E91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E85232" w:rsidRDefault="00E85232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80.53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A42644" w:rsidRDefault="00A42644" w:rsidP="00C16E91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  <w:tr w:rsidR="00C16E91" w:rsidRPr="006410E5" w:rsidTr="00C16E91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6E91" w:rsidRPr="006410E5" w:rsidRDefault="00C16E91" w:rsidP="00C16E91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E91" w:rsidRPr="006410E5" w:rsidRDefault="00C16E91" w:rsidP="00C16E91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685134" w:rsidRPr="006410E5" w:rsidTr="00D1769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685134" w:rsidRPr="006410E5" w:rsidRDefault="00685134" w:rsidP="00D1769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35391A">
              <w:rPr>
                <w:sz w:val="22"/>
                <w:szCs w:val="22"/>
              </w:rPr>
              <w:t>одключение к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A309F4" w:rsidRDefault="0035391A" w:rsidP="0035391A">
            <w:pPr>
              <w:snapToGrid w:val="0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Принципы связи и обмен данными в локальной  проводной сети. Создание  уровня  доступа  и  распределения  в  сети </w:t>
            </w:r>
            <w:proofErr w:type="spellStart"/>
            <w:r w:rsidRPr="0035391A">
              <w:rPr>
                <w:sz w:val="22"/>
                <w:szCs w:val="22"/>
              </w:rPr>
              <w:t>Ethernet</w:t>
            </w:r>
            <w:proofErr w:type="spellEnd"/>
            <w:r w:rsidRPr="0035391A">
              <w:rPr>
                <w:sz w:val="22"/>
                <w:szCs w:val="22"/>
              </w:rPr>
              <w:t>. Планирование структуры локальной сети и подключение устройств.</w:t>
            </w:r>
          </w:p>
        </w:tc>
      </w:tr>
      <w:tr w:rsidR="00685134" w:rsidRPr="006410E5" w:rsidTr="00D1769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Сетевая адресация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5134" w:rsidRPr="0035391A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IP-адреса и маски подсети. Типы IP-адресов. Получение IP-адресов и управление ими. </w:t>
            </w:r>
          </w:p>
        </w:tc>
      </w:tr>
      <w:tr w:rsidR="00685134" w:rsidRPr="006410E5" w:rsidTr="00D1769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службы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ED70E6" w:rsidRDefault="0035391A" w:rsidP="0035391A">
            <w:pPr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Взаимодействие  клиентов  и  серверов.  Прикладные протоколы и сервисы. Многоуровневая модель и протоколы.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CD4C03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Pr="006410E5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Беспроводные  локальные  сети. Обеспечение безопасности беспроводной локальной сети. Настройка интегрированной точки доступа и беспроводного клиента.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DA589F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Основы сетевой безопасности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Сетевые угрозы. Методы атак. Политика безопасности. Использование межсетевых экранов.</w:t>
            </w:r>
          </w:p>
        </w:tc>
      </w:tr>
      <w:tr w:rsidR="00685134" w:rsidRPr="006410E5" w:rsidTr="00D1769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Pr="00685134" w:rsidRDefault="00685134" w:rsidP="00D1769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5134" w:rsidRDefault="0035391A" w:rsidP="00D1769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5134" w:rsidRDefault="0035391A" w:rsidP="0035391A">
            <w:pPr>
              <w:jc w:val="center"/>
              <w:rPr>
                <w:sz w:val="22"/>
                <w:szCs w:val="22"/>
              </w:rPr>
            </w:pPr>
            <w:r w:rsidRPr="0035391A">
              <w:rPr>
                <w:sz w:val="22"/>
                <w:szCs w:val="22"/>
              </w:rPr>
              <w:t xml:space="preserve">Применение протоколов маршрутизации. Протоколы внешней маршрутизации.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6"/>
        <w:gridCol w:w="707"/>
        <w:gridCol w:w="441"/>
        <w:gridCol w:w="305"/>
        <w:gridCol w:w="238"/>
        <w:gridCol w:w="361"/>
        <w:gridCol w:w="551"/>
        <w:gridCol w:w="614"/>
        <w:gridCol w:w="557"/>
        <w:gridCol w:w="329"/>
        <w:gridCol w:w="523"/>
        <w:gridCol w:w="326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2"/>
        <w:gridCol w:w="282"/>
        <w:gridCol w:w="554"/>
        <w:gridCol w:w="418"/>
        <w:gridCol w:w="481"/>
        <w:gridCol w:w="424"/>
        <w:gridCol w:w="428"/>
        <w:gridCol w:w="421"/>
        <w:gridCol w:w="595"/>
      </w:tblGrid>
      <w:tr w:rsidR="00203B1C" w:rsidRPr="003C3315" w:rsidTr="00B2323E">
        <w:trPr>
          <w:trHeight w:val="209"/>
          <w:jc w:val="center"/>
        </w:trPr>
        <w:tc>
          <w:tcPr>
            <w:tcW w:w="38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55DE6">
              <w:rPr>
                <w:sz w:val="16"/>
                <w:szCs w:val="16"/>
              </w:rPr>
              <w:t>8</w:t>
            </w:r>
          </w:p>
          <w:p w:rsidR="00203B1C" w:rsidRPr="003C3315" w:rsidRDefault="00203B1C" w:rsidP="00855DE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855DE6">
              <w:rPr>
                <w:sz w:val="16"/>
                <w:szCs w:val="16"/>
              </w:rPr>
              <w:t>4</w:t>
            </w:r>
          </w:p>
        </w:tc>
      </w:tr>
      <w:tr w:rsidR="00203B1C" w:rsidRPr="003C3315" w:rsidTr="00B2323E">
        <w:trPr>
          <w:trHeight w:val="495"/>
          <w:jc w:val="center"/>
        </w:trPr>
        <w:tc>
          <w:tcPr>
            <w:tcW w:w="110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7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203B1C" w:rsidRPr="003C3315" w:rsidTr="00B2323E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1" w:type="pct"/>
            <w:vMerge w:val="restart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5" w:type="pct"/>
            <w:gridSpan w:val="12"/>
            <w:shd w:val="clear" w:color="auto" w:fill="auto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9" w:type="pct"/>
            <w:gridSpan w:val="3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B2323E" w:rsidRPr="003C3315" w:rsidTr="00B2323E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vMerge/>
            <w:shd w:val="clear" w:color="auto" w:fill="auto"/>
            <w:vAlign w:val="center"/>
          </w:tcPr>
          <w:p w:rsidR="00203B1C" w:rsidRPr="00894889" w:rsidRDefault="00203B1C" w:rsidP="00D176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5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203B1C" w:rsidRPr="00894889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5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203B1C" w:rsidRPr="003C3315" w:rsidRDefault="00203B1C" w:rsidP="00D1769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Подключение к сети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Сетевая адресация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16,3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8,3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1,5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Сетевые службы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9A24A7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Беспроводные технологии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5111C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Основы сетевой безопасности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1" w:type="pct"/>
            <w:shd w:val="clear" w:color="auto" w:fill="auto"/>
          </w:tcPr>
          <w:p w:rsidR="00B2323E" w:rsidRPr="00465AA6" w:rsidRDefault="00B2323E" w:rsidP="00192DE4">
            <w:pPr>
              <w:rPr>
                <w:bCs/>
                <w:sz w:val="16"/>
                <w:szCs w:val="16"/>
              </w:rPr>
            </w:pPr>
            <w:r w:rsidRPr="00465AA6">
              <w:rPr>
                <w:bCs/>
                <w:sz w:val="16"/>
                <w:szCs w:val="16"/>
              </w:rPr>
              <w:t>Маршрутизация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F56C6B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465AA6" w:rsidRDefault="00B2323E" w:rsidP="00465AA6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2323E" w:rsidRPr="003C3315" w:rsidTr="00B2323E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108,0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68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noProof/>
                <w:sz w:val="16"/>
                <w:szCs w:val="16"/>
              </w:rPr>
              <w:t>34</w: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4" w:type="pct"/>
            <w:shd w:val="clear" w:color="auto" w:fill="auto"/>
            <w:noWrap/>
            <w:vAlign w:val="center"/>
          </w:tcPr>
          <w:p w:rsidR="00B2323E" w:rsidRPr="00465AA6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40,0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20,0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5" w:type="pct"/>
            <w:shd w:val="clear" w:color="auto" w:fill="auto"/>
            <w:noWrap/>
            <w:vAlign w:val="center"/>
          </w:tcPr>
          <w:p w:rsidR="00B2323E" w:rsidRDefault="00B2323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B2323E" w:rsidRPr="00894889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B2323E" w:rsidRPr="00B2323E" w:rsidRDefault="00B2323E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2323E" w:rsidRPr="00A26385" w:rsidRDefault="00A26385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B2323E" w:rsidRPr="003C3315" w:rsidRDefault="00B2323E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465AA6" w:rsidP="00D1769E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144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28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3B1C" w:rsidRPr="000A2D90" w:rsidRDefault="00203B1C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465AA6" w:rsidRDefault="00465AA6" w:rsidP="00D1769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76</w:t>
            </w:r>
          </w:p>
        </w:tc>
        <w:tc>
          <w:tcPr>
            <w:tcW w:w="270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3C3315" w:rsidRDefault="00203B1C" w:rsidP="00D1769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3B1C" w:rsidRPr="00B2323E" w:rsidRDefault="00B2323E" w:rsidP="00D1769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B2323E">
              <w:rPr>
                <w:b/>
                <w:sz w:val="16"/>
                <w:szCs w:val="16"/>
                <w:lang w:val="en-US"/>
              </w:rPr>
              <w:t>18</w:t>
            </w:r>
          </w:p>
        </w:tc>
      </w:tr>
      <w:tr w:rsidR="00203B1C" w:rsidRPr="003C3315" w:rsidTr="00B2323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3B1C" w:rsidRPr="003C3315" w:rsidRDefault="00203B1C" w:rsidP="00D1769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913B60" w:rsidTr="006169D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913B60" w:rsidRDefault="00913B60" w:rsidP="00D176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913B60" w:rsidRDefault="00913B60" w:rsidP="00D1769E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13B60" w:rsidTr="006169D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 xml:space="preserve">Создание и настройка </w:t>
            </w:r>
            <w:proofErr w:type="spellStart"/>
            <w:r w:rsidRPr="006169D3">
              <w:t>одноранговой</w:t>
            </w:r>
            <w:proofErr w:type="spellEnd"/>
            <w:r w:rsidRPr="006169D3">
              <w:t xml:space="preserve"> сети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 w:rsidR="006169D3"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Подключение компьютера к сети с помощью кабелей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6169D3" w:rsidP="00D1769E">
            <w:pPr>
              <w:snapToGrid w:val="0"/>
            </w:pPr>
            <w:r w:rsidRPr="006169D3">
              <w:t>Настройка коммутатора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6169D3" w:rsidP="00D1769E">
            <w:pPr>
              <w:snapToGrid w:val="0"/>
            </w:pPr>
            <w:r w:rsidRPr="006169D3">
              <w:t>Знакомство с основными сетевыми службами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A405CA" w:rsidP="00D1769E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Pr="006169D3" w:rsidRDefault="00A405CA" w:rsidP="00D1769E">
            <w:pPr>
              <w:snapToGrid w:val="0"/>
            </w:pPr>
            <w:r w:rsidRPr="00A405CA">
              <w:t>Работа с системой доменных имен DNS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A405CA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13B60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Установка и настройка беспроводной сети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2F5826" w:rsidRDefault="009C087C" w:rsidP="00D1769E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DB0553" w:rsidRDefault="009C087C" w:rsidP="00D1769E">
            <w:pPr>
              <w:snapToGrid w:val="0"/>
            </w:pPr>
            <w:r w:rsidRPr="009C087C">
              <w:t>Устранение неполадок беспроводного соединения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 w:rsidRPr="009C087C">
              <w:t>Настройка брандмауэра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</w:pPr>
            <w:r>
              <w:t>В</w:t>
            </w:r>
            <w:r w:rsidRPr="009C087C">
              <w:t>ыполнение анализа уязвимости системы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6169D3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6169D3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9D3" w:rsidRDefault="009C087C" w:rsidP="00D1769E">
            <w:pPr>
              <w:snapToGrid w:val="0"/>
            </w:pPr>
            <w:r w:rsidRPr="009C087C">
              <w:t>Первичная настройка маршрутизатора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69D3" w:rsidRPr="009C087C" w:rsidRDefault="009C087C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C087C" w:rsidTr="006169D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Default="009C087C" w:rsidP="00D1769E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087C" w:rsidRPr="009C087C" w:rsidRDefault="009C087C" w:rsidP="00D1769E">
            <w:pPr>
              <w:snapToGrid w:val="0"/>
            </w:pPr>
            <w:r w:rsidRPr="009C087C">
              <w:t>Работа с IP маршрутизацией и протоколами маршрутизации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087C" w:rsidRPr="009C087C" w:rsidRDefault="00355FDD" w:rsidP="00D1769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913B60" w:rsidRPr="00641240" w:rsidTr="006169D3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3B60" w:rsidRPr="00641240" w:rsidRDefault="00913B60" w:rsidP="00D1769E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3B60" w:rsidRPr="008A3EFC" w:rsidRDefault="00913B60" w:rsidP="00D1769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C7E87" w:rsidRPr="006410E5" w:rsidRDefault="003C7E87" w:rsidP="003C7E87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>
        <w:t>Настройка</w:t>
      </w:r>
      <w:r w:rsidRPr="00A900E3">
        <w:t xml:space="preserve"> маршрутизатора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>Настройка почтового клиента</w:t>
      </w:r>
    </w:p>
    <w:p w:rsidR="00355FDD" w:rsidRPr="00A900E3" w:rsidRDefault="00355FDD" w:rsidP="00355FDD">
      <w:pPr>
        <w:pStyle w:val="a8"/>
        <w:numPr>
          <w:ilvl w:val="0"/>
          <w:numId w:val="39"/>
        </w:numPr>
        <w:snapToGrid w:val="0"/>
      </w:pPr>
      <w:r w:rsidRPr="00A900E3">
        <w:t xml:space="preserve">Служба доменных имен </w:t>
      </w:r>
      <w:r w:rsidRPr="00355FDD">
        <w:rPr>
          <w:lang w:val="en-US"/>
        </w:rPr>
        <w:t>DNS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3B30BC">
      <w:pPr>
        <w:keepNext/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9C087C" w:rsidRPr="006410E5" w:rsidRDefault="009C087C" w:rsidP="009C087C">
      <w:pPr>
        <w:ind w:firstLine="720"/>
        <w:jc w:val="both"/>
      </w:pPr>
      <w:r>
        <w:lastRenderedPageBreak/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55FDD" w:rsidRPr="00E437E7" w:rsidRDefault="00355FDD" w:rsidP="00355FDD">
      <w:pPr>
        <w:pStyle w:val="a8"/>
        <w:numPr>
          <w:ilvl w:val="0"/>
          <w:numId w:val="40"/>
        </w:numPr>
        <w:snapToGrid w:val="0"/>
      </w:pPr>
      <w:r w:rsidRPr="00355FDD">
        <w:rPr>
          <w:lang w:val="en-US"/>
        </w:rPr>
        <w:t>IP</w:t>
      </w:r>
      <w:r>
        <w:t>-адресация в вычислительных сетях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9C087C" w:rsidRPr="006410E5" w:rsidRDefault="009C087C" w:rsidP="009C087C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C15DD" w:rsidRPr="00004091" w:rsidTr="00D1769E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C15DD" w:rsidRPr="00004091" w:rsidTr="00D1769E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C15DD" w:rsidRPr="00004091" w:rsidRDefault="003C15DD" w:rsidP="00D1769E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55FDD" w:rsidRDefault="00355FDD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55FDD" w:rsidRDefault="00355F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C15DD" w:rsidRPr="00004091" w:rsidTr="00D1769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3B30BC" w:rsidRDefault="003B30BC" w:rsidP="00D1769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3B30BC" w:rsidRDefault="003B30BC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15DD" w:rsidRPr="00004091" w:rsidRDefault="003C15DD" w:rsidP="00D1769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5DD" w:rsidRPr="00004091" w:rsidRDefault="003C15DD" w:rsidP="00D1769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A6D62" w:rsidRPr="002D2E55" w:rsidRDefault="003A6D62" w:rsidP="003A6D62">
      <w:pPr>
        <w:numPr>
          <w:ilvl w:val="0"/>
          <w:numId w:val="32"/>
        </w:numPr>
        <w:spacing w:line="360" w:lineRule="auto"/>
        <w:jc w:val="both"/>
      </w:pPr>
      <w:r w:rsidRPr="002D2E55">
        <w:t xml:space="preserve">Новиков, Ю. В. Основы локальных сетей. Курс лекций : учеб. пособие для студентов вузов, обучающихся по специальностям в обл. </w:t>
      </w:r>
      <w:proofErr w:type="spellStart"/>
      <w:r w:rsidRPr="002D2E55">
        <w:t>информ</w:t>
      </w:r>
      <w:proofErr w:type="spellEnd"/>
      <w:r w:rsidRPr="002D2E55">
        <w:t>. технологий / Ю. В. Новиков, С. В. Кондратенко</w:t>
      </w:r>
      <w:proofErr w:type="gramStart"/>
      <w:r w:rsidRPr="002D2E55">
        <w:t xml:space="preserve"> .</w:t>
      </w:r>
      <w:proofErr w:type="gramEnd"/>
      <w:r w:rsidRPr="002D2E55">
        <w:t>— Москва : Интернет-Университет Информационных Технологий, 2009 .— 360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 w:rsidRPr="0071670C">
        <w:t>Олифер</w:t>
      </w:r>
      <w:proofErr w:type="spellEnd"/>
      <w:r w:rsidRPr="0071670C">
        <w:t>, В. Г. Компьютерные сети. Принципы, технологии, протоколы: Учебник для вузов. 4-е изд.</w:t>
      </w:r>
      <w:r>
        <w:t>/</w:t>
      </w:r>
      <w:r w:rsidRPr="009962BD">
        <w:t xml:space="preserve"> </w:t>
      </w:r>
      <w:r>
        <w:t xml:space="preserve">Н.А. </w:t>
      </w:r>
      <w:proofErr w:type="spellStart"/>
      <w:r w:rsidRPr="009962BD">
        <w:t>Олифе</w:t>
      </w:r>
      <w:r>
        <w:t>р</w:t>
      </w:r>
      <w:proofErr w:type="spellEnd"/>
      <w:r>
        <w:t>.– СПб</w:t>
      </w:r>
      <w:proofErr w:type="gramStart"/>
      <w:r>
        <w:t xml:space="preserve">.: </w:t>
      </w:r>
      <w:proofErr w:type="gramEnd"/>
      <w:r w:rsidRPr="009962BD">
        <w:t>Питер, 2012</w:t>
      </w:r>
      <w:r>
        <w:t>. – 944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Столлингс</w:t>
      </w:r>
      <w:proofErr w:type="spellEnd"/>
      <w:r>
        <w:t>, В</w:t>
      </w:r>
      <w:r w:rsidRPr="009D6786">
        <w:t xml:space="preserve">. Современные компьютерные сети / В. </w:t>
      </w:r>
      <w:proofErr w:type="spellStart"/>
      <w:r w:rsidRPr="009D6786">
        <w:t>Столлингс</w:t>
      </w:r>
      <w:proofErr w:type="spellEnd"/>
      <w:r w:rsidRPr="009D6786">
        <w:t xml:space="preserve"> ; [пер. с англ. А. Леонтьева] .— 2-е изд. — М. ; СПб. ; Нижний Новгород [и др.]</w:t>
      </w:r>
      <w:proofErr w:type="gramStart"/>
      <w:r w:rsidRPr="009D6786">
        <w:t xml:space="preserve"> :</w:t>
      </w:r>
      <w:proofErr w:type="gramEnd"/>
      <w:r w:rsidRPr="009D6786">
        <w:t xml:space="preserve"> Питер, 2003 .— 783 с.</w:t>
      </w:r>
    </w:p>
    <w:p w:rsidR="003A6D62" w:rsidRDefault="003A6D62" w:rsidP="003A6D62">
      <w:pPr>
        <w:numPr>
          <w:ilvl w:val="0"/>
          <w:numId w:val="32"/>
        </w:numPr>
        <w:spacing w:line="360" w:lineRule="auto"/>
        <w:jc w:val="both"/>
      </w:pPr>
      <w:proofErr w:type="spellStart"/>
      <w:r>
        <w:t>Таненбаум</w:t>
      </w:r>
      <w:proofErr w:type="spellEnd"/>
      <w:r>
        <w:t>, Э</w:t>
      </w:r>
      <w:r w:rsidRPr="009D6786">
        <w:t xml:space="preserve">. Компьютерные сети / Э. </w:t>
      </w:r>
      <w:proofErr w:type="spellStart"/>
      <w:r w:rsidRPr="009D6786">
        <w:t>Таненбаум</w:t>
      </w:r>
      <w:proofErr w:type="spellEnd"/>
      <w:r w:rsidRPr="009D6786">
        <w:t>; Пер. с англ. А. Леонтьева .— 3-е изд. — М.; СПб.; Н. Новгород и др.</w:t>
      </w:r>
      <w:proofErr w:type="gramStart"/>
      <w:r w:rsidRPr="009D6786">
        <w:t xml:space="preserve"> :</w:t>
      </w:r>
      <w:proofErr w:type="gramEnd"/>
      <w:r w:rsidRPr="009D6786">
        <w:t xml:space="preserve"> Питер, 2002 .— 846 с</w:t>
      </w:r>
      <w:r>
        <w:t>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C6DF1" w:rsidRPr="006410E5" w:rsidRDefault="000C6DF1" w:rsidP="000C6DF1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Acrylic</w:t>
      </w:r>
      <w:proofErr w:type="spellEnd"/>
      <w:r w:rsidRPr="002569A2">
        <w:t xml:space="preserve"> </w:t>
      </w:r>
      <w:proofErr w:type="spellStart"/>
      <w:r w:rsidRPr="002569A2">
        <w:t>WiFi</w:t>
      </w:r>
      <w:proofErr w:type="spellEnd"/>
      <w:r w:rsidRPr="002569A2">
        <w:t xml:space="preserve"> </w:t>
      </w:r>
      <w:proofErr w:type="spellStart"/>
      <w:r w:rsidRPr="002569A2">
        <w:t>Home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Netcracker</w:t>
      </w:r>
      <w:proofErr w:type="spellEnd"/>
      <w:r w:rsidRPr="002569A2">
        <w:t xml:space="preserve"> </w:t>
      </w:r>
      <w:proofErr w:type="spellStart"/>
      <w:r w:rsidRPr="002569A2">
        <w:t>Technology</w:t>
      </w:r>
      <w:proofErr w:type="spellEnd"/>
    </w:p>
    <w:p w:rsidR="002075EC" w:rsidRDefault="002075EC" w:rsidP="002075EC">
      <w:pPr>
        <w:spacing w:line="360" w:lineRule="auto"/>
        <w:ind w:left="964"/>
        <w:jc w:val="both"/>
      </w:pPr>
      <w:proofErr w:type="spellStart"/>
      <w:r w:rsidRPr="002569A2">
        <w:t>Wireshark</w:t>
      </w:r>
      <w:proofErr w:type="spellEnd"/>
    </w:p>
    <w:p w:rsidR="002075EC" w:rsidRPr="006410E5" w:rsidRDefault="002075EC" w:rsidP="002075EC">
      <w:pPr>
        <w:spacing w:line="360" w:lineRule="auto"/>
        <w:ind w:left="964"/>
        <w:jc w:val="both"/>
      </w:pPr>
      <w:proofErr w:type="spellStart"/>
      <w:r w:rsidRPr="002569A2">
        <w:t>Thunderbird</w:t>
      </w:r>
      <w:proofErr w:type="spellEnd"/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331777" w:rsidRDefault="004503E0" w:rsidP="004503E0">
      <w:pPr>
        <w:pStyle w:val="a8"/>
        <w:numPr>
          <w:ilvl w:val="0"/>
          <w:numId w:val="33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4503E0" w:rsidRPr="00331777" w:rsidRDefault="004503E0" w:rsidP="004503E0">
      <w:pPr>
        <w:pStyle w:val="a8"/>
        <w:numPr>
          <w:ilvl w:val="0"/>
          <w:numId w:val="33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503E0" w:rsidRPr="00B72242" w:rsidRDefault="004503E0" w:rsidP="004503E0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77252C" w:rsidRPr="00A30447" w:rsidRDefault="0077252C" w:rsidP="0077252C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77252C" w:rsidRDefault="0077252C" w:rsidP="0077252C">
      <w:pPr>
        <w:spacing w:line="360" w:lineRule="auto"/>
        <w:ind w:firstLine="720"/>
        <w:jc w:val="both"/>
      </w:pPr>
      <w:r>
        <w:lastRenderedPageBreak/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77252C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125AE" w:rsidRDefault="001125AE" w:rsidP="001125AE">
      <w:pPr>
        <w:numPr>
          <w:ilvl w:val="0"/>
          <w:numId w:val="34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1125AE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1125AE" w:rsidRPr="006410E5" w:rsidRDefault="001125AE" w:rsidP="001125AE">
      <w:pPr>
        <w:numPr>
          <w:ilvl w:val="1"/>
          <w:numId w:val="34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FE5495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1125AE">
            <w:pPr>
              <w:numPr>
                <w:ilvl w:val="0"/>
                <w:numId w:val="34"/>
              </w:numPr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F32755" w:rsidRDefault="001125AE" w:rsidP="00D1769E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21C10" w:rsidRDefault="008C1B2F" w:rsidP="00D1769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1125AE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21C10" w:rsidRDefault="001125AE" w:rsidP="00D1769E">
            <w:pPr>
              <w:snapToGrid w:val="0"/>
              <w:jc w:val="center"/>
            </w:pPr>
            <w:r w:rsidRPr="00821C10">
              <w:t>50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1125AE" w:rsidRPr="00641240" w:rsidTr="00D1769E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Pr="00821C1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1125AE" w:rsidRPr="00641240" w:rsidTr="00D1769E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125AE" w:rsidRPr="00641240" w:rsidRDefault="001125AE" w:rsidP="00D1769E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1125AE" w:rsidRPr="00641240" w:rsidTr="00D1769E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1125AE" w:rsidRPr="00641240" w:rsidRDefault="001125AE" w:rsidP="00D1769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1125AE" w:rsidRPr="00641240" w:rsidTr="00D1769E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8C1B2F" w:rsidRDefault="00BC6417" w:rsidP="00D1769E">
            <w:pPr>
              <w:snapToGrid w:val="0"/>
              <w:rPr>
                <w:lang w:val="en-US"/>
              </w:rPr>
            </w:pPr>
            <w:r>
              <w:t>Отчет по лабораторным работам</w:t>
            </w:r>
            <w:r w:rsidR="001125AE" w:rsidRPr="00321806">
              <w:t xml:space="preserve"> №1</w:t>
            </w:r>
            <w:r w:rsidR="008C1B2F">
              <w:rPr>
                <w:lang w:val="en-US"/>
              </w:rPr>
              <w:t>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1125AE" w:rsidP="00D1769E">
            <w:pPr>
              <w:snapToGrid w:val="0"/>
            </w:pPr>
            <w:r w:rsidRPr="00321806">
              <w:t>Отчет по лаборато</w:t>
            </w:r>
            <w:r w:rsidR="00BC6417">
              <w:t>рным работам</w:t>
            </w:r>
            <w:r w:rsidR="008C1B2F">
              <w:t xml:space="preserve"> №</w:t>
            </w:r>
            <w:r w:rsidR="008C1B2F">
              <w:rPr>
                <w:lang w:val="en-US"/>
              </w:rPr>
              <w:t>3-</w:t>
            </w:r>
            <w:r w:rsidR="00BC6417"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6</w:t>
            </w:r>
            <w:r w:rsidR="008C1B2F">
              <w:rPr>
                <w:lang w:val="en-US"/>
              </w:rPr>
              <w:t>-</w:t>
            </w:r>
            <w: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</w:t>
            </w:r>
            <w:r w:rsidR="001125AE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8C1B2F">
            <w:pPr>
              <w:snapToGrid w:val="0"/>
            </w:pPr>
            <w:r>
              <w:t>Отчет по лабораторным работам</w:t>
            </w:r>
            <w:r w:rsidR="001125AE" w:rsidRPr="00321806">
              <w:t xml:space="preserve"> №</w:t>
            </w:r>
            <w:r>
              <w:t>9</w:t>
            </w:r>
            <w:r w:rsidR="008C1B2F">
              <w:rPr>
                <w:lang w:val="en-US"/>
              </w:rPr>
              <w:t>-</w:t>
            </w:r>
            <w:r>
              <w:t>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BC6417" w:rsidRDefault="00BC6417" w:rsidP="00BC6417">
            <w:pPr>
              <w:snapToGrid w:val="0"/>
            </w:pPr>
            <w:r>
              <w:t>Домашние работы</w:t>
            </w:r>
            <w:r w:rsidR="008C1B2F">
              <w:t xml:space="preserve"> №</w:t>
            </w:r>
            <w:r>
              <w:t xml:space="preserve"> 1</w:t>
            </w:r>
            <w:r w:rsidR="008C1B2F"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321806" w:rsidRDefault="008C1B2F" w:rsidP="00D1769E">
            <w:pPr>
              <w:snapToGrid w:val="0"/>
            </w:pPr>
            <w:r>
              <w:rPr>
                <w:lang w:val="en-US"/>
              </w:rPr>
              <w:t>6</w:t>
            </w:r>
            <w:r w:rsidR="001125AE" w:rsidRPr="00321806">
              <w:t>,1</w:t>
            </w:r>
            <w:r w:rsidR="001125AE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snapToGrid w:val="0"/>
            </w:pPr>
            <w:r>
              <w:t>20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1125AE" w:rsidRPr="00641240" w:rsidTr="00D1769E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88457C" w:rsidRDefault="001125AE" w:rsidP="00D1769E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1125AE" w:rsidRPr="00641240" w:rsidRDefault="001125AE" w:rsidP="00D1769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1125AE" w:rsidRPr="00641240" w:rsidRDefault="001125AE" w:rsidP="001125AE">
      <w:pPr>
        <w:ind w:left="993" w:hanging="284"/>
        <w:rPr>
          <w:b/>
          <w:color w:val="0000FF"/>
        </w:rPr>
      </w:pPr>
    </w:p>
    <w:p w:rsidR="001125AE" w:rsidRDefault="001125AE" w:rsidP="001125AE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1125AE" w:rsidRPr="00321806" w:rsidRDefault="001125AE" w:rsidP="001125AE">
      <w:pPr>
        <w:jc w:val="both"/>
        <w:rPr>
          <w:bCs/>
          <w:spacing w:val="-1"/>
        </w:rPr>
      </w:pPr>
      <w:r>
        <w:t>Н</w:t>
      </w:r>
      <w:r w:rsidRPr="00321806">
        <w:t>е предусмотрены</w:t>
      </w:r>
    </w:p>
    <w:p w:rsidR="001125AE" w:rsidRPr="00641240" w:rsidRDefault="001125AE" w:rsidP="001125AE">
      <w:pPr>
        <w:rPr>
          <w:b/>
        </w:rPr>
      </w:pPr>
    </w:p>
    <w:p w:rsidR="001125AE" w:rsidRPr="00641240" w:rsidRDefault="001125AE" w:rsidP="001125AE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1125AE" w:rsidRPr="00641240" w:rsidTr="00D1769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1125AE" w:rsidRPr="00641240" w:rsidTr="00D1769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25AE" w:rsidRPr="001125AE" w:rsidRDefault="001125AE" w:rsidP="001125AE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25AE" w:rsidRPr="00641240" w:rsidRDefault="001125AE" w:rsidP="00D1769E">
            <w:pPr>
              <w:jc w:val="center"/>
            </w:pPr>
            <w:r>
              <w:t>1,00</w:t>
            </w:r>
          </w:p>
        </w:tc>
      </w:tr>
    </w:tbl>
    <w:p w:rsidR="001125AE" w:rsidRPr="00641240" w:rsidRDefault="001125AE" w:rsidP="001125AE">
      <w:pPr>
        <w:pStyle w:val="aa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proofErr w:type="spellStart"/>
      <w:r w:rsidRPr="00641240">
        <w:rPr>
          <w:color w:val="auto"/>
          <w:sz w:val="24"/>
          <w:szCs w:val="24"/>
          <w:lang w:val="en-US"/>
        </w:rPr>
        <w:t>www</w:t>
      </w:r>
      <w:proofErr w:type="spellEnd"/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hyperlink r:id="rId6" w:history="1">
        <w:r w:rsidRPr="00641240">
          <w:rPr>
            <w:rStyle w:val="a9"/>
            <w:lang w:val="en-US"/>
          </w:rPr>
          <w:t>www</w:t>
        </w:r>
        <w:r w:rsidRPr="00641240">
          <w:rPr>
            <w:rStyle w:val="a9"/>
          </w:rPr>
          <w:t>.</w:t>
        </w:r>
        <w:r w:rsidRPr="00641240">
          <w:rPr>
            <w:rStyle w:val="a9"/>
            <w:lang w:val="en-US"/>
          </w:rPr>
          <w:t>i</w:t>
        </w:r>
        <w:r w:rsidRPr="00641240">
          <w:rPr>
            <w:rStyle w:val="a9"/>
          </w:rPr>
          <w:t>-</w:t>
        </w:r>
        <w:r w:rsidRPr="00641240">
          <w:rPr>
            <w:rStyle w:val="a9"/>
            <w:lang w:val="en-US"/>
          </w:rPr>
          <w:t>exam</w:t>
        </w:r>
        <w:r w:rsidRPr="00641240">
          <w:rPr>
            <w:rStyle w:val="a9"/>
          </w:rPr>
          <w:t>.</w:t>
        </w:r>
        <w:proofErr w:type="spellStart"/>
        <w:r w:rsidRPr="00641240">
          <w:rPr>
            <w:rStyle w:val="a9"/>
            <w:lang w:val="en-US"/>
          </w:rPr>
          <w:t>ru</w:t>
        </w:r>
        <w:proofErr w:type="spellEnd"/>
      </w:hyperlink>
      <w:r w:rsidRPr="00641240">
        <w:rPr>
          <w:color w:val="auto"/>
          <w:sz w:val="24"/>
          <w:szCs w:val="24"/>
        </w:rPr>
        <w:t>).</w:t>
      </w: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A2A42" w:rsidRPr="004D31BE" w:rsidRDefault="001A2A42" w:rsidP="001A2A42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43B35" w:rsidRPr="00641240" w:rsidRDefault="00143B35" w:rsidP="00143B3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43B35" w:rsidRPr="002004BD" w:rsidRDefault="00143B35" w:rsidP="00143B35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43B35" w:rsidRPr="002004BD" w:rsidRDefault="00143B35" w:rsidP="00143B35">
      <w:pPr>
        <w:pStyle w:val="a8"/>
        <w:numPr>
          <w:ilvl w:val="0"/>
          <w:numId w:val="3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43B35" w:rsidRDefault="00143B35" w:rsidP="00143B3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43B35" w:rsidRPr="002004BD" w:rsidRDefault="00143B35" w:rsidP="00143B35">
      <w:pPr>
        <w:pStyle w:val="aa"/>
        <w:numPr>
          <w:ilvl w:val="2"/>
          <w:numId w:val="3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43B35" w:rsidRPr="002004BD" w:rsidTr="00D1769E">
        <w:trPr>
          <w:trHeight w:val="259"/>
        </w:trPr>
        <w:tc>
          <w:tcPr>
            <w:tcW w:w="7584" w:type="dxa"/>
            <w:gridSpan w:val="3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43B35" w:rsidRPr="002004BD" w:rsidTr="00D1769E">
        <w:trPr>
          <w:trHeight w:val="1046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4919335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43B35" w:rsidRPr="002004BD" w:rsidRDefault="00143B35" w:rsidP="00D1769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43B35" w:rsidRPr="002004BD" w:rsidTr="00D1769E">
        <w:trPr>
          <w:trHeight w:val="9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Высокий</w:t>
            </w:r>
          </w:p>
        </w:tc>
      </w:tr>
      <w:tr w:rsidR="00143B35" w:rsidRPr="002004BD" w:rsidTr="00D1769E">
        <w:trPr>
          <w:trHeight w:val="63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Повышенный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43B35" w:rsidRPr="002004BD" w:rsidRDefault="00143B35" w:rsidP="00D1769E"/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Пороговый</w:t>
            </w:r>
          </w:p>
        </w:tc>
      </w:tr>
      <w:tr w:rsidR="00143B35" w:rsidRPr="002004BD" w:rsidTr="00D1769E">
        <w:trPr>
          <w:trHeight w:val="205"/>
        </w:trPr>
        <w:tc>
          <w:tcPr>
            <w:tcW w:w="2847" w:type="dxa"/>
            <w:vAlign w:val="center"/>
          </w:tcPr>
          <w:p w:rsidR="00143B35" w:rsidRPr="002004BD" w:rsidRDefault="00143B35" w:rsidP="00D1769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43B35" w:rsidRPr="002004BD" w:rsidRDefault="00143B35" w:rsidP="00D1769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43B35" w:rsidRPr="002004BD" w:rsidRDefault="00143B35" w:rsidP="00D1769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43B35" w:rsidRPr="002004BD" w:rsidRDefault="00143B35" w:rsidP="00143B3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43B35" w:rsidRDefault="009324C0" w:rsidP="00143B3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143B3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43B35" w:rsidRPr="00641240" w:rsidRDefault="00143B35" w:rsidP="00143B3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43B35" w:rsidRDefault="00143B35" w:rsidP="00143B3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85FBD" w:rsidRDefault="00985FBD" w:rsidP="00143B35">
      <w:pPr>
        <w:pStyle w:val="20"/>
        <w:spacing w:before="120" w:after="60"/>
        <w:ind w:firstLine="709"/>
      </w:pPr>
    </w:p>
    <w:p w:rsidR="00832F74" w:rsidRPr="004C61FB" w:rsidRDefault="00832F74" w:rsidP="00832F74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32F74" w:rsidRPr="00F21895" w:rsidRDefault="00832F74" w:rsidP="00143B35">
      <w:pPr>
        <w:pStyle w:val="20"/>
        <w:spacing w:before="120" w:after="60"/>
        <w:ind w:firstLine="709"/>
      </w:pPr>
    </w:p>
    <w:p w:rsidR="00930AB3" w:rsidRPr="00FD6953" w:rsidRDefault="00930AB3" w:rsidP="00832F74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задания </w:t>
      </w:r>
      <w:r w:rsidR="00FD6953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FD695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</w:t>
      </w:r>
      <w:r w:rsidR="00FD6953"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B5207F" w:rsidRPr="00930AB3" w:rsidRDefault="00B5207F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Pr="00930AB3" w:rsidRDefault="00930AB3" w:rsidP="00930AB3">
      <w:pPr>
        <w:rPr>
          <w:b/>
        </w:rPr>
      </w:pPr>
      <w:r w:rsidRPr="00930AB3">
        <w:rPr>
          <w:spacing w:val="-5"/>
        </w:rPr>
        <w:t>Не предусмотрено</w:t>
      </w:r>
    </w:p>
    <w:p w:rsidR="00B5207F" w:rsidRDefault="00B5207F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930AB3" w:rsidRDefault="00930AB3" w:rsidP="00930AB3">
      <w:pPr>
        <w:rPr>
          <w:spacing w:val="-5"/>
        </w:rPr>
      </w:pPr>
      <w:r w:rsidRPr="00930AB3">
        <w:rPr>
          <w:spacing w:val="-5"/>
        </w:rPr>
        <w:t>Не предусмотрено</w:t>
      </w:r>
    </w:p>
    <w:p w:rsidR="006C0999" w:rsidRPr="00930AB3" w:rsidRDefault="006C0999" w:rsidP="00930AB3">
      <w:pPr>
        <w:rPr>
          <w:b/>
        </w:rPr>
      </w:pPr>
    </w:p>
    <w:p w:rsidR="00930AB3" w:rsidRPr="00641240" w:rsidRDefault="00930AB3" w:rsidP="00930AB3">
      <w:pPr>
        <w:pStyle w:val="aa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Классификация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топологии. Виды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Достоинство и недостатки основных топологий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Требования, предъявляемые к вычислительным сетям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Задачи администратора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Базовые технологии локальных сетей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Разновидности сетевого кабеля: основные характеристики, назначение, отличия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Виды коммуникационного оборудования: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Отличия коммутатора от концентратора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Функции и возможности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Одноранговые сети: области применения, принцип работы, особенности, схема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Сеть на основе сервера: области применения, принцип работы, особенности, схема. Виды серверов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Определение открытой системы и её свойства. Определение спецификации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Модель взаимодействия открытых систем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 и интерфейс. Примеры.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Функции каждого уровня модели </w:t>
      </w:r>
      <w:r w:rsidRPr="001A5D78">
        <w:rPr>
          <w:lang w:val="en-US"/>
        </w:rPr>
        <w:t>OSI</w:t>
      </w:r>
      <w:r w:rsidRPr="001A5D78">
        <w:t xml:space="preserve"> с примерами (в билетах будет вопрос по одному-двум уровням)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Способы адресации в вычислительных сетях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Маршрутизация: определение, назначение, описание процесса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Маска подсети: назначение, структура, смысл разрядов маски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Классы </w:t>
      </w:r>
      <w:r w:rsidRPr="001A5D78">
        <w:rPr>
          <w:lang w:val="en-US"/>
        </w:rPr>
        <w:t>IP</w:t>
      </w:r>
      <w:r w:rsidRPr="001A5D78">
        <w:t>-адресов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Проблема дефицита </w:t>
      </w:r>
      <w:r w:rsidRPr="001A5D78">
        <w:rPr>
          <w:lang w:val="en-US"/>
        </w:rPr>
        <w:t>IP</w:t>
      </w:r>
      <w:r w:rsidRPr="001A5D78">
        <w:t>-адресов, варианты решения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динамического распределения </w:t>
      </w:r>
      <w:r w:rsidRPr="001A5D78">
        <w:rPr>
          <w:lang w:val="en-US"/>
        </w:rPr>
        <w:t>IP</w:t>
      </w:r>
      <w:r w:rsidRPr="001A5D78">
        <w:t>-адресов: назначение, принцип работы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Структура </w:t>
      </w:r>
      <w:r w:rsidRPr="001A5D78">
        <w:rPr>
          <w:lang w:val="en-US"/>
        </w:rPr>
        <w:t>IP</w:t>
      </w:r>
      <w:r w:rsidRPr="001A5D78">
        <w:t>-пакета. Назначение полей заголовка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TCP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FTP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</w:t>
      </w:r>
      <w:r w:rsidRPr="001A5D78">
        <w:rPr>
          <w:lang w:val="en-US"/>
        </w:rPr>
        <w:t xml:space="preserve"> SSL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SMTP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Протокол </w:t>
      </w:r>
      <w:r w:rsidRPr="001A5D78">
        <w:rPr>
          <w:lang w:val="en-US"/>
        </w:rPr>
        <w:t>POP3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Стек протоколов </w:t>
      </w:r>
      <w:r w:rsidRPr="001A5D78">
        <w:rPr>
          <w:lang w:val="en-US"/>
        </w:rPr>
        <w:t>TCP/IP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Таблица маршрутизации: роль столбцов, зарезервированные адреса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Протоколы динамической маршрутизации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 xml:space="preserve">Способы передачи данных: </w:t>
      </w:r>
      <w:r w:rsidRPr="001A5D78">
        <w:rPr>
          <w:lang w:val="en-US"/>
        </w:rPr>
        <w:t>Unicast, Multicast, Broadcast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целесообразность применения, способы построения сети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стандарты построения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режим передачи, протокол доступа пользователей к сети с предотвращением коллизий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Беспроводные сети: типы шифрования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Задача системы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Многоуровневое представление задач управления сетями</w:t>
      </w:r>
    </w:p>
    <w:p w:rsidR="00B5207F" w:rsidRPr="001A5D78" w:rsidRDefault="00B5207F" w:rsidP="00B5207F">
      <w:pPr>
        <w:pStyle w:val="a8"/>
        <w:numPr>
          <w:ilvl w:val="0"/>
          <w:numId w:val="37"/>
        </w:numPr>
        <w:spacing w:after="160" w:line="259" w:lineRule="auto"/>
      </w:pPr>
      <w:r w:rsidRPr="001A5D78">
        <w:t>Архитектура систем управления сетями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930AB3" w:rsidRDefault="00930AB3" w:rsidP="00930AB3">
      <w:pPr>
        <w:pStyle w:val="aa"/>
        <w:rPr>
          <w:b/>
          <w:color w:val="auto"/>
          <w:sz w:val="24"/>
          <w:szCs w:val="24"/>
          <w:lang w:val="ru-RU"/>
        </w:rPr>
      </w:pPr>
    </w:p>
    <w:p w:rsidR="00930AB3" w:rsidRPr="00641240" w:rsidRDefault="00930AB3" w:rsidP="00930AB3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30AB3" w:rsidRDefault="00930AB3" w:rsidP="00930AB3">
      <w:pPr>
        <w:pStyle w:val="aa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Не используется</w:t>
      </w:r>
    </w:p>
    <w:p w:rsidR="00696561" w:rsidRDefault="00696561" w:rsidP="00696561">
      <w:pPr>
        <w:spacing w:line="360" w:lineRule="auto"/>
        <w:ind w:firstLine="720"/>
        <w:jc w:val="both"/>
      </w:pP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7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8186134"/>
    <w:multiLevelType w:val="hybridMultilevel"/>
    <w:tmpl w:val="65721D02"/>
    <w:lvl w:ilvl="0" w:tplc="8C1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C056CD1"/>
    <w:multiLevelType w:val="hybridMultilevel"/>
    <w:tmpl w:val="A8D6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0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9DD69E0"/>
    <w:multiLevelType w:val="hybridMultilevel"/>
    <w:tmpl w:val="0D86220A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3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7D0109"/>
    <w:multiLevelType w:val="hybridMultilevel"/>
    <w:tmpl w:val="02F240A0"/>
    <w:lvl w:ilvl="0" w:tplc="89088BE2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6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5B947F93"/>
    <w:multiLevelType w:val="hybridMultilevel"/>
    <w:tmpl w:val="F06E56F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8">
    <w:nsid w:val="6E847DF5"/>
    <w:multiLevelType w:val="hybridMultilevel"/>
    <w:tmpl w:val="B11C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29"/>
  </w:num>
  <w:num w:numId="10">
    <w:abstractNumId w:val="16"/>
  </w:num>
  <w:num w:numId="11">
    <w:abstractNumId w:val="11"/>
  </w:num>
  <w:num w:numId="12">
    <w:abstractNumId w:val="26"/>
  </w:num>
  <w:num w:numId="13">
    <w:abstractNumId w:val="21"/>
  </w:num>
  <w:num w:numId="14">
    <w:abstractNumId w:val="2"/>
  </w:num>
  <w:num w:numId="15">
    <w:abstractNumId w:val="7"/>
  </w:num>
  <w:num w:numId="16">
    <w:abstractNumId w:val="1"/>
  </w:num>
  <w:num w:numId="17">
    <w:abstractNumId w:val="10"/>
  </w:num>
  <w:num w:numId="18">
    <w:abstractNumId w:val="23"/>
  </w:num>
  <w:num w:numId="19">
    <w:abstractNumId w:val="20"/>
  </w:num>
  <w:num w:numId="20">
    <w:abstractNumId w:val="4"/>
  </w:num>
  <w:num w:numId="21">
    <w:abstractNumId w:val="33"/>
  </w:num>
  <w:num w:numId="22">
    <w:abstractNumId w:val="18"/>
  </w:num>
  <w:num w:numId="23">
    <w:abstractNumId w:val="24"/>
  </w:num>
  <w:num w:numId="24">
    <w:abstractNumId w:val="17"/>
  </w:num>
  <w:num w:numId="25">
    <w:abstractNumId w:val="32"/>
  </w:num>
  <w:num w:numId="26">
    <w:abstractNumId w:val="9"/>
  </w:num>
  <w:num w:numId="27">
    <w:abstractNumId w:val="14"/>
  </w:num>
  <w:num w:numId="28">
    <w:abstractNumId w:val="19"/>
  </w:num>
  <w:num w:numId="29">
    <w:abstractNumId w:val="30"/>
  </w:num>
  <w:num w:numId="30">
    <w:abstractNumId w:val="13"/>
  </w:num>
  <w:num w:numId="31">
    <w:abstractNumId w:val="25"/>
  </w:num>
  <w:num w:numId="32">
    <w:abstractNumId w:val="15"/>
  </w:num>
  <w:num w:numId="33">
    <w:abstractNumId w:val="31"/>
  </w:num>
  <w:num w:numId="34">
    <w:abstractNumId w:val="5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8"/>
  </w:num>
  <w:num w:numId="38">
    <w:abstractNumId w:val="8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C6DF1"/>
    <w:rsid w:val="00103C8B"/>
    <w:rsid w:val="001125AE"/>
    <w:rsid w:val="00143B35"/>
    <w:rsid w:val="001446FF"/>
    <w:rsid w:val="00145BDE"/>
    <w:rsid w:val="00187099"/>
    <w:rsid w:val="001A2A42"/>
    <w:rsid w:val="001A2A99"/>
    <w:rsid w:val="001D7C68"/>
    <w:rsid w:val="001E1019"/>
    <w:rsid w:val="001F4B5C"/>
    <w:rsid w:val="00203B1C"/>
    <w:rsid w:val="002075EC"/>
    <w:rsid w:val="00226456"/>
    <w:rsid w:val="00281EB6"/>
    <w:rsid w:val="002A5D4E"/>
    <w:rsid w:val="002D32E5"/>
    <w:rsid w:val="002E58FD"/>
    <w:rsid w:val="00335C4C"/>
    <w:rsid w:val="0035391A"/>
    <w:rsid w:val="00355FDD"/>
    <w:rsid w:val="003670B5"/>
    <w:rsid w:val="003674D0"/>
    <w:rsid w:val="00372169"/>
    <w:rsid w:val="003756DC"/>
    <w:rsid w:val="003A0855"/>
    <w:rsid w:val="003A6D62"/>
    <w:rsid w:val="003B30BC"/>
    <w:rsid w:val="003C15DD"/>
    <w:rsid w:val="003C7E87"/>
    <w:rsid w:val="003F0D1D"/>
    <w:rsid w:val="00410CCF"/>
    <w:rsid w:val="004503E0"/>
    <w:rsid w:val="00465AA6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5C658E"/>
    <w:rsid w:val="006169D3"/>
    <w:rsid w:val="00631638"/>
    <w:rsid w:val="00661849"/>
    <w:rsid w:val="00667056"/>
    <w:rsid w:val="00667879"/>
    <w:rsid w:val="00685134"/>
    <w:rsid w:val="00696561"/>
    <w:rsid w:val="006C0999"/>
    <w:rsid w:val="006F3BEB"/>
    <w:rsid w:val="00705705"/>
    <w:rsid w:val="0077252C"/>
    <w:rsid w:val="007B749B"/>
    <w:rsid w:val="007C7680"/>
    <w:rsid w:val="007E2001"/>
    <w:rsid w:val="007E7F56"/>
    <w:rsid w:val="00817297"/>
    <w:rsid w:val="00832F74"/>
    <w:rsid w:val="00855DE6"/>
    <w:rsid w:val="0086252A"/>
    <w:rsid w:val="008815AB"/>
    <w:rsid w:val="008A0C0E"/>
    <w:rsid w:val="008B0A1F"/>
    <w:rsid w:val="008B502C"/>
    <w:rsid w:val="008C1B2F"/>
    <w:rsid w:val="008E12C1"/>
    <w:rsid w:val="00913B60"/>
    <w:rsid w:val="00930AB3"/>
    <w:rsid w:val="009324C0"/>
    <w:rsid w:val="00956E05"/>
    <w:rsid w:val="00961B2A"/>
    <w:rsid w:val="00984CCA"/>
    <w:rsid w:val="00985FBD"/>
    <w:rsid w:val="009A24A7"/>
    <w:rsid w:val="009A4AD6"/>
    <w:rsid w:val="009C087C"/>
    <w:rsid w:val="009F44C5"/>
    <w:rsid w:val="00A26385"/>
    <w:rsid w:val="00A405CA"/>
    <w:rsid w:val="00A42644"/>
    <w:rsid w:val="00A632CA"/>
    <w:rsid w:val="00A64414"/>
    <w:rsid w:val="00A8369D"/>
    <w:rsid w:val="00AB1E72"/>
    <w:rsid w:val="00B2278E"/>
    <w:rsid w:val="00B2323E"/>
    <w:rsid w:val="00B36692"/>
    <w:rsid w:val="00B42AED"/>
    <w:rsid w:val="00B42BAA"/>
    <w:rsid w:val="00B508C7"/>
    <w:rsid w:val="00B5207F"/>
    <w:rsid w:val="00B561B2"/>
    <w:rsid w:val="00B735C4"/>
    <w:rsid w:val="00BC6417"/>
    <w:rsid w:val="00C02B7A"/>
    <w:rsid w:val="00C16E91"/>
    <w:rsid w:val="00C24D70"/>
    <w:rsid w:val="00C27138"/>
    <w:rsid w:val="00C706F4"/>
    <w:rsid w:val="00C74C8F"/>
    <w:rsid w:val="00C81049"/>
    <w:rsid w:val="00CC2D46"/>
    <w:rsid w:val="00CD347A"/>
    <w:rsid w:val="00CF46C6"/>
    <w:rsid w:val="00CF48B9"/>
    <w:rsid w:val="00D33186"/>
    <w:rsid w:val="00D84580"/>
    <w:rsid w:val="00D874E0"/>
    <w:rsid w:val="00DA3457"/>
    <w:rsid w:val="00DA418F"/>
    <w:rsid w:val="00DA61FA"/>
    <w:rsid w:val="00E00925"/>
    <w:rsid w:val="00E10A60"/>
    <w:rsid w:val="00E651D5"/>
    <w:rsid w:val="00E6578C"/>
    <w:rsid w:val="00E85232"/>
    <w:rsid w:val="00E8525B"/>
    <w:rsid w:val="00EA0B88"/>
    <w:rsid w:val="00EE075B"/>
    <w:rsid w:val="00F06998"/>
    <w:rsid w:val="00F162E6"/>
    <w:rsid w:val="00F34D50"/>
    <w:rsid w:val="00F35521"/>
    <w:rsid w:val="00F56C6B"/>
    <w:rsid w:val="00F86285"/>
    <w:rsid w:val="00FB428E"/>
    <w:rsid w:val="00FC0D1F"/>
    <w:rsid w:val="00FD6953"/>
    <w:rsid w:val="00FD6A81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DA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685134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203B1C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4503E0"/>
    <w:pPr>
      <w:ind w:left="720"/>
      <w:contextualSpacing/>
    </w:pPr>
  </w:style>
  <w:style w:type="character" w:styleId="a9">
    <w:name w:val="Hyperlink"/>
    <w:rsid w:val="001125AE"/>
    <w:rPr>
      <w:color w:val="0563C1"/>
      <w:u w:val="single"/>
    </w:rPr>
  </w:style>
  <w:style w:type="paragraph" w:customStyle="1" w:styleId="10">
    <w:name w:val="Заголовок №1"/>
    <w:basedOn w:val="a1"/>
    <w:uiPriority w:val="99"/>
    <w:rsid w:val="001125AE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1"/>
    <w:link w:val="ab"/>
    <w:rsid w:val="001125AE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125AE"/>
    <w:rPr>
      <w:color w:val="000000"/>
      <w:lang w:val="x-none" w:eastAsia="ar-SA"/>
    </w:rPr>
  </w:style>
  <w:style w:type="paragraph" w:customStyle="1" w:styleId="20">
    <w:name w:val="2"/>
    <w:basedOn w:val="a1"/>
    <w:rsid w:val="00143B35"/>
    <w:pPr>
      <w:spacing w:before="280" w:after="280"/>
    </w:pPr>
  </w:style>
  <w:style w:type="paragraph" w:styleId="ac">
    <w:name w:val="Balloon Text"/>
    <w:basedOn w:val="a1"/>
    <w:link w:val="ad"/>
    <w:rsid w:val="00143B3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43B3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85</TotalTime>
  <Pages>15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73</cp:revision>
  <cp:lastPrinted>1900-12-31T19:00:00Z</cp:lastPrinted>
  <dcterms:created xsi:type="dcterms:W3CDTF">2016-12-09T08:02:00Z</dcterms:created>
  <dcterms:modified xsi:type="dcterms:W3CDTF">2017-02-21T09:39:00Z</dcterms:modified>
</cp:coreProperties>
</file>