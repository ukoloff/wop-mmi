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A217A2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217A2">
        <w:rPr>
          <w:iCs/>
          <w:caps/>
          <w:color w:val="000000"/>
          <w:spacing w:val="-1"/>
        </w:rPr>
        <w:t>Web-дизайн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</w:t>
            </w:r>
            <w:proofErr w:type="gramStart"/>
            <w:r w:rsidR="00F22E37" w:rsidRPr="00F22E37">
              <w:t>1</w:t>
            </w:r>
            <w:proofErr w:type="gramEnd"/>
            <w:r w:rsidR="00F22E37" w:rsidRPr="00F22E37">
              <w:t>.1</w:t>
            </w:r>
            <w:r w:rsidR="0082787E">
              <w:t>8</w:t>
            </w:r>
          </w:p>
          <w:p w:rsidR="003756DC" w:rsidRPr="00F22E37" w:rsidRDefault="0082787E" w:rsidP="00F22E37">
            <w:r w:rsidRPr="0082787E">
              <w:rPr>
                <w:color w:val="000000"/>
              </w:rPr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82787E" w:rsidP="003756D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1132164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7E2001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/0</w:t>
            </w:r>
            <w:r w:rsidR="007E2001" w:rsidRPr="00515240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 w:rsidRPr="00515240">
              <w:rPr>
                <w:color w:val="000000"/>
              </w:rPr>
              <w:t>5435</w:t>
            </w:r>
            <w:r w:rsidRPr="00515240">
              <w:rPr>
                <w:color w:val="000000"/>
              </w:rPr>
              <w:t xml:space="preserve"> (версия </w:t>
            </w:r>
            <w:r w:rsidR="00520308" w:rsidRPr="00515240">
              <w:rPr>
                <w:color w:val="000000"/>
              </w:rPr>
              <w:t>3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DA61FA" w:rsidP="00F22E37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B561B2" w:rsidRPr="00AC0130"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6E97" w:rsidRDefault="00A632CA" w:rsidP="00B36692">
            <w:pPr>
              <w:rPr>
                <w:color w:val="000000"/>
              </w:rPr>
            </w:pPr>
            <w:r w:rsidRPr="00636E97">
              <w:rPr>
                <w:color w:val="000000"/>
              </w:rPr>
              <w:t>09</w:t>
            </w:r>
            <w:r w:rsidR="003756DC" w:rsidRPr="00636E97">
              <w:rPr>
                <w:color w:val="000000"/>
              </w:rPr>
              <w:t>.0</w:t>
            </w:r>
            <w:r w:rsidRPr="00636E97">
              <w:rPr>
                <w:color w:val="000000"/>
              </w:rPr>
              <w:t>2</w:t>
            </w:r>
            <w:r w:rsidR="003756DC" w:rsidRPr="00636E97">
              <w:rPr>
                <w:color w:val="000000"/>
              </w:rPr>
              <w:t>.201</w:t>
            </w:r>
            <w:r w:rsidRPr="00636E97">
              <w:rPr>
                <w:color w:val="000000"/>
              </w:rPr>
              <w:t>6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 w:rsidR="00B36692" w:rsidRPr="00636E97">
              <w:rPr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D05BE1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D05BE1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D05BE1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D05BE1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  <w:tr w:rsidR="007F3087" w:rsidRPr="00EE00EB" w:rsidTr="00D05BE1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D05BE1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D05BE1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175B56" w:rsidRDefault="00BA14B8" w:rsidP="00BA14B8">
      <w:pPr>
        <w:spacing w:before="360" w:after="360"/>
        <w:jc w:val="both"/>
        <w:rPr>
          <w:lang w:val="en-US"/>
        </w:rPr>
      </w:pPr>
      <w:r w:rsidRPr="002E58FD">
        <w:t>Руководитель модуля</w:t>
      </w:r>
      <w:proofErr w:type="gramStart"/>
      <w:r w:rsidRPr="002E58FD">
        <w:t xml:space="preserve">                                                                                              </w:t>
      </w:r>
      <w:r w:rsidR="00175B56">
        <w:rPr>
          <w:color w:val="000000"/>
          <w:lang w:val="en-US"/>
        </w:rPr>
        <w:t>?</w:t>
      </w:r>
      <w:r w:rsidR="0020765A">
        <w:rPr>
          <w:color w:val="000000"/>
        </w:rPr>
        <w:t>.</w:t>
      </w:r>
      <w:r w:rsidR="00175B56">
        <w:rPr>
          <w:color w:val="000000"/>
          <w:lang w:val="en-US"/>
        </w:rPr>
        <w:t>?</w:t>
      </w:r>
      <w:r w:rsidR="0020765A">
        <w:rPr>
          <w:color w:val="000000"/>
        </w:rPr>
        <w:t xml:space="preserve">. </w:t>
      </w:r>
      <w:r w:rsidR="00175B56">
        <w:rPr>
          <w:color w:val="000000"/>
          <w:lang w:val="en-US"/>
        </w:rPr>
        <w:t>???????</w:t>
      </w:r>
      <w:proofErr w:type="gramEnd"/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proofErr w:type="spellStart"/>
      <w:r w:rsidR="00A217A2" w:rsidRPr="00A217A2">
        <w:t>Web</w:t>
      </w:r>
      <w:proofErr w:type="spellEnd"/>
      <w:r w:rsidR="00A217A2" w:rsidRPr="00A217A2">
        <w:t>-дизайн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A217A2" w:rsidRPr="00A217A2">
        <w:t>Промышленные САПР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A217A2">
        <w:t>создания</w:t>
      </w:r>
      <w:r w:rsidR="00A217A2" w:rsidRPr="00A217A2">
        <w:t xml:space="preserve"> сайтов различного назначения и их </w:t>
      </w:r>
      <w:proofErr w:type="spellStart"/>
      <w:r w:rsidR="00A217A2" w:rsidRPr="00A217A2">
        <w:t>Web</w:t>
      </w:r>
      <w:proofErr w:type="spellEnd"/>
      <w:r w:rsidR="00A217A2" w:rsidRPr="00A217A2">
        <w:t>-дизайна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A217A2">
        <w:t>лабораторные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>промежуточной аттестации – зачё</w:t>
      </w:r>
      <w:bookmarkStart w:id="2" w:name="_GoBack"/>
      <w:bookmarkEnd w:id="2"/>
      <w:r>
        <w:t xml:space="preserve">т.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шести аудиторных работ, двух домашних работ и зачета.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ОК-3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использовать основы экономических знаний  в различных  сферах 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ОК-4</w:t>
            </w:r>
            <w:r w:rsidRPr="00CA6ABB">
              <w:t xml:space="preserve">: </w:t>
            </w:r>
            <w:r>
              <w:t>способность</w:t>
            </w:r>
            <w:r w:rsidRPr="00CA6ABB">
              <w:t xml:space="preserve"> использовать основы  правовых  знаний в различных сферах деятельности;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</w:pPr>
            <w:r w:rsidRPr="00CA6ABB">
              <w:rPr>
                <w:b/>
              </w:rPr>
              <w:t>ОПК-5</w:t>
            </w:r>
            <w:r w:rsidRPr="00CA6ABB">
              <w:t>:</w:t>
            </w:r>
            <w:r>
              <w:t xml:space="preserve"> способность</w:t>
            </w:r>
            <w:r w:rsidRPr="00CA6ABB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ПК-1</w:t>
            </w:r>
            <w:r w:rsidRPr="00CA6ABB">
              <w:rPr>
                <w:lang w:eastAsia="ru-RU"/>
              </w:rPr>
              <w:t xml:space="preserve">: </w:t>
            </w:r>
            <w:r>
              <w:t>способность</w:t>
            </w:r>
            <w:r w:rsidRPr="00CA6AB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CA6ABB">
              <w:rPr>
                <w:lang w:eastAsia="ru-RU"/>
              </w:rPr>
              <w:t xml:space="preserve">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lang w:eastAsia="ru-RU"/>
              </w:rPr>
            </w:pPr>
            <w:r w:rsidRPr="00CA6ABB">
              <w:rPr>
                <w:b/>
                <w:lang w:eastAsia="ru-RU"/>
              </w:rPr>
              <w:t>ПК-7</w:t>
            </w:r>
            <w:r w:rsidRPr="00CA6ABB">
              <w:rPr>
                <w:lang w:eastAsia="ru-RU"/>
              </w:rPr>
              <w:t xml:space="preserve">: </w:t>
            </w:r>
            <w:r>
              <w:rPr>
                <w:lang w:eastAsia="ru-RU"/>
              </w:rPr>
              <w:t>способность</w:t>
            </w:r>
            <w:r w:rsidRPr="00CA6ABB">
              <w:rPr>
                <w:lang w:eastAsia="ru-RU"/>
              </w:rPr>
              <w:t xml:space="preserve">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CA6ABB" w:rsidRPr="00CA6ABB" w:rsidTr="00CA6ABB">
        <w:tc>
          <w:tcPr>
            <w:tcW w:w="9996" w:type="dxa"/>
          </w:tcPr>
          <w:p w:rsidR="00CA6ABB" w:rsidRPr="00CA6ABB" w:rsidRDefault="00CA6ABB" w:rsidP="00CA6ABB">
            <w:pPr>
              <w:jc w:val="both"/>
              <w:rPr>
                <w:bCs/>
                <w:caps/>
              </w:rPr>
            </w:pPr>
            <w:r w:rsidRPr="00CA6ABB">
              <w:rPr>
                <w:b/>
                <w:lang w:eastAsia="ru-RU"/>
              </w:rPr>
              <w:t>ДПК-3</w:t>
            </w:r>
            <w:r w:rsidRPr="00CA6ABB">
              <w:rPr>
                <w:lang w:eastAsia="ru-RU"/>
              </w:rPr>
              <w:t>: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8B502C" w:rsidRPr="00CF48B9" w:rsidRDefault="00410CCF" w:rsidP="007A2751">
      <w:pPr>
        <w:keepNext/>
        <w:keepLines/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702CFB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A2751" w:rsidRPr="006410E5" w:rsidTr="00702CFB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A2751" w:rsidRPr="006410E5" w:rsidRDefault="007A2751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F287D" w:rsidRDefault="007A2751" w:rsidP="002F287D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 w:rsidR="002F287D">
              <w:rPr>
                <w:b/>
                <w:bCs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77FCE" w:rsidRDefault="002933DE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B5615F" w:rsidRDefault="007A2751" w:rsidP="00702CF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A2751" w:rsidRPr="006410E5" w:rsidTr="00702CFB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794ED9" w:rsidRDefault="007A2751" w:rsidP="00702CFB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2F287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2751" w:rsidRPr="002933DE" w:rsidRDefault="002933DE" w:rsidP="00702CF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0.25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2933DE" w:rsidRDefault="007A2751" w:rsidP="002F287D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02CFB">
            <w:pPr>
              <w:jc w:val="center"/>
              <w:rPr>
                <w:sz w:val="20"/>
                <w:szCs w:val="20"/>
              </w:rPr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277FCE" w:rsidRDefault="002933DE" w:rsidP="00702CF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58.90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  <w:tr w:rsidR="007A2751" w:rsidRPr="006410E5" w:rsidTr="00702CFB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A2751" w:rsidRPr="006410E5" w:rsidRDefault="007A2751" w:rsidP="00702CFB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2751" w:rsidRPr="006410E5" w:rsidRDefault="007A2751" w:rsidP="00702CFB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37557" w:rsidRPr="006410E5" w:rsidTr="00702CF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702CFB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737557" w:rsidRPr="006410E5" w:rsidTr="00702CF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7557" w:rsidRPr="00A309F4" w:rsidRDefault="00737557" w:rsidP="007867E0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 xml:space="preserve">зникновения </w:t>
            </w:r>
            <w:r w:rsidR="007867E0">
              <w:rPr>
                <w:sz w:val="22"/>
                <w:szCs w:val="22"/>
              </w:rPr>
              <w:t>и развития социальных сетей. Основные используемые технологии. Виды социальных сетей. Популярные сервисы.</w:t>
            </w:r>
            <w:r w:rsidRPr="00102FBD">
              <w:rPr>
                <w:sz w:val="22"/>
                <w:szCs w:val="22"/>
              </w:rPr>
              <w:t xml:space="preserve"> </w:t>
            </w:r>
            <w:r w:rsidR="007867E0">
              <w:rPr>
                <w:sz w:val="22"/>
                <w:szCs w:val="22"/>
              </w:rPr>
              <w:t>Достоинства и опасности.</w:t>
            </w:r>
          </w:p>
        </w:tc>
      </w:tr>
      <w:tr w:rsidR="00737557" w:rsidRPr="006410E5" w:rsidTr="00702CF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7867E0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Понятие блога и блог-платформы. Виды блогов. Взаимодействие с другими соц. сетями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Профессиональные соц. сети. Особенности, использование, основные функции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DA589F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E5087" w:rsidRDefault="001E5087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Основные сервисы. Инновации, возникшие в </w:t>
            </w:r>
            <w:r>
              <w:rPr>
                <w:sz w:val="22"/>
                <w:szCs w:val="22"/>
                <w:lang w:val="en-US"/>
              </w:rPr>
              <w:t>Facebook</w:t>
            </w:r>
            <w:r w:rsidRPr="001E508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Вклад в развитие </w:t>
            </w:r>
            <w:r>
              <w:rPr>
                <w:sz w:val="22"/>
                <w:szCs w:val="22"/>
                <w:lang w:val="en-US"/>
              </w:rPr>
              <w:t>Open</w:t>
            </w:r>
            <w:r w:rsidRPr="001E508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Source</w:t>
            </w:r>
            <w:r w:rsidRPr="001E5087">
              <w:rPr>
                <w:sz w:val="22"/>
                <w:szCs w:val="22"/>
              </w:rPr>
              <w:t>.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1E5087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102FBD" w:rsidRDefault="007867E0" w:rsidP="00702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Особенности, принципы функционирования, использование в профессиональном общении</w:t>
            </w:r>
          </w:p>
        </w:tc>
      </w:tr>
      <w:tr w:rsidR="00737557" w:rsidRPr="006410E5" w:rsidTr="00702CF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Default="00737557" w:rsidP="00702CF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AB4CC1" w:rsidRDefault="007867E0" w:rsidP="00702CF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Default="007867E0" w:rsidP="007867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кругу друзей, </w:t>
            </w:r>
            <w:proofErr w:type="spellStart"/>
            <w:r>
              <w:rPr>
                <w:sz w:val="22"/>
                <w:szCs w:val="22"/>
              </w:rPr>
              <w:t>ВКонтакте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МирТесен</w:t>
            </w:r>
            <w:proofErr w:type="spellEnd"/>
            <w:r>
              <w:rPr>
                <w:sz w:val="22"/>
                <w:szCs w:val="22"/>
              </w:rPr>
              <w:t>, Одноклассники, Мой</w:t>
            </w:r>
            <w:r w:rsidR="00824CD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Мир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7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506"/>
        <w:gridCol w:w="712"/>
        <w:gridCol w:w="440"/>
        <w:gridCol w:w="304"/>
        <w:gridCol w:w="473"/>
        <w:gridCol w:w="363"/>
        <w:gridCol w:w="550"/>
        <w:gridCol w:w="615"/>
        <w:gridCol w:w="554"/>
        <w:gridCol w:w="563"/>
        <w:gridCol w:w="405"/>
        <w:gridCol w:w="330"/>
        <w:gridCol w:w="554"/>
        <w:gridCol w:w="418"/>
        <w:gridCol w:w="418"/>
        <w:gridCol w:w="418"/>
        <w:gridCol w:w="418"/>
        <w:gridCol w:w="418"/>
        <w:gridCol w:w="418"/>
        <w:gridCol w:w="418"/>
        <w:gridCol w:w="421"/>
        <w:gridCol w:w="418"/>
        <w:gridCol w:w="159"/>
        <w:gridCol w:w="291"/>
        <w:gridCol w:w="550"/>
        <w:gridCol w:w="418"/>
        <w:gridCol w:w="486"/>
        <w:gridCol w:w="424"/>
        <w:gridCol w:w="427"/>
        <w:gridCol w:w="421"/>
        <w:gridCol w:w="589"/>
      </w:tblGrid>
      <w:tr w:rsidR="00FC4DA4" w:rsidRPr="003C3315" w:rsidTr="00A74678">
        <w:trPr>
          <w:trHeight w:val="209"/>
          <w:jc w:val="center"/>
        </w:trPr>
        <w:tc>
          <w:tcPr>
            <w:tcW w:w="388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1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FC4DA4" w:rsidRPr="003C3315" w:rsidTr="00A74678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8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74678" w:rsidRPr="003C3315" w:rsidTr="00A74678">
        <w:trPr>
          <w:trHeight w:val="1463"/>
          <w:jc w:val="center"/>
        </w:trPr>
        <w:tc>
          <w:tcPr>
            <w:tcW w:w="90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4" w:type="pct"/>
            <w:vMerge w:val="restart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62" w:type="pct"/>
            <w:gridSpan w:val="5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0" w:type="pct"/>
            <w:gridSpan w:val="12"/>
            <w:shd w:val="clear" w:color="auto" w:fill="auto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49" w:type="pct"/>
            <w:gridSpan w:val="3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3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4" w:type="pct"/>
            <w:gridSpan w:val="2"/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74678" w:rsidRPr="003C3315" w:rsidTr="00A74678">
        <w:trPr>
          <w:trHeight w:val="2264"/>
          <w:jc w:val="center"/>
        </w:trPr>
        <w:tc>
          <w:tcPr>
            <w:tcW w:w="90" w:type="pct"/>
            <w:vMerge/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" w:type="pct"/>
            <w:vMerge/>
            <w:shd w:val="clear" w:color="auto" w:fill="auto"/>
            <w:vAlign w:val="center"/>
          </w:tcPr>
          <w:p w:rsidR="00FC4DA4" w:rsidRPr="00894889" w:rsidRDefault="00FC4DA4" w:rsidP="00702CF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4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1" w:type="pct"/>
            <w:shd w:val="clear" w:color="auto" w:fill="auto"/>
            <w:textDirection w:val="btLr"/>
            <w:vAlign w:val="center"/>
          </w:tcPr>
          <w:p w:rsidR="00FC4DA4" w:rsidRPr="00894889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9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702CF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0" w:type="pc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4" w:type="pct"/>
            <w:vMerge w:val="restart"/>
            <w:shd w:val="clear" w:color="auto" w:fill="auto"/>
            <w:textDirection w:val="btL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Введение в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4,6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  <w:textDirection w:val="btL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Платформа </w:t>
            </w:r>
            <w:proofErr w:type="spellStart"/>
            <w:r w:rsidRPr="00FC4DA4">
              <w:rPr>
                <w:sz w:val="16"/>
                <w:szCs w:val="16"/>
              </w:rPr>
              <w:t>Live</w:t>
            </w:r>
            <w:proofErr w:type="spellEnd"/>
            <w:r w:rsidRPr="00FC4DA4">
              <w:rPr>
                <w:sz w:val="16"/>
                <w:szCs w:val="16"/>
              </w:rPr>
              <w:t xml:space="preserve"> </w:t>
            </w:r>
            <w:proofErr w:type="spellStart"/>
            <w:r w:rsidRPr="00FC4DA4">
              <w:rPr>
                <w:sz w:val="16"/>
                <w:szCs w:val="16"/>
              </w:rPr>
              <w:t>Journal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Сообщество </w:t>
            </w:r>
            <w:proofErr w:type="spellStart"/>
            <w:r w:rsidRPr="00FC4DA4">
              <w:rPr>
                <w:sz w:val="16"/>
                <w:szCs w:val="16"/>
              </w:rPr>
              <w:t>LinkedIn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Крупнейшая социальная сеть </w:t>
            </w:r>
            <w:proofErr w:type="spellStart"/>
            <w:r w:rsidRPr="00FC4DA4">
              <w:rPr>
                <w:sz w:val="16"/>
                <w:szCs w:val="16"/>
              </w:rPr>
              <w:t>Facebook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155978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 xml:space="preserve">Сеть обмена сообщениями </w:t>
            </w:r>
            <w:proofErr w:type="spellStart"/>
            <w:r w:rsidRPr="00FC4DA4">
              <w:rPr>
                <w:sz w:val="16"/>
                <w:szCs w:val="16"/>
              </w:rPr>
              <w:t>Twitter</w:t>
            </w:r>
            <w:proofErr w:type="spellEnd"/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5107D2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A74678" w:rsidRPr="00FC4DA4" w:rsidRDefault="00A74678" w:rsidP="00C11158">
            <w:pPr>
              <w:rPr>
                <w:sz w:val="16"/>
                <w:szCs w:val="16"/>
              </w:rPr>
            </w:pPr>
            <w:r w:rsidRPr="00FC4DA4">
              <w:rPr>
                <w:sz w:val="16"/>
                <w:szCs w:val="16"/>
              </w:rPr>
              <w:t>Русскоязычные социальные сети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21,9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894889" w:rsidRDefault="00A74678" w:rsidP="00F64258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F14E2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12,9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6,9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A74678" w:rsidRPr="001557CA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12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0" w:type="pct"/>
            <w:shd w:val="clear" w:color="auto" w:fill="auto"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53,0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39,0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12,2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A74678" w:rsidRDefault="00A7467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26,7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A74678" w:rsidRPr="005111CE" w:rsidRDefault="00A74678" w:rsidP="00702CF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1" w:type="pct"/>
            <w:shd w:val="clear" w:color="auto" w:fill="auto"/>
            <w:noWrap/>
            <w:vAlign w:val="center"/>
          </w:tcPr>
          <w:p w:rsidR="00A74678" w:rsidRPr="00894889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gridSpan w:val="2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A74678" w:rsidRPr="008A48A7" w:rsidRDefault="00A74678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vMerge/>
            <w:shd w:val="clear" w:color="auto" w:fill="auto"/>
            <w:noWrap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84" w:type="pct"/>
            <w:vMerge/>
            <w:shd w:val="clear" w:color="auto" w:fill="auto"/>
          </w:tcPr>
          <w:p w:rsidR="00A74678" w:rsidRPr="003C3315" w:rsidRDefault="00A74678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74678" w:rsidRPr="003C3315" w:rsidTr="00A74678">
        <w:trPr>
          <w:trHeight w:val="209"/>
          <w:jc w:val="center"/>
        </w:trPr>
        <w:tc>
          <w:tcPr>
            <w:tcW w:w="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1557CA" w:rsidRDefault="00FC4DA4" w:rsidP="00702CFB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52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BE240E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681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A74678" w:rsidRDefault="00A74678" w:rsidP="00702CFB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0A2D90" w:rsidRDefault="00FC4DA4" w:rsidP="00702CF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  <w:tc>
          <w:tcPr>
            <w:tcW w:w="1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702CFB">
            <w:pPr>
              <w:jc w:val="center"/>
            </w:pPr>
          </w:p>
        </w:tc>
      </w:tr>
      <w:tr w:rsidR="00FC4DA4" w:rsidRPr="003C3315" w:rsidTr="00A74678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702CF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257CCE" w:rsidRPr="00A30447" w:rsidRDefault="00257CCE" w:rsidP="00257CCE">
      <w:pPr>
        <w:ind w:firstLine="720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357ADD" w:rsidRPr="00641240" w:rsidTr="00702CFB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357ADD" w:rsidRPr="00641240" w:rsidRDefault="00357ADD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357ADD" w:rsidRPr="00641240" w:rsidRDefault="00357ADD" w:rsidP="00702CFB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Введение в социальные сети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FE6F91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357ADD" w:rsidRPr="00641240" w:rsidTr="00702CF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Default="00357ADD" w:rsidP="00702CF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Платформа </w:t>
            </w:r>
            <w:r>
              <w:rPr>
                <w:sz w:val="22"/>
                <w:szCs w:val="22"/>
                <w:lang w:val="en-US"/>
              </w:rPr>
              <w:t>Live Journal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Сообщество </w:t>
            </w:r>
            <w:r>
              <w:rPr>
                <w:sz w:val="22"/>
                <w:szCs w:val="22"/>
                <w:lang w:val="en-US"/>
              </w:rPr>
              <w:t>LinkedIn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Крупнейшая социальная сеть </w:t>
            </w:r>
            <w:r>
              <w:rPr>
                <w:sz w:val="22"/>
                <w:szCs w:val="22"/>
                <w:lang w:val="en-US"/>
              </w:rPr>
              <w:t>Facebook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6F6293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7867E0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Сеть обмена сообщениями </w:t>
            </w:r>
            <w:r>
              <w:rPr>
                <w:sz w:val="22"/>
                <w:szCs w:val="22"/>
                <w:lang w:val="en-US"/>
              </w:rPr>
              <w:t>Twitter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2F5826" w:rsidRDefault="00357ADD" w:rsidP="00702CF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AB4CC1" w:rsidRDefault="00357ADD" w:rsidP="00357AD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Русскоязычные социальные сети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44742E" w:rsidRDefault="00357ADD" w:rsidP="00702CF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357ADD" w:rsidRPr="00641240" w:rsidTr="00702CFB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57ADD" w:rsidRPr="00641240" w:rsidRDefault="00357ADD" w:rsidP="00702CFB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57ADD" w:rsidRPr="0077704C" w:rsidRDefault="00357ADD" w:rsidP="00702CFB">
            <w:pPr>
              <w:snapToGrid w:val="0"/>
              <w:jc w:val="center"/>
            </w:pPr>
            <w:r>
              <w:rPr>
                <w:lang w:val="en-US"/>
              </w:rPr>
              <w:t>3</w:t>
            </w:r>
            <w:r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2A2C12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Ведение блога на платформе </w:t>
      </w:r>
      <w:r>
        <w:rPr>
          <w:lang w:val="en-US"/>
        </w:rPr>
        <w:t>LiveJournal</w:t>
      </w:r>
    </w:p>
    <w:p w:rsidR="002A2C12" w:rsidRPr="0044742E" w:rsidRDefault="002A2C12" w:rsidP="002A2C12">
      <w:pPr>
        <w:pStyle w:val="a8"/>
        <w:numPr>
          <w:ilvl w:val="0"/>
          <w:numId w:val="28"/>
        </w:numPr>
        <w:jc w:val="both"/>
        <w:rPr>
          <w:lang w:val="en-US"/>
        </w:rPr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2A2C12" w:rsidP="002A2C12">
      <w:pPr>
        <w:pStyle w:val="a8"/>
        <w:numPr>
          <w:ilvl w:val="0"/>
          <w:numId w:val="29"/>
        </w:numPr>
        <w:jc w:val="both"/>
        <w:rPr>
          <w:lang w:val="en-US"/>
        </w:rPr>
      </w:pPr>
      <w:r>
        <w:t xml:space="preserve">Использование технологии </w:t>
      </w:r>
      <w:r>
        <w:rPr>
          <w:lang w:val="en-US"/>
        </w:rPr>
        <w:t>OAuth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702CFB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702CFB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702CFB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F64258" w:rsidP="00702CF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702CF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702CF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702CF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702CF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702CF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Социальные сети и виртуальные сетевые сообщества / отв. ред. </w:t>
      </w:r>
      <w:proofErr w:type="spellStart"/>
      <w:r w:rsidRPr="008F271F">
        <w:t>Верченов</w:t>
      </w:r>
      <w:proofErr w:type="spellEnd"/>
      <w:r w:rsidRPr="008F271F">
        <w:t xml:space="preserve"> Л. Н., Ефременко Д. В., Тищенко В. И. — М.: ИНИОН РАН, 2013. — 360 с. 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 w:rsidRPr="008F271F">
        <w:t xml:space="preserve">Ермолова Н. Продвижение бизнеса в социальных сетях </w:t>
      </w:r>
      <w:proofErr w:type="spellStart"/>
      <w:r w:rsidRPr="008F271F">
        <w:t>Facebook</w:t>
      </w:r>
      <w:proofErr w:type="spellEnd"/>
      <w:r w:rsidRPr="008F271F">
        <w:t xml:space="preserve">, </w:t>
      </w:r>
      <w:proofErr w:type="spellStart"/>
      <w:r w:rsidRPr="008F271F">
        <w:t>Twitter</w:t>
      </w:r>
      <w:proofErr w:type="spellEnd"/>
      <w:r w:rsidRPr="008F271F">
        <w:t xml:space="preserve">, </w:t>
      </w:r>
      <w:proofErr w:type="spellStart"/>
      <w:r w:rsidRPr="008F271F">
        <w:t>Google</w:t>
      </w:r>
      <w:proofErr w:type="spellEnd"/>
      <w:r w:rsidRPr="008F271F">
        <w:t xml:space="preserve">+ / Н. Ермолова — М.: Альпина </w:t>
      </w:r>
      <w:proofErr w:type="spellStart"/>
      <w:r w:rsidRPr="008F271F">
        <w:t>Паблишер</w:t>
      </w:r>
      <w:proofErr w:type="spellEnd"/>
      <w:r w:rsidRPr="008F271F">
        <w:t>, 2013. — 357 с.</w:t>
      </w:r>
    </w:p>
    <w:p w:rsidR="008F271F" w:rsidRDefault="008F271F" w:rsidP="008F271F">
      <w:pPr>
        <w:pStyle w:val="a8"/>
        <w:numPr>
          <w:ilvl w:val="0"/>
          <w:numId w:val="42"/>
        </w:numPr>
        <w:spacing w:line="360" w:lineRule="auto"/>
        <w:jc w:val="both"/>
      </w:pPr>
      <w:r>
        <w:t>Тимофеев К.Н. Проектные сети // Инновационное управление: от теории к практике Сборник трудов VII ежегодной (II международной) научно-практической конференции факультета менеджмента НИУ ВШЭ - СПб</w:t>
      </w:r>
      <w:proofErr w:type="gramStart"/>
      <w:r>
        <w:t xml:space="preserve">.: </w:t>
      </w:r>
      <w:proofErr w:type="gramEnd"/>
      <w:r>
        <w:t>ООП НИУ ВШЭ – Санкт-Петербург, 2012</w:t>
      </w:r>
    </w:p>
    <w:p w:rsidR="008F271F" w:rsidRPr="00404A1E" w:rsidRDefault="008F271F" w:rsidP="00172F68">
      <w:pPr>
        <w:pStyle w:val="a8"/>
        <w:numPr>
          <w:ilvl w:val="0"/>
          <w:numId w:val="42"/>
        </w:numPr>
        <w:spacing w:line="360" w:lineRule="auto"/>
        <w:jc w:val="both"/>
      </w:pPr>
      <w:r>
        <w:t xml:space="preserve">Губанов Д.А. Социальные сети: модели информационного влияния, управления и противоборства / Д.А. Губанов, Д.А. Новиков, А.Г. </w:t>
      </w:r>
      <w:proofErr w:type="spellStart"/>
      <w:r>
        <w:t>Чхартишвили</w:t>
      </w:r>
      <w:proofErr w:type="spellEnd"/>
      <w:r>
        <w:t xml:space="preserve"> – М.: Изд. ФИЗМАТЛИТ, 2010, 228с.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lastRenderedPageBreak/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>Обозреватель Интернет</w:t>
      </w:r>
    </w:p>
    <w:p w:rsidR="00143AF4" w:rsidRPr="00404A1E" w:rsidRDefault="00143AF4" w:rsidP="00143AF4">
      <w:pPr>
        <w:pStyle w:val="a8"/>
        <w:numPr>
          <w:ilvl w:val="2"/>
          <w:numId w:val="18"/>
        </w:numPr>
        <w:spacing w:line="360" w:lineRule="auto"/>
        <w:jc w:val="both"/>
      </w:pPr>
      <w:r>
        <w:t xml:space="preserve">Клиенты </w:t>
      </w:r>
      <w:r w:rsidR="00876E12">
        <w:t>социальных</w:t>
      </w:r>
      <w:r>
        <w:t xml:space="preserve"> сетей для </w:t>
      </w:r>
      <w:r>
        <w:rPr>
          <w:lang w:val="en-US"/>
        </w:rPr>
        <w:t>Android</w:t>
      </w:r>
      <w:r w:rsidRPr="00143AF4">
        <w:t xml:space="preserve"> / </w:t>
      </w:r>
      <w:r>
        <w:rPr>
          <w:lang w:val="en-US"/>
        </w:rPr>
        <w:t>iOS</w:t>
      </w:r>
    </w:p>
    <w:p w:rsidR="00404A1E" w:rsidRPr="00281EB6" w:rsidRDefault="00404A1E" w:rsidP="00404A1E">
      <w:pPr>
        <w:spacing w:line="360" w:lineRule="auto"/>
        <w:ind w:left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43AF4">
      <w:pPr>
        <w:pStyle w:val="a8"/>
        <w:numPr>
          <w:ilvl w:val="0"/>
          <w:numId w:val="30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143AF4" w:rsidRPr="00331777" w:rsidRDefault="00143AF4" w:rsidP="00143AF4">
      <w:pPr>
        <w:pStyle w:val="a8"/>
        <w:numPr>
          <w:ilvl w:val="0"/>
          <w:numId w:val="30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просветительских изданий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0D0344">
      <w:pPr>
        <w:numPr>
          <w:ilvl w:val="0"/>
          <w:numId w:val="31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0D0344">
      <w:pPr>
        <w:numPr>
          <w:ilvl w:val="1"/>
          <w:numId w:val="31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D0344" w:rsidRPr="00641240" w:rsidTr="00702CFB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19025F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0D0344" w:rsidRPr="00641240" w:rsidTr="00702C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0D0344" w:rsidRPr="00641240" w:rsidRDefault="000D0344" w:rsidP="00702CF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0D0344" w:rsidRPr="00641240" w:rsidTr="00702C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D0344" w:rsidRPr="00641240" w:rsidRDefault="000D0344" w:rsidP="00702CF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0D0344" w:rsidRPr="00641240" w:rsidTr="00702CFB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0D0344" w:rsidRPr="00641240" w:rsidRDefault="000D0344" w:rsidP="00702CF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8118A0" w:rsidRDefault="000D0344" w:rsidP="00702C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C81494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162ED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605BD" w:rsidRDefault="000D0344" w:rsidP="00702C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0D0344" w:rsidRPr="00641240" w:rsidTr="00702CFB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404A1E" w:rsidRDefault="000D0344" w:rsidP="00702CFB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774B97" w:rsidRDefault="000D0344" w:rsidP="00702CF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0D0344" w:rsidRPr="00641240" w:rsidTr="00702CFB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Default="000D0344" w:rsidP="00702CF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i/>
              </w:rPr>
              <w:t>зачёт</w:t>
            </w:r>
          </w:p>
          <w:p w:rsidR="000D0344" w:rsidRPr="00641240" w:rsidRDefault="000D0344" w:rsidP="00702CF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702C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702CF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702C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Pr="00EB1F9B">
              <w:rPr>
                <w:iCs/>
                <w:sz w:val="20"/>
                <w:szCs w:val="20"/>
                <w:lang w:val="en-US"/>
              </w:rPr>
              <w:t>6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702CFB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E07C1C">
      <w:pPr>
        <w:pStyle w:val="a8"/>
        <w:numPr>
          <w:ilvl w:val="0"/>
          <w:numId w:val="3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E07C1C">
      <w:pPr>
        <w:pStyle w:val="aa"/>
        <w:numPr>
          <w:ilvl w:val="2"/>
          <w:numId w:val="3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702CFB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702CFB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7" o:title=""/>
                </v:shape>
                <o:OLEObject Type="Embed" ProgID="Equation.3" ShapeID="_x0000_i1025" DrawAspect="Content" ObjectID="_155185887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702CF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702CFB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702CFB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702CFB"/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702CFB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702CF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702CF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702CF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217A2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Зарегистрировать учётную запись для подключения к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Публикация в социальной сети</w:t>
      </w:r>
    </w:p>
    <w:p w:rsidR="00C36BBA" w:rsidRDefault="00C36BBA" w:rsidP="00C36BBA">
      <w:pPr>
        <w:pStyle w:val="a8"/>
        <w:numPr>
          <w:ilvl w:val="0"/>
          <w:numId w:val="36"/>
        </w:numPr>
        <w:spacing w:line="360" w:lineRule="auto"/>
        <w:jc w:val="both"/>
      </w:pPr>
      <w:r>
        <w:t>Поиск друзей</w:t>
      </w:r>
    </w:p>
    <w:p w:rsidR="00C36BBA" w:rsidRDefault="00C36BBA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="00675763" w:rsidRP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Информационные технологии в социальных коммуникациях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» и состоит из двух частей: </w:t>
      </w:r>
    </w:p>
    <w:p w:rsidR="00E07C1C" w:rsidRPr="004C61FB" w:rsidRDefault="00E07C1C" w:rsidP="00E07C1C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="00675763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Виды социальных сетей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Социальные закладки</w:t>
      </w:r>
      <w:r w:rsidR="00E07C1C" w:rsidRPr="00A50920">
        <w:t>.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Профессиональные социальные сети</w:t>
      </w:r>
      <w:r w:rsidR="00E07C1C" w:rsidRPr="00A50920">
        <w:t>.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proofErr w:type="spellStart"/>
      <w:r w:rsidRPr="00A50920">
        <w:t>Геосоциальные</w:t>
      </w:r>
      <w:proofErr w:type="spellEnd"/>
      <w:r w:rsidRPr="00A50920">
        <w:t xml:space="preserve"> сети.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Корпоративные социальные сети</w:t>
      </w:r>
    </w:p>
    <w:p w:rsid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Сети для совместной работы с документами</w:t>
      </w:r>
    </w:p>
    <w:p w:rsidR="00A50920" w:rsidRPr="00A50920" w:rsidRDefault="00A5092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 xml:space="preserve">Социальные </w:t>
      </w:r>
      <w:proofErr w:type="spellStart"/>
      <w:r>
        <w:t>медиахранилища</w:t>
      </w:r>
      <w:proofErr w:type="spellEnd"/>
    </w:p>
    <w:p w:rsidR="00E07C1C" w:rsidRPr="004C61FB" w:rsidRDefault="00E07C1C" w:rsidP="00E07C1C">
      <w:pPr>
        <w:pStyle w:val="aa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675763">
        <w:rPr>
          <w:iCs/>
          <w:color w:val="auto"/>
          <w:sz w:val="24"/>
          <w:szCs w:val="24"/>
          <w:lang w:val="ru-RU" w:eastAsia="x-none"/>
        </w:rPr>
        <w:t>Сервисы социальных сетей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Публикации в социальных сетях</w:t>
      </w:r>
    </w:p>
    <w:p w:rsidR="00E07C1C" w:rsidRPr="00A50920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Совместная работа с документами</w:t>
      </w:r>
    </w:p>
    <w:p w:rsidR="00E07C1C" w:rsidRDefault="00675763" w:rsidP="00A50920">
      <w:pPr>
        <w:pStyle w:val="a8"/>
        <w:numPr>
          <w:ilvl w:val="0"/>
          <w:numId w:val="43"/>
        </w:numPr>
        <w:spacing w:line="360" w:lineRule="auto"/>
        <w:jc w:val="both"/>
      </w:pPr>
      <w:r w:rsidRPr="00A50920">
        <w:t>Реклама и PR в социальных сетях</w:t>
      </w:r>
    </w:p>
    <w:p w:rsidR="00E20D6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Мгновенные сообщения</w:t>
      </w:r>
    </w:p>
    <w:p w:rsidR="00E20D60" w:rsidRPr="00A50920" w:rsidRDefault="00E20D60" w:rsidP="00A50920">
      <w:pPr>
        <w:pStyle w:val="a8"/>
        <w:numPr>
          <w:ilvl w:val="0"/>
          <w:numId w:val="43"/>
        </w:numPr>
        <w:spacing w:line="360" w:lineRule="auto"/>
        <w:jc w:val="both"/>
      </w:pPr>
      <w:r>
        <w:t>Взаимодействие социальных сетей</w:t>
      </w:r>
    </w:p>
    <w:p w:rsidR="00E07C1C" w:rsidRPr="00BF625D" w:rsidRDefault="00E07C1C" w:rsidP="00E07C1C">
      <w:pPr>
        <w:pStyle w:val="aa"/>
        <w:rPr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Введение в социальные сети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Платформа Live Journal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Сообщество LinkedIn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Крупнейшая социальная сеть Facebook</w:t>
      </w:r>
    </w:p>
    <w:p w:rsidR="00675763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Сеть обмена сообщениями Twitter</w:t>
      </w:r>
    </w:p>
    <w:p w:rsidR="00E07C1C" w:rsidRPr="0022342B" w:rsidRDefault="00675763" w:rsidP="00A50920">
      <w:pPr>
        <w:pStyle w:val="a8"/>
        <w:numPr>
          <w:ilvl w:val="0"/>
          <w:numId w:val="36"/>
        </w:numPr>
        <w:spacing w:line="360" w:lineRule="auto"/>
        <w:jc w:val="both"/>
      </w:pPr>
      <w:r>
        <w:t>Русскоязычные социальные сети</w:t>
      </w:r>
    </w:p>
    <w:p w:rsidR="00DA1DF1" w:rsidRDefault="00DA1DF1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E57AE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сети. Варианты определения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История возникновения и развития социальных сетей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>Наиболее популярные социальные сети и их особенности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rPr>
          <w:lang w:val="en-US"/>
        </w:rPr>
        <w:t>Facebook</w:t>
      </w:r>
      <w:r w:rsidRPr="004B5358">
        <w:t xml:space="preserve"> </w:t>
      </w:r>
      <w:r>
        <w:t>– общая характеристика, особенности, предоставляемые сервисы</w:t>
      </w:r>
    </w:p>
    <w:p w:rsidR="004B5358" w:rsidRDefault="004B5358" w:rsidP="00E07C1C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Служба сообщений </w:t>
      </w:r>
      <w:r>
        <w:rPr>
          <w:lang w:val="en-US"/>
        </w:rPr>
        <w:t>Twitter</w:t>
      </w:r>
      <w:r>
        <w:t>, варианты использования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Социальная сеть </w:t>
      </w:r>
      <w:proofErr w:type="spellStart"/>
      <w:r>
        <w:t>ВКонтакте</w:t>
      </w:r>
      <w:proofErr w:type="spellEnd"/>
    </w:p>
    <w:p w:rsidR="004B5358" w:rsidRP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Платформа ведения блогов </w:t>
      </w:r>
      <w:r>
        <w:rPr>
          <w:lang w:val="en-US"/>
        </w:rPr>
        <w:t>Live Journal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Основные сервисы, предоставляемые социальными сетями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Совместное использование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Риски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 xml:space="preserve">Реклама и </w:t>
      </w:r>
      <w:r>
        <w:rPr>
          <w:lang w:val="en-US"/>
        </w:rPr>
        <w:t>PR</w:t>
      </w:r>
      <w:r w:rsidRPr="004B5358">
        <w:t xml:space="preserve"> </w:t>
      </w:r>
      <w:r>
        <w:t>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Совместная работа над документами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Службы обмена сообщениями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lastRenderedPageBreak/>
        <w:t>Мобильные клиенты социальных сетей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Приложения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Профессиональные социальные сети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Понятие блога. Блоги в социальных сетях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Использование социальных сетей в научных исследованиях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Социальные сети в бизнесе</w:t>
      </w:r>
    </w:p>
    <w:p w:rsidR="004B5358" w:rsidRDefault="004B5358" w:rsidP="004B5358">
      <w:pPr>
        <w:pStyle w:val="a8"/>
        <w:numPr>
          <w:ilvl w:val="0"/>
          <w:numId w:val="36"/>
        </w:numPr>
        <w:spacing w:line="360" w:lineRule="auto"/>
        <w:jc w:val="both"/>
      </w:pPr>
      <w:r>
        <w:t>Авторизация при помощи социальных сетей</w:t>
      </w:r>
    </w:p>
    <w:p w:rsidR="00B35D33" w:rsidRDefault="00B35D33" w:rsidP="00E07C1C">
      <w:pPr>
        <w:pStyle w:val="aa"/>
        <w:rPr>
          <w:b/>
          <w:color w:val="auto"/>
          <w:sz w:val="24"/>
          <w:szCs w:val="24"/>
          <w:lang w:val="en-US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a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a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66D2849"/>
    <w:multiLevelType w:val="hybridMultilevel"/>
    <w:tmpl w:val="5EC64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6C33B29"/>
    <w:multiLevelType w:val="hybridMultilevel"/>
    <w:tmpl w:val="9D02EA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4AF01B22"/>
    <w:multiLevelType w:val="multilevel"/>
    <w:tmpl w:val="77348D1E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321B3A"/>
    <w:multiLevelType w:val="hybridMultilevel"/>
    <w:tmpl w:val="834A40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A6251"/>
    <w:multiLevelType w:val="hybridMultilevel"/>
    <w:tmpl w:val="2E562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3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14"/>
  </w:num>
  <w:num w:numId="9">
    <w:abstractNumId w:val="29"/>
  </w:num>
  <w:num w:numId="10">
    <w:abstractNumId w:val="16"/>
  </w:num>
  <w:num w:numId="11">
    <w:abstractNumId w:val="12"/>
  </w:num>
  <w:num w:numId="12">
    <w:abstractNumId w:val="24"/>
  </w:num>
  <w:num w:numId="13">
    <w:abstractNumId w:val="20"/>
  </w:num>
  <w:num w:numId="14">
    <w:abstractNumId w:val="3"/>
  </w:num>
  <w:num w:numId="15">
    <w:abstractNumId w:val="8"/>
  </w:num>
  <w:num w:numId="16">
    <w:abstractNumId w:val="1"/>
  </w:num>
  <w:num w:numId="17">
    <w:abstractNumId w:val="11"/>
  </w:num>
  <w:num w:numId="18">
    <w:abstractNumId w:val="21"/>
  </w:num>
  <w:num w:numId="19">
    <w:abstractNumId w:val="19"/>
  </w:num>
  <w:num w:numId="20">
    <w:abstractNumId w:val="5"/>
  </w:num>
  <w:num w:numId="21">
    <w:abstractNumId w:val="33"/>
  </w:num>
  <w:num w:numId="22">
    <w:abstractNumId w:val="18"/>
  </w:num>
  <w:num w:numId="23">
    <w:abstractNumId w:val="22"/>
  </w:num>
  <w:num w:numId="24">
    <w:abstractNumId w:val="17"/>
  </w:num>
  <w:num w:numId="25">
    <w:abstractNumId w:val="32"/>
  </w:num>
  <w:num w:numId="26">
    <w:abstractNumId w:val="10"/>
  </w:num>
  <w:num w:numId="27">
    <w:abstractNumId w:val="15"/>
  </w:num>
  <w:num w:numId="28">
    <w:abstractNumId w:val="30"/>
  </w:num>
  <w:num w:numId="29">
    <w:abstractNumId w:val="26"/>
  </w:num>
  <w:num w:numId="30">
    <w:abstractNumId w:val="31"/>
  </w:num>
  <w:num w:numId="31">
    <w:abstractNumId w:val="6"/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36"/>
  </w:num>
  <w:num w:numId="35">
    <w:abstractNumId w:val="25"/>
  </w:num>
  <w:num w:numId="36">
    <w:abstractNumId w:val="35"/>
  </w:num>
  <w:num w:numId="37">
    <w:abstractNumId w:val="27"/>
  </w:num>
  <w:num w:numId="38">
    <w:abstractNumId w:val="34"/>
  </w:num>
  <w:num w:numId="39">
    <w:abstractNumId w:val="9"/>
  </w:num>
  <w:num w:numId="40">
    <w:abstractNumId w:val="23"/>
  </w:num>
  <w:num w:numId="41">
    <w:abstractNumId w:val="13"/>
  </w:num>
  <w:num w:numId="42">
    <w:abstractNumId w:val="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67B6"/>
    <w:rsid w:val="00091E5A"/>
    <w:rsid w:val="000B52A9"/>
    <w:rsid w:val="000D0344"/>
    <w:rsid w:val="00103C8B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765A"/>
    <w:rsid w:val="00257CCE"/>
    <w:rsid w:val="00281EB6"/>
    <w:rsid w:val="002933DE"/>
    <w:rsid w:val="002A2C12"/>
    <w:rsid w:val="002A5D4E"/>
    <w:rsid w:val="002D2124"/>
    <w:rsid w:val="002D32E5"/>
    <w:rsid w:val="002F287D"/>
    <w:rsid w:val="00335C4C"/>
    <w:rsid w:val="003447ED"/>
    <w:rsid w:val="00357ADD"/>
    <w:rsid w:val="003674D0"/>
    <w:rsid w:val="00372169"/>
    <w:rsid w:val="003756DC"/>
    <w:rsid w:val="003A0855"/>
    <w:rsid w:val="00404A1E"/>
    <w:rsid w:val="00410CCF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7495"/>
    <w:rsid w:val="00580674"/>
    <w:rsid w:val="005B43F1"/>
    <w:rsid w:val="005C09C1"/>
    <w:rsid w:val="005E57AE"/>
    <w:rsid w:val="00631638"/>
    <w:rsid w:val="00636E97"/>
    <w:rsid w:val="006445CE"/>
    <w:rsid w:val="00667056"/>
    <w:rsid w:val="00667879"/>
    <w:rsid w:val="00675763"/>
    <w:rsid w:val="00696561"/>
    <w:rsid w:val="006F3BEB"/>
    <w:rsid w:val="00705705"/>
    <w:rsid w:val="00737557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76E12"/>
    <w:rsid w:val="008B0A1F"/>
    <w:rsid w:val="008B502C"/>
    <w:rsid w:val="008B7CA8"/>
    <w:rsid w:val="008F271F"/>
    <w:rsid w:val="0094696E"/>
    <w:rsid w:val="00956E05"/>
    <w:rsid w:val="00961B2A"/>
    <w:rsid w:val="00976E90"/>
    <w:rsid w:val="00984CCA"/>
    <w:rsid w:val="009A1285"/>
    <w:rsid w:val="009A4AD6"/>
    <w:rsid w:val="009E3DE3"/>
    <w:rsid w:val="009F44C5"/>
    <w:rsid w:val="00A217A2"/>
    <w:rsid w:val="00A50920"/>
    <w:rsid w:val="00A632CA"/>
    <w:rsid w:val="00A64414"/>
    <w:rsid w:val="00A74678"/>
    <w:rsid w:val="00A8369D"/>
    <w:rsid w:val="00AB1E72"/>
    <w:rsid w:val="00AC0130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A6ABB"/>
    <w:rsid w:val="00CC2D46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62E6"/>
    <w:rsid w:val="00F22E37"/>
    <w:rsid w:val="00F34D50"/>
    <w:rsid w:val="00F35521"/>
    <w:rsid w:val="00F64258"/>
    <w:rsid w:val="00F86285"/>
    <w:rsid w:val="00FC0D1F"/>
    <w:rsid w:val="00FC4DA4"/>
    <w:rsid w:val="00FD6A8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3BF9-A7C0-43D5-9E12-498865D2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96</TotalTime>
  <Pages>13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72</cp:revision>
  <cp:lastPrinted>1900-12-31T19:00:00Z</cp:lastPrinted>
  <dcterms:created xsi:type="dcterms:W3CDTF">2016-12-09T08:02:00Z</dcterms:created>
  <dcterms:modified xsi:type="dcterms:W3CDTF">2017-03-24T06:08:00Z</dcterms:modified>
</cp:coreProperties>
</file>