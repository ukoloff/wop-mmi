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>ства предоста</w:t>
      </w:r>
      <w:r>
        <w:t>в</w:t>
      </w:r>
      <w:r>
        <w:t xml:space="preserve">ления повсеместного и удобного сетевого доступа к вычислительным ресурсам. </w:t>
      </w:r>
      <w:proofErr w:type="gramEnd"/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>В ходе изучения дисциплины рассматр</w:t>
      </w:r>
      <w:r w:rsidRPr="00D77A48">
        <w:t>и</w:t>
      </w:r>
      <w:r w:rsidRPr="00D77A48">
        <w:t xml:space="preserve">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 xml:space="preserve">щества и недостатки облачных вычислений в сравнении с </w:t>
      </w:r>
      <w:proofErr w:type="gramStart"/>
      <w:r w:rsidRPr="00154A1D">
        <w:t>традиционными</w:t>
      </w:r>
      <w:proofErr w:type="gramEnd"/>
      <w:r w:rsidRPr="00154A1D">
        <w:t xml:space="preserve">, понятия </w:t>
      </w:r>
      <w:proofErr w:type="spellStart"/>
      <w:r w:rsidRPr="00154A1D">
        <w:t>SaaS</w:t>
      </w:r>
      <w:proofErr w:type="spellEnd"/>
      <w:r w:rsidRPr="00154A1D">
        <w:t xml:space="preserve">, </w:t>
      </w:r>
      <w:proofErr w:type="spellStart"/>
      <w:r w:rsidRPr="00154A1D">
        <w:t>PaaS</w:t>
      </w:r>
      <w:proofErr w:type="spellEnd"/>
      <w:r w:rsidRPr="00154A1D">
        <w:t xml:space="preserve">, </w:t>
      </w:r>
      <w:proofErr w:type="spellStart"/>
      <w:r w:rsidRPr="00154A1D">
        <w:t>IaaS</w:t>
      </w:r>
      <w:proofErr w:type="spellEnd"/>
      <w:r w:rsidRPr="00154A1D">
        <w:t xml:space="preserve">, платформы </w:t>
      </w:r>
      <w:proofErr w:type="spellStart"/>
      <w:r w:rsidRPr="00154A1D">
        <w:t>Heroku</w:t>
      </w:r>
      <w:proofErr w:type="spellEnd"/>
      <w:r w:rsidRPr="00E27673">
        <w:t>,</w:t>
      </w:r>
      <w:r w:rsidRPr="00154A1D">
        <w:t xml:space="preserve"> </w:t>
      </w:r>
      <w:proofErr w:type="spellStart"/>
      <w:r w:rsidRPr="00154A1D">
        <w:t>G</w:t>
      </w:r>
      <w:r>
        <w:t>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</w:t>
      </w:r>
      <w:r w:rsidRPr="00E00320">
        <w:t>о</w:t>
      </w:r>
      <w:r w:rsidRPr="00E00320">
        <w:t>ты.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</w:t>
      </w:r>
      <w:r w:rsidRPr="00E00320">
        <w:t>и</w:t>
      </w:r>
      <w:r w:rsidRPr="00E00320">
        <w:t>ях, качества и своевременн</w:t>
      </w:r>
      <w:r w:rsidRPr="00E00320">
        <w:t>о</w:t>
      </w:r>
      <w:r w:rsidRPr="00E00320">
        <w:t>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6A102C" w:rsidTr="00F36877">
        <w:trPr>
          <w:trHeight w:val="298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>: способность формализовывать задачи прикладной области, при решении которых во</w:t>
            </w:r>
            <w:r w:rsidRPr="00A03D27">
              <w:t>з</w:t>
            </w:r>
            <w:r w:rsidRPr="00A03D27">
              <w:t xml:space="preserve">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</w:t>
            </w:r>
            <w:r w:rsidRPr="00A03D27">
              <w:t>т</w:t>
            </w:r>
            <w:r w:rsidRPr="00A03D27">
              <w:t>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bookmarkStart w:id="4" w:name="_GoBack"/>
      <w:bookmarkEnd w:id="4"/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5" w:name="_Toc463805975"/>
      <w:r w:rsidRPr="00540A66">
        <w:rPr>
          <w:b/>
          <w:iCs/>
        </w:rPr>
        <w:instrText>Объем дисциплины</w:instrText>
      </w:r>
      <w:bookmarkEnd w:id="5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</w:t>
            </w:r>
            <w:r w:rsidRPr="00102FBD">
              <w:rPr>
                <w:sz w:val="22"/>
                <w:szCs w:val="22"/>
              </w:rPr>
              <w:t>в</w:t>
            </w:r>
            <w:r w:rsidRPr="00102FBD">
              <w:rPr>
                <w:sz w:val="22"/>
                <w:szCs w:val="22"/>
              </w:rPr>
              <w:t>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>менное состояние технологий облачных вычи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</w:t>
            </w:r>
            <w:r w:rsidRPr="00F14E27">
              <w:rPr>
                <w:sz w:val="16"/>
                <w:szCs w:val="16"/>
              </w:rPr>
              <w:t>в</w:t>
            </w:r>
            <w:r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разд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 xml:space="preserve">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</w:t>
            </w:r>
            <w:r w:rsidRPr="00004091">
              <w:t>е</w:t>
            </w:r>
            <w:r w:rsidRPr="00004091">
              <w:t>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</w:t>
            </w:r>
            <w:r w:rsidRPr="00004091">
              <w:rPr>
                <w:sz w:val="22"/>
                <w:szCs w:val="22"/>
              </w:rPr>
              <w:t>а</w:t>
            </w:r>
            <w:r w:rsidRPr="00004091">
              <w:rPr>
                <w:sz w:val="22"/>
                <w:szCs w:val="22"/>
              </w:rPr>
              <w:t>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</w:t>
      </w:r>
      <w:r>
        <w:t>у</w:t>
      </w:r>
      <w:r>
        <w:t>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>, соответствующих этапу изучения дисциплины, в условиях применения БРС оценивается с использованием критериев и шкалы оценок, у</w:t>
      </w:r>
      <w:r w:rsidRPr="002004BD">
        <w:rPr>
          <w:color w:val="auto"/>
          <w:sz w:val="24"/>
          <w:szCs w:val="24"/>
        </w:rPr>
        <w:t>т</w:t>
      </w:r>
      <w:r w:rsidRPr="002004BD">
        <w:rPr>
          <w:color w:val="auto"/>
          <w:sz w:val="24"/>
          <w:szCs w:val="24"/>
        </w:rPr>
        <w:t xml:space="preserve">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375161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C00090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3751611" r:id="rId10"/>
        </w:object>
      </w:r>
      <w:r w:rsidRPr="002004BD">
        <w:t>. Используемый набор КОМ имеет следующую характ</w:t>
      </w:r>
      <w:r w:rsidRPr="002004BD">
        <w:t>е</w:t>
      </w:r>
      <w:r w:rsidRPr="002004BD">
        <w:t>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</w:t>
            </w:r>
            <w:r w:rsidRPr="008E2BA9">
              <w:t>и</w:t>
            </w:r>
            <w:r w:rsidRPr="008E2BA9">
              <w:t>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>Комплект из 30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</w:t>
            </w:r>
            <w:r w:rsidRPr="008E2BA9">
              <w:rPr>
                <w:sz w:val="22"/>
                <w:szCs w:val="22"/>
              </w:rPr>
              <w:t>а</w:t>
            </w:r>
            <w:r w:rsidRPr="008E2BA9">
              <w:rPr>
                <w:sz w:val="22"/>
                <w:szCs w:val="22"/>
              </w:rPr>
              <w:t>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</w:t>
            </w:r>
            <w:r w:rsidRPr="002004BD">
              <w:rPr>
                <w:b/>
              </w:rPr>
              <w:t>н</w:t>
            </w:r>
            <w:r w:rsidRPr="002004BD">
              <w:rPr>
                <w:b/>
              </w:rPr>
              <w:t>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3751612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C00090" w:rsidRPr="008F2B3F" w:rsidRDefault="00C00090" w:rsidP="00C00090">
      <w:pPr>
        <w:ind w:firstLine="709"/>
        <w:jc w:val="both"/>
      </w:pPr>
      <w:hyperlink r:id="rId13" w:history="1">
        <w:r w:rsidRPr="008F2B3F">
          <w:rPr>
            <w:rStyle w:val="a8"/>
          </w:rPr>
          <w:t>http://mmi.urfu.ru/fileadmin/user_upload/site_9_1465/templates/doc/KriteriiUrovnjaOsvoenijaEHlementovKompetenciiPriIzucheniiDi</w:t>
        </w:r>
        <w:r w:rsidRPr="008F2B3F">
          <w:rPr>
            <w:rStyle w:val="a8"/>
          </w:rPr>
          <w:t>s</w:t>
        </w:r>
        <w:r w:rsidRPr="008F2B3F">
          <w:rPr>
            <w:rStyle w:val="a8"/>
          </w:rPr>
          <w:t>cipliny.pdf</w:t>
        </w:r>
      </w:hyperlink>
      <w:r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3751613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3751614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3751615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3751616" r:id="rId2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3751617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3751618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</w:t>
      </w:r>
      <w:proofErr w:type="gramStart"/>
      <w:r w:rsidRPr="004C61FB">
        <w:t>:</w:t>
      </w:r>
      <w:proofErr w:type="gramEnd"/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3751619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3751620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3751621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3751622" r:id="rId31"/>
        </w:object>
      </w:r>
      <w:r w:rsidRPr="004C61FB">
        <w:t>– балл технологической карты БРС за посещение практических зан</w:t>
      </w:r>
      <w:r w:rsidRPr="004C61FB">
        <w:t>я</w:t>
      </w:r>
      <w:r w:rsidRPr="004C61FB">
        <w:t>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3751623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C00090" w:rsidRPr="004C61FB" w:rsidRDefault="00C00090" w:rsidP="00C00090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3751624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</w:t>
      </w:r>
      <w:r w:rsidRPr="00F21895">
        <w:t>й</w:t>
      </w:r>
      <w:r w:rsidRPr="00F21895">
        <w:t xml:space="preserve">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</w:t>
      </w:r>
      <w:r w:rsidRPr="00F21895">
        <w:t>о</w:t>
      </w:r>
      <w:r w:rsidRPr="00F21895">
        <w:t>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</w:t>
      </w:r>
      <w:r w:rsidRPr="00132D4D">
        <w:rPr>
          <w:b/>
          <w:color w:val="auto"/>
          <w:sz w:val="24"/>
          <w:szCs w:val="24"/>
        </w:rPr>
        <w:t>я</w:t>
      </w:r>
      <w:r w:rsidRPr="00132D4D">
        <w:rPr>
          <w:b/>
          <w:color w:val="auto"/>
          <w:sz w:val="24"/>
          <w:szCs w:val="24"/>
        </w:rPr>
        <w:t>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SaaS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Pr="0022342B">
        <w:t>PaaS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Google</w:t>
      </w:r>
      <w:proofErr w:type="spellEnd"/>
      <w:r w:rsidRPr="0022342B">
        <w:t xml:space="preserve"> </w:t>
      </w:r>
      <w:proofErr w:type="spellStart"/>
      <w:r w:rsidRPr="0022342B">
        <w:t>Apps</w:t>
      </w:r>
      <w:proofErr w:type="spellEnd"/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Pr="0022342B">
        <w:t>Windows</w:t>
      </w:r>
      <w:proofErr w:type="spellEnd"/>
      <w:r w:rsidRPr="0022342B">
        <w:t xml:space="preserve"> </w:t>
      </w:r>
      <w:proofErr w:type="spellStart"/>
      <w:r w:rsidRPr="0022342B">
        <w:t>Azure</w:t>
      </w:r>
      <w:proofErr w:type="spellEnd"/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Недостатки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B0A1F"/>
    <w:rsid w:val="008B502C"/>
    <w:rsid w:val="008C3B16"/>
    <w:rsid w:val="008F09C9"/>
    <w:rsid w:val="008F0F58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</TotalTime>
  <Pages>16</Pages>
  <Words>3950</Words>
  <Characters>22520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</cp:revision>
  <cp:lastPrinted>1900-12-31T19:00:00Z</cp:lastPrinted>
  <dcterms:created xsi:type="dcterms:W3CDTF">2016-12-09T08:18:00Z</dcterms:created>
  <dcterms:modified xsi:type="dcterms:W3CDTF">2016-12-20T09:57:00Z</dcterms:modified>
</cp:coreProperties>
</file>