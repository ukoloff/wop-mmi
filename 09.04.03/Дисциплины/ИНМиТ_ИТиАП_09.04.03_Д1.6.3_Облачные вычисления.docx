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975475">
            <w:pPr>
              <w:snapToGrid w:val="0"/>
              <w:ind w:right="2"/>
              <w:jc w:val="center"/>
            </w:pPr>
            <w:r>
              <w:t>Уколов С</w:t>
            </w:r>
            <w:r w:rsidR="00975475">
              <w:t>тан</w:t>
            </w:r>
            <w:r w:rsidR="00975475">
              <w:t>и</w:t>
            </w:r>
            <w:r w:rsidR="00975475">
              <w:t xml:space="preserve">слав </w:t>
            </w:r>
            <w:r>
              <w:t>С</w:t>
            </w:r>
            <w:r w:rsidR="00975475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827FE" w:rsidRPr="002E58FD" w:rsidRDefault="004827FE" w:rsidP="004827F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827FE" w:rsidRPr="009E0BD3" w:rsidRDefault="004827FE" w:rsidP="004827F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827FE" w:rsidRPr="00EE00EB" w:rsidRDefault="004827FE" w:rsidP="004827FE">
      <w:pPr>
        <w:ind w:firstLine="709"/>
        <w:jc w:val="both"/>
      </w:pPr>
    </w:p>
    <w:p w:rsidR="004827FE" w:rsidRPr="00402CA6" w:rsidRDefault="004827FE" w:rsidP="004827F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827FE" w:rsidRPr="00402CA6" w:rsidRDefault="004827FE" w:rsidP="004827FE">
      <w:pPr>
        <w:ind w:firstLine="709"/>
        <w:jc w:val="both"/>
      </w:pPr>
    </w:p>
    <w:p w:rsidR="004827FE" w:rsidRPr="002B1965" w:rsidRDefault="004827FE" w:rsidP="004827F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827FE" w:rsidRPr="00402CA6" w:rsidRDefault="004827FE" w:rsidP="004827FE">
      <w:pPr>
        <w:jc w:val="both"/>
        <w:rPr>
          <w:spacing w:val="-3"/>
        </w:rPr>
      </w:pPr>
    </w:p>
    <w:p w:rsidR="004827FE" w:rsidRPr="0070465E" w:rsidRDefault="004827FE" w:rsidP="004827F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827FE" w:rsidRPr="00B4013A" w:rsidRDefault="004827FE" w:rsidP="004827FE">
      <w:pPr>
        <w:ind w:left="7079" w:firstLine="709"/>
        <w:jc w:val="both"/>
      </w:pPr>
      <w:r>
        <w:t>А.А. Петунин</w:t>
      </w:r>
    </w:p>
    <w:p w:rsidR="004827FE" w:rsidRPr="004827FE" w:rsidRDefault="004827FE" w:rsidP="004827FE">
      <w:pPr>
        <w:jc w:val="both"/>
        <w:rPr>
          <w:spacing w:val="-3"/>
        </w:rPr>
      </w:pPr>
    </w:p>
    <w:p w:rsidR="004827FE" w:rsidRPr="006E69FD" w:rsidRDefault="004827FE" w:rsidP="004827FE">
      <w:pPr>
        <w:ind w:firstLine="709"/>
        <w:jc w:val="both"/>
      </w:pPr>
      <w:r w:rsidRPr="006E69FD">
        <w:t>Согласовано:</w:t>
      </w:r>
    </w:p>
    <w:p w:rsidR="004827FE" w:rsidRPr="00EE00EB" w:rsidRDefault="004827FE" w:rsidP="004827FE">
      <w:pPr>
        <w:ind w:firstLine="709"/>
        <w:jc w:val="both"/>
      </w:pPr>
    </w:p>
    <w:p w:rsidR="004827FE" w:rsidRDefault="004827FE" w:rsidP="004827FE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bookmarkStart w:id="0" w:name="_GoBack"/>
      <w:bookmarkEnd w:id="0"/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1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1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499829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4827FE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499830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499831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4827FE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499832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499833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499834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499835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499836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499837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499838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499839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499840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499841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499842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499843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4827FE"/>
    <w:rsid w:val="005024C9"/>
    <w:rsid w:val="00520308"/>
    <w:rsid w:val="00521FB5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</TotalTime>
  <Pages>16</Pages>
  <Words>3932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17</cp:revision>
  <cp:lastPrinted>1900-12-31T19:00:00Z</cp:lastPrinted>
  <dcterms:created xsi:type="dcterms:W3CDTF">2016-12-09T08:18:00Z</dcterms:created>
  <dcterms:modified xsi:type="dcterms:W3CDTF">2017-02-13T09:02:00Z</dcterms:modified>
</cp:coreProperties>
</file>