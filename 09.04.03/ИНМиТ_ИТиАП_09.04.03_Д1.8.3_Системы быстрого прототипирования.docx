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0EBB" w:rsidRDefault="009A0EBB" w:rsidP="009A0EBB">
      <w:pPr>
        <w:jc w:val="center"/>
      </w:pPr>
      <w:r>
        <w:t>МИНИСТЕРСТВО ОБРАЗОВАНИЯ И НАУКИ РОССИЙСКОЙ ФЕДЕРАЦИИ</w:t>
      </w:r>
    </w:p>
    <w:p w:rsidR="009A0EBB" w:rsidRDefault="009A0EBB" w:rsidP="009A0EBB">
      <w:pPr>
        <w:jc w:val="center"/>
      </w:pPr>
      <w:r>
        <w:t>Федеральное государственное автономное образовательное учреждение</w:t>
      </w:r>
    </w:p>
    <w:p w:rsidR="009A0EBB" w:rsidRDefault="009A0EBB" w:rsidP="009A0EBB">
      <w:pPr>
        <w:jc w:val="center"/>
      </w:pPr>
      <w:r>
        <w:t>высшего образования</w:t>
      </w:r>
    </w:p>
    <w:p w:rsidR="009A0EBB" w:rsidRDefault="009A0EBB" w:rsidP="009A0EBB">
      <w:pPr>
        <w:jc w:val="center"/>
      </w:pPr>
      <w:r>
        <w:t>«Уральский федеральный университет имени первого Президента России Б.</w:t>
      </w:r>
      <w:r w:rsidRPr="00593DF6">
        <w:t xml:space="preserve"> </w:t>
      </w:r>
      <w:r>
        <w:t>Н.</w:t>
      </w:r>
      <w:r w:rsidRPr="00593DF6">
        <w:t xml:space="preserve"> </w:t>
      </w:r>
      <w:r>
        <w:t>Ельцина»</w:t>
      </w:r>
    </w:p>
    <w:p w:rsidR="009A0EBB" w:rsidRPr="002A739C" w:rsidRDefault="009A0EBB" w:rsidP="009A0EBB">
      <w:pPr>
        <w:jc w:val="center"/>
      </w:pPr>
    </w:p>
    <w:p w:rsidR="009A0EBB" w:rsidRPr="002A739C" w:rsidRDefault="009A0EBB" w:rsidP="009A0EBB">
      <w:pPr>
        <w:jc w:val="center"/>
      </w:pPr>
    </w:p>
    <w:p w:rsidR="009A0EBB" w:rsidRPr="002A739C" w:rsidRDefault="009A0EBB" w:rsidP="009A0EBB">
      <w:pPr>
        <w:jc w:val="center"/>
      </w:pPr>
    </w:p>
    <w:p w:rsidR="009A0EBB" w:rsidRPr="002A739C" w:rsidRDefault="009A0EBB" w:rsidP="009A0EBB">
      <w:pPr>
        <w:jc w:val="center"/>
      </w:pPr>
    </w:p>
    <w:p w:rsidR="009A0EBB" w:rsidRPr="002A739C" w:rsidRDefault="009A0EBB" w:rsidP="009A0EBB">
      <w:pPr>
        <w:jc w:val="center"/>
      </w:pPr>
    </w:p>
    <w:p w:rsidR="009A0EBB" w:rsidRPr="002A739C" w:rsidRDefault="009A0EBB" w:rsidP="009A0EBB">
      <w:pPr>
        <w:jc w:val="center"/>
      </w:pPr>
    </w:p>
    <w:p w:rsidR="009A0EBB" w:rsidRPr="002A739C" w:rsidRDefault="009A0EBB" w:rsidP="009A0EBB">
      <w:pPr>
        <w:jc w:val="center"/>
      </w:pPr>
    </w:p>
    <w:p w:rsidR="009A0EBB" w:rsidRPr="002A739C" w:rsidRDefault="009A0EBB" w:rsidP="009A0EBB">
      <w:pPr>
        <w:jc w:val="center"/>
      </w:pPr>
    </w:p>
    <w:p w:rsidR="009A0EBB" w:rsidRPr="002A739C" w:rsidRDefault="009A0EBB" w:rsidP="009A0EBB">
      <w:pPr>
        <w:jc w:val="center"/>
      </w:pPr>
    </w:p>
    <w:p w:rsidR="009A0EBB" w:rsidRPr="002A739C" w:rsidRDefault="009A0EBB" w:rsidP="009A0EBB">
      <w:pPr>
        <w:jc w:val="center"/>
      </w:pPr>
    </w:p>
    <w:p w:rsidR="003756DC" w:rsidRDefault="003756DC" w:rsidP="003756DC">
      <w:pPr>
        <w:jc w:val="center"/>
        <w:rPr>
          <w:bCs/>
          <w:caps/>
          <w:spacing w:val="-17"/>
        </w:rPr>
      </w:pPr>
      <w:r>
        <w:rPr>
          <w:b/>
        </w:rPr>
        <w:t>РАБОЧАЯ ПРОГРАММА ДИСЦИПЛИНЫ</w:t>
      </w:r>
    </w:p>
    <w:p w:rsidR="003756DC" w:rsidRPr="007E2001" w:rsidRDefault="0037060B" w:rsidP="003756DC">
      <w:pPr>
        <w:spacing w:before="360" w:after="360"/>
        <w:jc w:val="center"/>
        <w:rPr>
          <w:iCs/>
          <w:caps/>
          <w:color w:val="000000"/>
          <w:spacing w:val="-1"/>
        </w:rPr>
      </w:pPr>
      <w:r w:rsidRPr="0037060B">
        <w:rPr>
          <w:iCs/>
          <w:caps/>
          <w:color w:val="000000"/>
          <w:spacing w:val="-1"/>
        </w:rPr>
        <w:t>Системы быстрого прототипирования</w:t>
      </w:r>
    </w:p>
    <w:tbl>
      <w:tblPr>
        <w:tblW w:w="102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072"/>
        <w:gridCol w:w="4225"/>
      </w:tblGrid>
      <w:tr w:rsidR="00A0268F" w:rsidRPr="00EE00EB" w:rsidTr="002C2BA2">
        <w:trPr>
          <w:trHeight w:val="148"/>
        </w:trPr>
        <w:tc>
          <w:tcPr>
            <w:tcW w:w="6072" w:type="dxa"/>
            <w:shd w:val="clear" w:color="auto" w:fill="auto"/>
          </w:tcPr>
          <w:p w:rsidR="00A0268F" w:rsidRPr="00EE00EB" w:rsidRDefault="00A0268F" w:rsidP="002C2BA2">
            <w:pPr>
              <w:rPr>
                <w:b/>
              </w:rPr>
            </w:pPr>
            <w:r w:rsidRPr="00EE00EB">
              <w:rPr>
                <w:b/>
              </w:rPr>
              <w:t>Перечень сведений о рабочей программе модуля</w:t>
            </w:r>
          </w:p>
        </w:tc>
        <w:tc>
          <w:tcPr>
            <w:tcW w:w="4225" w:type="dxa"/>
            <w:shd w:val="clear" w:color="auto" w:fill="auto"/>
          </w:tcPr>
          <w:p w:rsidR="00A0268F" w:rsidRPr="00EE00EB" w:rsidRDefault="00A0268F" w:rsidP="002C2BA2">
            <w:pPr>
              <w:jc w:val="center"/>
              <w:rPr>
                <w:b/>
              </w:rPr>
            </w:pPr>
            <w:r w:rsidRPr="00EE00EB">
              <w:rPr>
                <w:b/>
              </w:rPr>
              <w:t>Учетные данные</w:t>
            </w:r>
          </w:p>
        </w:tc>
      </w:tr>
      <w:tr w:rsidR="00A0268F" w:rsidRPr="00EE00EB" w:rsidTr="002C2BA2">
        <w:trPr>
          <w:trHeight w:val="332"/>
        </w:trPr>
        <w:tc>
          <w:tcPr>
            <w:tcW w:w="6072" w:type="dxa"/>
            <w:shd w:val="clear" w:color="auto" w:fill="auto"/>
          </w:tcPr>
          <w:p w:rsidR="00A0268F" w:rsidRPr="006D0390" w:rsidRDefault="00A0268F" w:rsidP="002C2BA2">
            <w:pPr>
              <w:rPr>
                <w:lang w:val="en-US"/>
              </w:rPr>
            </w:pPr>
            <w:r w:rsidRPr="00EE00EB">
              <w:rPr>
                <w:b/>
              </w:rPr>
              <w:t>Модуль</w:t>
            </w:r>
            <w:r w:rsidRPr="00CD34C4">
              <w:tab/>
            </w:r>
            <w:r>
              <w:t>М1.</w:t>
            </w:r>
            <w:r>
              <w:rPr>
                <w:lang w:val="en-US"/>
              </w:rPr>
              <w:t>8</w:t>
            </w:r>
          </w:p>
          <w:p w:rsidR="00A0268F" w:rsidRPr="0063540B" w:rsidRDefault="00A0268F" w:rsidP="002C2BA2">
            <w:r w:rsidRPr="006D0390">
              <w:t>Автоматизация проектиров</w:t>
            </w:r>
            <w:r w:rsidR="000A7F3B">
              <w:t>а</w:t>
            </w:r>
            <w:r w:rsidRPr="006D0390">
              <w:t>ния</w:t>
            </w:r>
          </w:p>
        </w:tc>
        <w:tc>
          <w:tcPr>
            <w:tcW w:w="4225" w:type="dxa"/>
            <w:shd w:val="clear" w:color="auto" w:fill="auto"/>
          </w:tcPr>
          <w:p w:rsidR="00A0268F" w:rsidRPr="00EE00EB" w:rsidRDefault="00A0268F" w:rsidP="002C2BA2">
            <w:pPr>
              <w:jc w:val="both"/>
            </w:pPr>
            <w:r w:rsidRPr="00EE00EB">
              <w:rPr>
                <w:b/>
              </w:rPr>
              <w:t>Код модуля</w:t>
            </w:r>
            <w:r w:rsidRPr="00EE00EB">
              <w:t xml:space="preserve"> </w:t>
            </w:r>
          </w:p>
          <w:p w:rsidR="00A0268F" w:rsidRPr="0063540B" w:rsidRDefault="00A0268F" w:rsidP="002C2BA2">
            <w:r w:rsidRPr="000D66D0">
              <w:t>1134690</w:t>
            </w:r>
          </w:p>
        </w:tc>
      </w:tr>
      <w:tr w:rsidR="00A0268F" w:rsidRPr="00EE00EB" w:rsidTr="002C2BA2">
        <w:trPr>
          <w:trHeight w:val="332"/>
        </w:trPr>
        <w:tc>
          <w:tcPr>
            <w:tcW w:w="6072" w:type="dxa"/>
            <w:shd w:val="clear" w:color="auto" w:fill="auto"/>
          </w:tcPr>
          <w:p w:rsidR="00A0268F" w:rsidRPr="00EE00EB" w:rsidRDefault="00A0268F" w:rsidP="002C2BA2">
            <w:r w:rsidRPr="00EE00EB">
              <w:rPr>
                <w:b/>
              </w:rPr>
              <w:t>Образовательная программа</w:t>
            </w:r>
          </w:p>
          <w:p w:rsidR="00A0268F" w:rsidRPr="003F40FD" w:rsidRDefault="00A0268F" w:rsidP="002C2BA2">
            <w:r w:rsidRPr="00472834">
              <w:rPr>
                <w:iCs/>
                <w:spacing w:val="-1"/>
              </w:rPr>
              <w:t>Программное обеспечение информационных систем</w:t>
            </w:r>
          </w:p>
        </w:tc>
        <w:tc>
          <w:tcPr>
            <w:tcW w:w="4225" w:type="dxa"/>
            <w:shd w:val="clear" w:color="auto" w:fill="auto"/>
          </w:tcPr>
          <w:p w:rsidR="00A0268F" w:rsidRDefault="00A0268F" w:rsidP="002C2BA2">
            <w:pPr>
              <w:jc w:val="both"/>
            </w:pPr>
            <w:r w:rsidRPr="00EE00EB">
              <w:rPr>
                <w:b/>
              </w:rPr>
              <w:t>Код ОП</w:t>
            </w:r>
            <w:r w:rsidRPr="00C87D33">
              <w:rPr>
                <w:b/>
              </w:rPr>
              <w:tab/>
            </w:r>
            <w:r w:rsidRPr="00C87D33">
              <w:rPr>
                <w:b/>
              </w:rPr>
              <w:tab/>
            </w:r>
            <w:r w:rsidRPr="00472834">
              <w:t>09.04.03/0</w:t>
            </w:r>
            <w:r>
              <w:t>3</w:t>
            </w:r>
            <w:r w:rsidRPr="00472834">
              <w:t>.01</w:t>
            </w:r>
          </w:p>
          <w:p w:rsidR="00A0268F" w:rsidRPr="003F40FD" w:rsidRDefault="00A0268F" w:rsidP="002C2BA2">
            <w:pPr>
              <w:jc w:val="both"/>
            </w:pPr>
            <w:r w:rsidRPr="00C87D33">
              <w:rPr>
                <w:b/>
              </w:rPr>
              <w:t>Учебный план</w:t>
            </w:r>
            <w:r w:rsidRPr="00C87D33">
              <w:rPr>
                <w:b/>
              </w:rPr>
              <w:tab/>
            </w:r>
            <w:r>
              <w:t>6488 (версия 1</w:t>
            </w:r>
            <w:r w:rsidRPr="00C87D33">
              <w:t>)</w:t>
            </w:r>
          </w:p>
        </w:tc>
      </w:tr>
      <w:tr w:rsidR="00A0268F" w:rsidRPr="00EE00EB" w:rsidTr="002C2BA2">
        <w:trPr>
          <w:trHeight w:val="332"/>
        </w:trPr>
        <w:tc>
          <w:tcPr>
            <w:tcW w:w="6072" w:type="dxa"/>
            <w:shd w:val="clear" w:color="auto" w:fill="auto"/>
          </w:tcPr>
          <w:p w:rsidR="00A0268F" w:rsidRPr="00EE00EB" w:rsidRDefault="00A0268F" w:rsidP="002C2BA2">
            <w:pPr>
              <w:rPr>
                <w:b/>
              </w:rPr>
            </w:pPr>
            <w:r w:rsidRPr="00EE00EB">
              <w:rPr>
                <w:b/>
              </w:rPr>
              <w:t>Траектория образовательной программы (ТОП)</w:t>
            </w:r>
          </w:p>
        </w:tc>
        <w:tc>
          <w:tcPr>
            <w:tcW w:w="4225" w:type="dxa"/>
            <w:shd w:val="clear" w:color="auto" w:fill="auto"/>
          </w:tcPr>
          <w:p w:rsidR="00A0268F" w:rsidRPr="000C7A42" w:rsidRDefault="00A0268F" w:rsidP="002C2BA2">
            <w:pPr>
              <w:jc w:val="both"/>
              <w:rPr>
                <w:b/>
              </w:rPr>
            </w:pPr>
            <w:r w:rsidRPr="000C7A42">
              <w:t>Без траекторий</w:t>
            </w:r>
          </w:p>
        </w:tc>
      </w:tr>
      <w:tr w:rsidR="00A0268F" w:rsidRPr="00EE00EB" w:rsidTr="002C2BA2">
        <w:trPr>
          <w:trHeight w:val="332"/>
        </w:trPr>
        <w:tc>
          <w:tcPr>
            <w:tcW w:w="6072" w:type="dxa"/>
            <w:shd w:val="clear" w:color="auto" w:fill="auto"/>
          </w:tcPr>
          <w:p w:rsidR="00A0268F" w:rsidRPr="00EE00EB" w:rsidRDefault="00A0268F" w:rsidP="002C2BA2">
            <w:r w:rsidRPr="00EE00EB">
              <w:rPr>
                <w:b/>
              </w:rPr>
              <w:t>Направление подготовки</w:t>
            </w:r>
            <w:r w:rsidRPr="00EE00EB">
              <w:t xml:space="preserve"> </w:t>
            </w:r>
          </w:p>
          <w:p w:rsidR="00A0268F" w:rsidRPr="00D31623" w:rsidRDefault="00A0268F" w:rsidP="002C2BA2">
            <w:r w:rsidRPr="00472834">
              <w:rPr>
                <w:iCs/>
                <w:spacing w:val="-1"/>
              </w:rPr>
              <w:t>Прикладная информатика</w:t>
            </w:r>
          </w:p>
        </w:tc>
        <w:tc>
          <w:tcPr>
            <w:tcW w:w="4225" w:type="dxa"/>
            <w:vMerge w:val="restart"/>
            <w:shd w:val="clear" w:color="auto" w:fill="auto"/>
          </w:tcPr>
          <w:p w:rsidR="00A0268F" w:rsidRPr="00EE00EB" w:rsidRDefault="00A0268F" w:rsidP="002C2BA2">
            <w:pPr>
              <w:jc w:val="both"/>
            </w:pPr>
            <w:r w:rsidRPr="00EE00EB">
              <w:rPr>
                <w:b/>
              </w:rPr>
              <w:t>Код направления и уровня подготовки</w:t>
            </w:r>
            <w:r w:rsidRPr="00EE00EB">
              <w:t xml:space="preserve"> </w:t>
            </w:r>
          </w:p>
          <w:p w:rsidR="00A0268F" w:rsidRPr="00131F6B" w:rsidRDefault="00A0268F" w:rsidP="002C2BA2">
            <w:pPr>
              <w:jc w:val="both"/>
            </w:pPr>
            <w:r w:rsidRPr="00131F6B">
              <w:t>09.0</w:t>
            </w:r>
            <w:r w:rsidRPr="0090227B">
              <w:t>4</w:t>
            </w:r>
            <w:r>
              <w:t>.03</w:t>
            </w:r>
          </w:p>
        </w:tc>
      </w:tr>
      <w:tr w:rsidR="00A0268F" w:rsidRPr="00EE00EB" w:rsidTr="002C2BA2">
        <w:trPr>
          <w:trHeight w:val="332"/>
        </w:trPr>
        <w:tc>
          <w:tcPr>
            <w:tcW w:w="6072" w:type="dxa"/>
            <w:shd w:val="clear" w:color="auto" w:fill="auto"/>
          </w:tcPr>
          <w:p w:rsidR="00A0268F" w:rsidRPr="00EE00EB" w:rsidRDefault="00A0268F" w:rsidP="002C2BA2">
            <w:r w:rsidRPr="00EE00EB">
              <w:rPr>
                <w:b/>
              </w:rPr>
              <w:t>Уровень подготовки</w:t>
            </w:r>
            <w:r w:rsidRPr="00EE00EB">
              <w:t xml:space="preserve"> </w:t>
            </w:r>
          </w:p>
          <w:p w:rsidR="00A0268F" w:rsidRPr="00131F6B" w:rsidRDefault="00A0268F" w:rsidP="002C2BA2">
            <w:r>
              <w:rPr>
                <w:iCs/>
                <w:spacing w:val="-1"/>
              </w:rPr>
              <w:t>магистратура</w:t>
            </w:r>
          </w:p>
        </w:tc>
        <w:tc>
          <w:tcPr>
            <w:tcW w:w="4225" w:type="dxa"/>
            <w:vMerge/>
            <w:shd w:val="clear" w:color="auto" w:fill="auto"/>
          </w:tcPr>
          <w:p w:rsidR="00A0268F" w:rsidRPr="00EE00EB" w:rsidRDefault="00A0268F" w:rsidP="002C2BA2">
            <w:pPr>
              <w:jc w:val="both"/>
            </w:pPr>
          </w:p>
        </w:tc>
      </w:tr>
      <w:tr w:rsidR="00A0268F" w:rsidRPr="00EE00EB" w:rsidTr="002C2BA2">
        <w:trPr>
          <w:trHeight w:val="332"/>
        </w:trPr>
        <w:tc>
          <w:tcPr>
            <w:tcW w:w="6072" w:type="dxa"/>
            <w:shd w:val="clear" w:color="auto" w:fill="auto"/>
          </w:tcPr>
          <w:p w:rsidR="00A0268F" w:rsidRPr="00EE00EB" w:rsidRDefault="00A0268F" w:rsidP="002C2BA2">
            <w:pPr>
              <w:rPr>
                <w:b/>
              </w:rPr>
            </w:pPr>
            <w:r w:rsidRPr="00EE00EB">
              <w:rPr>
                <w:b/>
              </w:rPr>
              <w:t>ФГОС</w:t>
            </w:r>
            <w:r>
              <w:rPr>
                <w:b/>
              </w:rPr>
              <w:t xml:space="preserve"> ВО</w:t>
            </w:r>
          </w:p>
        </w:tc>
        <w:tc>
          <w:tcPr>
            <w:tcW w:w="4225" w:type="dxa"/>
            <w:shd w:val="clear" w:color="auto" w:fill="auto"/>
          </w:tcPr>
          <w:p w:rsidR="00A0268F" w:rsidRPr="0058684D" w:rsidRDefault="00A0268F" w:rsidP="002C2BA2">
            <w:pPr>
              <w:jc w:val="both"/>
            </w:pPr>
            <w:r w:rsidRPr="00EE00EB">
              <w:rPr>
                <w:b/>
              </w:rPr>
              <w:t>Реквизиты приказа Минобрнауки РФ об утверждении  ФГОС ВО</w:t>
            </w:r>
            <w:r w:rsidRPr="00EE00EB">
              <w:t xml:space="preserve">:  </w:t>
            </w:r>
            <w:r w:rsidRPr="0058684D">
              <w:t>30.10.2014</w:t>
            </w:r>
            <w:r w:rsidRPr="000D2F97">
              <w:t xml:space="preserve"> г. № </w:t>
            </w:r>
            <w:r w:rsidRPr="0058684D">
              <w:t>140</w:t>
            </w:r>
            <w:r>
              <w:t>4</w:t>
            </w:r>
          </w:p>
        </w:tc>
      </w:tr>
    </w:tbl>
    <w:p w:rsidR="003756DC" w:rsidRPr="002A739C" w:rsidRDefault="003756DC" w:rsidP="00014B2D">
      <w:pPr>
        <w:spacing w:line="360" w:lineRule="auto"/>
        <w:ind w:firstLine="720"/>
        <w:jc w:val="both"/>
      </w:pPr>
    </w:p>
    <w:p w:rsidR="009A0EBB" w:rsidRPr="002A739C" w:rsidRDefault="009A0EBB" w:rsidP="00014B2D">
      <w:pPr>
        <w:spacing w:line="360" w:lineRule="auto"/>
        <w:ind w:firstLine="720"/>
        <w:jc w:val="both"/>
      </w:pPr>
    </w:p>
    <w:p w:rsidR="009A0EBB" w:rsidRPr="002A739C" w:rsidRDefault="009A0EBB" w:rsidP="00014B2D">
      <w:pPr>
        <w:spacing w:line="360" w:lineRule="auto"/>
        <w:ind w:firstLine="720"/>
        <w:jc w:val="both"/>
      </w:pPr>
    </w:p>
    <w:p w:rsidR="009A0EBB" w:rsidRPr="002A739C" w:rsidRDefault="009A0EBB" w:rsidP="00014B2D">
      <w:pPr>
        <w:spacing w:line="360" w:lineRule="auto"/>
        <w:ind w:firstLine="720"/>
        <w:jc w:val="both"/>
      </w:pPr>
    </w:p>
    <w:p w:rsidR="009A0EBB" w:rsidRPr="002A739C" w:rsidRDefault="009A0EBB" w:rsidP="00014B2D">
      <w:pPr>
        <w:spacing w:line="360" w:lineRule="auto"/>
        <w:ind w:firstLine="720"/>
        <w:jc w:val="both"/>
      </w:pPr>
    </w:p>
    <w:p w:rsidR="009A0EBB" w:rsidRPr="002A739C" w:rsidRDefault="009A0EBB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E00925" w:rsidRDefault="00E00925" w:rsidP="00014B2D">
      <w:pPr>
        <w:spacing w:line="360" w:lineRule="auto"/>
        <w:ind w:firstLine="720"/>
        <w:jc w:val="both"/>
      </w:pPr>
    </w:p>
    <w:p w:rsidR="00A8369D" w:rsidRDefault="00A8369D" w:rsidP="00E00925">
      <w:pPr>
        <w:jc w:val="center"/>
      </w:pPr>
      <w:r w:rsidRPr="00D7018E">
        <w:rPr>
          <w:b/>
          <w:bCs/>
        </w:rPr>
        <w:t>Екатеринбург, 20</w:t>
      </w:r>
      <w:r w:rsidRPr="00D730AE">
        <w:rPr>
          <w:b/>
          <w:bCs/>
          <w:color w:val="000000"/>
        </w:rPr>
        <w:t>1</w:t>
      </w:r>
      <w:r w:rsidR="00D311B6">
        <w:rPr>
          <w:b/>
          <w:bCs/>
          <w:color w:val="000000"/>
        </w:rPr>
        <w:t>7</w:t>
      </w:r>
    </w:p>
    <w:p w:rsidR="00A8369D" w:rsidRDefault="00A8369D" w:rsidP="006A3F5D">
      <w:pPr>
        <w:pageBreakBefore/>
      </w:pPr>
      <w:r>
        <w:lastRenderedPageBreak/>
        <w:t>Рабочая программа дисциплины составлена авторами:</w:t>
      </w:r>
    </w:p>
    <w:p w:rsidR="00A8369D" w:rsidRDefault="00A8369D" w:rsidP="00A8369D">
      <w:pPr>
        <w:jc w:val="center"/>
      </w:pPr>
    </w:p>
    <w:tbl>
      <w:tblPr>
        <w:tblW w:w="10037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2339"/>
        <w:gridCol w:w="2056"/>
        <w:gridCol w:w="1559"/>
        <w:gridCol w:w="2126"/>
        <w:gridCol w:w="1390"/>
      </w:tblGrid>
      <w:tr w:rsidR="009A0EBB" w:rsidTr="009A0EBB">
        <w:trPr>
          <w:trHeight w:val="29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0EBB" w:rsidRDefault="009A0EBB" w:rsidP="009A0EBB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№ п/п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0EBB" w:rsidRDefault="009A0EBB" w:rsidP="009A0EBB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ФИО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0EBB" w:rsidRDefault="009A0EBB" w:rsidP="009A0EBB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Ученая степень, ученое звание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0EBB" w:rsidRDefault="009A0EBB" w:rsidP="009A0EBB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Должность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0EBB" w:rsidRDefault="009A0EBB" w:rsidP="009A0EBB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Кафедра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A0EBB" w:rsidRDefault="009A0EBB" w:rsidP="009A0EBB">
            <w:pPr>
              <w:ind w:right="2"/>
              <w:jc w:val="center"/>
            </w:pPr>
            <w:r>
              <w:rPr>
                <w:b/>
              </w:rPr>
              <w:t>Подпись</w:t>
            </w:r>
          </w:p>
        </w:tc>
      </w:tr>
      <w:tr w:rsidR="009A0EBB" w:rsidRPr="00EE00EB" w:rsidTr="009A0EBB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0EBB" w:rsidRPr="00EE00EB" w:rsidRDefault="009A0EBB" w:rsidP="009A0EBB">
            <w:pPr>
              <w:ind w:right="2"/>
              <w:jc w:val="center"/>
            </w:pPr>
            <w:r>
              <w:t>1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0EBB" w:rsidRDefault="009A0EBB" w:rsidP="009A0EBB">
            <w:pPr>
              <w:snapToGrid w:val="0"/>
              <w:ind w:right="2"/>
              <w:jc w:val="center"/>
            </w:pPr>
            <w:r>
              <w:t>Петунин Александр Александрович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0EBB" w:rsidRDefault="009A0EBB" w:rsidP="009A0EBB">
            <w:pPr>
              <w:snapToGrid w:val="0"/>
              <w:ind w:right="2"/>
              <w:jc w:val="center"/>
            </w:pPr>
            <w:r>
              <w:t>д.т.н.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0EBB" w:rsidRDefault="009A0EBB" w:rsidP="009A0EBB">
            <w:pPr>
              <w:snapToGrid w:val="0"/>
              <w:ind w:right="2"/>
              <w:jc w:val="center"/>
            </w:pPr>
            <w:r>
              <w:t>Профессор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0EBB" w:rsidRPr="00477D03" w:rsidRDefault="009A0EBB" w:rsidP="009A0EBB">
            <w:pPr>
              <w:snapToGrid w:val="0"/>
              <w:ind w:right="2"/>
              <w:jc w:val="center"/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A0EBB" w:rsidRPr="00EE00EB" w:rsidRDefault="009A0EBB" w:rsidP="009A0EBB">
            <w:pPr>
              <w:snapToGrid w:val="0"/>
              <w:ind w:right="2"/>
              <w:jc w:val="center"/>
            </w:pPr>
          </w:p>
        </w:tc>
      </w:tr>
      <w:tr w:rsidR="009A0EBB" w:rsidRPr="00EE00EB" w:rsidTr="009A0EBB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0EBB" w:rsidRPr="00EE00EB" w:rsidRDefault="009A0EBB" w:rsidP="009A0EBB">
            <w:pPr>
              <w:ind w:right="2"/>
              <w:jc w:val="center"/>
            </w:pPr>
            <w:r>
              <w:t>2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0EBB" w:rsidRPr="00EE00EB" w:rsidRDefault="009A0EBB" w:rsidP="009A0EBB">
            <w:pPr>
              <w:snapToGrid w:val="0"/>
              <w:ind w:right="2"/>
              <w:jc w:val="center"/>
            </w:pPr>
            <w:r>
              <w:t xml:space="preserve">Уколов Станислав Сергеевич 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0EBB" w:rsidRPr="00EE00EB" w:rsidRDefault="009A0EBB" w:rsidP="009A0EBB">
            <w:pPr>
              <w:snapToGrid w:val="0"/>
              <w:ind w:right="2"/>
              <w:jc w:val="center"/>
            </w:pPr>
            <w:r>
              <w:t>-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0EBB" w:rsidRPr="00EE00EB" w:rsidRDefault="009A0EBB" w:rsidP="009A0EBB">
            <w:pPr>
              <w:snapToGrid w:val="0"/>
              <w:ind w:right="2"/>
              <w:jc w:val="center"/>
            </w:pPr>
            <w:r>
              <w:t>Ассистент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0EBB" w:rsidRPr="00477D03" w:rsidRDefault="009A0EBB" w:rsidP="009A0EBB">
            <w:pPr>
              <w:snapToGrid w:val="0"/>
              <w:ind w:right="2"/>
              <w:jc w:val="center"/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A0EBB" w:rsidRPr="00EE00EB" w:rsidRDefault="009A0EBB" w:rsidP="009A0EBB">
            <w:pPr>
              <w:snapToGrid w:val="0"/>
              <w:ind w:right="2"/>
              <w:jc w:val="center"/>
            </w:pPr>
          </w:p>
        </w:tc>
      </w:tr>
    </w:tbl>
    <w:p w:rsidR="009A0EBB" w:rsidRPr="00EE00EB" w:rsidRDefault="009A0EBB" w:rsidP="009A0EBB">
      <w:pPr>
        <w:jc w:val="both"/>
        <w:rPr>
          <w:spacing w:val="-3"/>
        </w:rPr>
      </w:pPr>
    </w:p>
    <w:p w:rsidR="009A0EBB" w:rsidRPr="00231435" w:rsidRDefault="009A0EBB" w:rsidP="009A0EBB">
      <w:pPr>
        <w:spacing w:before="360" w:after="360"/>
        <w:jc w:val="both"/>
      </w:pPr>
      <w:r w:rsidRPr="002E58FD">
        <w:t xml:space="preserve">Руководитель модуля                                                                                              </w:t>
      </w:r>
      <w:r w:rsidR="00231435">
        <w:t>С.С. Уколов</w:t>
      </w:r>
    </w:p>
    <w:p w:rsidR="009A0EBB" w:rsidRPr="009E0BD3" w:rsidRDefault="009A0EBB" w:rsidP="009A0EBB">
      <w:pPr>
        <w:jc w:val="both"/>
      </w:pPr>
      <w:r w:rsidRPr="002B1965">
        <w:t>Рекомендовано учебно-методическим советом</w:t>
      </w:r>
      <w:r w:rsidRPr="00EE00EB">
        <w:t xml:space="preserve"> </w:t>
      </w:r>
      <w:r>
        <w:t>Института новых материалов и технологий</w:t>
      </w:r>
    </w:p>
    <w:p w:rsidR="009A0EBB" w:rsidRPr="00EE00EB" w:rsidRDefault="009A0EBB" w:rsidP="009A0EBB">
      <w:pPr>
        <w:ind w:firstLine="709"/>
        <w:jc w:val="both"/>
      </w:pPr>
    </w:p>
    <w:p w:rsidR="009A0EBB" w:rsidRPr="00807340" w:rsidRDefault="009A0EBB" w:rsidP="009A0EBB">
      <w:pPr>
        <w:ind w:firstLine="709"/>
        <w:jc w:val="both"/>
      </w:pPr>
      <w:r>
        <w:t>Председатель</w:t>
      </w:r>
      <w:r>
        <w:tab/>
        <w:t xml:space="preserve"> УМС </w:t>
      </w:r>
      <w:proofErr w:type="spellStart"/>
      <w:r>
        <w:t>ИНМиТ</w:t>
      </w:r>
      <w:proofErr w:type="spellEnd"/>
      <w:r>
        <w:tab/>
      </w:r>
      <w:r>
        <w:tab/>
      </w:r>
      <w:r>
        <w:tab/>
      </w:r>
      <w:r>
        <w:tab/>
      </w:r>
      <w:r w:rsidRPr="00EE00EB">
        <w:tab/>
      </w:r>
      <w:r>
        <w:tab/>
        <w:t>М.П. Шалимов</w:t>
      </w:r>
    </w:p>
    <w:p w:rsidR="009A0EBB" w:rsidRPr="00807340" w:rsidRDefault="009A0EBB" w:rsidP="009A0EBB">
      <w:pPr>
        <w:ind w:firstLine="709"/>
        <w:jc w:val="both"/>
      </w:pPr>
    </w:p>
    <w:p w:rsidR="009A0EBB" w:rsidRPr="002B1965" w:rsidRDefault="009A0EBB" w:rsidP="009A0EBB">
      <w:pPr>
        <w:ind w:firstLine="709"/>
        <w:jc w:val="both"/>
      </w:pPr>
      <w:r w:rsidRPr="00EE00EB">
        <w:t>Протокол № ______   от __________ г.</w:t>
      </w:r>
    </w:p>
    <w:p w:rsidR="009A0EBB" w:rsidRPr="00807340" w:rsidRDefault="009A0EBB" w:rsidP="009A0EBB">
      <w:pPr>
        <w:jc w:val="both"/>
        <w:rPr>
          <w:spacing w:val="-3"/>
        </w:rPr>
      </w:pPr>
    </w:p>
    <w:p w:rsidR="009A0EBB" w:rsidRPr="0070465E" w:rsidRDefault="009A0EBB" w:rsidP="009A0EBB">
      <w:pPr>
        <w:ind w:firstLine="709"/>
        <w:jc w:val="both"/>
      </w:pPr>
      <w:r w:rsidRPr="00B37C6C">
        <w:t xml:space="preserve">Руководитель образовательной программы (ОП), </w:t>
      </w:r>
      <w:r>
        <w:t>для которой реализуется модуль</w:t>
      </w:r>
    </w:p>
    <w:p w:rsidR="009A0EBB" w:rsidRPr="00B4013A" w:rsidRDefault="009A0EBB" w:rsidP="009A0EBB">
      <w:pPr>
        <w:ind w:left="7079" w:firstLine="709"/>
        <w:jc w:val="both"/>
      </w:pPr>
      <w:r>
        <w:t>А.А. Петунин</w:t>
      </w:r>
    </w:p>
    <w:p w:rsidR="009A0EBB" w:rsidRPr="006907FB" w:rsidRDefault="009A0EBB" w:rsidP="009A0EBB">
      <w:pPr>
        <w:jc w:val="both"/>
        <w:rPr>
          <w:spacing w:val="-3"/>
        </w:rPr>
      </w:pPr>
    </w:p>
    <w:p w:rsidR="009A0EBB" w:rsidRPr="006E69FD" w:rsidRDefault="009A0EBB" w:rsidP="009A0EBB">
      <w:pPr>
        <w:ind w:firstLine="709"/>
        <w:jc w:val="both"/>
      </w:pPr>
      <w:r w:rsidRPr="006E69FD">
        <w:t>Согласовано:</w:t>
      </w:r>
    </w:p>
    <w:p w:rsidR="009A0EBB" w:rsidRPr="00EE00EB" w:rsidRDefault="009A0EBB" w:rsidP="009A0EBB">
      <w:pPr>
        <w:ind w:firstLine="709"/>
        <w:jc w:val="both"/>
      </w:pPr>
    </w:p>
    <w:p w:rsidR="009A0EBB" w:rsidRDefault="009A0EBB" w:rsidP="009A0EBB">
      <w:pPr>
        <w:jc w:val="both"/>
        <w:rPr>
          <w:spacing w:val="-3"/>
        </w:rPr>
      </w:pPr>
      <w:r w:rsidRPr="006E69FD">
        <w:t>Дирекция образовательных программ</w:t>
      </w:r>
      <w:r w:rsidRPr="00EE00EB">
        <w:t xml:space="preserve"> </w:t>
      </w:r>
      <w:r w:rsidRPr="00EE00EB">
        <w:tab/>
      </w:r>
      <w:r w:rsidRPr="00EE00EB">
        <w:tab/>
      </w:r>
      <w:r w:rsidRPr="00EE00EB">
        <w:tab/>
      </w:r>
      <w:r>
        <w:t xml:space="preserve"> </w:t>
      </w:r>
      <w:r>
        <w:tab/>
      </w:r>
      <w:r>
        <w:tab/>
        <w:t>Р.Х. Токарева</w:t>
      </w:r>
    </w:p>
    <w:p w:rsidR="00A8369D" w:rsidRDefault="00A8369D" w:rsidP="00182891">
      <w:pPr>
        <w:numPr>
          <w:ilvl w:val="0"/>
          <w:numId w:val="3"/>
        </w:numPr>
        <w:spacing w:after="60"/>
        <w:jc w:val="both"/>
        <w:rPr>
          <w:b/>
          <w:bCs/>
          <w:caps/>
        </w:rPr>
      </w:pPr>
      <w:r>
        <w:br w:type="page"/>
      </w:r>
      <w:r w:rsidR="009F44C5" w:rsidRPr="009F44C5">
        <w:rPr>
          <w:b/>
          <w:bCs/>
          <w:caps/>
        </w:rPr>
        <w:lastRenderedPageBreak/>
        <w:t>ОБЩАЯ ХАРАКТЕРИСТИКА ДИСЦИПЛИНЫ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0" w:name="_Toc463805971"/>
      <w:r w:rsidR="00817297" w:rsidRPr="00E549DF">
        <w:rPr>
          <w:b/>
          <w:bCs/>
          <w:caps/>
        </w:rPr>
        <w:instrText>ОБЩАЯ ХАРАКТЕРИСТИКА ДИСЦИПЛИНЫ</w:instrText>
      </w:r>
      <w:bookmarkEnd w:id="0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E8525B" w:rsidRDefault="008B502C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8B502C">
        <w:rPr>
          <w:b/>
          <w:iCs/>
        </w:rPr>
        <w:t>Аннотация содержания дисциплины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1" w:name="_Toc463805972"/>
      <w:r w:rsidR="00CF48B9" w:rsidRPr="00EA1D81">
        <w:rPr>
          <w:b/>
          <w:iCs/>
        </w:rPr>
        <w:instrText>Аннотация содержания дисциплины</w:instrText>
      </w:r>
      <w:bookmarkEnd w:id="1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5764C2" w:rsidRPr="002B1FA7" w:rsidRDefault="00806DB5" w:rsidP="002F40A2">
      <w:pPr>
        <w:ind w:firstLine="708"/>
        <w:jc w:val="both"/>
      </w:pPr>
      <w:r>
        <w:t>Дисциплина</w:t>
      </w:r>
      <w:r w:rsidR="002B1FA7">
        <w:t xml:space="preserve"> </w:t>
      </w:r>
      <w:r>
        <w:t>«</w:t>
      </w:r>
      <w:r w:rsidR="00626A23" w:rsidRPr="00626A23">
        <w:t>Системы быстрого прототипирования</w:t>
      </w:r>
      <w:r>
        <w:t>»</w:t>
      </w:r>
      <w:r w:rsidR="002B1FA7">
        <w:t xml:space="preserve"> </w:t>
      </w:r>
      <w:r w:rsidRPr="00806DB5">
        <w:t>входит</w:t>
      </w:r>
      <w:r w:rsidR="002B1FA7">
        <w:t xml:space="preserve"> </w:t>
      </w:r>
      <w:r w:rsidRPr="00806DB5">
        <w:t>в</w:t>
      </w:r>
      <w:r w:rsidR="002B1FA7">
        <w:t xml:space="preserve"> </w:t>
      </w:r>
      <w:r w:rsidRPr="00806DB5">
        <w:t>вариативную</w:t>
      </w:r>
      <w:r w:rsidR="00626A23">
        <w:t xml:space="preserve"> (по выбору студента)</w:t>
      </w:r>
      <w:r w:rsidR="002B1FA7">
        <w:t xml:space="preserve"> </w:t>
      </w:r>
      <w:r w:rsidRPr="00806DB5">
        <w:t>часть</w:t>
      </w:r>
      <w:r w:rsidR="002B1FA7">
        <w:t xml:space="preserve"> </w:t>
      </w:r>
      <w:r w:rsidRPr="00806DB5">
        <w:t>образовательной</w:t>
      </w:r>
      <w:r w:rsidR="002B1FA7">
        <w:t xml:space="preserve"> </w:t>
      </w:r>
      <w:r w:rsidRPr="00806DB5">
        <w:t>программы</w:t>
      </w:r>
      <w:r w:rsidR="002B1FA7">
        <w:t xml:space="preserve"> </w:t>
      </w:r>
      <w:r w:rsidRPr="00806DB5">
        <w:t>в</w:t>
      </w:r>
      <w:r w:rsidR="002B1FA7">
        <w:t xml:space="preserve"> </w:t>
      </w:r>
      <w:r w:rsidRPr="00806DB5">
        <w:t>составе</w:t>
      </w:r>
      <w:r w:rsidR="002B1FA7">
        <w:t xml:space="preserve"> </w:t>
      </w:r>
      <w:r w:rsidRPr="00806DB5">
        <w:t>модуля</w:t>
      </w:r>
      <w:r w:rsidR="002B1FA7">
        <w:t xml:space="preserve"> </w:t>
      </w:r>
      <w:r>
        <w:t>«</w:t>
      </w:r>
      <w:r w:rsidR="00626A23" w:rsidRPr="00626A23">
        <w:t>Автоматизация проектиров</w:t>
      </w:r>
      <w:r w:rsidR="001963C4">
        <w:t>а</w:t>
      </w:r>
      <w:r w:rsidR="00626A23" w:rsidRPr="00626A23">
        <w:t>ния</w:t>
      </w:r>
      <w:r>
        <w:t>».</w:t>
      </w:r>
      <w:r w:rsidR="002B1FA7">
        <w:t xml:space="preserve"> </w:t>
      </w:r>
    </w:p>
    <w:p w:rsidR="00C46027" w:rsidRDefault="00C46027" w:rsidP="00C46027"/>
    <w:p w:rsidR="005764C2" w:rsidRPr="00E00320" w:rsidRDefault="005764C2" w:rsidP="002F40A2">
      <w:pPr>
        <w:jc w:val="both"/>
        <w:rPr>
          <w:b/>
        </w:rPr>
      </w:pPr>
      <w:r w:rsidRPr="00D77A48">
        <w:rPr>
          <w:b/>
        </w:rPr>
        <w:t xml:space="preserve">Характеристика содержания дисциплины: </w:t>
      </w:r>
      <w:r w:rsidRPr="00D77A48">
        <w:t xml:space="preserve">В ходе изучения дисциплины </w:t>
      </w:r>
      <w:r w:rsidR="00DB3E14">
        <w:t xml:space="preserve">осваиваются </w:t>
      </w:r>
      <w:r w:rsidR="0044438F" w:rsidRPr="001F6A55">
        <w:t>следующие вопросы: понятие об аддитивных технологиях и быстром прототипировании, виды аддитивных технологий и их характеристики, программное обеспечение для проектирования изделий под аддитивные технологии, программное обеспечение для работы с системами быстрого прототипирования, принципы проектирования под аддитивные технологии, материалы, используемые в аддитивных технологиях</w:t>
      </w:r>
      <w:r w:rsidR="00DB3E14">
        <w:t>.</w:t>
      </w:r>
    </w:p>
    <w:p w:rsidR="005764C2" w:rsidRPr="00E00320" w:rsidRDefault="005764C2" w:rsidP="005764C2">
      <w:pPr>
        <w:spacing w:before="240"/>
        <w:ind w:firstLine="709"/>
        <w:jc w:val="both"/>
      </w:pPr>
      <w:r w:rsidRPr="00E00320">
        <w:rPr>
          <w:b/>
        </w:rPr>
        <w:t xml:space="preserve">Характеристика методических особенностей дисциплины: </w:t>
      </w:r>
    </w:p>
    <w:p w:rsidR="005764C2" w:rsidRPr="00E00320" w:rsidRDefault="005764C2" w:rsidP="002F40A2">
      <w:pPr>
        <w:ind w:firstLine="360"/>
        <w:jc w:val="both"/>
      </w:pPr>
      <w:r w:rsidRPr="00E00320">
        <w:t>Процесс изучения дисциплины включает лекции, практические занятия, самостоятельную работу студента. Осно</w:t>
      </w:r>
      <w:r>
        <w:t>вные формы интерактивного обуче</w:t>
      </w:r>
      <w:r w:rsidRPr="00E00320">
        <w:t xml:space="preserve">ния – кейс-анализ, </w:t>
      </w:r>
      <w:r w:rsidR="006051A0">
        <w:t>проблемное обучение</w:t>
      </w:r>
      <w:r w:rsidRPr="00E00320">
        <w:t xml:space="preserve"> и командная работа.</w:t>
      </w:r>
    </w:p>
    <w:p w:rsidR="005764C2" w:rsidRPr="00E00320" w:rsidRDefault="005764C2" w:rsidP="002F40A2">
      <w:pPr>
        <w:ind w:firstLine="360"/>
        <w:jc w:val="both"/>
      </w:pPr>
      <w:r w:rsidRPr="00E00320">
        <w:t xml:space="preserve">Форма заключительного контроля при промежуточной аттестации – </w:t>
      </w:r>
      <w:r w:rsidR="00DB3E14">
        <w:t>зачёт</w:t>
      </w:r>
      <w:r w:rsidRPr="00E00320">
        <w:t xml:space="preserve">. Для проведения промежуточной аттестации по дисциплине разработаны фонд оценочных средств и </w:t>
      </w:r>
      <w:proofErr w:type="spellStart"/>
      <w:r w:rsidRPr="00E00320">
        <w:t>балльно</w:t>
      </w:r>
      <w:proofErr w:type="spellEnd"/>
      <w:r w:rsidRPr="00E00320">
        <w:t>-рейтинговая система оценки учебной деятельности студентов.</w:t>
      </w:r>
    </w:p>
    <w:p w:rsidR="005764C2" w:rsidRDefault="005764C2" w:rsidP="002F40A2">
      <w:pPr>
        <w:ind w:firstLine="360"/>
        <w:jc w:val="both"/>
      </w:pPr>
      <w:r w:rsidRPr="00E00320">
        <w:t>Оценка по дисциплине выставляется в системе БРС и носит интегрированный характер, учитывающий результаты оценивания участия студентов в аудиторных занятиях, качества и своевременности выполнения контрольн</w:t>
      </w:r>
      <w:r w:rsidR="00035328">
        <w:t>ых, домашних</w:t>
      </w:r>
      <w:r w:rsidRPr="00E00320">
        <w:t xml:space="preserve"> и практических работ, </w:t>
      </w:r>
      <w:r w:rsidR="000A11A7">
        <w:t>зачёта</w:t>
      </w:r>
      <w:r w:rsidRPr="00E00320">
        <w:t>.</w:t>
      </w:r>
    </w:p>
    <w:p w:rsidR="00C46027" w:rsidRPr="00E00320" w:rsidRDefault="00C46027" w:rsidP="005764C2">
      <w:pPr>
        <w:ind w:firstLine="360"/>
        <w:jc w:val="both"/>
      </w:pPr>
    </w:p>
    <w:p w:rsidR="008B502C" w:rsidRPr="00CF48B9" w:rsidRDefault="00410CCF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Язык реализации программы</w:t>
      </w:r>
      <w:r w:rsidR="00342FB9">
        <w:rPr>
          <w:b/>
          <w:iCs/>
        </w:rPr>
        <w:t xml:space="preserve">: </w:t>
      </w:r>
      <w:r w:rsidR="00342FB9" w:rsidRPr="002B1FA7">
        <w:rPr>
          <w:iCs/>
        </w:rPr>
        <w:t>Русский</w:t>
      </w:r>
      <w:r w:rsidR="00342FB9">
        <w:rPr>
          <w:b/>
          <w:iCs/>
        </w:rPr>
        <w:t>.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2" w:name="_Toc463805973"/>
      <w:r w:rsidR="00CF48B9" w:rsidRPr="00932CF7">
        <w:rPr>
          <w:b/>
          <w:iCs/>
        </w:rPr>
        <w:instrText>Язык реализации программы</w:instrText>
      </w:r>
      <w:bookmarkEnd w:id="2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8B502C" w:rsidRPr="00E10A60" w:rsidRDefault="008B502C" w:rsidP="00014B2D">
      <w:pPr>
        <w:spacing w:line="360" w:lineRule="auto"/>
        <w:ind w:firstLine="720"/>
        <w:jc w:val="both"/>
        <w:rPr>
          <w:bCs/>
          <w:caps/>
        </w:rPr>
      </w:pPr>
    </w:p>
    <w:p w:rsidR="008B502C" w:rsidRPr="00CF48B9" w:rsidRDefault="00410CCF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Планируемые результаты обучения по дисциплине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3" w:name="_Toc463805974"/>
      <w:r w:rsidR="00CF48B9" w:rsidRPr="00454B75">
        <w:rPr>
          <w:b/>
          <w:iCs/>
        </w:rPr>
        <w:instrText>Планируемые результаты обучения по дисциплине</w:instrText>
      </w:r>
      <w:bookmarkEnd w:id="3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806DB5" w:rsidRPr="002A739C" w:rsidRDefault="00806DB5" w:rsidP="00806DB5">
      <w:pPr>
        <w:spacing w:before="60" w:after="60"/>
        <w:ind w:left="964"/>
        <w:jc w:val="both"/>
        <w:rPr>
          <w:iCs/>
        </w:rPr>
      </w:pPr>
      <w:r w:rsidRPr="006410E5">
        <w:rPr>
          <w:iCs/>
        </w:rPr>
        <w:t>Изучение дисциплины является этапом формирования у студента следующих компетенций: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53"/>
      </w:tblGrid>
      <w:tr w:rsidR="00304B8D" w:rsidRPr="00B92655" w:rsidTr="002C2BA2">
        <w:tc>
          <w:tcPr>
            <w:tcW w:w="9853" w:type="dxa"/>
          </w:tcPr>
          <w:p w:rsidR="00304B8D" w:rsidRPr="00B92655" w:rsidRDefault="00304B8D" w:rsidP="002C2BA2">
            <w:pPr>
              <w:jc w:val="both"/>
            </w:pPr>
            <w:r w:rsidRPr="00B92655">
              <w:rPr>
                <w:b/>
              </w:rPr>
              <w:t>ОПК-6</w:t>
            </w:r>
            <w:r w:rsidRPr="00B92655">
              <w:t>: способность к профессиональной эксплуатации современного электронного оборудования в соответствии с целями основной образовательной программы магистратуры</w:t>
            </w:r>
          </w:p>
        </w:tc>
      </w:tr>
      <w:tr w:rsidR="00304B8D" w:rsidRPr="00B92655" w:rsidTr="002C2BA2">
        <w:tc>
          <w:tcPr>
            <w:tcW w:w="9853" w:type="dxa"/>
          </w:tcPr>
          <w:p w:rsidR="00304B8D" w:rsidRPr="00B92655" w:rsidRDefault="00304B8D" w:rsidP="002C2BA2">
            <w:pPr>
              <w:jc w:val="both"/>
            </w:pPr>
            <w:r w:rsidRPr="00B92655">
              <w:rPr>
                <w:b/>
              </w:rPr>
              <w:t>ПК-9</w:t>
            </w:r>
            <w:r w:rsidRPr="00B92655">
              <w:t>: способность анализировать и оптимизировать прикладные и информационные процессы</w:t>
            </w:r>
          </w:p>
        </w:tc>
      </w:tr>
      <w:tr w:rsidR="00304B8D" w:rsidRPr="00B92655" w:rsidTr="002C2BA2">
        <w:tc>
          <w:tcPr>
            <w:tcW w:w="9853" w:type="dxa"/>
          </w:tcPr>
          <w:p w:rsidR="00304B8D" w:rsidRPr="00B92655" w:rsidRDefault="00304B8D" w:rsidP="002C2BA2">
            <w:pPr>
              <w:jc w:val="both"/>
            </w:pPr>
            <w:r w:rsidRPr="00B92655">
              <w:rPr>
                <w:b/>
              </w:rPr>
              <w:t>ПК-14</w:t>
            </w:r>
            <w:r w:rsidRPr="00B92655">
              <w:t>: способность принимать эффективные проектные решения в условиях неопределенности и риска</w:t>
            </w:r>
          </w:p>
        </w:tc>
      </w:tr>
      <w:tr w:rsidR="00304B8D" w:rsidRPr="00B92655" w:rsidTr="002C2BA2">
        <w:tc>
          <w:tcPr>
            <w:tcW w:w="9853" w:type="dxa"/>
          </w:tcPr>
          <w:p w:rsidR="00304B8D" w:rsidRPr="00B92655" w:rsidRDefault="00304B8D" w:rsidP="002C2BA2">
            <w:pPr>
              <w:jc w:val="both"/>
            </w:pPr>
            <w:r w:rsidRPr="00B92655">
              <w:rPr>
                <w:b/>
              </w:rPr>
              <w:t>ПК-21</w:t>
            </w:r>
            <w:r w:rsidRPr="00B92655">
              <w:t xml:space="preserve">: способность использовать передовые методы оценки качества, надежности и информационной безопасности ИС в процессе эксплуатации прикладных ИС; </w:t>
            </w:r>
          </w:p>
        </w:tc>
      </w:tr>
    </w:tbl>
    <w:p w:rsidR="00E81613" w:rsidRPr="006A713F" w:rsidRDefault="00E81613" w:rsidP="00766558">
      <w:pPr>
        <w:keepNext/>
        <w:keepLines/>
        <w:ind w:left="567"/>
        <w:jc w:val="both"/>
        <w:rPr>
          <w:iCs/>
        </w:rPr>
      </w:pPr>
      <w:r w:rsidRPr="006A713F">
        <w:rPr>
          <w:iCs/>
        </w:rPr>
        <w:t>В результате освоения дисциплины студент должен:</w:t>
      </w:r>
    </w:p>
    <w:p w:rsidR="00DE618F" w:rsidRPr="001F6A55" w:rsidRDefault="00DE618F" w:rsidP="00DE618F">
      <w:pPr>
        <w:ind w:firstLine="720"/>
        <w:rPr>
          <w:spacing w:val="-5"/>
        </w:rPr>
      </w:pPr>
      <w:r w:rsidRPr="001F6A55">
        <w:rPr>
          <w:b/>
          <w:spacing w:val="-5"/>
        </w:rPr>
        <w:t>Знать и понимать:</w:t>
      </w:r>
      <w:r w:rsidRPr="001F6A55">
        <w:rPr>
          <w:spacing w:val="-5"/>
        </w:rPr>
        <w:t xml:space="preserve"> </w:t>
      </w:r>
    </w:p>
    <w:p w:rsidR="00DE618F" w:rsidRPr="00DE618F" w:rsidRDefault="00DE618F" w:rsidP="00DE618F">
      <w:pPr>
        <w:pStyle w:val="a6"/>
        <w:numPr>
          <w:ilvl w:val="0"/>
          <w:numId w:val="29"/>
        </w:numPr>
        <w:rPr>
          <w:spacing w:val="-5"/>
        </w:rPr>
      </w:pPr>
      <w:r w:rsidRPr="00DE618F">
        <w:rPr>
          <w:spacing w:val="-5"/>
        </w:rPr>
        <w:t>основные понятия и определения в области аддитивных технологий и систем быстрого прототипирования</w:t>
      </w:r>
    </w:p>
    <w:p w:rsidR="00DE618F" w:rsidRPr="00DE618F" w:rsidRDefault="00DE618F" w:rsidP="00DE618F">
      <w:pPr>
        <w:pStyle w:val="a6"/>
        <w:numPr>
          <w:ilvl w:val="0"/>
          <w:numId w:val="29"/>
        </w:numPr>
        <w:rPr>
          <w:spacing w:val="-5"/>
        </w:rPr>
      </w:pPr>
      <w:r w:rsidRPr="00DE618F">
        <w:rPr>
          <w:spacing w:val="-5"/>
        </w:rPr>
        <w:t>понятие о видах аддитивных технологий, их принципах и оборудовании</w:t>
      </w:r>
    </w:p>
    <w:p w:rsidR="00DE618F" w:rsidRPr="00DE618F" w:rsidRDefault="00DE618F" w:rsidP="00DE618F">
      <w:pPr>
        <w:pStyle w:val="a6"/>
        <w:numPr>
          <w:ilvl w:val="0"/>
          <w:numId w:val="29"/>
        </w:numPr>
        <w:rPr>
          <w:spacing w:val="-5"/>
        </w:rPr>
      </w:pPr>
      <w:r w:rsidRPr="00DE618F">
        <w:rPr>
          <w:spacing w:val="-5"/>
        </w:rPr>
        <w:t>понятие о программных средствах проектирования под аддитивные технологии</w:t>
      </w:r>
    </w:p>
    <w:p w:rsidR="00DE618F" w:rsidRPr="00DE618F" w:rsidRDefault="00DE618F" w:rsidP="00DE618F">
      <w:pPr>
        <w:pStyle w:val="a6"/>
        <w:numPr>
          <w:ilvl w:val="0"/>
          <w:numId w:val="29"/>
        </w:numPr>
        <w:rPr>
          <w:spacing w:val="-5"/>
        </w:rPr>
      </w:pPr>
      <w:r w:rsidRPr="00DE618F">
        <w:rPr>
          <w:spacing w:val="-5"/>
        </w:rPr>
        <w:t>понятия о структуре цифровой модели для формирования технологического процесса изготовления изделий посредством систем быстрого прототипирования</w:t>
      </w:r>
    </w:p>
    <w:p w:rsidR="00DE618F" w:rsidRPr="00DE618F" w:rsidRDefault="00DE618F" w:rsidP="00DE618F">
      <w:pPr>
        <w:pStyle w:val="a6"/>
        <w:numPr>
          <w:ilvl w:val="0"/>
          <w:numId w:val="29"/>
        </w:numPr>
        <w:rPr>
          <w:spacing w:val="-5"/>
        </w:rPr>
      </w:pPr>
      <w:r w:rsidRPr="00DE618F">
        <w:rPr>
          <w:spacing w:val="-5"/>
        </w:rPr>
        <w:t>принцип выбора материалов для аддитивных технологий</w:t>
      </w:r>
    </w:p>
    <w:p w:rsidR="00DE618F" w:rsidRPr="001F6A55" w:rsidRDefault="00DE618F" w:rsidP="00DE618F">
      <w:pPr>
        <w:ind w:firstLine="720"/>
        <w:rPr>
          <w:spacing w:val="-5"/>
        </w:rPr>
      </w:pPr>
    </w:p>
    <w:p w:rsidR="00DE618F" w:rsidRPr="001F6A55" w:rsidRDefault="00DE618F" w:rsidP="00F95FDA">
      <w:pPr>
        <w:keepNext/>
        <w:ind w:firstLine="720"/>
        <w:rPr>
          <w:spacing w:val="-5"/>
        </w:rPr>
      </w:pPr>
      <w:r w:rsidRPr="001F6A55">
        <w:rPr>
          <w:b/>
          <w:spacing w:val="-5"/>
        </w:rPr>
        <w:t>Уметь:</w:t>
      </w:r>
      <w:r w:rsidRPr="001F6A55">
        <w:rPr>
          <w:spacing w:val="-5"/>
        </w:rPr>
        <w:t xml:space="preserve"> </w:t>
      </w:r>
    </w:p>
    <w:p w:rsidR="00DE618F" w:rsidRPr="00DE618F" w:rsidRDefault="00DE618F" w:rsidP="00DE618F">
      <w:pPr>
        <w:pStyle w:val="a6"/>
        <w:numPr>
          <w:ilvl w:val="0"/>
          <w:numId w:val="30"/>
        </w:numPr>
        <w:rPr>
          <w:spacing w:val="-5"/>
        </w:rPr>
      </w:pPr>
      <w:r w:rsidRPr="00DE618F">
        <w:rPr>
          <w:spacing w:val="-5"/>
        </w:rPr>
        <w:t>применять знания и понимание</w:t>
      </w:r>
      <w:r w:rsidRPr="00DE618F">
        <w:rPr>
          <w:color w:val="C00000"/>
          <w:spacing w:val="-5"/>
        </w:rPr>
        <w:t xml:space="preserve"> </w:t>
      </w:r>
      <w:r w:rsidRPr="00DE618F">
        <w:rPr>
          <w:spacing w:val="-5"/>
        </w:rPr>
        <w:t>для</w:t>
      </w:r>
      <w:r w:rsidR="006A3D5D" w:rsidRPr="00067A50">
        <w:rPr>
          <w:spacing w:val="-5"/>
        </w:rPr>
        <w:t>:</w:t>
      </w:r>
    </w:p>
    <w:p w:rsidR="00DE618F" w:rsidRPr="001F6A55" w:rsidRDefault="00DE618F" w:rsidP="00DE618F">
      <w:pPr>
        <w:numPr>
          <w:ilvl w:val="1"/>
          <w:numId w:val="30"/>
        </w:numPr>
        <w:rPr>
          <w:spacing w:val="-5"/>
        </w:rPr>
      </w:pPr>
      <w:r w:rsidRPr="001F6A55">
        <w:rPr>
          <w:spacing w:val="-5"/>
        </w:rPr>
        <w:t xml:space="preserve">выбора технологии производства изделия под конкретную задачу </w:t>
      </w:r>
    </w:p>
    <w:p w:rsidR="00DE618F" w:rsidRPr="001F6A55" w:rsidRDefault="00DE618F" w:rsidP="00DE618F">
      <w:pPr>
        <w:numPr>
          <w:ilvl w:val="1"/>
          <w:numId w:val="30"/>
        </w:numPr>
        <w:rPr>
          <w:spacing w:val="-5"/>
        </w:rPr>
      </w:pPr>
      <w:r w:rsidRPr="001F6A55">
        <w:rPr>
          <w:spacing w:val="-5"/>
        </w:rPr>
        <w:t>проектирования изделия под технологию аддитивного производства</w:t>
      </w:r>
    </w:p>
    <w:p w:rsidR="00DE618F" w:rsidRPr="001F6A55" w:rsidRDefault="00DE618F" w:rsidP="00DE618F">
      <w:pPr>
        <w:numPr>
          <w:ilvl w:val="1"/>
          <w:numId w:val="30"/>
        </w:numPr>
        <w:rPr>
          <w:spacing w:val="-5"/>
        </w:rPr>
      </w:pPr>
      <w:r w:rsidRPr="001F6A55">
        <w:rPr>
          <w:spacing w:val="-5"/>
        </w:rPr>
        <w:t>формирования задания на производство данного изделия</w:t>
      </w:r>
    </w:p>
    <w:p w:rsidR="00DE618F" w:rsidRPr="00C63C48" w:rsidRDefault="00DE618F" w:rsidP="00C63C48">
      <w:pPr>
        <w:pStyle w:val="a6"/>
        <w:numPr>
          <w:ilvl w:val="0"/>
          <w:numId w:val="30"/>
        </w:numPr>
        <w:rPr>
          <w:color w:val="000000" w:themeColor="text1"/>
          <w:spacing w:val="-5"/>
        </w:rPr>
      </w:pPr>
      <w:r w:rsidRPr="00C63C48">
        <w:rPr>
          <w:color w:val="000000" w:themeColor="text1"/>
          <w:spacing w:val="-5"/>
        </w:rPr>
        <w:lastRenderedPageBreak/>
        <w:t xml:space="preserve">выносить суждения в области изучения </w:t>
      </w:r>
    </w:p>
    <w:p w:rsidR="00DE618F" w:rsidRPr="00C63C48" w:rsidRDefault="00DE618F" w:rsidP="00C63C48">
      <w:pPr>
        <w:pStyle w:val="a6"/>
        <w:numPr>
          <w:ilvl w:val="0"/>
          <w:numId w:val="30"/>
        </w:numPr>
        <w:rPr>
          <w:color w:val="000000" w:themeColor="text1"/>
          <w:spacing w:val="-5"/>
        </w:rPr>
      </w:pPr>
      <w:r w:rsidRPr="00C63C48">
        <w:rPr>
          <w:color w:val="000000" w:themeColor="text1"/>
          <w:spacing w:val="-5"/>
        </w:rPr>
        <w:t xml:space="preserve">комментировать данные и результаты, связанные с областью изучения </w:t>
      </w:r>
    </w:p>
    <w:p w:rsidR="00335BD1" w:rsidRDefault="00335BD1" w:rsidP="00DE618F">
      <w:pPr>
        <w:ind w:firstLine="720"/>
        <w:rPr>
          <w:b/>
          <w:spacing w:val="-5"/>
        </w:rPr>
      </w:pPr>
    </w:p>
    <w:p w:rsidR="00DE618F" w:rsidRPr="001F6A55" w:rsidRDefault="00DE618F" w:rsidP="00DE618F">
      <w:pPr>
        <w:ind w:firstLine="720"/>
        <w:rPr>
          <w:spacing w:val="-5"/>
        </w:rPr>
      </w:pPr>
      <w:r w:rsidRPr="001F6A55">
        <w:rPr>
          <w:b/>
          <w:spacing w:val="-5"/>
        </w:rPr>
        <w:t>Демонстрировать навыки и опыт деятельности (владеть)</w:t>
      </w:r>
      <w:r w:rsidRPr="001F6A55">
        <w:rPr>
          <w:color w:val="C00000"/>
          <w:spacing w:val="-5"/>
        </w:rPr>
        <w:t xml:space="preserve"> </w:t>
      </w:r>
      <w:r w:rsidRPr="001F6A55">
        <w:rPr>
          <w:spacing w:val="-5"/>
        </w:rPr>
        <w:t>в работе с программным обеспечением, специализирован</w:t>
      </w:r>
      <w:r w:rsidR="00067A50">
        <w:rPr>
          <w:spacing w:val="-5"/>
        </w:rPr>
        <w:t>н</w:t>
      </w:r>
      <w:r w:rsidRPr="001F6A55">
        <w:rPr>
          <w:spacing w:val="-5"/>
        </w:rPr>
        <w:t>ом под разработку задания на производство с использованием аддитивных технологий</w:t>
      </w:r>
    </w:p>
    <w:p w:rsidR="00E13E48" w:rsidRPr="002B1FA7" w:rsidRDefault="00E13E48" w:rsidP="00E13E48">
      <w:pPr>
        <w:spacing w:before="60" w:after="60"/>
        <w:ind w:left="964"/>
        <w:jc w:val="both"/>
        <w:rPr>
          <w:bCs/>
          <w:caps/>
        </w:rPr>
      </w:pPr>
    </w:p>
    <w:p w:rsidR="008B502C" w:rsidRPr="00CF48B9" w:rsidRDefault="00410CCF" w:rsidP="00E81613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Объем дисциплины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4" w:name="_Toc463805975"/>
      <w:r w:rsidR="00CF48B9" w:rsidRPr="00540A66">
        <w:rPr>
          <w:b/>
          <w:iCs/>
        </w:rPr>
        <w:instrText>Объем дисциплины</w:instrText>
      </w:r>
      <w:bookmarkEnd w:id="4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A5369F" w:rsidRPr="006410E5" w:rsidRDefault="00A5369F" w:rsidP="00A5369F">
      <w:pPr>
        <w:spacing w:before="60" w:after="60"/>
        <w:ind w:left="964"/>
        <w:jc w:val="both"/>
        <w:rPr>
          <w:iCs/>
        </w:rPr>
      </w:pPr>
      <w:r w:rsidRPr="006410E5">
        <w:rPr>
          <w:iCs/>
        </w:rPr>
        <w:t>Очная форма обучения</w:t>
      </w:r>
    </w:p>
    <w:tbl>
      <w:tblPr>
        <w:tblW w:w="1034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4395"/>
        <w:gridCol w:w="850"/>
        <w:gridCol w:w="1276"/>
        <w:gridCol w:w="992"/>
        <w:gridCol w:w="1418"/>
        <w:gridCol w:w="850"/>
      </w:tblGrid>
      <w:tr w:rsidR="00A5369F" w:rsidRPr="006410E5" w:rsidTr="00766558">
        <w:trPr>
          <w:trHeight w:val="789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</w:tcBorders>
          </w:tcPr>
          <w:p w:rsidR="00A5369F" w:rsidRPr="006410E5" w:rsidRDefault="00A5369F" w:rsidP="003E69AE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395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Виды учебной работы</w:t>
            </w:r>
            <w:r w:rsidRPr="006410E5">
              <w:t xml:space="preserve"> </w:t>
            </w:r>
          </w:p>
        </w:tc>
        <w:tc>
          <w:tcPr>
            <w:tcW w:w="2126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Объем дисциплины</w:t>
            </w:r>
          </w:p>
        </w:tc>
        <w:tc>
          <w:tcPr>
            <w:tcW w:w="3260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jc w:val="center"/>
            </w:pPr>
            <w:r w:rsidRPr="006410E5">
              <w:rPr>
                <w:b/>
                <w:bCs/>
                <w:sz w:val="20"/>
                <w:szCs w:val="20"/>
              </w:rPr>
              <w:t>Распределение объема дисциплины по семестрам (час.)</w:t>
            </w:r>
          </w:p>
        </w:tc>
      </w:tr>
      <w:tr w:rsidR="00766558" w:rsidRPr="006410E5" w:rsidTr="00766558">
        <w:trPr>
          <w:trHeight w:val="60"/>
        </w:trPr>
        <w:tc>
          <w:tcPr>
            <w:tcW w:w="567" w:type="dxa"/>
            <w:tcBorders>
              <w:left w:val="single" w:sz="4" w:space="0" w:color="000000"/>
              <w:bottom w:val="single" w:sz="8" w:space="0" w:color="000000"/>
            </w:tcBorders>
          </w:tcPr>
          <w:p w:rsidR="00766558" w:rsidRPr="006410E5" w:rsidRDefault="00766558" w:rsidP="003E69AE">
            <w:pPr>
              <w:snapToGrid w:val="0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№</w:t>
            </w:r>
          </w:p>
          <w:p w:rsidR="00766558" w:rsidRPr="006410E5" w:rsidRDefault="00766558" w:rsidP="003E69AE">
            <w:pPr>
              <w:snapToGrid w:val="0"/>
              <w:rPr>
                <w:b/>
                <w:bCs/>
              </w:rPr>
            </w:pPr>
            <w:r w:rsidRPr="006410E5">
              <w:rPr>
                <w:b/>
                <w:bCs/>
                <w:sz w:val="20"/>
                <w:szCs w:val="20"/>
              </w:rPr>
              <w:t>п/п</w:t>
            </w:r>
          </w:p>
        </w:tc>
        <w:tc>
          <w:tcPr>
            <w:tcW w:w="4395" w:type="dxa"/>
            <w:vMerge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766558" w:rsidRPr="006410E5" w:rsidRDefault="00766558" w:rsidP="003E69AE">
            <w:pPr>
              <w:snapToGrid w:val="0"/>
              <w:rPr>
                <w:b/>
                <w:bCs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Всего часов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:rsidR="00766558" w:rsidRPr="006410E5" w:rsidRDefault="00766558" w:rsidP="003E69AE">
            <w:pPr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 xml:space="preserve">В </w:t>
            </w:r>
            <w:proofErr w:type="spellStart"/>
            <w:r w:rsidRPr="006410E5">
              <w:rPr>
                <w:b/>
                <w:bCs/>
                <w:sz w:val="20"/>
                <w:szCs w:val="20"/>
              </w:rPr>
              <w:t>т.ч</w:t>
            </w:r>
            <w:proofErr w:type="spellEnd"/>
            <w:r w:rsidRPr="006410E5">
              <w:rPr>
                <w:b/>
                <w:bCs/>
                <w:sz w:val="20"/>
                <w:szCs w:val="20"/>
              </w:rPr>
              <w:t>. контактная работа (час.)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766558" w:rsidRPr="006410E5" w:rsidRDefault="00766558" w:rsidP="00D756AF">
            <w:pPr>
              <w:snapToGrid w:val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3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</w:tr>
      <w:tr w:rsidR="00766558" w:rsidRPr="006410E5" w:rsidTr="00766558">
        <w:trPr>
          <w:trHeight w:val="351"/>
        </w:trPr>
        <w:tc>
          <w:tcPr>
            <w:tcW w:w="56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</w:tcPr>
          <w:p w:rsidR="00766558" w:rsidRPr="006410E5" w:rsidRDefault="00766558" w:rsidP="003E69A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1.</w:t>
            </w:r>
          </w:p>
        </w:tc>
        <w:tc>
          <w:tcPr>
            <w:tcW w:w="439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6558" w:rsidRPr="006410E5" w:rsidRDefault="00766558" w:rsidP="003E69AE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Аудиторные занятия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54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6558" w:rsidRPr="001A58B0" w:rsidRDefault="00766558" w:rsidP="003E69AE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54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  <w:rPr>
                <w:b/>
                <w:bCs/>
              </w:rPr>
            </w:pPr>
          </w:p>
        </w:tc>
        <w:tc>
          <w:tcPr>
            <w:tcW w:w="1418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D756AF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54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  <w:rPr>
                <w:b/>
                <w:bCs/>
              </w:rPr>
            </w:pPr>
          </w:p>
        </w:tc>
      </w:tr>
      <w:tr w:rsidR="00766558" w:rsidRPr="006410E5" w:rsidTr="00766558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66558" w:rsidRPr="006410E5" w:rsidRDefault="00766558" w:rsidP="003E69AE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2.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6558" w:rsidRPr="006410E5" w:rsidRDefault="00766558" w:rsidP="003E69AE">
            <w:r w:rsidRPr="006410E5">
              <w:t>Лекции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</w:pPr>
            <w:r>
              <w:t>18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6558" w:rsidRPr="001A58B0" w:rsidRDefault="00766558" w:rsidP="003E69AE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D756AF">
            <w:pPr>
              <w:snapToGrid w:val="0"/>
              <w:jc w:val="center"/>
            </w:pPr>
            <w:r>
              <w:t>18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</w:pPr>
          </w:p>
        </w:tc>
      </w:tr>
      <w:tr w:rsidR="00766558" w:rsidRPr="006410E5" w:rsidTr="00766558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66558" w:rsidRPr="006410E5" w:rsidRDefault="00766558" w:rsidP="003E69AE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3.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6558" w:rsidRPr="006410E5" w:rsidRDefault="00766558" w:rsidP="003E69AE">
            <w:r w:rsidRPr="006410E5">
              <w:t>Практические занятия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</w:pPr>
            <w:r>
              <w:t>36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6558" w:rsidRPr="001A58B0" w:rsidRDefault="00766558" w:rsidP="003E69AE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D756AF">
            <w:pPr>
              <w:snapToGrid w:val="0"/>
              <w:jc w:val="center"/>
            </w:pPr>
            <w:r>
              <w:t>36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</w:pPr>
          </w:p>
        </w:tc>
      </w:tr>
      <w:tr w:rsidR="00766558" w:rsidRPr="006410E5" w:rsidTr="00766558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66558" w:rsidRPr="006410E5" w:rsidRDefault="00766558" w:rsidP="003E69AE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4.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6558" w:rsidRPr="006410E5" w:rsidRDefault="00766558" w:rsidP="003E69AE">
            <w:r w:rsidRPr="006410E5">
              <w:t>Лабораторные работы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6558" w:rsidRPr="006410E5" w:rsidRDefault="00766558" w:rsidP="003E69AE">
            <w:pPr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D756AF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</w:pPr>
          </w:p>
        </w:tc>
      </w:tr>
      <w:tr w:rsidR="00766558" w:rsidRPr="006410E5" w:rsidTr="00766558">
        <w:trPr>
          <w:trHeight w:val="403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66558" w:rsidRPr="006410E5" w:rsidRDefault="00766558" w:rsidP="003E69A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5.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6558" w:rsidRPr="006410E5" w:rsidRDefault="00766558" w:rsidP="003E69AE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Самостоятельная работа студентов, включая все виды текущей  аттестации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A5369F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6558" w:rsidRPr="001A58B0" w:rsidRDefault="00766558" w:rsidP="003E69AE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8.10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  <w:rPr>
                <w:b/>
                <w:bCs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D756AF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  <w:rPr>
                <w:b/>
                <w:bCs/>
              </w:rPr>
            </w:pPr>
          </w:p>
        </w:tc>
      </w:tr>
      <w:tr w:rsidR="00766558" w:rsidRPr="006410E5" w:rsidTr="00766558">
        <w:trPr>
          <w:trHeight w:val="392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66558" w:rsidRPr="006410E5" w:rsidRDefault="00766558" w:rsidP="003E69A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6.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6558" w:rsidRPr="00794ED9" w:rsidRDefault="00766558" w:rsidP="003E69AE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Промежуточная аттестация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A5369F">
            <w:pPr>
              <w:snapToGrid w:val="0"/>
              <w:jc w:val="center"/>
            </w:pPr>
            <w:r>
              <w:t>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6558" w:rsidRPr="00E80A6C" w:rsidRDefault="00E80A6C" w:rsidP="003E69A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  <w:r w:rsidR="00766558">
              <w:rPr>
                <w:b/>
                <w:bCs/>
                <w:lang w:val="en-US"/>
              </w:rPr>
              <w:t>.</w:t>
            </w:r>
            <w:r>
              <w:rPr>
                <w:b/>
                <w:bCs/>
              </w:rPr>
              <w:t>25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DB75AD" w:rsidRDefault="00766558" w:rsidP="003E69AE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DB75AD" w:rsidRDefault="00766558" w:rsidP="00D756AF">
            <w:pPr>
              <w:jc w:val="center"/>
              <w:rPr>
                <w:b/>
                <w:bCs/>
                <w:lang w:val="en-US"/>
              </w:rPr>
            </w:pPr>
            <w:r>
              <w:rPr>
                <w:bCs/>
              </w:rPr>
              <w:t>З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jc w:val="center"/>
              <w:rPr>
                <w:sz w:val="20"/>
                <w:szCs w:val="20"/>
              </w:rPr>
            </w:pPr>
          </w:p>
        </w:tc>
      </w:tr>
      <w:tr w:rsidR="00766558" w:rsidRPr="006410E5" w:rsidTr="00766558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66558" w:rsidRPr="006410E5" w:rsidRDefault="00766558" w:rsidP="003E69A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7.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6558" w:rsidRPr="006410E5" w:rsidRDefault="00766558" w:rsidP="003E69AE">
            <w:r w:rsidRPr="006410E5">
              <w:rPr>
                <w:b/>
                <w:bCs/>
              </w:rPr>
              <w:t>Общий объем по учебному плану, час.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66558" w:rsidRPr="006410E5" w:rsidRDefault="00766558" w:rsidP="003E69AE">
            <w:pPr>
              <w:snapToGrid w:val="0"/>
              <w:jc w:val="center"/>
            </w:pPr>
            <w:r w:rsidRPr="006410E5">
              <w:t>108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6558" w:rsidRPr="00E80A6C" w:rsidRDefault="00766558" w:rsidP="00E80A6C">
            <w:pPr>
              <w:snapToGrid w:val="0"/>
              <w:jc w:val="center"/>
            </w:pPr>
            <w:r>
              <w:rPr>
                <w:lang w:val="en-US"/>
              </w:rPr>
              <w:t>6</w:t>
            </w:r>
            <w:r w:rsidR="00E80A6C">
              <w:t>2</w:t>
            </w:r>
            <w:r>
              <w:rPr>
                <w:lang w:val="en-US"/>
              </w:rPr>
              <w:t>.3</w:t>
            </w:r>
            <w:r w:rsidR="00E80A6C">
              <w:t>5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66558" w:rsidRPr="006410E5" w:rsidRDefault="00766558" w:rsidP="003E69AE">
            <w:pPr>
              <w:snapToGrid w:val="0"/>
              <w:jc w:val="center"/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66558" w:rsidRPr="006410E5" w:rsidRDefault="00766558" w:rsidP="00D756AF">
            <w:pPr>
              <w:snapToGrid w:val="0"/>
              <w:jc w:val="center"/>
            </w:pPr>
            <w:r>
              <w:t>108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66558" w:rsidRPr="006410E5" w:rsidRDefault="00766558" w:rsidP="003E69AE">
            <w:pPr>
              <w:snapToGrid w:val="0"/>
              <w:jc w:val="center"/>
            </w:pPr>
          </w:p>
        </w:tc>
      </w:tr>
      <w:tr w:rsidR="00766558" w:rsidRPr="006410E5" w:rsidTr="00766558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66558" w:rsidRPr="006410E5" w:rsidRDefault="00766558" w:rsidP="003E69A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8.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6558" w:rsidRPr="006410E5" w:rsidRDefault="00766558" w:rsidP="003E69AE">
            <w:r w:rsidRPr="006410E5">
              <w:rPr>
                <w:b/>
                <w:bCs/>
              </w:rPr>
              <w:t xml:space="preserve">Общий объем по учебному плану, </w:t>
            </w:r>
            <w:proofErr w:type="spellStart"/>
            <w:r w:rsidRPr="006410E5">
              <w:rPr>
                <w:b/>
                <w:bCs/>
              </w:rPr>
              <w:t>з.е</w:t>
            </w:r>
            <w:proofErr w:type="spellEnd"/>
            <w:r w:rsidRPr="006410E5">
              <w:rPr>
                <w:b/>
                <w:bCs/>
              </w:rPr>
              <w:t>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66558" w:rsidRPr="006410E5" w:rsidRDefault="00766558" w:rsidP="003E69AE">
            <w:pPr>
              <w:snapToGrid w:val="0"/>
              <w:jc w:val="center"/>
            </w:pPr>
            <w:r w:rsidRPr="006410E5">
              <w:t>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6558" w:rsidRPr="006410E5" w:rsidRDefault="00766558" w:rsidP="003E69AE">
            <w:pPr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66558" w:rsidRPr="006410E5" w:rsidRDefault="00766558" w:rsidP="003E69AE">
            <w:pPr>
              <w:snapToGrid w:val="0"/>
              <w:jc w:val="center"/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66558" w:rsidRPr="006410E5" w:rsidRDefault="00766558" w:rsidP="00D756AF">
            <w:pPr>
              <w:snapToGrid w:val="0"/>
              <w:jc w:val="center"/>
            </w:pPr>
            <w:r w:rsidRPr="006410E5">
              <w:t>3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66558" w:rsidRPr="006410E5" w:rsidRDefault="00766558" w:rsidP="003E69AE">
            <w:pPr>
              <w:snapToGrid w:val="0"/>
              <w:jc w:val="center"/>
            </w:pPr>
          </w:p>
        </w:tc>
      </w:tr>
    </w:tbl>
    <w:p w:rsidR="000B14B2" w:rsidRPr="000B14B2" w:rsidRDefault="000B14B2" w:rsidP="000B14B2">
      <w:pPr>
        <w:keepNext/>
        <w:tabs>
          <w:tab w:val="num" w:pos="1026"/>
        </w:tabs>
        <w:spacing w:after="60"/>
        <w:jc w:val="both"/>
        <w:rPr>
          <w:b/>
          <w:bCs/>
          <w:caps/>
        </w:rPr>
      </w:pPr>
    </w:p>
    <w:p w:rsidR="009F44C5" w:rsidRPr="009F44C5" w:rsidRDefault="009F44C5" w:rsidP="00182891">
      <w:pPr>
        <w:keepNext/>
        <w:numPr>
          <w:ilvl w:val="0"/>
          <w:numId w:val="3"/>
        </w:numPr>
        <w:tabs>
          <w:tab w:val="num" w:pos="1026"/>
        </w:tabs>
        <w:spacing w:after="60"/>
        <w:ind w:left="1027" w:hanging="284"/>
        <w:jc w:val="both"/>
        <w:rPr>
          <w:b/>
          <w:bCs/>
          <w:caps/>
        </w:rPr>
      </w:pPr>
      <w:r w:rsidRPr="009F44C5">
        <w:rPr>
          <w:b/>
          <w:bCs/>
          <w:caps/>
        </w:rPr>
        <w:t>СОДЕРЖАНИЕ ДИСЦИПЛИНЫ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5" w:name="_Toc463805976"/>
      <w:r w:rsidR="00817297" w:rsidRPr="0064478C">
        <w:rPr>
          <w:b/>
          <w:bCs/>
          <w:caps/>
        </w:rPr>
        <w:instrText>СОДЕРЖАНИЕ ДИСЦИПЛИНЫ</w:instrText>
      </w:r>
      <w:bookmarkEnd w:id="5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tbl>
      <w:tblPr>
        <w:tblW w:w="991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109"/>
        <w:gridCol w:w="3041"/>
        <w:gridCol w:w="5760"/>
      </w:tblGrid>
      <w:tr w:rsidR="00AB4CC1" w:rsidRPr="00E26BC8" w:rsidTr="003E69AE">
        <w:trPr>
          <w:trHeight w:val="540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B4CC1" w:rsidRPr="00E26BC8" w:rsidRDefault="00AB4CC1" w:rsidP="003E69AE">
            <w:pPr>
              <w:jc w:val="center"/>
              <w:rPr>
                <w:b/>
              </w:rPr>
            </w:pPr>
            <w:r w:rsidRPr="00E26BC8">
              <w:rPr>
                <w:b/>
              </w:rPr>
              <w:t>Код</w:t>
            </w:r>
          </w:p>
          <w:p w:rsidR="00AB4CC1" w:rsidRPr="00E26BC8" w:rsidRDefault="00AB4CC1" w:rsidP="003E69AE">
            <w:pPr>
              <w:jc w:val="center"/>
              <w:rPr>
                <w:b/>
              </w:rPr>
            </w:pPr>
            <w:r w:rsidRPr="00E26BC8">
              <w:rPr>
                <w:b/>
              </w:rPr>
              <w:t xml:space="preserve">раздела, темы 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B4CC1" w:rsidRPr="00E26BC8" w:rsidRDefault="00AB4CC1" w:rsidP="003E69AE">
            <w:pPr>
              <w:pStyle w:val="210"/>
              <w:widowControl w:val="0"/>
              <w:ind w:left="0" w:firstLine="0"/>
              <w:jc w:val="center"/>
              <w:rPr>
                <w:b/>
              </w:rPr>
            </w:pPr>
            <w:r w:rsidRPr="00E26BC8">
              <w:rPr>
                <w:b/>
              </w:rPr>
              <w:t>Раздел, тема</w:t>
            </w:r>
          </w:p>
          <w:p w:rsidR="00AB4CC1" w:rsidRPr="00E26BC8" w:rsidRDefault="006617A5" w:rsidP="003E69AE">
            <w:pPr>
              <w:jc w:val="center"/>
              <w:rPr>
                <w:b/>
              </w:rPr>
            </w:pPr>
            <w:r w:rsidRPr="00E26BC8">
              <w:rPr>
                <w:b/>
              </w:rPr>
              <w:t>дисциплины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B4CC1" w:rsidRPr="00E26BC8" w:rsidRDefault="00AB4CC1" w:rsidP="003E69AE">
            <w:pPr>
              <w:pStyle w:val="210"/>
              <w:widowControl w:val="0"/>
              <w:ind w:left="0" w:firstLine="0"/>
              <w:jc w:val="center"/>
            </w:pPr>
            <w:r w:rsidRPr="00E26BC8">
              <w:rPr>
                <w:b/>
              </w:rPr>
              <w:t xml:space="preserve">Содержание </w:t>
            </w:r>
          </w:p>
        </w:tc>
      </w:tr>
      <w:tr w:rsidR="00E26BC8" w:rsidRPr="00E26BC8" w:rsidTr="003E69AE">
        <w:trPr>
          <w:trHeight w:val="295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26BC8" w:rsidRPr="00E26BC8" w:rsidRDefault="00E26BC8" w:rsidP="002C2BA2">
            <w:pPr>
              <w:snapToGrid w:val="0"/>
              <w:jc w:val="center"/>
              <w:rPr>
                <w:b/>
              </w:rPr>
            </w:pPr>
            <w:r w:rsidRPr="00E26BC8">
              <w:rPr>
                <w:b/>
              </w:rPr>
              <w:t>Р1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26BC8" w:rsidRPr="00E26BC8" w:rsidRDefault="00E26BC8" w:rsidP="00E26BC8">
            <w:pPr>
              <w:shd w:val="clear" w:color="auto" w:fill="FFFFFF"/>
              <w:snapToGrid w:val="0"/>
              <w:jc w:val="center"/>
            </w:pPr>
            <w:r w:rsidRPr="00E26BC8">
              <w:t>Введение в аддитивные технологии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26BC8" w:rsidRPr="00E26BC8" w:rsidRDefault="00E26BC8" w:rsidP="002C2BA2">
            <w:pPr>
              <w:snapToGrid w:val="0"/>
              <w:jc w:val="both"/>
            </w:pPr>
            <w:r w:rsidRPr="00E26BC8">
              <w:t>История, общие сведения, описание основных технологий, пути развития</w:t>
            </w:r>
          </w:p>
        </w:tc>
      </w:tr>
      <w:tr w:rsidR="00E26BC8" w:rsidRPr="00E26BC8" w:rsidTr="003E69AE">
        <w:trPr>
          <w:trHeight w:val="147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26BC8" w:rsidRPr="00E26BC8" w:rsidRDefault="00E26BC8" w:rsidP="002C2BA2">
            <w:pPr>
              <w:snapToGrid w:val="0"/>
              <w:jc w:val="center"/>
              <w:rPr>
                <w:b/>
              </w:rPr>
            </w:pPr>
            <w:r w:rsidRPr="00E26BC8">
              <w:rPr>
                <w:b/>
              </w:rPr>
              <w:t>Р2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26BC8" w:rsidRPr="00E26BC8" w:rsidRDefault="00E26BC8" w:rsidP="00E26BC8">
            <w:pPr>
              <w:shd w:val="clear" w:color="auto" w:fill="FFFFFF"/>
              <w:snapToGrid w:val="0"/>
              <w:jc w:val="center"/>
            </w:pPr>
            <w:r w:rsidRPr="00E26BC8">
              <w:t>Технологии лазерного сплавления и спекания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26BC8" w:rsidRPr="00E26BC8" w:rsidRDefault="00E26BC8" w:rsidP="002C2BA2">
            <w:pPr>
              <w:snapToGrid w:val="0"/>
              <w:jc w:val="both"/>
            </w:pPr>
            <w:r w:rsidRPr="00E26BC8">
              <w:t>Принципы технологии, описание оборудования, технологические параметры, свойства получаемых изделий</w:t>
            </w:r>
          </w:p>
        </w:tc>
      </w:tr>
      <w:tr w:rsidR="00E26BC8" w:rsidRPr="00E26BC8" w:rsidTr="003E69AE">
        <w:trPr>
          <w:trHeight w:val="279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26BC8" w:rsidRPr="00E26BC8" w:rsidRDefault="00E26BC8" w:rsidP="002C2BA2">
            <w:pPr>
              <w:snapToGrid w:val="0"/>
              <w:jc w:val="center"/>
              <w:rPr>
                <w:b/>
              </w:rPr>
            </w:pPr>
            <w:r w:rsidRPr="00E26BC8">
              <w:rPr>
                <w:b/>
              </w:rPr>
              <w:t>Р3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26BC8" w:rsidRPr="00E26BC8" w:rsidRDefault="00E26BC8" w:rsidP="00E26BC8">
            <w:pPr>
              <w:shd w:val="clear" w:color="auto" w:fill="FFFFFF"/>
              <w:snapToGrid w:val="0"/>
              <w:jc w:val="center"/>
            </w:pPr>
            <w:r w:rsidRPr="00E26BC8">
              <w:t>Материалы для аддитивных технологий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26BC8" w:rsidRPr="00E26BC8" w:rsidRDefault="00E26BC8" w:rsidP="002C2BA2">
            <w:pPr>
              <w:snapToGrid w:val="0"/>
              <w:jc w:val="both"/>
            </w:pPr>
            <w:r w:rsidRPr="00E26BC8">
              <w:t>Технологии производства, характеристики, требования</w:t>
            </w:r>
          </w:p>
        </w:tc>
      </w:tr>
      <w:tr w:rsidR="00E26BC8" w:rsidRPr="00E26BC8" w:rsidTr="003E69AE">
        <w:trPr>
          <w:trHeight w:val="279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26BC8" w:rsidRPr="00E26BC8" w:rsidRDefault="00E26BC8" w:rsidP="002C2BA2">
            <w:pPr>
              <w:snapToGrid w:val="0"/>
              <w:jc w:val="center"/>
              <w:rPr>
                <w:b/>
              </w:rPr>
            </w:pPr>
            <w:r w:rsidRPr="00E26BC8">
              <w:rPr>
                <w:b/>
              </w:rPr>
              <w:t>Р4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26BC8" w:rsidRPr="00E26BC8" w:rsidRDefault="00E26BC8" w:rsidP="00E26BC8">
            <w:pPr>
              <w:shd w:val="clear" w:color="auto" w:fill="FFFFFF"/>
              <w:snapToGrid w:val="0"/>
              <w:jc w:val="center"/>
            </w:pPr>
            <w:r w:rsidRPr="00E26BC8">
              <w:t>Программное обеспечение для инжиниринга под АТ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26BC8" w:rsidRPr="00E26BC8" w:rsidRDefault="00E26BC8" w:rsidP="002C2BA2">
            <w:pPr>
              <w:snapToGrid w:val="0"/>
              <w:jc w:val="both"/>
            </w:pPr>
            <w:r w:rsidRPr="00E26BC8">
              <w:t>Виды, особенности, принципы работы, решение прикладных задач</w:t>
            </w:r>
          </w:p>
        </w:tc>
      </w:tr>
      <w:tr w:rsidR="00E26BC8" w:rsidRPr="00E26BC8" w:rsidTr="003E69AE">
        <w:trPr>
          <w:trHeight w:val="279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26BC8" w:rsidRPr="00E26BC8" w:rsidRDefault="00E26BC8" w:rsidP="002C2BA2">
            <w:pPr>
              <w:snapToGrid w:val="0"/>
              <w:jc w:val="center"/>
              <w:rPr>
                <w:b/>
              </w:rPr>
            </w:pPr>
            <w:r w:rsidRPr="00E26BC8">
              <w:rPr>
                <w:b/>
              </w:rPr>
              <w:t>Р5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26BC8" w:rsidRPr="00E26BC8" w:rsidRDefault="00E26BC8" w:rsidP="00E26BC8">
            <w:pPr>
              <w:shd w:val="clear" w:color="auto" w:fill="FFFFFF"/>
              <w:snapToGrid w:val="0"/>
              <w:jc w:val="center"/>
            </w:pPr>
            <w:r w:rsidRPr="00E26BC8">
              <w:t>Инжиниринг под АТ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26BC8" w:rsidRPr="00E26BC8" w:rsidRDefault="00E26BC8" w:rsidP="002C2BA2">
            <w:pPr>
              <w:snapToGrid w:val="0"/>
              <w:jc w:val="both"/>
            </w:pPr>
            <w:r w:rsidRPr="00E26BC8">
              <w:t>Концепция, методология, основные приемы, прогнозирование результатов</w:t>
            </w:r>
          </w:p>
        </w:tc>
      </w:tr>
    </w:tbl>
    <w:p w:rsidR="009F44C5" w:rsidRPr="00E10A60" w:rsidRDefault="009F44C5" w:rsidP="00014B2D">
      <w:pPr>
        <w:spacing w:line="360" w:lineRule="auto"/>
        <w:ind w:firstLine="720"/>
        <w:jc w:val="both"/>
        <w:rPr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  <w:sectPr w:rsidR="00956E05" w:rsidSect="00A8369D">
          <w:pgSz w:w="11906" w:h="16838" w:code="9"/>
          <w:pgMar w:top="851" w:right="992" w:bottom="851" w:left="1134" w:header="709" w:footer="709" w:gutter="0"/>
          <w:cols w:space="708"/>
          <w:docGrid w:linePitch="360"/>
        </w:sectPr>
      </w:pPr>
    </w:p>
    <w:p w:rsidR="009F44C5" w:rsidRPr="009F44C5" w:rsidRDefault="009F44C5" w:rsidP="00182891">
      <w:pPr>
        <w:numPr>
          <w:ilvl w:val="0"/>
          <w:numId w:val="3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РАСПРЕДЕЛЕНИЕ УЧЕБНОГО ВРЕМЕНИ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6" w:name="_Toc463805977"/>
      <w:r w:rsidR="00817297" w:rsidRPr="00C07DD7">
        <w:rPr>
          <w:b/>
          <w:bCs/>
          <w:caps/>
        </w:rPr>
        <w:instrText>РАСПРЕДЕЛЕНИЕ УЧЕБНОГО ВРЕМЕНИ</w:instrText>
      </w:r>
      <w:bookmarkEnd w:id="6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5B43F1" w:rsidRDefault="005B43F1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Распределение аудиторной нагрузки и мероприятий самостоятельной работы по разделам дисциплины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7" w:name="_Toc463805978"/>
      <w:r w:rsidRPr="00B248DB">
        <w:rPr>
          <w:b/>
          <w:iCs/>
        </w:rPr>
        <w:instrText>Распределение аудиторной нагрузки и мероприятий самостоятельной работы по разделам дисциплины</w:instrText>
      </w:r>
      <w:bookmarkEnd w:id="7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tbl>
      <w:tblPr>
        <w:tblW w:w="5358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475"/>
        <w:gridCol w:w="2508"/>
        <w:gridCol w:w="610"/>
        <w:gridCol w:w="441"/>
        <w:gridCol w:w="480"/>
        <w:gridCol w:w="470"/>
        <w:gridCol w:w="369"/>
        <w:gridCol w:w="553"/>
        <w:gridCol w:w="503"/>
        <w:gridCol w:w="556"/>
        <w:gridCol w:w="566"/>
        <w:gridCol w:w="520"/>
        <w:gridCol w:w="329"/>
        <w:gridCol w:w="556"/>
        <w:gridCol w:w="421"/>
        <w:gridCol w:w="421"/>
        <w:gridCol w:w="421"/>
        <w:gridCol w:w="421"/>
        <w:gridCol w:w="421"/>
        <w:gridCol w:w="421"/>
        <w:gridCol w:w="421"/>
        <w:gridCol w:w="421"/>
        <w:gridCol w:w="421"/>
        <w:gridCol w:w="118"/>
        <w:gridCol w:w="342"/>
        <w:gridCol w:w="553"/>
        <w:gridCol w:w="421"/>
        <w:gridCol w:w="480"/>
        <w:gridCol w:w="424"/>
        <w:gridCol w:w="431"/>
        <w:gridCol w:w="421"/>
        <w:gridCol w:w="536"/>
      </w:tblGrid>
      <w:tr w:rsidR="003465AA" w:rsidRPr="003C3315" w:rsidTr="00335BD1">
        <w:trPr>
          <w:trHeight w:val="209"/>
          <w:jc w:val="center"/>
        </w:trPr>
        <w:tc>
          <w:tcPr>
            <w:tcW w:w="3903" w:type="pct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ind w:left="360"/>
              <w:rPr>
                <w:sz w:val="20"/>
                <w:szCs w:val="20"/>
              </w:rPr>
            </w:pPr>
            <w:r w:rsidRPr="003C3315">
              <w:rPr>
                <w:sz w:val="20"/>
                <w:szCs w:val="20"/>
              </w:rPr>
              <w:t>Форма обучения: очная</w:t>
            </w:r>
          </w:p>
        </w:tc>
        <w:tc>
          <w:tcPr>
            <w:tcW w:w="1097" w:type="pct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465AA" w:rsidRPr="000A7F3B" w:rsidRDefault="003465AA" w:rsidP="003E69AE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Объем модуля (</w:t>
            </w:r>
            <w:proofErr w:type="spellStart"/>
            <w:r w:rsidRPr="003C3315">
              <w:rPr>
                <w:sz w:val="16"/>
                <w:szCs w:val="16"/>
              </w:rPr>
              <w:t>зач.ед</w:t>
            </w:r>
            <w:proofErr w:type="spellEnd"/>
            <w:r w:rsidRPr="003C3315">
              <w:rPr>
                <w:sz w:val="16"/>
                <w:szCs w:val="16"/>
              </w:rPr>
              <w:t xml:space="preserve">.):        </w:t>
            </w:r>
            <w:r w:rsidR="00883102" w:rsidRPr="000A7F3B">
              <w:rPr>
                <w:sz w:val="16"/>
                <w:szCs w:val="16"/>
              </w:rPr>
              <w:t>12</w:t>
            </w:r>
          </w:p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Объем дисциплины (</w:t>
            </w:r>
            <w:proofErr w:type="spellStart"/>
            <w:r w:rsidRPr="003C3315">
              <w:rPr>
                <w:sz w:val="16"/>
                <w:szCs w:val="16"/>
              </w:rPr>
              <w:t>зач.ед</w:t>
            </w:r>
            <w:proofErr w:type="spellEnd"/>
            <w:r w:rsidRPr="003C3315">
              <w:rPr>
                <w:sz w:val="16"/>
                <w:szCs w:val="16"/>
              </w:rPr>
              <w:t>.):  3</w:t>
            </w:r>
          </w:p>
        </w:tc>
      </w:tr>
      <w:tr w:rsidR="003465AA" w:rsidRPr="003C3315" w:rsidTr="00335BD1">
        <w:trPr>
          <w:trHeight w:val="495"/>
          <w:jc w:val="center"/>
        </w:trPr>
        <w:tc>
          <w:tcPr>
            <w:tcW w:w="1091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Раздел дисциплины</w:t>
            </w:r>
          </w:p>
        </w:tc>
        <w:tc>
          <w:tcPr>
            <w:tcW w:w="535" w:type="pct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3465AA" w:rsidRPr="003C3315" w:rsidRDefault="003465AA" w:rsidP="003E69AE">
            <w:pPr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Аудиторные занятия (час.)</w:t>
            </w:r>
          </w:p>
        </w:tc>
        <w:tc>
          <w:tcPr>
            <w:tcW w:w="3374" w:type="pct"/>
            <w:gridSpan w:val="25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Самостоятельная работа: виды, количество и объемы мероприятий</w:t>
            </w:r>
          </w:p>
        </w:tc>
      </w:tr>
      <w:tr w:rsidR="003465AA" w:rsidRPr="003C3315" w:rsidTr="00335BD1">
        <w:trPr>
          <w:trHeight w:val="1463"/>
          <w:jc w:val="center"/>
        </w:trPr>
        <w:tc>
          <w:tcPr>
            <w:tcW w:w="144" w:type="pct"/>
            <w:vMerge w:val="restar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Код раздела, темы</w:t>
            </w:r>
          </w:p>
        </w:tc>
        <w:tc>
          <w:tcPr>
            <w:tcW w:w="762" w:type="pct"/>
            <w:vMerge w:val="restart"/>
            <w:shd w:val="clear" w:color="auto" w:fill="auto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Наименование раздела, темы</w:t>
            </w:r>
          </w:p>
        </w:tc>
        <w:tc>
          <w:tcPr>
            <w:tcW w:w="185" w:type="pct"/>
            <w:vMerge w:val="restar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по разделу, теме (час.)</w:t>
            </w:r>
          </w:p>
        </w:tc>
        <w:tc>
          <w:tcPr>
            <w:tcW w:w="134" w:type="pct"/>
            <w:vMerge w:val="restar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аудиторной работы (час.)</w:t>
            </w:r>
          </w:p>
        </w:tc>
        <w:tc>
          <w:tcPr>
            <w:tcW w:w="146" w:type="pct"/>
            <w:vMerge w:val="restar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Лекции</w:t>
            </w:r>
          </w:p>
        </w:tc>
        <w:tc>
          <w:tcPr>
            <w:tcW w:w="143" w:type="pct"/>
            <w:vMerge w:val="restar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Практические занятия</w:t>
            </w:r>
          </w:p>
        </w:tc>
        <w:tc>
          <w:tcPr>
            <w:tcW w:w="111" w:type="pct"/>
            <w:vMerge w:val="restar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Лабораторные работы</w:t>
            </w:r>
          </w:p>
        </w:tc>
        <w:tc>
          <w:tcPr>
            <w:tcW w:w="168" w:type="pct"/>
            <w:vMerge w:val="restar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 самостоятельной работы студентов (час.)</w:t>
            </w:r>
          </w:p>
        </w:tc>
        <w:tc>
          <w:tcPr>
            <w:tcW w:w="752" w:type="pct"/>
            <w:gridSpan w:val="5"/>
            <w:shd w:val="clear" w:color="auto" w:fill="auto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Подготовка к аудиторным занятиям (час.)</w:t>
            </w:r>
          </w:p>
        </w:tc>
        <w:tc>
          <w:tcPr>
            <w:tcW w:w="1457" w:type="pct"/>
            <w:gridSpan w:val="12"/>
            <w:shd w:val="clear" w:color="auto" w:fill="auto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894889">
              <w:rPr>
                <w:sz w:val="16"/>
                <w:szCs w:val="16"/>
              </w:rPr>
              <w:t>Выполнение самостоятельных внеаудиторных работ (</w:t>
            </w:r>
            <w:proofErr w:type="spellStart"/>
            <w:r w:rsidRPr="00894889">
              <w:rPr>
                <w:sz w:val="16"/>
                <w:szCs w:val="16"/>
              </w:rPr>
              <w:t>колич</w:t>
            </w:r>
            <w:proofErr w:type="spellEnd"/>
            <w:r w:rsidRPr="00894889">
              <w:rPr>
                <w:sz w:val="16"/>
                <w:szCs w:val="16"/>
              </w:rPr>
              <w:t>.)</w:t>
            </w:r>
          </w:p>
        </w:tc>
        <w:tc>
          <w:tcPr>
            <w:tcW w:w="442" w:type="pct"/>
            <w:gridSpan w:val="3"/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к контрольным мероприятиям текущей аттестации (</w:t>
            </w:r>
            <w:proofErr w:type="spellStart"/>
            <w:r w:rsidRPr="003C3315">
              <w:rPr>
                <w:sz w:val="14"/>
                <w:szCs w:val="14"/>
              </w:rPr>
              <w:t>колич</w:t>
            </w:r>
            <w:proofErr w:type="spellEnd"/>
            <w:r w:rsidRPr="003C3315">
              <w:rPr>
                <w:sz w:val="14"/>
                <w:szCs w:val="14"/>
              </w:rPr>
              <w:t>.)</w:t>
            </w:r>
          </w:p>
        </w:tc>
        <w:tc>
          <w:tcPr>
            <w:tcW w:w="260" w:type="pct"/>
            <w:gridSpan w:val="2"/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к</w:t>
            </w:r>
          </w:p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промежуточной аттестации по дисциплине (час.)</w:t>
            </w:r>
          </w:p>
        </w:tc>
        <w:tc>
          <w:tcPr>
            <w:tcW w:w="295" w:type="pct"/>
            <w:gridSpan w:val="2"/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в рамках дисциплины к промежуточной аттестации по модулю (час.)</w:t>
            </w:r>
          </w:p>
        </w:tc>
      </w:tr>
      <w:tr w:rsidR="003465AA" w:rsidRPr="003C3315" w:rsidTr="00335BD1">
        <w:trPr>
          <w:trHeight w:val="2264"/>
          <w:jc w:val="center"/>
        </w:trPr>
        <w:tc>
          <w:tcPr>
            <w:tcW w:w="144" w:type="pct"/>
            <w:vMerge/>
            <w:shd w:val="clear" w:color="auto" w:fill="auto"/>
            <w:vAlign w:val="center"/>
          </w:tcPr>
          <w:p w:rsidR="003465AA" w:rsidRPr="003C3315" w:rsidRDefault="003465AA" w:rsidP="003E69A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62" w:type="pct"/>
            <w:vMerge/>
            <w:shd w:val="clear" w:color="auto" w:fill="auto"/>
            <w:vAlign w:val="center"/>
          </w:tcPr>
          <w:p w:rsidR="003465AA" w:rsidRPr="00894889" w:rsidRDefault="003465AA" w:rsidP="003E69A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5" w:type="pct"/>
            <w:vMerge/>
            <w:shd w:val="clear" w:color="auto" w:fill="auto"/>
            <w:vAlign w:val="center"/>
          </w:tcPr>
          <w:p w:rsidR="003465AA" w:rsidRPr="00894889" w:rsidRDefault="003465AA" w:rsidP="003E69A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vAlign w:val="center"/>
          </w:tcPr>
          <w:p w:rsidR="003465AA" w:rsidRPr="00894889" w:rsidRDefault="003465AA" w:rsidP="003E69A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6" w:type="pct"/>
            <w:vMerge/>
            <w:shd w:val="clear" w:color="auto" w:fill="auto"/>
            <w:vAlign w:val="center"/>
          </w:tcPr>
          <w:p w:rsidR="003465AA" w:rsidRPr="00894889" w:rsidRDefault="003465AA" w:rsidP="003E69A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3" w:type="pct"/>
            <w:vMerge/>
            <w:shd w:val="clear" w:color="auto" w:fill="auto"/>
            <w:vAlign w:val="center"/>
          </w:tcPr>
          <w:p w:rsidR="003465AA" w:rsidRPr="00894889" w:rsidRDefault="003465AA" w:rsidP="003E69A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1" w:type="pct"/>
            <w:vMerge/>
            <w:shd w:val="clear" w:color="auto" w:fill="auto"/>
            <w:vAlign w:val="center"/>
          </w:tcPr>
          <w:p w:rsidR="003465AA" w:rsidRPr="00894889" w:rsidRDefault="003465AA" w:rsidP="003E69A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68" w:type="pct"/>
            <w:vMerge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3" w:type="pc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(час.)</w:t>
            </w:r>
          </w:p>
        </w:tc>
        <w:tc>
          <w:tcPr>
            <w:tcW w:w="169" w:type="pc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Лекция</w:t>
            </w:r>
          </w:p>
        </w:tc>
        <w:tc>
          <w:tcPr>
            <w:tcW w:w="172" w:type="pc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proofErr w:type="spellStart"/>
            <w:r w:rsidRPr="00894889">
              <w:rPr>
                <w:sz w:val="16"/>
                <w:szCs w:val="16"/>
              </w:rPr>
              <w:t>Практ</w:t>
            </w:r>
            <w:proofErr w:type="spellEnd"/>
            <w:r w:rsidRPr="00894889">
              <w:rPr>
                <w:sz w:val="16"/>
                <w:szCs w:val="16"/>
              </w:rPr>
              <w:t>., семинар. занятие</w:t>
            </w:r>
          </w:p>
        </w:tc>
        <w:tc>
          <w:tcPr>
            <w:tcW w:w="158" w:type="pc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Лабораторное занятие</w:t>
            </w:r>
          </w:p>
        </w:tc>
        <w:tc>
          <w:tcPr>
            <w:tcW w:w="100" w:type="pc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Н/и семинар, семинар-</w:t>
            </w:r>
            <w:proofErr w:type="spellStart"/>
            <w:r w:rsidRPr="00894889">
              <w:rPr>
                <w:sz w:val="16"/>
                <w:szCs w:val="16"/>
              </w:rPr>
              <w:t>конфер</w:t>
            </w:r>
            <w:proofErr w:type="spellEnd"/>
            <w:r w:rsidRPr="00894889">
              <w:rPr>
                <w:sz w:val="16"/>
                <w:szCs w:val="16"/>
              </w:rPr>
              <w:t>., коллоквиум (магистратура)</w:t>
            </w:r>
          </w:p>
        </w:tc>
        <w:tc>
          <w:tcPr>
            <w:tcW w:w="169" w:type="pc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ind w:left="113" w:right="113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(час.)</w:t>
            </w:r>
          </w:p>
        </w:tc>
        <w:tc>
          <w:tcPr>
            <w:tcW w:w="128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Домашняя работа*</w:t>
            </w:r>
          </w:p>
        </w:tc>
        <w:tc>
          <w:tcPr>
            <w:tcW w:w="128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Графическая работа*</w:t>
            </w:r>
          </w:p>
        </w:tc>
        <w:tc>
          <w:tcPr>
            <w:tcW w:w="128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Реферат, эссе, </w:t>
            </w:r>
            <w:proofErr w:type="spellStart"/>
            <w:r w:rsidRPr="003C3315">
              <w:rPr>
                <w:sz w:val="16"/>
                <w:szCs w:val="16"/>
              </w:rPr>
              <w:t>творч</w:t>
            </w:r>
            <w:proofErr w:type="spellEnd"/>
            <w:r w:rsidRPr="003C3315">
              <w:rPr>
                <w:sz w:val="16"/>
                <w:szCs w:val="16"/>
              </w:rPr>
              <w:t>. работа*</w:t>
            </w:r>
          </w:p>
        </w:tc>
        <w:tc>
          <w:tcPr>
            <w:tcW w:w="128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Проектная работа*</w:t>
            </w:r>
          </w:p>
        </w:tc>
        <w:tc>
          <w:tcPr>
            <w:tcW w:w="128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Расчетная работа, разработка программного продукта*</w:t>
            </w:r>
          </w:p>
        </w:tc>
        <w:tc>
          <w:tcPr>
            <w:tcW w:w="128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Расчетно-графическая работа*</w:t>
            </w:r>
          </w:p>
        </w:tc>
        <w:tc>
          <w:tcPr>
            <w:tcW w:w="128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Домашняя работа на </w:t>
            </w:r>
            <w:proofErr w:type="spellStart"/>
            <w:r w:rsidRPr="003C3315">
              <w:rPr>
                <w:sz w:val="16"/>
                <w:szCs w:val="16"/>
              </w:rPr>
              <w:t>иностр</w:t>
            </w:r>
            <w:proofErr w:type="spellEnd"/>
            <w:r w:rsidRPr="003C3315">
              <w:rPr>
                <w:sz w:val="16"/>
                <w:szCs w:val="16"/>
              </w:rPr>
              <w:t>. языке*</w:t>
            </w:r>
          </w:p>
        </w:tc>
        <w:tc>
          <w:tcPr>
            <w:tcW w:w="128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Перевод </w:t>
            </w:r>
            <w:proofErr w:type="spellStart"/>
            <w:r w:rsidRPr="003C3315">
              <w:rPr>
                <w:sz w:val="16"/>
                <w:szCs w:val="16"/>
              </w:rPr>
              <w:t>инояз</w:t>
            </w:r>
            <w:proofErr w:type="spellEnd"/>
            <w:r w:rsidRPr="003C3315">
              <w:rPr>
                <w:sz w:val="16"/>
                <w:szCs w:val="16"/>
              </w:rPr>
              <w:t>. литературы*</w:t>
            </w:r>
          </w:p>
        </w:tc>
        <w:tc>
          <w:tcPr>
            <w:tcW w:w="128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Курсовая работа*</w:t>
            </w:r>
          </w:p>
        </w:tc>
        <w:tc>
          <w:tcPr>
            <w:tcW w:w="140" w:type="pct"/>
            <w:gridSpan w:val="2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Курсовой проект*</w:t>
            </w:r>
          </w:p>
        </w:tc>
        <w:tc>
          <w:tcPr>
            <w:tcW w:w="168" w:type="pct"/>
            <w:shd w:val="clear" w:color="auto" w:fill="auto"/>
            <w:textDirection w:val="btL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Всего (час.)</w:t>
            </w:r>
          </w:p>
          <w:p w:rsidR="003465AA" w:rsidRPr="003C3315" w:rsidRDefault="003465AA" w:rsidP="003E69AE">
            <w:pPr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textDirection w:val="btL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Контрольная работа*</w:t>
            </w:r>
          </w:p>
        </w:tc>
        <w:tc>
          <w:tcPr>
            <w:tcW w:w="146" w:type="pct"/>
            <w:shd w:val="clear" w:color="auto" w:fill="auto"/>
            <w:textDirection w:val="btL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Коллоквиум*</w:t>
            </w:r>
          </w:p>
        </w:tc>
        <w:tc>
          <w:tcPr>
            <w:tcW w:w="129" w:type="pct"/>
            <w:vMerge w:val="restart"/>
            <w:shd w:val="clear" w:color="auto" w:fill="auto"/>
            <w:textDirection w:val="btL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Зачет </w:t>
            </w:r>
          </w:p>
        </w:tc>
        <w:tc>
          <w:tcPr>
            <w:tcW w:w="130" w:type="pct"/>
            <w:vMerge w:val="restart"/>
            <w:shd w:val="clear" w:color="auto" w:fill="auto"/>
            <w:textDirection w:val="btL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Экзамен</w:t>
            </w:r>
          </w:p>
        </w:tc>
        <w:tc>
          <w:tcPr>
            <w:tcW w:w="128" w:type="pct"/>
            <w:vMerge w:val="restart"/>
            <w:shd w:val="clear" w:color="auto" w:fill="auto"/>
            <w:textDirection w:val="btL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Интегрированный экзамен по модулю</w:t>
            </w:r>
          </w:p>
        </w:tc>
        <w:tc>
          <w:tcPr>
            <w:tcW w:w="167" w:type="pct"/>
            <w:vMerge w:val="restart"/>
            <w:shd w:val="clear" w:color="auto" w:fill="auto"/>
            <w:textDirection w:val="btL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Проект по  модулю</w:t>
            </w:r>
          </w:p>
        </w:tc>
      </w:tr>
      <w:tr w:rsidR="00335BD1" w:rsidRPr="003C3315" w:rsidTr="00335BD1">
        <w:trPr>
          <w:trHeight w:val="209"/>
          <w:jc w:val="center"/>
        </w:trPr>
        <w:tc>
          <w:tcPr>
            <w:tcW w:w="144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Р1</w:t>
            </w:r>
          </w:p>
        </w:tc>
        <w:tc>
          <w:tcPr>
            <w:tcW w:w="762" w:type="pct"/>
            <w:shd w:val="clear" w:color="auto" w:fill="auto"/>
            <w:vAlign w:val="center"/>
          </w:tcPr>
          <w:p w:rsidR="00335BD1" w:rsidRDefault="00335BD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Введение в аддитивные технологии</w:t>
            </w:r>
          </w:p>
        </w:tc>
        <w:tc>
          <w:tcPr>
            <w:tcW w:w="185" w:type="pct"/>
            <w:shd w:val="clear" w:color="auto" w:fill="auto"/>
            <w:vAlign w:val="center"/>
          </w:tcPr>
          <w:p w:rsidR="00335BD1" w:rsidRDefault="00335BD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10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335BD1" w:rsidRDefault="00335BD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335BD1" w:rsidRDefault="00335BD1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143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11" w:type="pct"/>
            <w:shd w:val="clear" w:color="auto" w:fill="auto"/>
            <w:noWrap/>
            <w:vAlign w:val="center"/>
          </w:tcPr>
          <w:p w:rsidR="00335BD1" w:rsidRDefault="00335BD1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8" w:type="pct"/>
            <w:shd w:val="clear" w:color="auto" w:fill="auto"/>
            <w:vAlign w:val="center"/>
          </w:tcPr>
          <w:p w:rsidR="00335BD1" w:rsidRDefault="00335BD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153" w:type="pct"/>
            <w:shd w:val="clear" w:color="auto" w:fill="auto"/>
            <w:noWrap/>
            <w:vAlign w:val="center"/>
          </w:tcPr>
          <w:p w:rsidR="00335BD1" w:rsidRDefault="00335BD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335BD1" w:rsidRDefault="00335BD1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5</w:t>
            </w:r>
          </w:p>
        </w:tc>
        <w:tc>
          <w:tcPr>
            <w:tcW w:w="172" w:type="pct"/>
            <w:shd w:val="clear" w:color="auto" w:fill="auto"/>
            <w:noWrap/>
            <w:vAlign w:val="center"/>
          </w:tcPr>
          <w:p w:rsidR="00335BD1" w:rsidRDefault="00335BD1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5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00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335BD1" w:rsidRDefault="00335BD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40" w:type="pct"/>
            <w:gridSpan w:val="2"/>
            <w:shd w:val="clear" w:color="auto" w:fill="auto"/>
            <w:noWrap/>
            <w:vAlign w:val="center"/>
          </w:tcPr>
          <w:p w:rsidR="00335BD1" w:rsidRPr="00FB093B" w:rsidRDefault="00335BD1">
            <w:pPr>
              <w:jc w:val="right"/>
              <w:rPr>
                <w:rFonts w:ascii="Arial CYR" w:hAnsi="Arial CYR" w:cs="Arial CYR"/>
                <w:bCs/>
                <w:sz w:val="16"/>
                <w:szCs w:val="16"/>
              </w:rPr>
            </w:pPr>
            <w:r w:rsidRPr="00FB093B">
              <w:rPr>
                <w:rFonts w:ascii="Arial CYR" w:hAnsi="Arial CYR" w:cs="Arial CYR"/>
                <w:bCs/>
                <w:sz w:val="16"/>
                <w:szCs w:val="16"/>
              </w:rPr>
              <w:t>0</w:t>
            </w:r>
          </w:p>
        </w:tc>
        <w:tc>
          <w:tcPr>
            <w:tcW w:w="16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335BD1" w:rsidRDefault="00335BD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29" w:type="pct"/>
            <w:vMerge/>
            <w:shd w:val="clear" w:color="auto" w:fill="auto"/>
            <w:noWrap/>
            <w:textDirection w:val="btLr"/>
          </w:tcPr>
          <w:p w:rsidR="00335BD1" w:rsidRPr="003C3315" w:rsidRDefault="00335BD1" w:rsidP="003E69A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vMerge/>
            <w:shd w:val="clear" w:color="auto" w:fill="auto"/>
            <w:textDirection w:val="btLr"/>
          </w:tcPr>
          <w:p w:rsidR="00335BD1" w:rsidRPr="003C3315" w:rsidRDefault="00335BD1" w:rsidP="003E69A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vMerge/>
            <w:shd w:val="clear" w:color="auto" w:fill="auto"/>
            <w:textDirection w:val="btLr"/>
          </w:tcPr>
          <w:p w:rsidR="00335BD1" w:rsidRPr="003C3315" w:rsidRDefault="00335BD1" w:rsidP="003E69A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67" w:type="pct"/>
            <w:vMerge/>
            <w:shd w:val="clear" w:color="auto" w:fill="auto"/>
            <w:textDirection w:val="btLr"/>
          </w:tcPr>
          <w:p w:rsidR="00335BD1" w:rsidRPr="003C3315" w:rsidRDefault="00335BD1" w:rsidP="003E69A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</w:tr>
      <w:tr w:rsidR="00335BD1" w:rsidRPr="003C3315" w:rsidTr="00335BD1">
        <w:trPr>
          <w:trHeight w:val="209"/>
          <w:jc w:val="center"/>
        </w:trPr>
        <w:tc>
          <w:tcPr>
            <w:tcW w:w="144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Р2</w:t>
            </w:r>
          </w:p>
        </w:tc>
        <w:tc>
          <w:tcPr>
            <w:tcW w:w="762" w:type="pct"/>
            <w:shd w:val="clear" w:color="auto" w:fill="auto"/>
            <w:vAlign w:val="center"/>
          </w:tcPr>
          <w:p w:rsidR="00335BD1" w:rsidRDefault="00335BD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Технологии лазерного сплавления и спекания</w:t>
            </w:r>
          </w:p>
        </w:tc>
        <w:tc>
          <w:tcPr>
            <w:tcW w:w="185" w:type="pct"/>
            <w:shd w:val="clear" w:color="auto" w:fill="auto"/>
            <w:vAlign w:val="center"/>
          </w:tcPr>
          <w:p w:rsidR="00335BD1" w:rsidRDefault="00335BD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335BD1" w:rsidRDefault="00335BD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335BD1" w:rsidRDefault="00335BD1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143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11" w:type="pct"/>
            <w:shd w:val="clear" w:color="auto" w:fill="auto"/>
            <w:noWrap/>
            <w:vAlign w:val="center"/>
          </w:tcPr>
          <w:p w:rsidR="00335BD1" w:rsidRDefault="00335BD1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8" w:type="pct"/>
            <w:shd w:val="clear" w:color="auto" w:fill="auto"/>
            <w:vAlign w:val="center"/>
          </w:tcPr>
          <w:p w:rsidR="00335BD1" w:rsidRDefault="00335BD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53" w:type="pct"/>
            <w:shd w:val="clear" w:color="auto" w:fill="auto"/>
            <w:noWrap/>
            <w:vAlign w:val="center"/>
          </w:tcPr>
          <w:p w:rsidR="00335BD1" w:rsidRDefault="00335BD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335BD1" w:rsidRDefault="00335BD1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172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5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00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335BD1" w:rsidRDefault="00335BD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40" w:type="pct"/>
            <w:gridSpan w:val="2"/>
            <w:shd w:val="clear" w:color="auto" w:fill="auto"/>
            <w:noWrap/>
            <w:vAlign w:val="center"/>
          </w:tcPr>
          <w:p w:rsidR="00335BD1" w:rsidRPr="00FB093B" w:rsidRDefault="00335BD1">
            <w:pPr>
              <w:jc w:val="right"/>
              <w:rPr>
                <w:rFonts w:ascii="Arial CYR" w:hAnsi="Arial CYR" w:cs="Arial CYR"/>
                <w:bCs/>
                <w:sz w:val="16"/>
                <w:szCs w:val="16"/>
              </w:rPr>
            </w:pPr>
            <w:r w:rsidRPr="00FB093B">
              <w:rPr>
                <w:rFonts w:ascii="Arial CYR" w:hAnsi="Arial CYR" w:cs="Arial CYR"/>
                <w:bCs/>
                <w:sz w:val="16"/>
                <w:szCs w:val="16"/>
              </w:rPr>
              <w:t>0</w:t>
            </w:r>
          </w:p>
        </w:tc>
        <w:tc>
          <w:tcPr>
            <w:tcW w:w="16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335BD1" w:rsidRDefault="00335BD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29" w:type="pct"/>
            <w:vMerge/>
            <w:shd w:val="clear" w:color="auto" w:fill="auto"/>
            <w:noWrap/>
          </w:tcPr>
          <w:p w:rsidR="00335BD1" w:rsidRPr="003C3315" w:rsidRDefault="00335BD1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vMerge/>
            <w:shd w:val="clear" w:color="auto" w:fill="auto"/>
          </w:tcPr>
          <w:p w:rsidR="00335BD1" w:rsidRPr="003C3315" w:rsidRDefault="00335BD1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vMerge/>
            <w:shd w:val="clear" w:color="auto" w:fill="auto"/>
          </w:tcPr>
          <w:p w:rsidR="00335BD1" w:rsidRPr="003C3315" w:rsidRDefault="00335BD1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7" w:type="pct"/>
            <w:vMerge/>
            <w:shd w:val="clear" w:color="auto" w:fill="auto"/>
          </w:tcPr>
          <w:p w:rsidR="00335BD1" w:rsidRPr="003C3315" w:rsidRDefault="00335BD1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335BD1" w:rsidRPr="003C3315" w:rsidTr="00335BD1">
        <w:trPr>
          <w:trHeight w:val="209"/>
          <w:jc w:val="center"/>
        </w:trPr>
        <w:tc>
          <w:tcPr>
            <w:tcW w:w="144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Р3</w:t>
            </w:r>
          </w:p>
        </w:tc>
        <w:tc>
          <w:tcPr>
            <w:tcW w:w="762" w:type="pct"/>
            <w:shd w:val="clear" w:color="auto" w:fill="auto"/>
            <w:vAlign w:val="center"/>
          </w:tcPr>
          <w:p w:rsidR="00335BD1" w:rsidRDefault="00335BD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Материалы для аддитивных технологий</w:t>
            </w:r>
          </w:p>
        </w:tc>
        <w:tc>
          <w:tcPr>
            <w:tcW w:w="185" w:type="pct"/>
            <w:shd w:val="clear" w:color="auto" w:fill="auto"/>
            <w:vAlign w:val="center"/>
          </w:tcPr>
          <w:p w:rsidR="00335BD1" w:rsidRDefault="00335BD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335BD1" w:rsidRDefault="00335BD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335BD1" w:rsidRDefault="00335BD1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143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11" w:type="pct"/>
            <w:shd w:val="clear" w:color="auto" w:fill="auto"/>
            <w:noWrap/>
            <w:vAlign w:val="center"/>
          </w:tcPr>
          <w:p w:rsidR="00335BD1" w:rsidRDefault="00335BD1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8" w:type="pct"/>
            <w:shd w:val="clear" w:color="auto" w:fill="auto"/>
            <w:vAlign w:val="center"/>
          </w:tcPr>
          <w:p w:rsidR="00335BD1" w:rsidRDefault="00335BD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53" w:type="pct"/>
            <w:shd w:val="clear" w:color="auto" w:fill="auto"/>
            <w:noWrap/>
            <w:vAlign w:val="center"/>
          </w:tcPr>
          <w:p w:rsidR="00335BD1" w:rsidRDefault="00335BD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335BD1" w:rsidRDefault="00335BD1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172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5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00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335BD1" w:rsidRDefault="00335BD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40" w:type="pct"/>
            <w:gridSpan w:val="2"/>
            <w:shd w:val="clear" w:color="auto" w:fill="auto"/>
            <w:noWrap/>
            <w:vAlign w:val="center"/>
          </w:tcPr>
          <w:p w:rsidR="00335BD1" w:rsidRPr="00FB093B" w:rsidRDefault="00335BD1">
            <w:pPr>
              <w:jc w:val="right"/>
              <w:rPr>
                <w:rFonts w:ascii="Arial CYR" w:hAnsi="Arial CYR" w:cs="Arial CYR"/>
                <w:bCs/>
                <w:sz w:val="16"/>
                <w:szCs w:val="16"/>
              </w:rPr>
            </w:pPr>
            <w:r w:rsidRPr="00FB093B">
              <w:rPr>
                <w:rFonts w:ascii="Arial CYR" w:hAnsi="Arial CYR" w:cs="Arial CYR"/>
                <w:bCs/>
                <w:sz w:val="16"/>
                <w:szCs w:val="16"/>
              </w:rPr>
              <w:t>2</w:t>
            </w:r>
          </w:p>
        </w:tc>
        <w:tc>
          <w:tcPr>
            <w:tcW w:w="168" w:type="pct"/>
            <w:shd w:val="clear" w:color="auto" w:fill="auto"/>
            <w:noWrap/>
            <w:vAlign w:val="center"/>
          </w:tcPr>
          <w:p w:rsidR="00335BD1" w:rsidRDefault="00335BD1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335BD1" w:rsidRPr="00977610" w:rsidRDefault="00335BD1">
            <w:pPr>
              <w:rPr>
                <w:rFonts w:ascii="Arial CYR" w:hAnsi="Arial CYR" w:cs="Arial CYR"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  <w:r>
              <w:rPr>
                <w:rFonts w:ascii="Arial CYR" w:hAnsi="Arial CYR" w:cs="Arial CYR"/>
                <w:sz w:val="16"/>
                <w:szCs w:val="16"/>
                <w:lang w:val="en-US"/>
              </w:rPr>
              <w:t>1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335BD1" w:rsidRDefault="00335BD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29" w:type="pct"/>
            <w:vMerge/>
            <w:shd w:val="clear" w:color="auto" w:fill="auto"/>
            <w:noWrap/>
          </w:tcPr>
          <w:p w:rsidR="00335BD1" w:rsidRPr="003C3315" w:rsidRDefault="00335BD1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vMerge/>
            <w:shd w:val="clear" w:color="auto" w:fill="auto"/>
          </w:tcPr>
          <w:p w:rsidR="00335BD1" w:rsidRPr="003C3315" w:rsidRDefault="00335BD1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vMerge/>
            <w:shd w:val="clear" w:color="auto" w:fill="auto"/>
          </w:tcPr>
          <w:p w:rsidR="00335BD1" w:rsidRPr="003C3315" w:rsidRDefault="00335BD1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7" w:type="pct"/>
            <w:vMerge/>
            <w:shd w:val="clear" w:color="auto" w:fill="auto"/>
          </w:tcPr>
          <w:p w:rsidR="00335BD1" w:rsidRPr="003C3315" w:rsidRDefault="00335BD1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335BD1" w:rsidRPr="003C3315" w:rsidTr="00335BD1">
        <w:trPr>
          <w:trHeight w:val="209"/>
          <w:jc w:val="center"/>
        </w:trPr>
        <w:tc>
          <w:tcPr>
            <w:tcW w:w="144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Р4</w:t>
            </w:r>
          </w:p>
        </w:tc>
        <w:tc>
          <w:tcPr>
            <w:tcW w:w="762" w:type="pct"/>
            <w:shd w:val="clear" w:color="auto" w:fill="auto"/>
            <w:vAlign w:val="center"/>
          </w:tcPr>
          <w:p w:rsidR="00335BD1" w:rsidRDefault="00335BD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Программное обеспечение для инжиниринга под АТ</w:t>
            </w:r>
          </w:p>
        </w:tc>
        <w:tc>
          <w:tcPr>
            <w:tcW w:w="185" w:type="pct"/>
            <w:shd w:val="clear" w:color="auto" w:fill="auto"/>
            <w:vAlign w:val="center"/>
          </w:tcPr>
          <w:p w:rsidR="00335BD1" w:rsidRDefault="00335BD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32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335BD1" w:rsidRDefault="00335BD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21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335BD1" w:rsidRDefault="00335BD1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143" w:type="pct"/>
            <w:shd w:val="clear" w:color="auto" w:fill="auto"/>
            <w:noWrap/>
            <w:vAlign w:val="center"/>
          </w:tcPr>
          <w:p w:rsidR="00335BD1" w:rsidRDefault="00335BD1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18</w:t>
            </w:r>
          </w:p>
        </w:tc>
        <w:tc>
          <w:tcPr>
            <w:tcW w:w="111" w:type="pct"/>
            <w:shd w:val="clear" w:color="auto" w:fill="auto"/>
            <w:noWrap/>
            <w:vAlign w:val="center"/>
          </w:tcPr>
          <w:p w:rsidR="00335BD1" w:rsidRDefault="00335BD1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8" w:type="pct"/>
            <w:shd w:val="clear" w:color="auto" w:fill="auto"/>
            <w:vAlign w:val="center"/>
          </w:tcPr>
          <w:p w:rsidR="00335BD1" w:rsidRDefault="00335BD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11</w:t>
            </w:r>
          </w:p>
        </w:tc>
        <w:tc>
          <w:tcPr>
            <w:tcW w:w="153" w:type="pct"/>
            <w:shd w:val="clear" w:color="auto" w:fill="auto"/>
            <w:noWrap/>
            <w:vAlign w:val="center"/>
          </w:tcPr>
          <w:p w:rsidR="00335BD1" w:rsidRDefault="00335BD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9</w:t>
            </w: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335BD1" w:rsidRDefault="00335BD1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172" w:type="pct"/>
            <w:shd w:val="clear" w:color="auto" w:fill="auto"/>
            <w:noWrap/>
            <w:vAlign w:val="center"/>
          </w:tcPr>
          <w:p w:rsidR="00335BD1" w:rsidRDefault="00335BD1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6</w:t>
            </w:r>
          </w:p>
        </w:tc>
        <w:tc>
          <w:tcPr>
            <w:tcW w:w="15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00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335BD1" w:rsidRDefault="00335BD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335BD1" w:rsidRDefault="00335BD1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40" w:type="pct"/>
            <w:gridSpan w:val="2"/>
            <w:shd w:val="clear" w:color="auto" w:fill="auto"/>
            <w:noWrap/>
            <w:vAlign w:val="center"/>
          </w:tcPr>
          <w:p w:rsidR="00335BD1" w:rsidRPr="00FB093B" w:rsidRDefault="00335BD1">
            <w:pPr>
              <w:jc w:val="right"/>
              <w:rPr>
                <w:rFonts w:ascii="Arial CYR" w:hAnsi="Arial CYR" w:cs="Arial CYR"/>
                <w:bCs/>
                <w:sz w:val="16"/>
                <w:szCs w:val="16"/>
              </w:rPr>
            </w:pPr>
            <w:r w:rsidRPr="00FB093B">
              <w:rPr>
                <w:rFonts w:ascii="Arial CYR" w:hAnsi="Arial CYR" w:cs="Arial CYR"/>
                <w:bCs/>
                <w:sz w:val="16"/>
                <w:szCs w:val="16"/>
              </w:rPr>
              <w:t>0</w:t>
            </w:r>
          </w:p>
        </w:tc>
        <w:tc>
          <w:tcPr>
            <w:tcW w:w="16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335BD1" w:rsidRDefault="00335BD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29" w:type="pct"/>
            <w:vMerge/>
            <w:shd w:val="clear" w:color="auto" w:fill="auto"/>
            <w:noWrap/>
          </w:tcPr>
          <w:p w:rsidR="00335BD1" w:rsidRPr="003C3315" w:rsidRDefault="00335BD1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vMerge/>
            <w:shd w:val="clear" w:color="auto" w:fill="auto"/>
          </w:tcPr>
          <w:p w:rsidR="00335BD1" w:rsidRPr="003C3315" w:rsidRDefault="00335BD1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vMerge/>
            <w:shd w:val="clear" w:color="auto" w:fill="auto"/>
          </w:tcPr>
          <w:p w:rsidR="00335BD1" w:rsidRPr="003C3315" w:rsidRDefault="00335BD1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7" w:type="pct"/>
            <w:vMerge/>
            <w:shd w:val="clear" w:color="auto" w:fill="auto"/>
          </w:tcPr>
          <w:p w:rsidR="00335BD1" w:rsidRPr="003C3315" w:rsidRDefault="00335BD1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335BD1" w:rsidRPr="003C3315" w:rsidTr="00335BD1">
        <w:trPr>
          <w:trHeight w:val="209"/>
          <w:jc w:val="center"/>
        </w:trPr>
        <w:tc>
          <w:tcPr>
            <w:tcW w:w="144" w:type="pct"/>
            <w:shd w:val="clear" w:color="auto" w:fill="auto"/>
            <w:noWrap/>
            <w:vAlign w:val="center"/>
          </w:tcPr>
          <w:p w:rsidR="00335BD1" w:rsidRDefault="00335BD1" w:rsidP="00335BD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Р5</w:t>
            </w:r>
          </w:p>
        </w:tc>
        <w:tc>
          <w:tcPr>
            <w:tcW w:w="762" w:type="pct"/>
            <w:shd w:val="clear" w:color="auto" w:fill="auto"/>
            <w:vAlign w:val="center"/>
          </w:tcPr>
          <w:p w:rsidR="00335BD1" w:rsidRDefault="00DD75DA">
            <w:pPr>
              <w:rPr>
                <w:sz w:val="16"/>
                <w:szCs w:val="16"/>
              </w:rPr>
            </w:pPr>
            <w:r w:rsidRPr="00DD75DA">
              <w:rPr>
                <w:sz w:val="16"/>
                <w:szCs w:val="16"/>
              </w:rPr>
              <w:t>Инжиниринг под АТ</w:t>
            </w:r>
          </w:p>
        </w:tc>
        <w:tc>
          <w:tcPr>
            <w:tcW w:w="185" w:type="pct"/>
            <w:shd w:val="clear" w:color="auto" w:fill="auto"/>
            <w:vAlign w:val="center"/>
          </w:tcPr>
          <w:p w:rsidR="00335BD1" w:rsidRDefault="00335BD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50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335BD1" w:rsidRDefault="00335BD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22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335BD1" w:rsidRDefault="00335BD1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143" w:type="pct"/>
            <w:shd w:val="clear" w:color="auto" w:fill="auto"/>
            <w:noWrap/>
            <w:vAlign w:val="center"/>
          </w:tcPr>
          <w:p w:rsidR="00335BD1" w:rsidRDefault="00335BD1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18</w:t>
            </w:r>
          </w:p>
        </w:tc>
        <w:tc>
          <w:tcPr>
            <w:tcW w:w="111" w:type="pct"/>
            <w:shd w:val="clear" w:color="auto" w:fill="auto"/>
            <w:noWrap/>
            <w:vAlign w:val="center"/>
          </w:tcPr>
          <w:p w:rsidR="00335BD1" w:rsidRDefault="00335BD1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8" w:type="pct"/>
            <w:shd w:val="clear" w:color="auto" w:fill="auto"/>
            <w:vAlign w:val="center"/>
          </w:tcPr>
          <w:p w:rsidR="00335BD1" w:rsidRDefault="00335BD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28</w:t>
            </w:r>
          </w:p>
        </w:tc>
        <w:tc>
          <w:tcPr>
            <w:tcW w:w="153" w:type="pct"/>
            <w:shd w:val="clear" w:color="auto" w:fill="auto"/>
            <w:noWrap/>
            <w:vAlign w:val="center"/>
          </w:tcPr>
          <w:p w:rsidR="00335BD1" w:rsidRDefault="00335BD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10</w:t>
            </w: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335BD1" w:rsidRDefault="00335BD1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4</w:t>
            </w:r>
          </w:p>
        </w:tc>
        <w:tc>
          <w:tcPr>
            <w:tcW w:w="172" w:type="pct"/>
            <w:shd w:val="clear" w:color="auto" w:fill="auto"/>
            <w:noWrap/>
            <w:vAlign w:val="center"/>
          </w:tcPr>
          <w:p w:rsidR="00335BD1" w:rsidRDefault="00335BD1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6</w:t>
            </w:r>
          </w:p>
        </w:tc>
        <w:tc>
          <w:tcPr>
            <w:tcW w:w="15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00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335BD1" w:rsidRDefault="00335BD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18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0" w:type="pct"/>
            <w:gridSpan w:val="2"/>
            <w:shd w:val="clear" w:color="auto" w:fill="auto"/>
            <w:noWrap/>
            <w:vAlign w:val="center"/>
          </w:tcPr>
          <w:p w:rsidR="00335BD1" w:rsidRPr="00FB093B" w:rsidRDefault="00335BD1">
            <w:pPr>
              <w:jc w:val="right"/>
              <w:rPr>
                <w:rFonts w:ascii="Arial CYR" w:hAnsi="Arial CYR" w:cs="Arial CYR"/>
                <w:bCs/>
                <w:sz w:val="16"/>
                <w:szCs w:val="16"/>
              </w:rPr>
            </w:pPr>
          </w:p>
        </w:tc>
        <w:tc>
          <w:tcPr>
            <w:tcW w:w="16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335BD1" w:rsidRDefault="00335BD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29" w:type="pct"/>
            <w:vMerge/>
            <w:shd w:val="clear" w:color="auto" w:fill="auto"/>
            <w:noWrap/>
          </w:tcPr>
          <w:p w:rsidR="00335BD1" w:rsidRPr="003C3315" w:rsidRDefault="00335BD1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vMerge/>
            <w:shd w:val="clear" w:color="auto" w:fill="auto"/>
          </w:tcPr>
          <w:p w:rsidR="00335BD1" w:rsidRPr="003C3315" w:rsidRDefault="00335BD1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vMerge/>
            <w:shd w:val="clear" w:color="auto" w:fill="auto"/>
          </w:tcPr>
          <w:p w:rsidR="00335BD1" w:rsidRPr="003C3315" w:rsidRDefault="00335BD1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7" w:type="pct"/>
            <w:vMerge/>
            <w:shd w:val="clear" w:color="auto" w:fill="auto"/>
          </w:tcPr>
          <w:p w:rsidR="00335BD1" w:rsidRPr="003C3315" w:rsidRDefault="00335BD1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FC6556" w:rsidRPr="003C3315" w:rsidTr="00335BD1">
        <w:trPr>
          <w:trHeight w:val="209"/>
          <w:jc w:val="center"/>
        </w:trPr>
        <w:tc>
          <w:tcPr>
            <w:tcW w:w="144" w:type="pct"/>
            <w:shd w:val="clear" w:color="auto" w:fill="auto"/>
            <w:noWrap/>
            <w:vAlign w:val="center"/>
          </w:tcPr>
          <w:p w:rsidR="00FC6556" w:rsidRPr="003C3315" w:rsidRDefault="00FC6556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762" w:type="pct"/>
            <w:shd w:val="clear" w:color="auto" w:fill="auto"/>
            <w:noWrap/>
            <w:vAlign w:val="center"/>
          </w:tcPr>
          <w:p w:rsidR="00FC6556" w:rsidRPr="00894889" w:rsidRDefault="00FC6556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  <w:r w:rsidRPr="00894889">
              <w:rPr>
                <w:b/>
                <w:bCs/>
                <w:sz w:val="16"/>
                <w:szCs w:val="16"/>
              </w:rPr>
              <w:t>Всего (час)</w:t>
            </w:r>
            <w:r w:rsidRPr="00894889">
              <w:rPr>
                <w:bCs/>
                <w:sz w:val="16"/>
                <w:szCs w:val="16"/>
              </w:rPr>
              <w:t>, без учета подготовки к</w:t>
            </w:r>
            <w:r w:rsidRPr="00894889">
              <w:rPr>
                <w:sz w:val="16"/>
                <w:szCs w:val="16"/>
              </w:rPr>
              <w:t xml:space="preserve"> аттестационным мероприятиям</w:t>
            </w:r>
            <w:r w:rsidRPr="00894889">
              <w:rPr>
                <w:bCs/>
                <w:sz w:val="16"/>
                <w:szCs w:val="16"/>
              </w:rPr>
              <w:t>:</w:t>
            </w:r>
          </w:p>
        </w:tc>
        <w:tc>
          <w:tcPr>
            <w:tcW w:w="185" w:type="pct"/>
            <w:shd w:val="clear" w:color="auto" w:fill="auto"/>
            <w:noWrap/>
            <w:vAlign w:val="center"/>
          </w:tcPr>
          <w:p w:rsidR="00FC6556" w:rsidRDefault="00FC655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104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FC6556" w:rsidRDefault="00FC655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54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FC6556" w:rsidRDefault="00FC655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18</w:t>
            </w:r>
          </w:p>
        </w:tc>
        <w:tc>
          <w:tcPr>
            <w:tcW w:w="143" w:type="pct"/>
            <w:shd w:val="clear" w:color="auto" w:fill="auto"/>
            <w:noWrap/>
            <w:vAlign w:val="center"/>
          </w:tcPr>
          <w:p w:rsidR="00FC6556" w:rsidRDefault="00FC655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36</w:t>
            </w:r>
          </w:p>
        </w:tc>
        <w:tc>
          <w:tcPr>
            <w:tcW w:w="111" w:type="pct"/>
            <w:shd w:val="clear" w:color="auto" w:fill="auto"/>
            <w:noWrap/>
            <w:vAlign w:val="center"/>
          </w:tcPr>
          <w:p w:rsidR="00FC6556" w:rsidRDefault="00FC655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68" w:type="pct"/>
            <w:shd w:val="clear" w:color="auto" w:fill="auto"/>
            <w:vAlign w:val="center"/>
          </w:tcPr>
          <w:p w:rsidR="00FC6556" w:rsidRDefault="00FC655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50</w:t>
            </w:r>
          </w:p>
        </w:tc>
        <w:tc>
          <w:tcPr>
            <w:tcW w:w="153" w:type="pct"/>
            <w:shd w:val="clear" w:color="auto" w:fill="auto"/>
            <w:noWrap/>
            <w:vAlign w:val="center"/>
          </w:tcPr>
          <w:p w:rsidR="00FC6556" w:rsidRDefault="00FC655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30</w:t>
            </w: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FC6556" w:rsidRDefault="00FC6556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18</w:t>
            </w:r>
          </w:p>
        </w:tc>
        <w:tc>
          <w:tcPr>
            <w:tcW w:w="172" w:type="pct"/>
            <w:shd w:val="clear" w:color="auto" w:fill="auto"/>
            <w:noWrap/>
            <w:vAlign w:val="center"/>
          </w:tcPr>
          <w:p w:rsidR="00FC6556" w:rsidRDefault="00FC6556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12</w:t>
            </w:r>
          </w:p>
        </w:tc>
        <w:tc>
          <w:tcPr>
            <w:tcW w:w="158" w:type="pct"/>
            <w:shd w:val="clear" w:color="auto" w:fill="auto"/>
            <w:noWrap/>
            <w:vAlign w:val="center"/>
          </w:tcPr>
          <w:p w:rsidR="00FC6556" w:rsidRDefault="00FC6556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00" w:type="pct"/>
            <w:shd w:val="clear" w:color="auto" w:fill="auto"/>
            <w:noWrap/>
            <w:vAlign w:val="center"/>
          </w:tcPr>
          <w:p w:rsidR="00FC6556" w:rsidRDefault="00FC6556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FC6556" w:rsidRDefault="00FC655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20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FC6556" w:rsidRDefault="00FC655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FC6556" w:rsidRDefault="00FC655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FC6556" w:rsidRDefault="00FC655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FC6556" w:rsidRDefault="00FC655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8" w:type="pct"/>
            <w:shd w:val="clear" w:color="auto" w:fill="auto"/>
            <w:vAlign w:val="center"/>
          </w:tcPr>
          <w:p w:rsidR="00FC6556" w:rsidRDefault="00FC655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FC6556" w:rsidRDefault="00FC655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18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FC6556" w:rsidRDefault="00FC655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FC6556" w:rsidRDefault="00FC655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FC6556" w:rsidRDefault="00FC655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40" w:type="pct"/>
            <w:gridSpan w:val="2"/>
            <w:shd w:val="clear" w:color="auto" w:fill="auto"/>
            <w:noWrap/>
            <w:vAlign w:val="center"/>
          </w:tcPr>
          <w:p w:rsidR="00FC6556" w:rsidRDefault="00FC655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68" w:type="pct"/>
            <w:shd w:val="clear" w:color="auto" w:fill="auto"/>
            <w:noWrap/>
            <w:vAlign w:val="center"/>
          </w:tcPr>
          <w:p w:rsidR="00FC6556" w:rsidRDefault="00FC655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FC6556" w:rsidRPr="00977610" w:rsidRDefault="00FC655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  <w:t>2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FC6556" w:rsidRPr="00977610" w:rsidRDefault="00FC655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  <w:t>0</w:t>
            </w:r>
          </w:p>
        </w:tc>
        <w:tc>
          <w:tcPr>
            <w:tcW w:w="129" w:type="pct"/>
            <w:vMerge/>
            <w:shd w:val="clear" w:color="auto" w:fill="auto"/>
            <w:noWrap/>
          </w:tcPr>
          <w:p w:rsidR="00FC6556" w:rsidRPr="003C3315" w:rsidRDefault="00FC6556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30" w:type="pct"/>
            <w:vMerge/>
            <w:shd w:val="clear" w:color="auto" w:fill="auto"/>
          </w:tcPr>
          <w:p w:rsidR="00FC6556" w:rsidRPr="003C3315" w:rsidRDefault="00FC6556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28" w:type="pct"/>
            <w:vMerge/>
            <w:shd w:val="clear" w:color="auto" w:fill="auto"/>
          </w:tcPr>
          <w:p w:rsidR="00FC6556" w:rsidRPr="003C3315" w:rsidRDefault="00FC6556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67" w:type="pct"/>
            <w:vMerge/>
            <w:shd w:val="clear" w:color="auto" w:fill="auto"/>
          </w:tcPr>
          <w:p w:rsidR="00FC6556" w:rsidRPr="003C3315" w:rsidRDefault="00FC6556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</w:tr>
      <w:tr w:rsidR="003465AA" w:rsidRPr="003C3315" w:rsidTr="00335BD1">
        <w:trPr>
          <w:trHeight w:val="209"/>
          <w:jc w:val="center"/>
        </w:trPr>
        <w:tc>
          <w:tcPr>
            <w:tcW w:w="14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762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 w:rsidRPr="003C3315">
              <w:rPr>
                <w:b/>
                <w:bCs/>
                <w:sz w:val="16"/>
                <w:szCs w:val="16"/>
              </w:rPr>
              <w:t>Всего по дисциплине (час.):</w:t>
            </w:r>
          </w:p>
        </w:tc>
        <w:tc>
          <w:tcPr>
            <w:tcW w:w="185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3465AA" w:rsidRPr="000A2D90" w:rsidRDefault="003465AA" w:rsidP="007C4931">
            <w:pPr>
              <w:widowControl w:val="0"/>
              <w:autoSpaceDE w:val="0"/>
              <w:autoSpaceDN w:val="0"/>
              <w:adjustRightInd w:val="0"/>
              <w:ind w:left="-103"/>
              <w:jc w:val="right"/>
              <w:rPr>
                <w:b/>
                <w:bCs/>
                <w:sz w:val="16"/>
                <w:szCs w:val="16"/>
              </w:rPr>
            </w:pPr>
            <w:r w:rsidRPr="000A2D90">
              <w:rPr>
                <w:b/>
                <w:bCs/>
                <w:sz w:val="16"/>
                <w:szCs w:val="16"/>
              </w:rPr>
              <w:t>108</w:t>
            </w:r>
          </w:p>
        </w:tc>
        <w:tc>
          <w:tcPr>
            <w:tcW w:w="13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3465AA" w:rsidRPr="001557CA" w:rsidRDefault="001557CA" w:rsidP="007C4931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5</w:t>
            </w:r>
            <w:r>
              <w:rPr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400" w:type="pct"/>
            <w:gridSpan w:val="3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3465AA" w:rsidRPr="000A2D90" w:rsidRDefault="003465AA" w:rsidP="007C4931">
            <w:pPr>
              <w:widowControl w:val="0"/>
              <w:autoSpaceDE w:val="0"/>
              <w:autoSpaceDN w:val="0"/>
              <w:adjustRightInd w:val="0"/>
              <w:jc w:val="right"/>
              <w:rPr>
                <w:b/>
                <w:sz w:val="16"/>
                <w:szCs w:val="16"/>
              </w:rPr>
            </w:pPr>
          </w:p>
        </w:tc>
        <w:tc>
          <w:tcPr>
            <w:tcW w:w="168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465AA" w:rsidRPr="001557CA" w:rsidRDefault="001557CA" w:rsidP="007C4931">
            <w:pPr>
              <w:widowControl w:val="0"/>
              <w:autoSpaceDE w:val="0"/>
              <w:autoSpaceDN w:val="0"/>
              <w:adjustRightInd w:val="0"/>
              <w:jc w:val="righ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5</w:t>
            </w:r>
            <w:r>
              <w:rPr>
                <w:b/>
                <w:sz w:val="16"/>
                <w:szCs w:val="16"/>
              </w:rPr>
              <w:t>4</w:t>
            </w:r>
          </w:p>
        </w:tc>
        <w:tc>
          <w:tcPr>
            <w:tcW w:w="2652" w:type="pct"/>
            <w:gridSpan w:val="2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В т.</w:t>
            </w:r>
            <w:r w:rsidR="00E95ABC">
              <w:rPr>
                <w:sz w:val="16"/>
                <w:szCs w:val="16"/>
              </w:rPr>
              <w:t xml:space="preserve"> </w:t>
            </w:r>
            <w:r w:rsidRPr="003C3315">
              <w:rPr>
                <w:sz w:val="16"/>
                <w:szCs w:val="16"/>
              </w:rPr>
              <w:t>ч. промежуточная аттестация</w:t>
            </w:r>
          </w:p>
        </w:tc>
        <w:tc>
          <w:tcPr>
            <w:tcW w:w="129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3465AA" w:rsidRPr="003B56A4" w:rsidRDefault="0071371A" w:rsidP="003E69AE">
            <w:pPr>
              <w:jc w:val="center"/>
              <w:rPr>
                <w:sz w:val="20"/>
                <w:szCs w:val="20"/>
              </w:rPr>
            </w:pPr>
            <w:r w:rsidRPr="003B56A4">
              <w:rPr>
                <w:sz w:val="20"/>
                <w:szCs w:val="20"/>
              </w:rPr>
              <w:t>4</w:t>
            </w:r>
          </w:p>
        </w:tc>
        <w:tc>
          <w:tcPr>
            <w:tcW w:w="13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465AA" w:rsidRPr="000A2D90" w:rsidRDefault="003465AA" w:rsidP="003E69AE">
            <w:pPr>
              <w:jc w:val="center"/>
              <w:rPr>
                <w:b/>
                <w:sz w:val="16"/>
                <w:szCs w:val="16"/>
                <w:highlight w:val="yellow"/>
              </w:rPr>
            </w:pPr>
          </w:p>
        </w:tc>
        <w:tc>
          <w:tcPr>
            <w:tcW w:w="128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465AA" w:rsidRPr="003C3315" w:rsidRDefault="003465AA" w:rsidP="003E69AE">
            <w:pPr>
              <w:jc w:val="center"/>
            </w:pPr>
          </w:p>
        </w:tc>
        <w:tc>
          <w:tcPr>
            <w:tcW w:w="16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465AA" w:rsidRPr="003C3315" w:rsidRDefault="003465AA" w:rsidP="003E69AE">
            <w:pPr>
              <w:jc w:val="center"/>
            </w:pPr>
          </w:p>
        </w:tc>
      </w:tr>
      <w:tr w:rsidR="003465AA" w:rsidRPr="003C3315" w:rsidTr="00335BD1">
        <w:trPr>
          <w:trHeight w:val="209"/>
          <w:jc w:val="center"/>
        </w:trPr>
        <w:tc>
          <w:tcPr>
            <w:tcW w:w="5000" w:type="pct"/>
            <w:gridSpan w:val="3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</w:p>
        </w:tc>
      </w:tr>
    </w:tbl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  <w:sectPr w:rsidR="00956E05" w:rsidSect="005340F5">
          <w:pgSz w:w="16838" w:h="11906" w:orient="landscape" w:code="9"/>
          <w:pgMar w:top="992" w:right="851" w:bottom="569" w:left="851" w:header="709" w:footer="709" w:gutter="0"/>
          <w:cols w:space="708"/>
          <w:docGrid w:linePitch="360"/>
        </w:sectPr>
      </w:pPr>
    </w:p>
    <w:p w:rsidR="009F44C5" w:rsidRPr="009F44C5" w:rsidRDefault="009F44C5" w:rsidP="00182891">
      <w:pPr>
        <w:numPr>
          <w:ilvl w:val="0"/>
          <w:numId w:val="3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ОРГАНИЗАЦИЯ ПРАКТИЧЕСКИХ ЗАНЯТИЙ, САМОСТОЯТЕЛЬНОЙ РАБОТЫ ПО ДИСЦИПЛИНЕ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8" w:name="_Toc463805979"/>
      <w:r w:rsidR="00817297" w:rsidRPr="0019648F">
        <w:rPr>
          <w:b/>
          <w:bCs/>
          <w:caps/>
        </w:rPr>
        <w:instrText>ОРГАНИЗАЦИЯ ПРАКТИЧЕСКИХ ЗАНЯТИЙ, САМОСТОЯТЕЛЬНОЙ РАБОТЫ ПО ДИСЦИПЛИНЕ</w:instrText>
      </w:r>
      <w:bookmarkEnd w:id="8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5B43F1" w:rsidRDefault="005B43F1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Лабораторные работы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9" w:name="_Toc463805980"/>
      <w:r w:rsidRPr="00684EA1">
        <w:rPr>
          <w:b/>
          <w:iCs/>
        </w:rPr>
        <w:instrText>Лабораторные работы</w:instrText>
      </w:r>
      <w:bookmarkEnd w:id="9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9F44C5" w:rsidRDefault="00A30447" w:rsidP="001E1019">
      <w:pPr>
        <w:ind w:firstLine="720"/>
        <w:jc w:val="both"/>
        <w:rPr>
          <w:lang w:val="en-US"/>
        </w:rPr>
      </w:pPr>
      <w:r>
        <w:t>Не предусмотрено.</w:t>
      </w:r>
    </w:p>
    <w:p w:rsidR="00A96502" w:rsidRPr="00A96502" w:rsidRDefault="00A96502" w:rsidP="001E1019">
      <w:pPr>
        <w:ind w:firstLine="720"/>
        <w:jc w:val="both"/>
        <w:rPr>
          <w:lang w:val="en-US"/>
        </w:rPr>
      </w:pPr>
    </w:p>
    <w:p w:rsidR="005B43F1" w:rsidRPr="005B43F1" w:rsidRDefault="005B43F1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Практические занятия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10" w:name="_Toc463805981"/>
      <w:r w:rsidRPr="00E62585">
        <w:rPr>
          <w:b/>
          <w:iCs/>
        </w:rPr>
        <w:instrText>Практические занятия</w:instrText>
      </w:r>
      <w:bookmarkEnd w:id="10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tbl>
      <w:tblPr>
        <w:tblW w:w="0" w:type="auto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88"/>
        <w:gridCol w:w="1322"/>
        <w:gridCol w:w="5954"/>
        <w:gridCol w:w="1559"/>
      </w:tblGrid>
      <w:tr w:rsidR="00FC6556" w:rsidRPr="001F6A55" w:rsidTr="002C2BA2">
        <w:trPr>
          <w:cantSplit/>
          <w:trHeight w:val="1134"/>
        </w:trPr>
        <w:tc>
          <w:tcPr>
            <w:tcW w:w="1088" w:type="dxa"/>
            <w:textDirection w:val="btLr"/>
            <w:vAlign w:val="center"/>
          </w:tcPr>
          <w:p w:rsidR="00FC6556" w:rsidRPr="001F6A55" w:rsidRDefault="00FC6556" w:rsidP="002C2BA2">
            <w:pPr>
              <w:jc w:val="center"/>
              <w:rPr>
                <w:b/>
                <w:bCs/>
              </w:rPr>
            </w:pPr>
            <w:r w:rsidRPr="001F6A55">
              <w:rPr>
                <w:b/>
                <w:bCs/>
              </w:rPr>
              <w:t>Код</w:t>
            </w:r>
          </w:p>
          <w:p w:rsidR="00FC6556" w:rsidRPr="001F6A55" w:rsidRDefault="00FC6556" w:rsidP="002C2BA2">
            <w:pPr>
              <w:jc w:val="center"/>
              <w:rPr>
                <w:b/>
                <w:bCs/>
              </w:rPr>
            </w:pPr>
            <w:r w:rsidRPr="001F6A55">
              <w:rPr>
                <w:b/>
                <w:bCs/>
              </w:rPr>
              <w:t xml:space="preserve">раздела, </w:t>
            </w:r>
          </w:p>
          <w:p w:rsidR="00FC6556" w:rsidRPr="001F6A55" w:rsidRDefault="00FC6556" w:rsidP="002C2BA2">
            <w:pPr>
              <w:jc w:val="center"/>
              <w:rPr>
                <w:b/>
                <w:bCs/>
              </w:rPr>
            </w:pPr>
            <w:r w:rsidRPr="001F6A55">
              <w:rPr>
                <w:b/>
                <w:bCs/>
              </w:rPr>
              <w:t>темы</w:t>
            </w:r>
          </w:p>
        </w:tc>
        <w:tc>
          <w:tcPr>
            <w:tcW w:w="1322" w:type="dxa"/>
            <w:vAlign w:val="center"/>
          </w:tcPr>
          <w:p w:rsidR="00FC6556" w:rsidRPr="001F6A55" w:rsidRDefault="00FC6556" w:rsidP="002C2BA2">
            <w:pPr>
              <w:jc w:val="center"/>
              <w:rPr>
                <w:b/>
                <w:bCs/>
              </w:rPr>
            </w:pPr>
            <w:r w:rsidRPr="001F6A55">
              <w:rPr>
                <w:b/>
                <w:bCs/>
              </w:rPr>
              <w:t>Номер работы</w:t>
            </w:r>
          </w:p>
        </w:tc>
        <w:tc>
          <w:tcPr>
            <w:tcW w:w="5954" w:type="dxa"/>
            <w:vAlign w:val="center"/>
          </w:tcPr>
          <w:p w:rsidR="00FC6556" w:rsidRPr="001F6A55" w:rsidRDefault="00FC6556" w:rsidP="002C2BA2">
            <w:pPr>
              <w:jc w:val="center"/>
              <w:rPr>
                <w:b/>
                <w:bCs/>
              </w:rPr>
            </w:pPr>
            <w:r w:rsidRPr="001F6A55">
              <w:rPr>
                <w:b/>
                <w:bCs/>
              </w:rPr>
              <w:t>Наименование работы</w:t>
            </w:r>
          </w:p>
        </w:tc>
        <w:tc>
          <w:tcPr>
            <w:tcW w:w="1559" w:type="dxa"/>
            <w:vAlign w:val="center"/>
          </w:tcPr>
          <w:p w:rsidR="00FC6556" w:rsidRPr="001F6A55" w:rsidRDefault="00FC6556" w:rsidP="002C2BA2">
            <w:pPr>
              <w:jc w:val="center"/>
            </w:pPr>
            <w:r w:rsidRPr="001F6A55">
              <w:rPr>
                <w:b/>
                <w:bCs/>
              </w:rPr>
              <w:t>Время на выполнение работы (час.)</w:t>
            </w:r>
          </w:p>
        </w:tc>
      </w:tr>
      <w:tr w:rsidR="00FC6556" w:rsidRPr="001F6A55" w:rsidTr="002C2BA2">
        <w:trPr>
          <w:trHeight w:val="255"/>
        </w:trPr>
        <w:tc>
          <w:tcPr>
            <w:tcW w:w="1088" w:type="dxa"/>
            <w:vAlign w:val="center"/>
          </w:tcPr>
          <w:p w:rsidR="00FC6556" w:rsidRPr="001F6A55" w:rsidRDefault="00FC6556" w:rsidP="002C2BA2">
            <w:pPr>
              <w:jc w:val="center"/>
              <w:rPr>
                <w:sz w:val="20"/>
                <w:szCs w:val="20"/>
              </w:rPr>
            </w:pPr>
            <w:r w:rsidRPr="001F6A55">
              <w:rPr>
                <w:sz w:val="20"/>
                <w:szCs w:val="20"/>
              </w:rPr>
              <w:t>Р4</w:t>
            </w:r>
          </w:p>
        </w:tc>
        <w:tc>
          <w:tcPr>
            <w:tcW w:w="1322" w:type="dxa"/>
            <w:vAlign w:val="center"/>
          </w:tcPr>
          <w:p w:rsidR="00FC6556" w:rsidRPr="001F6A55" w:rsidRDefault="00FC6556" w:rsidP="002C2BA2">
            <w:pPr>
              <w:snapToGrid w:val="0"/>
              <w:jc w:val="center"/>
            </w:pPr>
            <w:r w:rsidRPr="001F6A55">
              <w:t>1</w:t>
            </w:r>
          </w:p>
        </w:tc>
        <w:tc>
          <w:tcPr>
            <w:tcW w:w="5954" w:type="dxa"/>
            <w:vAlign w:val="center"/>
          </w:tcPr>
          <w:p w:rsidR="00FC6556" w:rsidRPr="001F6A55" w:rsidRDefault="00FC6556" w:rsidP="002C2BA2">
            <w:r w:rsidRPr="001F6A55">
              <w:t>Разработка задание на производство изделия методом СЛС</w:t>
            </w:r>
          </w:p>
        </w:tc>
        <w:tc>
          <w:tcPr>
            <w:tcW w:w="1559" w:type="dxa"/>
            <w:vAlign w:val="center"/>
          </w:tcPr>
          <w:p w:rsidR="00FC6556" w:rsidRPr="001F6A55" w:rsidRDefault="00FC6556" w:rsidP="002C2BA2">
            <w:pPr>
              <w:jc w:val="center"/>
            </w:pPr>
            <w:r w:rsidRPr="001F6A55">
              <w:t>10</w:t>
            </w:r>
          </w:p>
        </w:tc>
      </w:tr>
      <w:tr w:rsidR="00FC6556" w:rsidRPr="001F6A55" w:rsidTr="002C2BA2">
        <w:trPr>
          <w:trHeight w:val="270"/>
        </w:trPr>
        <w:tc>
          <w:tcPr>
            <w:tcW w:w="1088" w:type="dxa"/>
            <w:vAlign w:val="center"/>
          </w:tcPr>
          <w:p w:rsidR="00FC6556" w:rsidRPr="001F6A55" w:rsidRDefault="00FC6556" w:rsidP="002C2BA2">
            <w:pPr>
              <w:jc w:val="center"/>
              <w:rPr>
                <w:sz w:val="20"/>
                <w:szCs w:val="20"/>
              </w:rPr>
            </w:pPr>
            <w:r w:rsidRPr="001F6A55">
              <w:rPr>
                <w:sz w:val="20"/>
                <w:szCs w:val="20"/>
              </w:rPr>
              <w:t>Р4</w:t>
            </w:r>
          </w:p>
        </w:tc>
        <w:tc>
          <w:tcPr>
            <w:tcW w:w="1322" w:type="dxa"/>
            <w:vAlign w:val="center"/>
          </w:tcPr>
          <w:p w:rsidR="00FC6556" w:rsidRPr="001F6A55" w:rsidRDefault="00FC6556" w:rsidP="002C2BA2">
            <w:pPr>
              <w:snapToGrid w:val="0"/>
              <w:jc w:val="center"/>
            </w:pPr>
            <w:r w:rsidRPr="001F6A55">
              <w:t>2</w:t>
            </w:r>
          </w:p>
        </w:tc>
        <w:tc>
          <w:tcPr>
            <w:tcW w:w="5954" w:type="dxa"/>
            <w:vAlign w:val="center"/>
          </w:tcPr>
          <w:p w:rsidR="00FC6556" w:rsidRPr="001F6A55" w:rsidRDefault="00FC6556" w:rsidP="002C2BA2">
            <w:pPr>
              <w:rPr>
                <w:b/>
              </w:rPr>
            </w:pPr>
            <w:r w:rsidRPr="001F6A55">
              <w:t>Расчет свойств изделия в зависимости от выбора материалов изготовления</w:t>
            </w:r>
          </w:p>
        </w:tc>
        <w:tc>
          <w:tcPr>
            <w:tcW w:w="1559" w:type="dxa"/>
            <w:vAlign w:val="center"/>
          </w:tcPr>
          <w:p w:rsidR="00FC6556" w:rsidRPr="001F6A55" w:rsidRDefault="00D361FC" w:rsidP="002C2BA2">
            <w:pPr>
              <w:jc w:val="center"/>
              <w:rPr>
                <w:bCs/>
              </w:rPr>
            </w:pPr>
            <w:r>
              <w:rPr>
                <w:bCs/>
                <w:sz w:val="22"/>
                <w:szCs w:val="22"/>
              </w:rPr>
              <w:t>8</w:t>
            </w:r>
          </w:p>
        </w:tc>
      </w:tr>
      <w:tr w:rsidR="00FC6556" w:rsidRPr="001F6A55" w:rsidTr="002C2BA2">
        <w:trPr>
          <w:trHeight w:val="694"/>
        </w:trPr>
        <w:tc>
          <w:tcPr>
            <w:tcW w:w="1088" w:type="dxa"/>
            <w:vAlign w:val="center"/>
          </w:tcPr>
          <w:p w:rsidR="00FC6556" w:rsidRPr="001F6A55" w:rsidRDefault="00FC6556" w:rsidP="002C2BA2">
            <w:pPr>
              <w:jc w:val="center"/>
            </w:pPr>
            <w:r w:rsidRPr="001F6A55">
              <w:rPr>
                <w:sz w:val="20"/>
                <w:szCs w:val="20"/>
              </w:rPr>
              <w:t>Р5</w:t>
            </w:r>
          </w:p>
        </w:tc>
        <w:tc>
          <w:tcPr>
            <w:tcW w:w="1322" w:type="dxa"/>
            <w:vAlign w:val="center"/>
          </w:tcPr>
          <w:p w:rsidR="00FC6556" w:rsidRPr="001F6A55" w:rsidRDefault="00FC6556" w:rsidP="002C2BA2">
            <w:pPr>
              <w:snapToGrid w:val="0"/>
              <w:jc w:val="center"/>
            </w:pPr>
            <w:r w:rsidRPr="001F6A55">
              <w:t>3</w:t>
            </w:r>
          </w:p>
        </w:tc>
        <w:tc>
          <w:tcPr>
            <w:tcW w:w="5954" w:type="dxa"/>
            <w:vAlign w:val="center"/>
          </w:tcPr>
          <w:p w:rsidR="00FC6556" w:rsidRPr="001F6A55" w:rsidRDefault="00FC6556" w:rsidP="002C2BA2">
            <w:r w:rsidRPr="001F6A55">
              <w:t>Моделирование изделия для изготовления по технологии СЛС</w:t>
            </w:r>
          </w:p>
        </w:tc>
        <w:tc>
          <w:tcPr>
            <w:tcW w:w="1559" w:type="dxa"/>
            <w:vAlign w:val="center"/>
          </w:tcPr>
          <w:p w:rsidR="00FC6556" w:rsidRPr="001F6A55" w:rsidRDefault="00FC6556" w:rsidP="002C2BA2">
            <w:pPr>
              <w:jc w:val="center"/>
              <w:rPr>
                <w:bCs/>
              </w:rPr>
            </w:pPr>
            <w:r w:rsidRPr="001F6A55">
              <w:rPr>
                <w:bCs/>
              </w:rPr>
              <w:t>9</w:t>
            </w:r>
          </w:p>
        </w:tc>
      </w:tr>
      <w:tr w:rsidR="00FC6556" w:rsidRPr="001F6A55" w:rsidTr="002C2BA2">
        <w:trPr>
          <w:trHeight w:val="255"/>
        </w:trPr>
        <w:tc>
          <w:tcPr>
            <w:tcW w:w="1088" w:type="dxa"/>
            <w:vAlign w:val="center"/>
          </w:tcPr>
          <w:p w:rsidR="00FC6556" w:rsidRPr="001F6A55" w:rsidRDefault="00FC6556" w:rsidP="002C2BA2">
            <w:pPr>
              <w:shd w:val="clear" w:color="auto" w:fill="FFFFFF"/>
              <w:jc w:val="center"/>
              <w:rPr>
                <w:sz w:val="16"/>
                <w:szCs w:val="16"/>
              </w:rPr>
            </w:pPr>
            <w:r w:rsidRPr="001F6A55">
              <w:rPr>
                <w:sz w:val="20"/>
                <w:szCs w:val="20"/>
              </w:rPr>
              <w:t>Р5</w:t>
            </w:r>
          </w:p>
        </w:tc>
        <w:tc>
          <w:tcPr>
            <w:tcW w:w="1322" w:type="dxa"/>
            <w:vAlign w:val="center"/>
          </w:tcPr>
          <w:p w:rsidR="00FC6556" w:rsidRPr="001F6A55" w:rsidRDefault="00FC6556" w:rsidP="002C2BA2">
            <w:pPr>
              <w:snapToGrid w:val="0"/>
              <w:jc w:val="center"/>
            </w:pPr>
            <w:r w:rsidRPr="001F6A55">
              <w:t>4</w:t>
            </w:r>
          </w:p>
        </w:tc>
        <w:tc>
          <w:tcPr>
            <w:tcW w:w="5954" w:type="dxa"/>
            <w:vAlign w:val="center"/>
          </w:tcPr>
          <w:p w:rsidR="00FC6556" w:rsidRPr="001F6A55" w:rsidRDefault="00FC6556" w:rsidP="002C2BA2">
            <w:r w:rsidRPr="001F6A55">
              <w:t>Проектирование изделия для изготовления по технологии СЛС</w:t>
            </w:r>
          </w:p>
        </w:tc>
        <w:tc>
          <w:tcPr>
            <w:tcW w:w="1559" w:type="dxa"/>
            <w:vAlign w:val="center"/>
          </w:tcPr>
          <w:p w:rsidR="00FC6556" w:rsidRPr="001F6A55" w:rsidRDefault="00D361FC" w:rsidP="002C2BA2">
            <w:pPr>
              <w:jc w:val="center"/>
            </w:pPr>
            <w:r>
              <w:rPr>
                <w:sz w:val="22"/>
                <w:szCs w:val="22"/>
              </w:rPr>
              <w:t>9</w:t>
            </w:r>
          </w:p>
        </w:tc>
      </w:tr>
      <w:tr w:rsidR="00FC6556" w:rsidRPr="001F6A55" w:rsidTr="002C2BA2">
        <w:trPr>
          <w:trHeight w:val="255"/>
        </w:trPr>
        <w:tc>
          <w:tcPr>
            <w:tcW w:w="1088" w:type="dxa"/>
            <w:vAlign w:val="center"/>
          </w:tcPr>
          <w:p w:rsidR="00FC6556" w:rsidRPr="001F6A55" w:rsidRDefault="00FC6556" w:rsidP="002C2BA2">
            <w:pPr>
              <w:snapToGrid w:val="0"/>
              <w:jc w:val="center"/>
            </w:pPr>
          </w:p>
        </w:tc>
        <w:tc>
          <w:tcPr>
            <w:tcW w:w="1322" w:type="dxa"/>
            <w:vAlign w:val="center"/>
          </w:tcPr>
          <w:p w:rsidR="00FC6556" w:rsidRPr="001F6A55" w:rsidRDefault="00FC6556" w:rsidP="002C2BA2">
            <w:pPr>
              <w:snapToGrid w:val="0"/>
              <w:jc w:val="center"/>
            </w:pPr>
          </w:p>
        </w:tc>
        <w:tc>
          <w:tcPr>
            <w:tcW w:w="5954" w:type="dxa"/>
            <w:vAlign w:val="center"/>
          </w:tcPr>
          <w:p w:rsidR="00FC6556" w:rsidRPr="001F6A55" w:rsidRDefault="00FC6556" w:rsidP="002C2BA2">
            <w:pPr>
              <w:jc w:val="right"/>
            </w:pPr>
            <w:r w:rsidRPr="001F6A55">
              <w:rPr>
                <w:b/>
              </w:rPr>
              <w:t>Всего:</w:t>
            </w:r>
          </w:p>
        </w:tc>
        <w:tc>
          <w:tcPr>
            <w:tcW w:w="1559" w:type="dxa"/>
            <w:vAlign w:val="center"/>
          </w:tcPr>
          <w:p w:rsidR="00FC6556" w:rsidRPr="00D361FC" w:rsidRDefault="00FC6556" w:rsidP="002C2BA2">
            <w:pPr>
              <w:snapToGrid w:val="0"/>
              <w:jc w:val="center"/>
            </w:pPr>
            <w:r w:rsidRPr="001F6A55">
              <w:rPr>
                <w:lang w:val="en-US"/>
              </w:rPr>
              <w:t>3</w:t>
            </w:r>
            <w:r w:rsidR="00D361FC">
              <w:t>6</w:t>
            </w:r>
          </w:p>
        </w:tc>
      </w:tr>
    </w:tbl>
    <w:p w:rsidR="009F44C5" w:rsidRPr="008B0A1F" w:rsidRDefault="009F44C5" w:rsidP="00C27138">
      <w:pPr>
        <w:ind w:firstLine="720"/>
        <w:jc w:val="both"/>
      </w:pPr>
    </w:p>
    <w:p w:rsidR="005B43F1" w:rsidRPr="005B43F1" w:rsidRDefault="005B43F1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Примерная тематика самостоятельной работы</w:t>
      </w:r>
      <w:r>
        <w:rPr>
          <w:b/>
          <w:iCs/>
        </w:rPr>
        <w:fldChar w:fldCharType="begin"/>
      </w:r>
      <w:r w:rsidRPr="001A2A99">
        <w:rPr>
          <w:b/>
          <w:iCs/>
        </w:rPr>
        <w:instrText xml:space="preserve"> TC "</w:instrText>
      </w:r>
      <w:bookmarkStart w:id="11" w:name="_Toc463805982"/>
      <w:r w:rsidRPr="002D6CEB">
        <w:rPr>
          <w:b/>
          <w:iCs/>
        </w:rPr>
        <w:instrText>Примерная тематика самостоятельной работы</w:instrText>
      </w:r>
      <w:bookmarkEnd w:id="11"/>
      <w:r w:rsidRPr="001A2A99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1E1019" w:rsidRPr="001E1019" w:rsidRDefault="001E1019" w:rsidP="00182891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 xml:space="preserve"> Примерный перечень тем домашних работ</w:t>
      </w:r>
    </w:p>
    <w:p w:rsidR="00A96502" w:rsidRDefault="00DD75DA" w:rsidP="00DD75DA">
      <w:pPr>
        <w:pStyle w:val="a6"/>
        <w:numPr>
          <w:ilvl w:val="3"/>
          <w:numId w:val="4"/>
        </w:numPr>
        <w:jc w:val="both"/>
      </w:pPr>
      <w:r w:rsidRPr="00DD75DA">
        <w:t>Программное обеспечение для инжиниринга под АТ</w:t>
      </w:r>
    </w:p>
    <w:p w:rsidR="00DD75DA" w:rsidRPr="00DD75DA" w:rsidRDefault="00DD75DA" w:rsidP="00A96502">
      <w:pPr>
        <w:pStyle w:val="a6"/>
        <w:ind w:left="1080"/>
        <w:jc w:val="both"/>
      </w:pPr>
    </w:p>
    <w:p w:rsidR="005B43F1" w:rsidRPr="001E1019" w:rsidRDefault="00E10A60" w:rsidP="00182891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графических работ</w:t>
      </w:r>
    </w:p>
    <w:p w:rsidR="00A30447" w:rsidRDefault="00A30447" w:rsidP="00A30447">
      <w:pPr>
        <w:ind w:firstLine="720"/>
        <w:jc w:val="both"/>
        <w:rPr>
          <w:lang w:val="en-US"/>
        </w:rPr>
      </w:pPr>
      <w:r>
        <w:t>Не предусмотрено.</w:t>
      </w:r>
    </w:p>
    <w:p w:rsidR="00A96502" w:rsidRPr="00A96502" w:rsidRDefault="00A96502" w:rsidP="00A30447">
      <w:pPr>
        <w:ind w:firstLine="720"/>
        <w:jc w:val="both"/>
        <w:rPr>
          <w:lang w:val="en-US"/>
        </w:rPr>
      </w:pPr>
    </w:p>
    <w:p w:rsidR="005B43F1" w:rsidRPr="001E1019" w:rsidRDefault="00E10A60" w:rsidP="00182891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рефератов (эссе, творческих работ)</w:t>
      </w:r>
    </w:p>
    <w:p w:rsidR="00A30447" w:rsidRDefault="00A30447" w:rsidP="00A30447">
      <w:pPr>
        <w:ind w:firstLine="720"/>
        <w:jc w:val="both"/>
        <w:rPr>
          <w:lang w:val="en-US"/>
        </w:rPr>
      </w:pPr>
      <w:r>
        <w:t>Не предусмотрено.</w:t>
      </w:r>
    </w:p>
    <w:p w:rsidR="00A96502" w:rsidRPr="00A96502" w:rsidRDefault="00A96502" w:rsidP="00A30447">
      <w:pPr>
        <w:ind w:firstLine="720"/>
        <w:jc w:val="both"/>
        <w:rPr>
          <w:lang w:val="en-US"/>
        </w:rPr>
      </w:pPr>
    </w:p>
    <w:p w:rsidR="005B43F1" w:rsidRPr="001E1019" w:rsidRDefault="00E10A60" w:rsidP="00182891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индивидуальных или групповых проектов</w:t>
      </w:r>
    </w:p>
    <w:p w:rsidR="00A30447" w:rsidRDefault="00A30447" w:rsidP="00A30447">
      <w:pPr>
        <w:ind w:firstLine="720"/>
        <w:jc w:val="both"/>
        <w:rPr>
          <w:lang w:val="en-US"/>
        </w:rPr>
      </w:pPr>
      <w:r>
        <w:t>Не предусмотрено.</w:t>
      </w:r>
    </w:p>
    <w:p w:rsidR="00A96502" w:rsidRPr="00A96502" w:rsidRDefault="00A96502" w:rsidP="00A30447">
      <w:pPr>
        <w:ind w:firstLine="720"/>
        <w:jc w:val="both"/>
        <w:rPr>
          <w:lang w:val="en-US"/>
        </w:rPr>
      </w:pPr>
    </w:p>
    <w:p w:rsidR="005B43F1" w:rsidRPr="001E1019" w:rsidRDefault="00EE075B" w:rsidP="00182891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расчетных работ (программных продуктов)</w:t>
      </w:r>
    </w:p>
    <w:p w:rsidR="00A30447" w:rsidRDefault="00A30447" w:rsidP="00A30447">
      <w:pPr>
        <w:ind w:firstLine="720"/>
        <w:jc w:val="both"/>
        <w:rPr>
          <w:lang w:val="en-US"/>
        </w:rPr>
      </w:pPr>
      <w:r>
        <w:t>Не предусмотрено.</w:t>
      </w:r>
    </w:p>
    <w:p w:rsidR="00A96502" w:rsidRPr="00A96502" w:rsidRDefault="00A96502" w:rsidP="00A30447">
      <w:pPr>
        <w:ind w:firstLine="720"/>
        <w:jc w:val="both"/>
        <w:rPr>
          <w:lang w:val="en-US"/>
        </w:rPr>
      </w:pPr>
    </w:p>
    <w:p w:rsidR="005B43F1" w:rsidRPr="001E1019" w:rsidRDefault="00EE075B" w:rsidP="00182891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расчетно-графических работ</w:t>
      </w:r>
    </w:p>
    <w:p w:rsidR="00A96502" w:rsidRDefault="00DD75DA" w:rsidP="00DD75DA">
      <w:pPr>
        <w:pStyle w:val="a6"/>
        <w:numPr>
          <w:ilvl w:val="0"/>
          <w:numId w:val="31"/>
        </w:numPr>
        <w:jc w:val="both"/>
      </w:pPr>
      <w:r w:rsidRPr="00DD75DA">
        <w:t>Инжиниринг под АТ</w:t>
      </w:r>
    </w:p>
    <w:p w:rsidR="00DD75DA" w:rsidRPr="00A96502" w:rsidRDefault="00DD75DA" w:rsidP="00A30447">
      <w:pPr>
        <w:ind w:firstLine="720"/>
        <w:jc w:val="both"/>
        <w:rPr>
          <w:lang w:val="en-US"/>
        </w:rPr>
      </w:pPr>
    </w:p>
    <w:p w:rsidR="00EE075B" w:rsidRPr="001E1019" w:rsidRDefault="00EE075B" w:rsidP="00182891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курсовых работ</w:t>
      </w:r>
    </w:p>
    <w:p w:rsidR="0008402E" w:rsidRDefault="0008402E" w:rsidP="0008402E">
      <w:pPr>
        <w:ind w:firstLine="720"/>
        <w:jc w:val="both"/>
        <w:rPr>
          <w:lang w:val="en-US"/>
        </w:rPr>
      </w:pPr>
      <w:r>
        <w:t>Не предусмотрено.</w:t>
      </w:r>
    </w:p>
    <w:p w:rsidR="00A96502" w:rsidRPr="00A96502" w:rsidRDefault="00A96502" w:rsidP="0008402E">
      <w:pPr>
        <w:ind w:firstLine="720"/>
        <w:jc w:val="both"/>
        <w:rPr>
          <w:lang w:val="en-US"/>
        </w:rPr>
      </w:pPr>
    </w:p>
    <w:p w:rsidR="00EE075B" w:rsidRPr="001E1019" w:rsidRDefault="00EE075B" w:rsidP="00182891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контрольных работ</w:t>
      </w:r>
    </w:p>
    <w:p w:rsidR="008E229F" w:rsidRDefault="008E229F" w:rsidP="008E229F">
      <w:pPr>
        <w:ind w:firstLine="720"/>
        <w:jc w:val="both"/>
        <w:rPr>
          <w:lang w:val="en-US"/>
        </w:rPr>
      </w:pPr>
      <w:r>
        <w:t>Не предусмотрено.</w:t>
      </w:r>
    </w:p>
    <w:p w:rsidR="00A96502" w:rsidRPr="007260E5" w:rsidRDefault="00A96502" w:rsidP="00A96502">
      <w:pPr>
        <w:pStyle w:val="a6"/>
        <w:ind w:left="1080"/>
        <w:jc w:val="both"/>
      </w:pPr>
    </w:p>
    <w:p w:rsidR="00EE075B" w:rsidRPr="001E1019" w:rsidRDefault="00EE075B" w:rsidP="00182891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коллоквиумов</w:t>
      </w:r>
    </w:p>
    <w:p w:rsidR="00A30447" w:rsidRDefault="00A30447" w:rsidP="00A30447">
      <w:pPr>
        <w:ind w:firstLine="720"/>
        <w:jc w:val="both"/>
      </w:pPr>
      <w:r>
        <w:t>Не предусмотрено.</w:t>
      </w:r>
    </w:p>
    <w:p w:rsidR="00A30447" w:rsidRPr="00A30447" w:rsidRDefault="00A30447" w:rsidP="00A30447">
      <w:pPr>
        <w:ind w:firstLine="720"/>
        <w:jc w:val="both"/>
      </w:pPr>
    </w:p>
    <w:p w:rsidR="009F44C5" w:rsidRPr="00580674" w:rsidRDefault="009F44C5" w:rsidP="00182891">
      <w:pPr>
        <w:keepNext/>
        <w:numPr>
          <w:ilvl w:val="0"/>
          <w:numId w:val="3"/>
        </w:numPr>
        <w:tabs>
          <w:tab w:val="num" w:pos="1026"/>
        </w:tabs>
        <w:spacing w:after="60"/>
        <w:ind w:left="1027" w:hanging="284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СООТНОШЕНИЕ РАЗДЕЛОВ, тем ДИСЦИПЛИНЫ И ПРИМЕНЯЕМЫХ ТЕХНОЛОГИЙ ОБУЧЕНИЯ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12" w:name="_Toc463805983"/>
      <w:r w:rsidR="00817297" w:rsidRPr="00A13A02">
        <w:rPr>
          <w:b/>
          <w:bCs/>
          <w:caps/>
        </w:rPr>
        <w:instrText>СООТНОШЕНИЕ РАЗДЕЛОВ, тем ДИСЦИПЛИНЫ И ПРИМЕНЯЕМЫХ ТЕХНОЛОГИЙ ОБУЧЕНИЯ</w:instrText>
      </w:r>
      <w:bookmarkEnd w:id="12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685"/>
        <w:gridCol w:w="685"/>
        <w:gridCol w:w="685"/>
        <w:gridCol w:w="685"/>
        <w:gridCol w:w="685"/>
        <w:gridCol w:w="686"/>
        <w:gridCol w:w="674"/>
        <w:gridCol w:w="674"/>
        <w:gridCol w:w="675"/>
        <w:gridCol w:w="674"/>
        <w:gridCol w:w="674"/>
        <w:gridCol w:w="675"/>
      </w:tblGrid>
      <w:tr w:rsidR="00CA4202" w:rsidRPr="00004091" w:rsidTr="00CA4202">
        <w:trPr>
          <w:trHeight w:val="284"/>
          <w:tblHeader/>
        </w:trPr>
        <w:tc>
          <w:tcPr>
            <w:tcW w:w="15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640660">
            <w:pPr>
              <w:keepNext/>
              <w:tabs>
                <w:tab w:val="left" w:pos="360"/>
                <w:tab w:val="left" w:pos="386"/>
              </w:tabs>
              <w:spacing w:line="276" w:lineRule="auto"/>
              <w:ind w:left="102"/>
              <w:jc w:val="center"/>
              <w:rPr>
                <w:b/>
              </w:rPr>
            </w:pPr>
            <w:r w:rsidRPr="00004091">
              <w:rPr>
                <w:b/>
                <w:sz w:val="22"/>
                <w:szCs w:val="22"/>
              </w:rPr>
              <w:t>Код раздела, темы дисциплины</w:t>
            </w:r>
          </w:p>
        </w:tc>
        <w:tc>
          <w:tcPr>
            <w:tcW w:w="41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640660">
            <w:pPr>
              <w:keepNext/>
              <w:jc w:val="center"/>
              <w:rPr>
                <w:b/>
              </w:rPr>
            </w:pPr>
            <w:r w:rsidRPr="00004091">
              <w:rPr>
                <w:b/>
                <w:sz w:val="22"/>
                <w:szCs w:val="22"/>
              </w:rPr>
              <w:t>Активные методы обучения</w:t>
            </w:r>
          </w:p>
        </w:tc>
        <w:tc>
          <w:tcPr>
            <w:tcW w:w="404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4202" w:rsidRPr="00004091" w:rsidRDefault="00CA4202" w:rsidP="00640660">
            <w:pPr>
              <w:keepNext/>
              <w:jc w:val="center"/>
            </w:pPr>
            <w:r w:rsidRPr="00004091">
              <w:rPr>
                <w:b/>
                <w:sz w:val="22"/>
                <w:szCs w:val="22"/>
              </w:rPr>
              <w:t>Дистанционные образовательные технологии и электронное обучение</w:t>
            </w:r>
          </w:p>
        </w:tc>
      </w:tr>
      <w:tr w:rsidR="00CA4202" w:rsidRPr="00004091" w:rsidTr="00CA4202">
        <w:trPr>
          <w:cantSplit/>
          <w:trHeight w:val="1928"/>
          <w:tblHeader/>
        </w:trPr>
        <w:tc>
          <w:tcPr>
            <w:tcW w:w="15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  <w:tab w:val="left" w:pos="386"/>
              </w:tabs>
              <w:snapToGrid w:val="0"/>
              <w:spacing w:line="312" w:lineRule="auto"/>
              <w:ind w:left="103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9A0EBB">
            <w:pPr>
              <w:tabs>
                <w:tab w:val="left" w:pos="317"/>
                <w:tab w:val="left" w:pos="360"/>
              </w:tabs>
              <w:ind w:left="34" w:right="113"/>
              <w:jc w:val="center"/>
            </w:pPr>
            <w:r w:rsidRPr="00004091">
              <w:rPr>
                <w:sz w:val="22"/>
                <w:szCs w:val="22"/>
              </w:rPr>
              <w:t>Проектная работа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9A0EBB">
            <w:pPr>
              <w:tabs>
                <w:tab w:val="left" w:pos="317"/>
                <w:tab w:val="left" w:pos="360"/>
              </w:tabs>
              <w:ind w:left="34" w:right="113"/>
              <w:jc w:val="center"/>
            </w:pPr>
            <w:r w:rsidRPr="00004091">
              <w:rPr>
                <w:sz w:val="22"/>
                <w:szCs w:val="22"/>
              </w:rPr>
              <w:t>Кейс-анализ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9A0EBB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Деловые игры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9A0EBB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Проблемное обучение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9A0EBB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Командная работа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CA4202">
            <w:pPr>
              <w:tabs>
                <w:tab w:val="left" w:pos="317"/>
                <w:tab w:val="left" w:pos="360"/>
              </w:tabs>
              <w:ind w:left="33" w:right="113"/>
              <w:jc w:val="center"/>
            </w:pPr>
            <w:r w:rsidRPr="00004091">
              <w:rPr>
                <w:sz w:val="22"/>
                <w:szCs w:val="22"/>
              </w:rPr>
              <w:t xml:space="preserve">Другие 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9A0EBB">
            <w:pPr>
              <w:tabs>
                <w:tab w:val="left" w:pos="317"/>
                <w:tab w:val="left" w:pos="360"/>
                <w:tab w:val="left" w:pos="756"/>
              </w:tabs>
              <w:ind w:left="34" w:right="113"/>
              <w:jc w:val="center"/>
            </w:pPr>
            <w:r w:rsidRPr="00004091">
              <w:rPr>
                <w:szCs w:val="22"/>
              </w:rPr>
              <w:t>Сетевые учебные курсы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9A0EBB">
            <w:pPr>
              <w:tabs>
                <w:tab w:val="left" w:pos="360"/>
                <w:tab w:val="left" w:pos="756"/>
              </w:tabs>
              <w:jc w:val="center"/>
            </w:pPr>
            <w:r w:rsidRPr="00004091">
              <w:t>Виртуальные практикумы и тренажеры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9A0EBB">
            <w:pPr>
              <w:tabs>
                <w:tab w:val="left" w:pos="275"/>
              </w:tabs>
              <w:ind w:left="34" w:right="-8"/>
              <w:jc w:val="center"/>
            </w:pPr>
            <w:r w:rsidRPr="00004091">
              <w:rPr>
                <w:sz w:val="22"/>
                <w:szCs w:val="22"/>
              </w:rPr>
              <w:t>Вебинары  и видеоконференции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9A0EBB">
            <w:pPr>
              <w:jc w:val="center"/>
            </w:pPr>
            <w:r w:rsidRPr="00004091">
              <w:rPr>
                <w:sz w:val="22"/>
                <w:szCs w:val="22"/>
              </w:rPr>
              <w:t xml:space="preserve">Асинхронные </w:t>
            </w:r>
            <w:r w:rsidRPr="00004091">
              <w:rPr>
                <w:sz w:val="22"/>
                <w:szCs w:val="22"/>
                <w:lang w:val="en-US"/>
              </w:rPr>
              <w:t>web</w:t>
            </w:r>
            <w:r w:rsidRPr="00004091">
              <w:rPr>
                <w:sz w:val="22"/>
                <w:szCs w:val="22"/>
              </w:rPr>
              <w:t>-конференции и семинары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9A0EBB">
            <w:pPr>
              <w:jc w:val="center"/>
            </w:pPr>
            <w:r w:rsidRPr="00004091">
              <w:rPr>
                <w:sz w:val="22"/>
                <w:szCs w:val="22"/>
              </w:rPr>
              <w:t>Совместная работа и разработка контента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CA4202" w:rsidRPr="00004091" w:rsidRDefault="00CA4202" w:rsidP="00CA4202">
            <w:pPr>
              <w:jc w:val="center"/>
            </w:pPr>
            <w:r w:rsidRPr="00004091">
              <w:rPr>
                <w:sz w:val="22"/>
                <w:szCs w:val="22"/>
              </w:rPr>
              <w:t xml:space="preserve">Другие </w:t>
            </w:r>
          </w:p>
        </w:tc>
      </w:tr>
      <w:tr w:rsidR="00CA4202" w:rsidRPr="00004091" w:rsidTr="009A0EBB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CA4202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caps/>
              </w:rPr>
            </w:pPr>
            <w:r w:rsidRPr="00004091">
              <w:rPr>
                <w:bCs/>
                <w:iCs/>
              </w:rPr>
              <w:t>Р</w:t>
            </w:r>
            <w:r>
              <w:rPr>
                <w:bCs/>
                <w:iCs/>
              </w:rPr>
              <w:t>1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7E74CC" w:rsidRDefault="007E74CC" w:rsidP="00FC6938">
            <w:pPr>
              <w:tabs>
                <w:tab w:val="left" w:pos="360"/>
                <w:tab w:val="left" w:pos="386"/>
              </w:tabs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  <w:bookmarkStart w:id="13" w:name="_GoBack"/>
            <w:bookmarkEnd w:id="13"/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54786B" w:rsidRDefault="00CA4202" w:rsidP="00FC6938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8F1EEA" w:rsidRDefault="00CA4202" w:rsidP="00FC6938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4202" w:rsidRPr="00CA4202" w:rsidRDefault="008F1EEA" w:rsidP="00FC6938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4202" w:rsidRPr="00640660" w:rsidRDefault="00CA4202" w:rsidP="00FC6938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CA4202" w:rsidRPr="00004091" w:rsidTr="009A0EBB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CA4202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 w:rsidRPr="00004091">
              <w:rPr>
                <w:bCs/>
                <w:iCs/>
              </w:rPr>
              <w:t>Р</w:t>
            </w:r>
            <w:r>
              <w:rPr>
                <w:bCs/>
                <w:iCs/>
              </w:rPr>
              <w:t>2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8F1EEA" w:rsidRDefault="00CA4202" w:rsidP="00FC6938">
            <w:pPr>
              <w:tabs>
                <w:tab w:val="left" w:pos="360"/>
                <w:tab w:val="left" w:pos="386"/>
              </w:tabs>
              <w:snapToGrid w:val="0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640660" w:rsidRDefault="00CA4202" w:rsidP="00FC6938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A96502" w:rsidRDefault="00CA4202" w:rsidP="00FC6938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4202" w:rsidRPr="00CA4202" w:rsidRDefault="0054786B" w:rsidP="00FC6938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4202" w:rsidRPr="008F1EEA" w:rsidRDefault="008F1EEA" w:rsidP="00FC6938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CA4202" w:rsidRPr="00004091" w:rsidTr="009A0EBB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Р3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A96502" w:rsidRDefault="0054786B" w:rsidP="00FC6938">
            <w:pPr>
              <w:tabs>
                <w:tab w:val="left" w:pos="360"/>
                <w:tab w:val="left" w:pos="386"/>
              </w:tabs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640660" w:rsidRDefault="00CA4202" w:rsidP="00FC6938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8F1EEA" w:rsidRDefault="008F1EEA" w:rsidP="00FC6938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4202" w:rsidRPr="00CA4202" w:rsidRDefault="00CA4202" w:rsidP="00FC6938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4202" w:rsidRPr="00004091" w:rsidRDefault="00CA4202" w:rsidP="00FC6938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CA4202" w:rsidRPr="00004091" w:rsidTr="009A0EBB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Р4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8F1EEA" w:rsidRDefault="00CA4202" w:rsidP="00FC6938">
            <w:pPr>
              <w:tabs>
                <w:tab w:val="left" w:pos="360"/>
                <w:tab w:val="left" w:pos="386"/>
              </w:tabs>
              <w:snapToGrid w:val="0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640660" w:rsidRDefault="00CA4202" w:rsidP="00FC6938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C6938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4202" w:rsidRPr="00CA4202" w:rsidRDefault="0054786B" w:rsidP="00FC6938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4202" w:rsidRPr="00640660" w:rsidRDefault="008F1EEA" w:rsidP="00FC6938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54786B" w:rsidRPr="00004091" w:rsidTr="009A0EBB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786B" w:rsidRDefault="0054786B" w:rsidP="009A0EBB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Р5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786B" w:rsidRDefault="0054786B" w:rsidP="00FC6938">
            <w:pPr>
              <w:tabs>
                <w:tab w:val="left" w:pos="360"/>
                <w:tab w:val="left" w:pos="386"/>
              </w:tabs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786B" w:rsidRPr="00640660" w:rsidRDefault="0054786B" w:rsidP="00FC6938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786B" w:rsidRPr="0054786B" w:rsidRDefault="0054786B" w:rsidP="00FC6938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4786B" w:rsidRPr="00CA4202" w:rsidRDefault="0054786B" w:rsidP="00FC6938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4786B" w:rsidRDefault="0054786B" w:rsidP="00FC6938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786B" w:rsidRPr="00004091" w:rsidRDefault="0054786B" w:rsidP="009A0EB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786B" w:rsidRPr="00004091" w:rsidRDefault="0054786B" w:rsidP="009A0EB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786B" w:rsidRPr="00004091" w:rsidRDefault="0054786B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786B" w:rsidRPr="00004091" w:rsidRDefault="0054786B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786B" w:rsidRPr="00004091" w:rsidRDefault="0054786B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786B" w:rsidRPr="00004091" w:rsidRDefault="0054786B" w:rsidP="009A0EB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786B" w:rsidRPr="00004091" w:rsidRDefault="0054786B" w:rsidP="009A0EB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</w:tbl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182891">
      <w:pPr>
        <w:numPr>
          <w:ilvl w:val="0"/>
          <w:numId w:val="3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ПРОЦЕДУРЫ КОНТРОЛЯ И ОЦЕНИВАНИЯ РЕЗУЛЬТАТОВ ОБУЧЕНИЯ (Приложение 1)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4" w:name="_Toc463805984"/>
      <w:r w:rsidR="00CC2D46" w:rsidRPr="00C81401">
        <w:rPr>
          <w:b/>
          <w:bCs/>
          <w:caps/>
        </w:rPr>
        <w:instrText>ПРОЦЕДУРЫ КОНТРОЛЯ И ОЦЕНИВАНИЯ РЕЗУЛЬТАТОВ ОБУЧЕНИЯ (Приложение 1)</w:instrText>
      </w:r>
      <w:bookmarkEnd w:id="14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182891">
      <w:pPr>
        <w:numPr>
          <w:ilvl w:val="0"/>
          <w:numId w:val="3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ПРОЦЕДУРЫ ОЦЕНИВАНИЯ РЕЗУЛЬТАТОВ ОБУЧЕНИЯ В РАМКАХ НЕЗАВИСИМОГО ТЕСТОВОГО КОНТРОЛЯ (Приложение 2)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5" w:name="_Toc463805985"/>
      <w:r w:rsidR="00CC2D46" w:rsidRPr="00310B02">
        <w:rPr>
          <w:b/>
          <w:bCs/>
          <w:caps/>
        </w:rPr>
        <w:instrText>ПРОЦЕДУРЫ ОЦЕНИВАНИЯ РЕЗУЛЬТАТОВ ОБУЧЕНИЯ В РАМКАХ НЕЗАВИСИМОГО ТЕСТОВОГО КОНТРОЛЯ (Приложение 2)</w:instrText>
      </w:r>
      <w:bookmarkEnd w:id="15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182891">
      <w:pPr>
        <w:numPr>
          <w:ilvl w:val="0"/>
          <w:numId w:val="3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ФОНД ОЦЕНОЧНЫХ СРЕДСТВ ДЛЯ ПРОВЕДЕНИЯ ТЕКУЩЕЙ И ПРОМЕЖУТОЧНОЙ АТТЕСТАЦИИ ПО ДИСЦИПЛИНЕ (Приложение 3)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6" w:name="_Toc463805986"/>
      <w:r w:rsidR="00CC2D46" w:rsidRPr="00B52657">
        <w:rPr>
          <w:b/>
          <w:bCs/>
          <w:caps/>
        </w:rPr>
        <w:instrText>ФОНД ОЦЕНОЧНЫХ СРЕДСТВ ДЛЯ ПРОВЕДЕНИЯ ТЕКУЩЕЙ И ПРОМЕЖУТОЧНОЙ АТТЕСТАЦИИ ПО ДИСЦИПЛИНЕ (Приложение 3)</w:instrText>
      </w:r>
      <w:bookmarkEnd w:id="16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182891">
      <w:pPr>
        <w:numPr>
          <w:ilvl w:val="0"/>
          <w:numId w:val="3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УЧЕБНО-МЕТОДИЧЕСКОЕ И ИНФОРМАЦИОННОЕ ОБЕСПЕЧЕНИЕ дисциплины</w:t>
      </w:r>
      <w:r w:rsidR="00631638">
        <w:rPr>
          <w:b/>
          <w:bCs/>
          <w:caps/>
        </w:rPr>
        <w:fldChar w:fldCharType="begin"/>
      </w:r>
      <w:r w:rsidR="00631638">
        <w:instrText xml:space="preserve"> TC "</w:instrText>
      </w:r>
      <w:bookmarkStart w:id="17" w:name="_Toc463805987"/>
      <w:r w:rsidR="00631638" w:rsidRPr="00CC39EE">
        <w:rPr>
          <w:b/>
          <w:bCs/>
          <w:caps/>
        </w:rPr>
        <w:instrText>УЧЕБНО-МЕТОДИЧЕСКОЕ И ИНФОРМАЦИОННОЕ ОБЕСПЕЧЕНИЕ дисциплины</w:instrText>
      </w:r>
      <w:bookmarkEnd w:id="17"/>
      <w:r w:rsidR="00631638">
        <w:instrText xml:space="preserve">" \f C \l "1" </w:instrText>
      </w:r>
      <w:r w:rsidR="00631638">
        <w:rPr>
          <w:b/>
          <w:bCs/>
          <w:caps/>
        </w:rPr>
        <w:fldChar w:fldCharType="end"/>
      </w:r>
    </w:p>
    <w:p w:rsidR="0007087C" w:rsidRPr="0007087C" w:rsidRDefault="002A5D4E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Рекомендуемая литература</w:t>
      </w:r>
    </w:p>
    <w:p w:rsidR="009F44C5" w:rsidRPr="002A5D4E" w:rsidRDefault="0007087C" w:rsidP="0007087C">
      <w:pPr>
        <w:numPr>
          <w:ilvl w:val="2"/>
          <w:numId w:val="3"/>
        </w:numPr>
        <w:spacing w:before="60" w:after="60"/>
        <w:jc w:val="both"/>
        <w:rPr>
          <w:b/>
          <w:iCs/>
        </w:rPr>
      </w:pPr>
      <w:r>
        <w:rPr>
          <w:b/>
          <w:iCs/>
        </w:rPr>
        <w:t>Основная литература</w:t>
      </w:r>
    </w:p>
    <w:p w:rsidR="009E3BAE" w:rsidRPr="009E3BAE" w:rsidRDefault="005A1112" w:rsidP="002C2BA2">
      <w:pPr>
        <w:pStyle w:val="a6"/>
        <w:numPr>
          <w:ilvl w:val="0"/>
          <w:numId w:val="32"/>
        </w:numPr>
      </w:pPr>
      <w:r w:rsidRPr="005A1112">
        <w:t xml:space="preserve">Основы быстрого </w:t>
      </w:r>
      <w:proofErr w:type="gramStart"/>
      <w:r w:rsidRPr="005A1112">
        <w:t>прототипирования :</w:t>
      </w:r>
      <w:proofErr w:type="gramEnd"/>
      <w:r w:rsidRPr="005A1112">
        <w:t xml:space="preserve"> учебное пособие / А.Н. Поляков, А.И. Сердюк, К. Романенко, И.П. Никитина ; Министерство образования и науки Российской Федерации, Федеральное государственное бюджетное образовательное учреждение высшего профессионального образования «Оренбургский государственный университет». </w:t>
      </w:r>
      <w:r>
        <w:t>–</w:t>
      </w:r>
      <w:r w:rsidRPr="005A1112">
        <w:t xml:space="preserve"> </w:t>
      </w:r>
      <w:proofErr w:type="gramStart"/>
      <w:r w:rsidRPr="005A1112">
        <w:t>Оренбург :</w:t>
      </w:r>
      <w:proofErr w:type="gramEnd"/>
      <w:r w:rsidRPr="005A1112">
        <w:t xml:space="preserve"> ОГУ, 2014. </w:t>
      </w:r>
      <w:r>
        <w:t>–</w:t>
      </w:r>
      <w:r w:rsidRPr="005A1112">
        <w:t xml:space="preserve"> 128 с. </w:t>
      </w:r>
      <w:r>
        <w:t xml:space="preserve">– </w:t>
      </w:r>
      <w:r w:rsidRPr="005A1112">
        <w:t>URL: http://biblioclub.ru/index.php?page=book&amp;id=259324 (</w:t>
      </w:r>
      <w:r>
        <w:t>13</w:t>
      </w:r>
      <w:r w:rsidRPr="005A1112">
        <w:t>.</w:t>
      </w:r>
      <w:r>
        <w:t>02</w:t>
      </w:r>
      <w:r w:rsidRPr="005A1112">
        <w:t>.2017).</w:t>
      </w:r>
    </w:p>
    <w:p w:rsidR="00420E9C" w:rsidRDefault="00420E9C" w:rsidP="00420E9C">
      <w:pPr>
        <w:tabs>
          <w:tab w:val="num" w:pos="0"/>
        </w:tabs>
        <w:ind w:firstLine="720"/>
      </w:pPr>
    </w:p>
    <w:p w:rsidR="00B64D56" w:rsidRPr="002A5D4E" w:rsidRDefault="00B64D56" w:rsidP="00B64D56">
      <w:pPr>
        <w:numPr>
          <w:ilvl w:val="2"/>
          <w:numId w:val="3"/>
        </w:numPr>
        <w:spacing w:before="60" w:after="60"/>
        <w:jc w:val="both"/>
        <w:rPr>
          <w:b/>
          <w:iCs/>
        </w:rPr>
      </w:pPr>
      <w:r>
        <w:rPr>
          <w:b/>
          <w:iCs/>
        </w:rPr>
        <w:t>Дополнительная литература</w:t>
      </w:r>
    </w:p>
    <w:p w:rsidR="002C2BA2" w:rsidRPr="002C2BA2" w:rsidRDefault="002C2BA2" w:rsidP="00FB0102">
      <w:pPr>
        <w:pStyle w:val="a6"/>
        <w:numPr>
          <w:ilvl w:val="0"/>
          <w:numId w:val="37"/>
        </w:numPr>
      </w:pPr>
      <w:r w:rsidRPr="002C2BA2">
        <w:t xml:space="preserve">Евстигнеев, А. Д. Основы компьютерного обеспечения машиностроительного </w:t>
      </w:r>
      <w:proofErr w:type="gramStart"/>
      <w:r w:rsidRPr="002C2BA2">
        <w:t>производства :</w:t>
      </w:r>
      <w:proofErr w:type="gramEnd"/>
      <w:r w:rsidRPr="002C2BA2">
        <w:t xml:space="preserve"> учебно-практическое пособие / А. Д. Евстигнеев; Ульян. гос. </w:t>
      </w:r>
      <w:proofErr w:type="spellStart"/>
      <w:r w:rsidRPr="002C2BA2">
        <w:t>техн</w:t>
      </w:r>
      <w:proofErr w:type="spellEnd"/>
      <w:r w:rsidRPr="002C2BA2">
        <w:t>. ун-т. – Ульяновск : УлГТУ, 2013. – 149 с.</w:t>
      </w:r>
      <w:r w:rsidR="00695E21" w:rsidRPr="00695E21">
        <w:t xml:space="preserve"> </w:t>
      </w:r>
      <w:r w:rsidR="00695E21">
        <w:t xml:space="preserve">– </w:t>
      </w:r>
      <w:r w:rsidR="00695E21" w:rsidRPr="005A1112">
        <w:t>URL: http://biblioclub.ru/index.php?page=book&amp;id=</w:t>
      </w:r>
      <w:r w:rsidR="00695E21" w:rsidRPr="00695E21">
        <w:t xml:space="preserve">363223 </w:t>
      </w:r>
      <w:r w:rsidR="00695E21" w:rsidRPr="005A1112">
        <w:t>(</w:t>
      </w:r>
      <w:r w:rsidR="00695E21">
        <w:t>13</w:t>
      </w:r>
      <w:r w:rsidR="00695E21" w:rsidRPr="005A1112">
        <w:t>.</w:t>
      </w:r>
      <w:r w:rsidR="00695E21">
        <w:t>02</w:t>
      </w:r>
      <w:r w:rsidR="00695E21" w:rsidRPr="005A1112">
        <w:t>.2017).</w:t>
      </w:r>
    </w:p>
    <w:p w:rsidR="00E3484E" w:rsidRPr="005A1112" w:rsidRDefault="00E3484E" w:rsidP="00FB0102">
      <w:pPr>
        <w:pStyle w:val="a6"/>
        <w:numPr>
          <w:ilvl w:val="0"/>
          <w:numId w:val="37"/>
        </w:numPr>
      </w:pPr>
      <w:r w:rsidRPr="00E3484E">
        <w:rPr>
          <w:spacing w:val="-4"/>
        </w:rPr>
        <w:t>Каменев С. В. Технологии аддитивного производства: учебное пособие / С. В. Каменев, К.</w:t>
      </w:r>
      <w:r>
        <w:rPr>
          <w:spacing w:val="-4"/>
        </w:rPr>
        <w:t xml:space="preserve"> </w:t>
      </w:r>
      <w:r w:rsidRPr="00E3484E">
        <w:rPr>
          <w:spacing w:val="-4"/>
        </w:rPr>
        <w:t>С. Романенко; Оренбургский гос. ун-т. – Оренбург: ОГУ, 2017. – 144 с.</w:t>
      </w:r>
      <w:r>
        <w:rPr>
          <w:spacing w:val="-4"/>
        </w:rPr>
        <w:t xml:space="preserve"> –</w:t>
      </w:r>
      <w:r w:rsidRPr="00E3484E">
        <w:rPr>
          <w:spacing w:val="-4"/>
        </w:rPr>
        <w:t xml:space="preserve"> </w:t>
      </w:r>
      <w:r w:rsidRPr="005A1112">
        <w:t>URL: http://biblioclub.ru/index.php?page=book&amp;id=</w:t>
      </w:r>
      <w:r w:rsidRPr="00E3484E">
        <w:t xml:space="preserve"> 481769 </w:t>
      </w:r>
      <w:r w:rsidRPr="005A1112">
        <w:t>(</w:t>
      </w:r>
      <w:r>
        <w:t>13</w:t>
      </w:r>
      <w:r w:rsidRPr="005A1112">
        <w:t>.</w:t>
      </w:r>
      <w:r>
        <w:t>02</w:t>
      </w:r>
      <w:r w:rsidRPr="005A1112">
        <w:t>.2017).</w:t>
      </w:r>
    </w:p>
    <w:p w:rsidR="00240CC9" w:rsidRDefault="00240CC9" w:rsidP="00240CC9">
      <w:pPr>
        <w:pStyle w:val="a6"/>
        <w:spacing w:line="360" w:lineRule="auto"/>
        <w:ind w:left="964"/>
        <w:jc w:val="both"/>
      </w:pPr>
    </w:p>
    <w:p w:rsidR="00103C8B" w:rsidRPr="002A5D4E" w:rsidRDefault="002A5D4E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Методические разработки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18" w:name="_Toc463805989"/>
      <w:r w:rsidR="005415D3" w:rsidRPr="00AE6C65">
        <w:rPr>
          <w:b/>
          <w:iCs/>
        </w:rPr>
        <w:instrText>Методические разработки</w:instrText>
      </w:r>
      <w:bookmarkEnd w:id="18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19" w:name="_Toc463805990"/>
      <w:r w:rsidR="005415D3" w:rsidRPr="00AE6C65">
        <w:rPr>
          <w:b/>
          <w:iCs/>
        </w:rPr>
        <w:instrText>Методические разработки</w:instrText>
      </w:r>
      <w:bookmarkEnd w:id="19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03C8B" w:rsidRDefault="0001445B" w:rsidP="00014B2D">
      <w:pPr>
        <w:spacing w:line="360" w:lineRule="auto"/>
        <w:ind w:firstLine="720"/>
        <w:jc w:val="both"/>
        <w:rPr>
          <w:lang w:val="en-US"/>
        </w:rPr>
      </w:pPr>
      <w:r>
        <w:t>Не используются</w:t>
      </w:r>
    </w:p>
    <w:p w:rsidR="00240CC9" w:rsidRPr="00240CC9" w:rsidRDefault="00240CC9" w:rsidP="00014B2D">
      <w:pPr>
        <w:spacing w:line="360" w:lineRule="auto"/>
        <w:ind w:firstLine="720"/>
        <w:jc w:val="both"/>
        <w:rPr>
          <w:lang w:val="en-US"/>
        </w:rPr>
      </w:pPr>
    </w:p>
    <w:p w:rsidR="00103C8B" w:rsidRPr="002A5D4E" w:rsidRDefault="002A5D4E" w:rsidP="000971F8">
      <w:pPr>
        <w:keepNext/>
        <w:keepLines/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Программное обеспечение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0" w:name="_Toc463805991"/>
      <w:r w:rsidR="005415D3" w:rsidRPr="00AE6C65">
        <w:rPr>
          <w:b/>
          <w:iCs/>
        </w:rPr>
        <w:instrText>Программное обеспечение</w:instrText>
      </w:r>
      <w:bookmarkEnd w:id="20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840B0E" w:rsidRDefault="00840B0E" w:rsidP="00840B0E">
      <w:pPr>
        <w:spacing w:line="360" w:lineRule="auto"/>
        <w:ind w:firstLine="720"/>
        <w:jc w:val="both"/>
        <w:rPr>
          <w:lang w:val="en-US"/>
        </w:rPr>
      </w:pPr>
      <w:r>
        <w:t>Не используются.</w:t>
      </w:r>
    </w:p>
    <w:p w:rsidR="00840B0E" w:rsidRPr="00840B0E" w:rsidRDefault="00840B0E" w:rsidP="00840B0E">
      <w:pPr>
        <w:spacing w:line="360" w:lineRule="auto"/>
        <w:ind w:firstLine="720"/>
        <w:jc w:val="both"/>
        <w:rPr>
          <w:lang w:val="en-US"/>
        </w:rPr>
      </w:pPr>
    </w:p>
    <w:p w:rsidR="009F44C5" w:rsidRPr="002A5D4E" w:rsidRDefault="002A5D4E" w:rsidP="00461A92">
      <w:pPr>
        <w:keepNext/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Базы данных, информационно-справочные и поисковые системы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1" w:name="_Toc463805992"/>
      <w:r w:rsidR="005415D3" w:rsidRPr="00AE6C65">
        <w:rPr>
          <w:b/>
          <w:iCs/>
        </w:rPr>
        <w:instrText>Базы данных, информационно-справочные и поисковые системы</w:instrText>
      </w:r>
      <w:bookmarkEnd w:id="21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331777" w:rsidRPr="00331777" w:rsidRDefault="00A30447" w:rsidP="000971F8">
      <w:pPr>
        <w:pStyle w:val="a6"/>
        <w:numPr>
          <w:ilvl w:val="0"/>
          <w:numId w:val="12"/>
        </w:numPr>
        <w:ind w:left="1077" w:hanging="357"/>
        <w:jc w:val="both"/>
      </w:pPr>
      <w:r w:rsidRPr="00331777">
        <w:rPr>
          <w:u w:val="single"/>
        </w:rPr>
        <w:t>http://lib.urfu.ru</w:t>
      </w:r>
      <w:r w:rsidRPr="00A30447">
        <w:t xml:space="preserve"> – зональная научная библиотека УрФУ </w:t>
      </w:r>
    </w:p>
    <w:p w:rsidR="00331777" w:rsidRPr="009E3BAE" w:rsidRDefault="00331777" w:rsidP="00182891">
      <w:pPr>
        <w:pStyle w:val="a6"/>
        <w:numPr>
          <w:ilvl w:val="0"/>
          <w:numId w:val="12"/>
        </w:numPr>
      </w:pPr>
      <w:r w:rsidRPr="00331777">
        <w:rPr>
          <w:u w:val="single"/>
        </w:rPr>
        <w:t>http://elibrary.ru</w:t>
      </w:r>
      <w:r w:rsidRPr="00331777">
        <w:t>. Сайт научной электронной библиотеки</w:t>
      </w:r>
    </w:p>
    <w:p w:rsidR="009E3BAE" w:rsidRPr="009E3BAE" w:rsidRDefault="009E3BAE" w:rsidP="009E3BAE">
      <w:pPr>
        <w:pStyle w:val="a6"/>
        <w:numPr>
          <w:ilvl w:val="0"/>
          <w:numId w:val="12"/>
        </w:numPr>
      </w:pPr>
      <w:r w:rsidRPr="009E3BAE">
        <w:t xml:space="preserve">База данных нормативно – технической документации </w:t>
      </w:r>
      <w:proofErr w:type="spellStart"/>
      <w:r w:rsidRPr="009E3BAE">
        <w:t>Техэксперт</w:t>
      </w:r>
      <w:proofErr w:type="spellEnd"/>
      <w:r w:rsidRPr="009E3BAE">
        <w:t xml:space="preserve"> - </w:t>
      </w:r>
      <w:r w:rsidRPr="009E3BAE">
        <w:rPr>
          <w:u w:val="single"/>
        </w:rPr>
        <w:t>http://www.cntd.ru/</w:t>
      </w:r>
    </w:p>
    <w:p w:rsidR="00240CC9" w:rsidRPr="00331777" w:rsidRDefault="00240CC9" w:rsidP="00240CC9">
      <w:pPr>
        <w:pStyle w:val="a6"/>
        <w:ind w:left="1080"/>
      </w:pPr>
    </w:p>
    <w:p w:rsidR="002A5D4E" w:rsidRPr="002A5D4E" w:rsidRDefault="002A5D4E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Электронные образовательные ресурсы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2" w:name="_Toc463805993"/>
      <w:r w:rsidR="005415D3" w:rsidRPr="00AE6C65">
        <w:rPr>
          <w:b/>
          <w:iCs/>
        </w:rPr>
        <w:instrText>Электронные образовательные ресурсы</w:instrText>
      </w:r>
      <w:bookmarkEnd w:id="22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2A5D4E" w:rsidRDefault="00A30447" w:rsidP="00014B2D">
      <w:pPr>
        <w:spacing w:line="360" w:lineRule="auto"/>
        <w:ind w:firstLine="720"/>
        <w:jc w:val="both"/>
      </w:pPr>
      <w:r>
        <w:t>Не используются.</w:t>
      </w:r>
    </w:p>
    <w:p w:rsidR="002A5D4E" w:rsidRPr="00281EB6" w:rsidRDefault="002A5D4E" w:rsidP="00014B2D">
      <w:pPr>
        <w:spacing w:line="360" w:lineRule="auto"/>
        <w:ind w:firstLine="720"/>
        <w:jc w:val="both"/>
      </w:pPr>
    </w:p>
    <w:p w:rsidR="009F44C5" w:rsidRPr="00956E05" w:rsidRDefault="00817297" w:rsidP="00182891">
      <w:pPr>
        <w:numPr>
          <w:ilvl w:val="0"/>
          <w:numId w:val="3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>
        <w:rPr>
          <w:b/>
          <w:bCs/>
          <w:caps/>
        </w:rPr>
        <w:t xml:space="preserve">мАТЕРИАЛЬНО-ТЕХНИЧЕСКОЕ </w:t>
      </w:r>
      <w:r w:rsidR="00956E05" w:rsidRPr="00956E05">
        <w:rPr>
          <w:b/>
          <w:bCs/>
          <w:caps/>
        </w:rPr>
        <w:t>ОБЕСПЕЧЕНИЕ ДИСЦИПЛИНЫ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23" w:name="_Toc463805994"/>
      <w:r w:rsidR="00CC2D46" w:rsidRPr="00C8791B">
        <w:rPr>
          <w:b/>
          <w:bCs/>
          <w:caps/>
        </w:rPr>
        <w:instrText>мАТЕРИАЛЬНО-ТЕХНИЧЕСКОЕ ОБЕСПЕЧЕНИЕ ДИСЦИПЛИНЫ</w:instrText>
      </w:r>
      <w:bookmarkEnd w:id="23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A30447" w:rsidRPr="00A30447" w:rsidRDefault="00A30447" w:rsidP="00A30447">
      <w:pPr>
        <w:spacing w:line="360" w:lineRule="auto"/>
        <w:ind w:firstLine="720"/>
        <w:jc w:val="both"/>
        <w:rPr>
          <w:b/>
        </w:rPr>
      </w:pPr>
      <w:r w:rsidRPr="00A30447">
        <w:rPr>
          <w:b/>
        </w:rPr>
        <w:t xml:space="preserve">Сведения об оснащенности дисциплины специализированным и лабораторным оборудованием </w:t>
      </w:r>
    </w:p>
    <w:p w:rsidR="00A30447" w:rsidRDefault="00A30447" w:rsidP="00A30447">
      <w:pPr>
        <w:spacing w:line="360" w:lineRule="auto"/>
        <w:ind w:firstLine="720"/>
        <w:jc w:val="both"/>
      </w:pPr>
      <w:r>
        <w:t xml:space="preserve">Для проведения лекционных занятий необходима аудитория, оснащенная презентационным оборудованием. </w:t>
      </w:r>
    </w:p>
    <w:p w:rsidR="00F34D50" w:rsidRPr="001963C4" w:rsidRDefault="00A30447" w:rsidP="00014B2D">
      <w:pPr>
        <w:spacing w:line="360" w:lineRule="auto"/>
        <w:ind w:firstLine="720"/>
        <w:jc w:val="both"/>
      </w:pPr>
      <w:r>
        <w:t>Для проведения практических занятий необходим компьютерный класс, оборудованный техникой из расчета один компьютер на одного обучающегося, с обустроенны</w:t>
      </w:r>
      <w:r w:rsidR="00840B0E">
        <w:t>м рабочим местом преподавателя.</w:t>
      </w:r>
    </w:p>
    <w:p w:rsidR="00631638" w:rsidRPr="00641240" w:rsidRDefault="00631638" w:rsidP="00240CC9">
      <w:pPr>
        <w:pageBreakBefore/>
        <w:jc w:val="right"/>
        <w:rPr>
          <w:b/>
        </w:rPr>
      </w:pPr>
      <w:r w:rsidRPr="00641240">
        <w:rPr>
          <w:b/>
        </w:rPr>
        <w:lastRenderedPageBreak/>
        <w:t>ПРИЛОЖЕНИЕ 1</w:t>
      </w:r>
      <w:r w:rsidR="000767B6">
        <w:rPr>
          <w:b/>
        </w:rPr>
        <w:fldChar w:fldCharType="begin"/>
      </w:r>
      <w:r w:rsidR="000767B6">
        <w:instrText xml:space="preserve"> TC "</w:instrText>
      </w:r>
      <w:bookmarkStart w:id="24" w:name="_Toc463805995"/>
      <w:r w:rsidR="000767B6" w:rsidRPr="00D16F4C">
        <w:rPr>
          <w:b/>
        </w:rPr>
        <w:instrText>ПРИЛОЖЕНИЕ 1</w:instrText>
      </w:r>
      <w:bookmarkEnd w:id="24"/>
      <w:r w:rsidR="000767B6">
        <w:instrText xml:space="preserve">" \f C \l "1" </w:instrText>
      </w:r>
      <w:r w:rsidR="000767B6">
        <w:rPr>
          <w:b/>
        </w:rPr>
        <w:fldChar w:fldCharType="end"/>
      </w:r>
    </w:p>
    <w:p w:rsidR="00631638" w:rsidRPr="00641240" w:rsidRDefault="00631638" w:rsidP="00F34D50">
      <w:pPr>
        <w:jc w:val="right"/>
        <w:rPr>
          <w:bCs/>
          <w:caps/>
          <w:spacing w:val="-17"/>
        </w:rPr>
      </w:pPr>
      <w:r w:rsidRPr="00641240">
        <w:rPr>
          <w:b/>
        </w:rPr>
        <w:t>к рабочей программе дисциплины</w:t>
      </w:r>
    </w:p>
    <w:p w:rsidR="000635DE" w:rsidRDefault="000635DE" w:rsidP="00182891">
      <w:pPr>
        <w:numPr>
          <w:ilvl w:val="0"/>
          <w:numId w:val="8"/>
        </w:numPr>
        <w:spacing w:after="60"/>
        <w:jc w:val="both"/>
        <w:rPr>
          <w:b/>
          <w:bCs/>
          <w:caps/>
        </w:rPr>
      </w:pPr>
      <w:r w:rsidRPr="006410E5">
        <w:rPr>
          <w:b/>
          <w:bCs/>
          <w:caps/>
        </w:rPr>
        <w:t xml:space="preserve">ПРОЦЕДУРЫ КОНТРОЛЯ И ОЦЕНИВАНИЯ РЕЗУЛЬТАТОВ ОБУЧЕНИЯ </w:t>
      </w:r>
    </w:p>
    <w:p w:rsidR="000635DE" w:rsidRDefault="000635DE" w:rsidP="00182891">
      <w:pPr>
        <w:numPr>
          <w:ilvl w:val="1"/>
          <w:numId w:val="8"/>
        </w:numPr>
        <w:spacing w:after="60"/>
        <w:jc w:val="both"/>
        <w:rPr>
          <w:b/>
          <w:bCs/>
          <w:caps/>
        </w:rPr>
      </w:pPr>
      <w:r>
        <w:rPr>
          <w:b/>
          <w:bCs/>
        </w:rPr>
        <w:t xml:space="preserve">Весовой коэффициент значимости дисциплины – 100*3 / </w:t>
      </w:r>
      <w:r w:rsidR="00ED3A6E">
        <w:rPr>
          <w:b/>
          <w:bCs/>
          <w:lang w:val="en-US"/>
        </w:rPr>
        <w:t>120</w:t>
      </w:r>
      <w:r>
        <w:rPr>
          <w:b/>
          <w:bCs/>
        </w:rPr>
        <w:t xml:space="preserve"> = </w:t>
      </w:r>
      <w:r w:rsidR="00ED3A6E" w:rsidRPr="00ED3A6E">
        <w:rPr>
          <w:bCs/>
          <w:lang w:val="en-US"/>
        </w:rPr>
        <w:t>2</w:t>
      </w:r>
      <w:r w:rsidR="002764E5">
        <w:rPr>
          <w:bCs/>
          <w:lang w:val="en-US"/>
        </w:rPr>
        <w:t>.</w:t>
      </w:r>
      <w:r w:rsidRPr="00043073">
        <w:rPr>
          <w:bCs/>
        </w:rPr>
        <w:t>5</w:t>
      </w:r>
      <w:r w:rsidR="00ED3A6E">
        <w:rPr>
          <w:bCs/>
          <w:lang w:val="en-US"/>
        </w:rPr>
        <w:t>0</w:t>
      </w:r>
      <w:r w:rsidRPr="00043073">
        <w:rPr>
          <w:bCs/>
        </w:rPr>
        <w:t>.</w:t>
      </w:r>
    </w:p>
    <w:p w:rsidR="000635DE" w:rsidRPr="006410E5" w:rsidRDefault="000635DE" w:rsidP="00182891">
      <w:pPr>
        <w:numPr>
          <w:ilvl w:val="1"/>
          <w:numId w:val="8"/>
        </w:numPr>
        <w:spacing w:after="60"/>
        <w:jc w:val="both"/>
        <w:rPr>
          <w:b/>
          <w:bCs/>
          <w:caps/>
        </w:rPr>
      </w:pPr>
      <w:r>
        <w:rPr>
          <w:b/>
          <w:bCs/>
        </w:rPr>
        <w:t>Процедуры текущей и промежуточной аттестации по дис</w:t>
      </w:r>
      <w:r w:rsidR="00D932EE">
        <w:rPr>
          <w:b/>
          <w:bCs/>
        </w:rPr>
        <w:t>ц</w:t>
      </w:r>
      <w:r>
        <w:rPr>
          <w:b/>
          <w:bCs/>
        </w:rPr>
        <w:t>иплине</w:t>
      </w:r>
    </w:p>
    <w:tbl>
      <w:tblPr>
        <w:tblW w:w="10109" w:type="dxa"/>
        <w:tblInd w:w="-77" w:type="dxa"/>
        <w:tblLayout w:type="fixed"/>
        <w:tblLook w:val="0000" w:firstRow="0" w:lastRow="0" w:firstColumn="0" w:lastColumn="0" w:noHBand="0" w:noVBand="0"/>
      </w:tblPr>
      <w:tblGrid>
        <w:gridCol w:w="6796"/>
        <w:gridCol w:w="1785"/>
        <w:gridCol w:w="1528"/>
      </w:tblGrid>
      <w:tr w:rsidR="004162ED" w:rsidRPr="00641240" w:rsidTr="004162ED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4162ED" w:rsidRPr="00641240" w:rsidRDefault="004162ED" w:rsidP="009A0EBB">
            <w:r w:rsidRPr="00641240">
              <w:rPr>
                <w:b/>
              </w:rPr>
              <w:t>1.Лекции</w:t>
            </w:r>
            <w:r w:rsidRPr="00641240">
              <w:t xml:space="preserve">: </w:t>
            </w:r>
            <w:r w:rsidRPr="00641240">
              <w:rPr>
                <w:b/>
              </w:rPr>
              <w:t xml:space="preserve">коэффициент значимости совокупных результатов лекционных занятий – </w:t>
            </w:r>
            <w:r w:rsidR="00B90676" w:rsidRPr="00B90676">
              <w:t>0.</w:t>
            </w:r>
            <w:r w:rsidRPr="00B90676">
              <w:t>4</w:t>
            </w:r>
          </w:p>
        </w:tc>
      </w:tr>
      <w:tr w:rsidR="004162ED" w:rsidRPr="00641240" w:rsidTr="004162ED">
        <w:trPr>
          <w:trHeight w:val="302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641240" w:rsidRDefault="004162ED" w:rsidP="009A0EBB">
            <w:pPr>
              <w:pStyle w:val="10"/>
              <w:keepNext/>
              <w:keepLines/>
              <w:shd w:val="clear" w:color="auto" w:fill="auto"/>
              <w:spacing w:before="0" w:line="240" w:lineRule="auto"/>
              <w:ind w:right="-1"/>
              <w:jc w:val="both"/>
              <w:rPr>
                <w:b/>
                <w:bCs/>
              </w:rPr>
            </w:pPr>
            <w:r w:rsidRPr="00641240">
              <w:rPr>
                <w:rFonts w:ascii="Times New Roman" w:hAnsi="Times New Roman" w:cs="Times New Roman"/>
                <w:b/>
                <w:sz w:val="24"/>
                <w:szCs w:val="24"/>
              </w:rPr>
              <w:t>Текущая аттестация  на лекциях</w:t>
            </w:r>
            <w:r w:rsidRPr="00641240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  <w:r w:rsidRPr="00641240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641240" w:rsidRDefault="004162ED" w:rsidP="009A0EBB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Сроки – семестр,</w:t>
            </w:r>
          </w:p>
          <w:p w:rsidR="004162ED" w:rsidRPr="00641240" w:rsidRDefault="004162ED" w:rsidP="009A0EBB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учебная неделя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641240" w:rsidRDefault="004162ED" w:rsidP="009A0EBB">
            <w:r w:rsidRPr="00641240">
              <w:rPr>
                <w:b/>
                <w:bCs/>
              </w:rPr>
              <w:t>Максимальная оценка в баллах</w:t>
            </w:r>
          </w:p>
        </w:tc>
      </w:tr>
      <w:tr w:rsidR="004162ED" w:rsidRPr="00641240" w:rsidTr="004162ED">
        <w:trPr>
          <w:trHeight w:val="86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0971F8" w:rsidRDefault="004162ED" w:rsidP="009A0EBB">
            <w:r w:rsidRPr="000971F8">
              <w:t xml:space="preserve">Посещение лекций 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2764E5" w:rsidRDefault="002764E5" w:rsidP="002764E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III</w:t>
            </w:r>
            <w:r w:rsidR="004162ED" w:rsidRPr="000971F8">
              <w:t>, 1-</w:t>
            </w:r>
            <w:r>
              <w:rPr>
                <w:lang w:val="en-US"/>
              </w:rPr>
              <w:t>17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0971F8" w:rsidRDefault="004162ED" w:rsidP="009A0EBB">
            <w:r w:rsidRPr="000971F8">
              <w:t>36</w:t>
            </w:r>
          </w:p>
        </w:tc>
      </w:tr>
      <w:tr w:rsidR="004162ED" w:rsidRPr="00641240" w:rsidTr="004162ED">
        <w:trPr>
          <w:trHeight w:val="86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0971F8" w:rsidRDefault="004162ED" w:rsidP="00026796">
            <w:r w:rsidRPr="000971F8">
              <w:t xml:space="preserve">Выполнение </w:t>
            </w:r>
            <w:r w:rsidR="00026796">
              <w:t>расчётно-графической</w:t>
            </w:r>
            <w:r w:rsidRPr="000971F8">
              <w:t xml:space="preserve"> работы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A44161" w:rsidRDefault="002764E5" w:rsidP="002764E5">
            <w:pPr>
              <w:jc w:val="center"/>
            </w:pPr>
            <w:r>
              <w:rPr>
                <w:lang w:val="en-US"/>
              </w:rPr>
              <w:t>III</w:t>
            </w:r>
            <w:r w:rsidR="004162ED" w:rsidRPr="000971F8">
              <w:t xml:space="preserve">, </w:t>
            </w:r>
            <w:r>
              <w:rPr>
                <w:lang w:val="en-US"/>
              </w:rPr>
              <w:t>1</w:t>
            </w:r>
            <w:r w:rsidR="00A44161">
              <w:t>6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0971F8" w:rsidRDefault="004162ED" w:rsidP="009A0EBB">
            <w:r w:rsidRPr="000971F8">
              <w:t>64</w:t>
            </w:r>
          </w:p>
        </w:tc>
      </w:tr>
      <w:tr w:rsidR="004162ED" w:rsidRPr="00641240" w:rsidTr="004162ED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2764E5" w:rsidRDefault="004162ED" w:rsidP="002764E5">
            <w:r w:rsidRPr="00641240">
              <w:rPr>
                <w:b/>
              </w:rPr>
              <w:t xml:space="preserve">Весовой коэффициент значимости результатов текущей аттестации по лекциям – </w:t>
            </w:r>
            <w:r w:rsidR="002764E5" w:rsidRPr="002764E5">
              <w:t>0.</w:t>
            </w:r>
            <w:r w:rsidR="002764E5">
              <w:t>4</w:t>
            </w:r>
          </w:p>
        </w:tc>
      </w:tr>
      <w:tr w:rsidR="004162ED" w:rsidRPr="00641240" w:rsidTr="004162ED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641240" w:rsidRDefault="004162ED" w:rsidP="009A0EBB">
            <w:pPr>
              <w:rPr>
                <w:b/>
              </w:rPr>
            </w:pPr>
            <w:r w:rsidRPr="00641240">
              <w:rPr>
                <w:b/>
              </w:rPr>
              <w:t>Промеж</w:t>
            </w:r>
            <w:r>
              <w:rPr>
                <w:b/>
              </w:rPr>
              <w:t xml:space="preserve">уточная аттестация по лекциям </w:t>
            </w:r>
            <w:r w:rsidR="002764E5">
              <w:t>– зачёт</w:t>
            </w:r>
            <w:r w:rsidRPr="00641240">
              <w:rPr>
                <w:i/>
              </w:rPr>
              <w:t xml:space="preserve"> </w:t>
            </w:r>
          </w:p>
          <w:p w:rsidR="004162ED" w:rsidRPr="00641240" w:rsidRDefault="004162ED" w:rsidP="009A0EBB">
            <w:r w:rsidRPr="00641240">
              <w:rPr>
                <w:b/>
              </w:rPr>
              <w:t>Весовой коэффициент значимости результатов промежу</w:t>
            </w:r>
            <w:r>
              <w:rPr>
                <w:b/>
              </w:rPr>
              <w:t xml:space="preserve">точной аттестации по лекциям – </w:t>
            </w:r>
            <w:r w:rsidR="002764E5" w:rsidRPr="002764E5">
              <w:t>0.6</w:t>
            </w:r>
          </w:p>
        </w:tc>
      </w:tr>
      <w:tr w:rsidR="004162ED" w:rsidRPr="00641240" w:rsidTr="004162ED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4162ED" w:rsidRPr="00641240" w:rsidRDefault="004162ED" w:rsidP="009A0EBB">
            <w:r w:rsidRPr="00641240">
              <w:rPr>
                <w:b/>
              </w:rPr>
              <w:t xml:space="preserve">2. Практические/семинарские занятия: коэффициент значимости совокупных  результатов практических/семинарских занятий – </w:t>
            </w:r>
            <w:r w:rsidR="0089042E" w:rsidRPr="0089042E">
              <w:t>0.</w:t>
            </w:r>
            <w:r w:rsidRPr="0089042E">
              <w:t>6</w:t>
            </w:r>
          </w:p>
        </w:tc>
      </w:tr>
      <w:tr w:rsidR="004162ED" w:rsidRPr="00641240" w:rsidTr="004162ED">
        <w:trPr>
          <w:trHeight w:val="302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641240" w:rsidRDefault="004162ED" w:rsidP="009A0EBB">
            <w:pPr>
              <w:rPr>
                <w:b/>
                <w:bCs/>
              </w:rPr>
            </w:pPr>
            <w:r w:rsidRPr="00641240">
              <w:rPr>
                <w:b/>
              </w:rPr>
              <w:t xml:space="preserve">Текущая аттестация  на практических/семинарских занятиях </w:t>
            </w:r>
            <w:r w:rsidRPr="00641240">
              <w:rPr>
                <w:i/>
              </w:rPr>
              <w:t xml:space="preserve"> 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641240" w:rsidRDefault="004162ED" w:rsidP="009A0EBB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Сроки – семестр,</w:t>
            </w:r>
          </w:p>
          <w:p w:rsidR="004162ED" w:rsidRPr="00641240" w:rsidRDefault="004162ED" w:rsidP="009A0EBB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учебная неделя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641240" w:rsidRDefault="004162ED" w:rsidP="009A0EBB">
            <w:r w:rsidRPr="00641240">
              <w:rPr>
                <w:b/>
                <w:bCs/>
              </w:rPr>
              <w:t>Максимальная оценка в баллах</w:t>
            </w:r>
          </w:p>
        </w:tc>
      </w:tr>
      <w:tr w:rsidR="004162ED" w:rsidRPr="00641240" w:rsidTr="004162ED">
        <w:trPr>
          <w:trHeight w:val="70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0971F8" w:rsidRDefault="004162ED" w:rsidP="009A0EBB">
            <w:r w:rsidRPr="000971F8">
              <w:t>Посещение практических занятий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0971F8" w:rsidRDefault="005B2D69" w:rsidP="00AD7F8F">
            <w:pPr>
              <w:jc w:val="center"/>
            </w:pPr>
            <w:r>
              <w:rPr>
                <w:lang w:val="en-US"/>
              </w:rPr>
              <w:t>III</w:t>
            </w:r>
            <w:r w:rsidR="004162ED" w:rsidRPr="000971F8">
              <w:t xml:space="preserve">, </w:t>
            </w:r>
            <w:r w:rsidR="00A44161">
              <w:t>10</w:t>
            </w:r>
            <w:r w:rsidR="004162ED" w:rsidRPr="000971F8">
              <w:t>-17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5B2D69" w:rsidRDefault="005B2D69" w:rsidP="009A0EBB">
            <w:pPr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</w:tr>
      <w:tr w:rsidR="004162ED" w:rsidRPr="00641240" w:rsidTr="004162ED">
        <w:trPr>
          <w:trHeight w:val="70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0971F8" w:rsidRDefault="005B2D69" w:rsidP="009A0EBB">
            <w:pPr>
              <w:rPr>
                <w:lang w:val="en-US"/>
              </w:rPr>
            </w:pPr>
            <w:r>
              <w:t>Домашняя работа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5B2D69" w:rsidRDefault="005B2D69" w:rsidP="005B2D6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III</w:t>
            </w:r>
            <w:r w:rsidR="004162ED" w:rsidRPr="000971F8">
              <w:t xml:space="preserve">, </w:t>
            </w:r>
            <w:r>
              <w:rPr>
                <w:lang w:val="en-US"/>
              </w:rPr>
              <w:t>12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0971F8" w:rsidRDefault="007E2817" w:rsidP="009A0EBB">
            <w:r>
              <w:t>64</w:t>
            </w:r>
          </w:p>
        </w:tc>
      </w:tr>
      <w:tr w:rsidR="004162ED" w:rsidRPr="00641240" w:rsidTr="004162ED">
        <w:trPr>
          <w:trHeight w:val="70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5B2D69" w:rsidRDefault="004162ED" w:rsidP="005B2D69">
            <w:r w:rsidRPr="00641240">
              <w:rPr>
                <w:b/>
              </w:rPr>
              <w:t xml:space="preserve">Весовой коэффициент значимости результатов текущей аттестации по практическим/семинарским занятиям– </w:t>
            </w:r>
            <w:r w:rsidR="005B2D69" w:rsidRPr="005B2D69">
              <w:t>1.0</w:t>
            </w:r>
          </w:p>
        </w:tc>
      </w:tr>
      <w:tr w:rsidR="004162ED" w:rsidRPr="00641240" w:rsidTr="004162ED">
        <w:trPr>
          <w:trHeight w:val="70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F453C8" w:rsidRDefault="004162ED" w:rsidP="009A0EBB">
            <w:pPr>
              <w:rPr>
                <w:b/>
              </w:rPr>
            </w:pPr>
            <w:r w:rsidRPr="00641240">
              <w:rPr>
                <w:b/>
              </w:rPr>
              <w:t>Промежуточная аттестация по практическим/семинарским занятиям–</w:t>
            </w:r>
            <w:r>
              <w:rPr>
                <w:b/>
              </w:rPr>
              <w:t xml:space="preserve"> </w:t>
            </w:r>
            <w:r w:rsidR="00F453C8">
              <w:t>не предусмотрена</w:t>
            </w:r>
          </w:p>
          <w:p w:rsidR="004162ED" w:rsidRPr="00F453C8" w:rsidRDefault="004162ED" w:rsidP="009A0EBB">
            <w:r w:rsidRPr="00641240">
              <w:rPr>
                <w:b/>
              </w:rPr>
              <w:t>Весовой коэффициент значимости результатов промежуточной аттестации по практическим/семинарским занятиям</w:t>
            </w:r>
            <w:r w:rsidR="00F453C8" w:rsidRPr="00457F25">
              <w:rPr>
                <w:b/>
              </w:rPr>
              <w:t xml:space="preserve"> </w:t>
            </w:r>
            <w:r w:rsidRPr="00641240">
              <w:rPr>
                <w:b/>
              </w:rPr>
              <w:t xml:space="preserve">– </w:t>
            </w:r>
            <w:r w:rsidR="00F453C8" w:rsidRPr="00F453C8">
              <w:t>0.0</w:t>
            </w:r>
          </w:p>
        </w:tc>
      </w:tr>
    </w:tbl>
    <w:p w:rsidR="004162ED" w:rsidRPr="00641240" w:rsidRDefault="004162ED" w:rsidP="004162ED">
      <w:pPr>
        <w:ind w:left="993" w:hanging="284"/>
        <w:rPr>
          <w:b/>
          <w:color w:val="0000FF"/>
        </w:rPr>
      </w:pPr>
    </w:p>
    <w:p w:rsidR="004162ED" w:rsidRPr="00641240" w:rsidRDefault="004162ED" w:rsidP="004162ED">
      <w:pPr>
        <w:jc w:val="both"/>
        <w:rPr>
          <w:b/>
          <w:bCs/>
          <w:spacing w:val="-1"/>
        </w:rPr>
      </w:pPr>
      <w:r w:rsidRPr="00641240">
        <w:rPr>
          <w:b/>
        </w:rPr>
        <w:t>6.3. Процедуры текущей и промежуточной аттестации курсовой работы</w:t>
      </w:r>
      <w:r>
        <w:rPr>
          <w:b/>
        </w:rPr>
        <w:t xml:space="preserve">/проекта </w:t>
      </w:r>
    </w:p>
    <w:p w:rsidR="004162ED" w:rsidRPr="000971F8" w:rsidRDefault="004162ED" w:rsidP="004162ED">
      <w:r w:rsidRPr="000971F8">
        <w:t>не предусмотрено</w:t>
      </w:r>
    </w:p>
    <w:p w:rsidR="004162ED" w:rsidRPr="008E2BA9" w:rsidRDefault="004162ED" w:rsidP="004162ED">
      <w:pPr>
        <w:rPr>
          <w:i/>
        </w:rPr>
      </w:pPr>
    </w:p>
    <w:p w:rsidR="004162ED" w:rsidRPr="00641240" w:rsidRDefault="004162ED" w:rsidP="004162ED">
      <w:pPr>
        <w:rPr>
          <w:b/>
          <w:bCs/>
          <w:spacing w:val="-1"/>
        </w:rPr>
      </w:pPr>
      <w:r w:rsidRPr="00641240">
        <w:rPr>
          <w:b/>
        </w:rPr>
        <w:t>6.4. Коэффициент значимости семестровых результатов освоения дисциплины</w:t>
      </w:r>
    </w:p>
    <w:tbl>
      <w:tblPr>
        <w:tblW w:w="0" w:type="auto"/>
        <w:tblInd w:w="-77" w:type="dxa"/>
        <w:tblLayout w:type="fixed"/>
        <w:tblLook w:val="0000" w:firstRow="0" w:lastRow="0" w:firstColumn="0" w:lastColumn="0" w:noHBand="0" w:noVBand="0"/>
      </w:tblPr>
      <w:tblGrid>
        <w:gridCol w:w="5459"/>
        <w:gridCol w:w="4659"/>
      </w:tblGrid>
      <w:tr w:rsidR="004162ED" w:rsidRPr="00641240" w:rsidTr="009A0EBB">
        <w:trPr>
          <w:trHeight w:val="498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641240" w:rsidRDefault="004162ED" w:rsidP="009A0EBB">
            <w:pPr>
              <w:jc w:val="center"/>
              <w:rPr>
                <w:b/>
                <w:bCs/>
                <w:spacing w:val="-1"/>
              </w:rPr>
            </w:pPr>
            <w:r w:rsidRPr="00641240">
              <w:rPr>
                <w:b/>
                <w:bCs/>
                <w:spacing w:val="-1"/>
              </w:rPr>
              <w:t xml:space="preserve">Порядковый номер семестра по учебному плану, в котором осваивается </w:t>
            </w:r>
            <w:r w:rsidRPr="00641240">
              <w:rPr>
                <w:b/>
              </w:rPr>
              <w:t>дисциплина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641240" w:rsidRDefault="004162ED" w:rsidP="009A0EBB">
            <w:pPr>
              <w:jc w:val="center"/>
            </w:pPr>
            <w:r w:rsidRPr="00641240">
              <w:rPr>
                <w:b/>
                <w:bCs/>
                <w:spacing w:val="-1"/>
              </w:rPr>
              <w:t>Коэффициент значимости результатов освоения дисциплины в семестре</w:t>
            </w:r>
          </w:p>
        </w:tc>
      </w:tr>
      <w:tr w:rsidR="004162ED" w:rsidRPr="000971F8" w:rsidTr="009A0EBB">
        <w:trPr>
          <w:trHeight w:val="250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457F25" w:rsidRDefault="00457F25" w:rsidP="009A0EBB">
            <w:pPr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III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0971F8" w:rsidRDefault="004162ED" w:rsidP="009A0EBB">
            <w:pPr>
              <w:jc w:val="center"/>
              <w:rPr>
                <w:iCs/>
                <w:lang w:val="en-US"/>
              </w:rPr>
            </w:pPr>
            <w:r w:rsidRPr="000971F8">
              <w:rPr>
                <w:bCs/>
                <w:spacing w:val="-1"/>
                <w:lang w:val="en-US"/>
              </w:rPr>
              <w:t>1</w:t>
            </w:r>
          </w:p>
        </w:tc>
      </w:tr>
    </w:tbl>
    <w:p w:rsidR="002D32E5" w:rsidRPr="00281EB6" w:rsidRDefault="002D32E5" w:rsidP="00014B2D">
      <w:pPr>
        <w:spacing w:line="360" w:lineRule="auto"/>
        <w:ind w:firstLine="720"/>
        <w:jc w:val="both"/>
      </w:pPr>
    </w:p>
    <w:p w:rsidR="002D32E5" w:rsidRPr="00641240" w:rsidRDefault="002D32E5" w:rsidP="000971F8">
      <w:pPr>
        <w:pageBreakBefore/>
        <w:jc w:val="right"/>
        <w:rPr>
          <w:b/>
        </w:rPr>
      </w:pPr>
      <w:r w:rsidRPr="00641240">
        <w:rPr>
          <w:b/>
        </w:rPr>
        <w:lastRenderedPageBreak/>
        <w:t>ПРИЛОЖЕНИЕ 2</w:t>
      </w:r>
      <w:r w:rsidR="001D7C68">
        <w:rPr>
          <w:b/>
        </w:rPr>
        <w:fldChar w:fldCharType="begin"/>
      </w:r>
      <w:r w:rsidR="001D7C68">
        <w:instrText xml:space="preserve"> TC "</w:instrText>
      </w:r>
      <w:bookmarkStart w:id="25" w:name="_Toc463805996"/>
      <w:r w:rsidR="001D7C68" w:rsidRPr="00992F3E">
        <w:rPr>
          <w:b/>
        </w:rPr>
        <w:instrText>ПРИЛОЖЕНИЕ 2</w:instrText>
      </w:r>
      <w:bookmarkEnd w:id="25"/>
      <w:r w:rsidR="001D7C68">
        <w:instrText xml:space="preserve">" \f C \l "1" </w:instrText>
      </w:r>
      <w:r w:rsidR="001D7C68">
        <w:rPr>
          <w:b/>
        </w:rPr>
        <w:fldChar w:fldCharType="end"/>
      </w:r>
    </w:p>
    <w:p w:rsidR="002D32E5" w:rsidRPr="001D7C68" w:rsidRDefault="002D32E5" w:rsidP="00F34D50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0971F8" w:rsidRDefault="000971F8" w:rsidP="00060744">
      <w:pPr>
        <w:ind w:firstLine="720"/>
        <w:jc w:val="both"/>
        <w:rPr>
          <w:lang w:val="en-US"/>
        </w:rPr>
      </w:pPr>
    </w:p>
    <w:p w:rsidR="00060744" w:rsidRPr="004D31BE" w:rsidRDefault="00060744" w:rsidP="00060744">
      <w:pPr>
        <w:ind w:firstLine="720"/>
        <w:jc w:val="both"/>
      </w:pPr>
      <w:r w:rsidRPr="004D31BE">
        <w:t>В связи с отсутствием Дисциплины и ее аналогов, по которым возможно тестирование, на сайтах ФЭПО, Интернет-тренажеры и портале СМУДС УрФУ, тестирование в рамках НТК не проводится.</w:t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2D32E5" w:rsidRPr="00641240" w:rsidRDefault="002D32E5" w:rsidP="000971F8">
      <w:pPr>
        <w:pageBreakBefore/>
        <w:jc w:val="right"/>
        <w:rPr>
          <w:b/>
        </w:rPr>
      </w:pPr>
      <w:r w:rsidRPr="00641240">
        <w:rPr>
          <w:b/>
        </w:rPr>
        <w:lastRenderedPageBreak/>
        <w:t>ПРИЛОЖЕНИЕ 3</w:t>
      </w:r>
      <w:r w:rsidR="001D7C68">
        <w:rPr>
          <w:b/>
        </w:rPr>
        <w:fldChar w:fldCharType="begin"/>
      </w:r>
      <w:r w:rsidR="001D7C68">
        <w:instrText xml:space="preserve"> TC "</w:instrText>
      </w:r>
      <w:bookmarkStart w:id="26" w:name="_Toc463805997"/>
      <w:r w:rsidR="001D7C68" w:rsidRPr="008E0888">
        <w:rPr>
          <w:b/>
        </w:rPr>
        <w:instrText>ПРИЛОЖЕНИЕ 3</w:instrText>
      </w:r>
      <w:bookmarkEnd w:id="26"/>
      <w:r w:rsidR="001D7C68">
        <w:instrText xml:space="preserve">" \f C \l "1" </w:instrText>
      </w:r>
      <w:r w:rsidR="001D7C68">
        <w:rPr>
          <w:b/>
        </w:rPr>
        <w:fldChar w:fldCharType="end"/>
      </w:r>
    </w:p>
    <w:p w:rsidR="009F44C5" w:rsidRDefault="002D32E5" w:rsidP="00F34D50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1B3D05" w:rsidRPr="00641240" w:rsidRDefault="001B3D05" w:rsidP="001B3D05">
      <w:pPr>
        <w:shd w:val="clear" w:color="auto" w:fill="FFFFFF"/>
        <w:spacing w:before="360"/>
        <w:rPr>
          <w:b/>
        </w:rPr>
      </w:pPr>
      <w:r w:rsidRPr="00641240">
        <w:rPr>
          <w:b/>
        </w:rPr>
        <w:t xml:space="preserve">ФОНД ОЦЕНОЧНЫХ СРЕДСТВ ДЛЯ ПРОВЕДЕНИЯ ТЕКУЩЕЙ И ПРОМЕЖУТОЧНОЙ АТТЕСТАЦИИ ПО ДИСЦИПЛИНЕ </w:t>
      </w:r>
    </w:p>
    <w:p w:rsidR="001B3D05" w:rsidRPr="002004BD" w:rsidRDefault="001B3D05" w:rsidP="001B3D05">
      <w:pPr>
        <w:pStyle w:val="a6"/>
        <w:tabs>
          <w:tab w:val="left" w:pos="1134"/>
        </w:tabs>
        <w:spacing w:before="240"/>
        <w:ind w:left="34" w:firstLine="709"/>
        <w:jc w:val="both"/>
      </w:pPr>
      <w:r w:rsidRPr="002004BD">
        <w:t xml:space="preserve">Фонд оценочных средств предназначен для оценки: </w:t>
      </w:r>
    </w:p>
    <w:p w:rsidR="001B3D05" w:rsidRPr="002004BD" w:rsidRDefault="001B3D05" w:rsidP="00182891">
      <w:pPr>
        <w:pStyle w:val="a6"/>
        <w:numPr>
          <w:ilvl w:val="0"/>
          <w:numId w:val="6"/>
        </w:numPr>
        <w:tabs>
          <w:tab w:val="left" w:pos="459"/>
        </w:tabs>
        <w:spacing w:before="240"/>
        <w:ind w:left="459" w:hanging="425"/>
        <w:jc w:val="both"/>
      </w:pPr>
      <w:r w:rsidRPr="002004BD">
        <w:t>соответствия фактически достигнутых каждым студентом результатов освоения дисциплины результатам, запланированным в формате дескрипторов «знать, уметь, иметь навыки» (п.1.3) и получения на основе БРС интегрированной оценки по дисциплине;</w:t>
      </w:r>
    </w:p>
    <w:p w:rsidR="001B3D05" w:rsidRPr="002004BD" w:rsidRDefault="001B3D05" w:rsidP="00182891">
      <w:pPr>
        <w:pStyle w:val="a6"/>
        <w:numPr>
          <w:ilvl w:val="0"/>
          <w:numId w:val="6"/>
        </w:numPr>
        <w:shd w:val="clear" w:color="auto" w:fill="FFFFFF"/>
        <w:tabs>
          <w:tab w:val="left" w:pos="459"/>
        </w:tabs>
        <w:spacing w:before="240" w:after="240"/>
        <w:ind w:left="459" w:hanging="459"/>
        <w:jc w:val="both"/>
      </w:pPr>
      <w:r w:rsidRPr="002004BD">
        <w:t>уровня освоения элементов компетенций, соответствующих этапу изучения дисциплины.</w:t>
      </w:r>
    </w:p>
    <w:p w:rsidR="001B3D05" w:rsidRDefault="001B3D05" w:rsidP="001B3D05">
      <w:pPr>
        <w:pStyle w:val="aa"/>
        <w:rPr>
          <w:b/>
          <w:sz w:val="24"/>
          <w:szCs w:val="24"/>
        </w:rPr>
      </w:pPr>
      <w:r w:rsidRPr="00641240">
        <w:rPr>
          <w:b/>
          <w:sz w:val="24"/>
          <w:szCs w:val="24"/>
        </w:rPr>
        <w:t>8.1. КРИТЕРИИ ОЦЕНИВАНИЯ РЕЗУЛЬТАТОВ КОНТРОЛЬНО-ОЦЕНОЧНЫХ МЕРОПРИЯТИЙ ТЕКУЩЕЙ И ПРОМЕЖУТОЧНОЙ АТТЕСТАЦИИ ПО ДИСЦИПЛИНЕ В РАМКАХ БРС</w:t>
      </w:r>
    </w:p>
    <w:p w:rsidR="001B3D05" w:rsidRPr="002004BD" w:rsidRDefault="001B3D05" w:rsidP="00182891">
      <w:pPr>
        <w:pStyle w:val="aa"/>
        <w:numPr>
          <w:ilvl w:val="2"/>
          <w:numId w:val="7"/>
        </w:numPr>
        <w:spacing w:before="240" w:after="120"/>
        <w:ind w:left="0" w:firstLine="0"/>
        <w:jc w:val="both"/>
        <w:rPr>
          <w:color w:val="auto"/>
          <w:sz w:val="24"/>
          <w:szCs w:val="24"/>
        </w:rPr>
      </w:pPr>
      <w:r w:rsidRPr="002004BD">
        <w:rPr>
          <w:color w:val="auto"/>
          <w:sz w:val="24"/>
          <w:szCs w:val="24"/>
          <w:u w:val="single"/>
        </w:rPr>
        <w:t>Уровень освоения элементов компетенций</w:t>
      </w:r>
      <w:r w:rsidRPr="002004BD">
        <w:rPr>
          <w:color w:val="auto"/>
          <w:sz w:val="24"/>
          <w:szCs w:val="24"/>
        </w:rPr>
        <w:t xml:space="preserve">, соответствующих этапу изучения дисциплины, в условиях применения БРС оценивается с использованием критериев и шкалы оценок, утвержденных УМС </w:t>
      </w:r>
      <w:r w:rsidR="00A72563">
        <w:rPr>
          <w:color w:val="auto"/>
          <w:sz w:val="24"/>
          <w:szCs w:val="24"/>
          <w:lang w:val="ru-RU"/>
        </w:rPr>
        <w:t>ИНМТ</w:t>
      </w:r>
      <w:r w:rsidRPr="002004BD">
        <w:rPr>
          <w:color w:val="auto"/>
          <w:sz w:val="24"/>
          <w:szCs w:val="24"/>
        </w:rPr>
        <w:t xml:space="preserve">:  </w:t>
      </w:r>
    </w:p>
    <w:tbl>
      <w:tblPr>
        <w:tblW w:w="9934" w:type="dxa"/>
        <w:tblInd w:w="3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847"/>
        <w:gridCol w:w="3065"/>
        <w:gridCol w:w="1672"/>
        <w:gridCol w:w="2350"/>
      </w:tblGrid>
      <w:tr w:rsidR="001B3D05" w:rsidRPr="002004BD" w:rsidTr="009A0EBB">
        <w:trPr>
          <w:trHeight w:val="259"/>
        </w:trPr>
        <w:tc>
          <w:tcPr>
            <w:tcW w:w="7584" w:type="dxa"/>
            <w:gridSpan w:val="3"/>
            <w:vAlign w:val="center"/>
          </w:tcPr>
          <w:p w:rsidR="001B3D05" w:rsidRPr="002004BD" w:rsidRDefault="001B3D05" w:rsidP="009A0EBB">
            <w:pPr>
              <w:ind w:left="-42" w:firstLine="42"/>
              <w:jc w:val="center"/>
              <w:rPr>
                <w:b/>
              </w:rPr>
            </w:pPr>
            <w:r w:rsidRPr="002004BD">
              <w:rPr>
                <w:b/>
              </w:rPr>
              <w:t>Критерии</w:t>
            </w:r>
          </w:p>
        </w:tc>
        <w:tc>
          <w:tcPr>
            <w:tcW w:w="2350" w:type="dxa"/>
            <w:vAlign w:val="center"/>
          </w:tcPr>
          <w:p w:rsidR="001B3D05" w:rsidRPr="002004BD" w:rsidRDefault="001B3D05" w:rsidP="009A0EBB">
            <w:pPr>
              <w:ind w:firstLine="42"/>
              <w:jc w:val="center"/>
            </w:pPr>
            <w:r w:rsidRPr="002004BD">
              <w:rPr>
                <w:b/>
              </w:rPr>
              <w:t>Шкала оценок</w:t>
            </w:r>
          </w:p>
        </w:tc>
      </w:tr>
      <w:tr w:rsidR="001B3D05" w:rsidRPr="002004BD" w:rsidTr="009A0EBB">
        <w:trPr>
          <w:trHeight w:val="1046"/>
        </w:trPr>
        <w:tc>
          <w:tcPr>
            <w:tcW w:w="2847" w:type="dxa"/>
            <w:vAlign w:val="center"/>
          </w:tcPr>
          <w:p w:rsidR="001B3D05" w:rsidRPr="002004BD" w:rsidRDefault="001B3D05" w:rsidP="009A0EBB">
            <w:pPr>
              <w:jc w:val="center"/>
            </w:pPr>
            <w:r w:rsidRPr="002004BD">
              <w:t xml:space="preserve">Рейтинг результата освоения дисциплины </w:t>
            </w:r>
            <w:r w:rsidRPr="002004BD">
              <w:rPr>
                <w:position w:val="-16"/>
              </w:rPr>
              <w:object w:dxaOrig="520" w:dyaOrig="4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7.75pt;height:22.5pt" o:ole="">
                  <v:imagedata r:id="rId6" o:title=""/>
                </v:shape>
                <o:OLEObject Type="Embed" ProgID="Equation.3" ShapeID="_x0000_i1025" DrawAspect="Content" ObjectID="_1580035382" r:id="rId7"/>
              </w:object>
            </w:r>
            <w:r w:rsidRPr="002004BD">
              <w:t xml:space="preserve"> (баллы БРС) </w:t>
            </w:r>
          </w:p>
        </w:tc>
        <w:tc>
          <w:tcPr>
            <w:tcW w:w="4737" w:type="dxa"/>
            <w:gridSpan w:val="2"/>
            <w:vAlign w:val="center"/>
          </w:tcPr>
          <w:p w:rsidR="001B3D05" w:rsidRPr="002004BD" w:rsidRDefault="001B3D05" w:rsidP="009A0EBB">
            <w:pPr>
              <w:ind w:left="-42" w:firstLine="42"/>
              <w:jc w:val="center"/>
            </w:pPr>
            <w:r w:rsidRPr="002004BD">
              <w:t xml:space="preserve">Оценка по дисциплине </w:t>
            </w:r>
          </w:p>
        </w:tc>
        <w:tc>
          <w:tcPr>
            <w:tcW w:w="2350" w:type="dxa"/>
            <w:vAlign w:val="center"/>
          </w:tcPr>
          <w:p w:rsidR="001B3D05" w:rsidRPr="002004BD" w:rsidRDefault="001B3D05" w:rsidP="009A0EBB">
            <w:pPr>
              <w:ind w:firstLine="42"/>
              <w:jc w:val="center"/>
            </w:pPr>
            <w:r w:rsidRPr="002004BD">
              <w:t>Уровень освоения элементов компетенций</w:t>
            </w:r>
          </w:p>
        </w:tc>
      </w:tr>
      <w:tr w:rsidR="001B3D05" w:rsidRPr="002004BD" w:rsidTr="009A0EBB">
        <w:trPr>
          <w:trHeight w:val="93"/>
        </w:trPr>
        <w:tc>
          <w:tcPr>
            <w:tcW w:w="2847" w:type="dxa"/>
            <w:vAlign w:val="center"/>
          </w:tcPr>
          <w:p w:rsidR="001B3D05" w:rsidRPr="002004BD" w:rsidRDefault="001B3D05" w:rsidP="009A0EBB">
            <w:pPr>
              <w:ind w:left="-42" w:firstLine="34"/>
              <w:jc w:val="center"/>
            </w:pPr>
            <w:r w:rsidRPr="002004BD">
              <w:t>100-80</w:t>
            </w:r>
          </w:p>
        </w:tc>
        <w:tc>
          <w:tcPr>
            <w:tcW w:w="3065" w:type="dxa"/>
            <w:vAlign w:val="center"/>
          </w:tcPr>
          <w:p w:rsidR="001B3D05" w:rsidRPr="002004BD" w:rsidRDefault="001B3D05" w:rsidP="009A0EBB">
            <w:pPr>
              <w:ind w:firstLine="42"/>
            </w:pPr>
            <w:r w:rsidRPr="002004BD">
              <w:t>Отлично</w:t>
            </w:r>
          </w:p>
        </w:tc>
        <w:tc>
          <w:tcPr>
            <w:tcW w:w="1672" w:type="dxa"/>
            <w:vMerge w:val="restart"/>
            <w:vAlign w:val="center"/>
          </w:tcPr>
          <w:p w:rsidR="001B3D05" w:rsidRPr="002004BD" w:rsidRDefault="001B3D05" w:rsidP="009A0EBB">
            <w:pPr>
              <w:ind w:firstLine="42"/>
            </w:pPr>
            <w:r w:rsidRPr="002004BD">
              <w:t>Зачтено</w:t>
            </w:r>
          </w:p>
        </w:tc>
        <w:tc>
          <w:tcPr>
            <w:tcW w:w="2350" w:type="dxa"/>
            <w:vAlign w:val="center"/>
          </w:tcPr>
          <w:p w:rsidR="001B3D05" w:rsidRPr="002004BD" w:rsidRDefault="001B3D05" w:rsidP="009A0EBB">
            <w:pPr>
              <w:ind w:left="34" w:firstLine="42"/>
            </w:pPr>
            <w:r w:rsidRPr="002004BD">
              <w:t>Высокий</w:t>
            </w:r>
          </w:p>
        </w:tc>
      </w:tr>
      <w:tr w:rsidR="001B3D05" w:rsidRPr="002004BD" w:rsidTr="009A0EBB">
        <w:trPr>
          <w:trHeight w:val="63"/>
        </w:trPr>
        <w:tc>
          <w:tcPr>
            <w:tcW w:w="2847" w:type="dxa"/>
            <w:vAlign w:val="center"/>
          </w:tcPr>
          <w:p w:rsidR="001B3D05" w:rsidRPr="002004BD" w:rsidRDefault="001B3D05" w:rsidP="009A0EBB">
            <w:pPr>
              <w:ind w:left="-42" w:firstLine="34"/>
              <w:jc w:val="center"/>
            </w:pPr>
            <w:r w:rsidRPr="002004BD">
              <w:t>80-60</w:t>
            </w:r>
          </w:p>
        </w:tc>
        <w:tc>
          <w:tcPr>
            <w:tcW w:w="3065" w:type="dxa"/>
            <w:vAlign w:val="center"/>
          </w:tcPr>
          <w:p w:rsidR="001B3D05" w:rsidRPr="002004BD" w:rsidRDefault="001B3D05" w:rsidP="009A0EBB">
            <w:pPr>
              <w:ind w:firstLine="42"/>
            </w:pPr>
            <w:r w:rsidRPr="002004BD">
              <w:t>Хорошо</w:t>
            </w:r>
          </w:p>
        </w:tc>
        <w:tc>
          <w:tcPr>
            <w:tcW w:w="1672" w:type="dxa"/>
            <w:vMerge/>
            <w:vAlign w:val="center"/>
          </w:tcPr>
          <w:p w:rsidR="001B3D05" w:rsidRPr="002004BD" w:rsidRDefault="001B3D05" w:rsidP="009A0EBB"/>
        </w:tc>
        <w:tc>
          <w:tcPr>
            <w:tcW w:w="2350" w:type="dxa"/>
            <w:vAlign w:val="center"/>
          </w:tcPr>
          <w:p w:rsidR="001B3D05" w:rsidRPr="002004BD" w:rsidRDefault="001B3D05" w:rsidP="009A0EBB">
            <w:pPr>
              <w:ind w:left="34" w:firstLine="42"/>
            </w:pPr>
            <w:r w:rsidRPr="002004BD">
              <w:t>Повышенный</w:t>
            </w:r>
          </w:p>
        </w:tc>
      </w:tr>
      <w:tr w:rsidR="001B3D05" w:rsidRPr="002004BD" w:rsidTr="009A0EBB">
        <w:trPr>
          <w:trHeight w:val="205"/>
        </w:trPr>
        <w:tc>
          <w:tcPr>
            <w:tcW w:w="2847" w:type="dxa"/>
            <w:vAlign w:val="center"/>
          </w:tcPr>
          <w:p w:rsidR="001B3D05" w:rsidRPr="002004BD" w:rsidRDefault="001B3D05" w:rsidP="009A0EBB">
            <w:pPr>
              <w:ind w:left="-42" w:firstLine="34"/>
              <w:jc w:val="center"/>
            </w:pPr>
            <w:r w:rsidRPr="002004BD">
              <w:t>60-40</w:t>
            </w:r>
          </w:p>
        </w:tc>
        <w:tc>
          <w:tcPr>
            <w:tcW w:w="3065" w:type="dxa"/>
            <w:vAlign w:val="center"/>
          </w:tcPr>
          <w:p w:rsidR="001B3D05" w:rsidRPr="002004BD" w:rsidRDefault="001B3D05" w:rsidP="009A0EBB">
            <w:pPr>
              <w:ind w:firstLine="42"/>
            </w:pPr>
            <w:r w:rsidRPr="002004BD">
              <w:t>Удовлетворительно</w:t>
            </w:r>
          </w:p>
        </w:tc>
        <w:tc>
          <w:tcPr>
            <w:tcW w:w="1672" w:type="dxa"/>
            <w:vMerge/>
            <w:vAlign w:val="center"/>
          </w:tcPr>
          <w:p w:rsidR="001B3D05" w:rsidRPr="002004BD" w:rsidRDefault="001B3D05" w:rsidP="009A0EBB"/>
        </w:tc>
        <w:tc>
          <w:tcPr>
            <w:tcW w:w="2350" w:type="dxa"/>
            <w:vAlign w:val="center"/>
          </w:tcPr>
          <w:p w:rsidR="001B3D05" w:rsidRPr="002004BD" w:rsidRDefault="001B3D05" w:rsidP="009A0EBB">
            <w:pPr>
              <w:ind w:left="34" w:firstLine="42"/>
            </w:pPr>
            <w:r w:rsidRPr="002004BD">
              <w:t>Пороговый</w:t>
            </w:r>
          </w:p>
        </w:tc>
      </w:tr>
      <w:tr w:rsidR="001B3D05" w:rsidRPr="002004BD" w:rsidTr="009A0EBB">
        <w:trPr>
          <w:trHeight w:val="205"/>
        </w:trPr>
        <w:tc>
          <w:tcPr>
            <w:tcW w:w="2847" w:type="dxa"/>
            <w:vAlign w:val="center"/>
          </w:tcPr>
          <w:p w:rsidR="001B3D05" w:rsidRPr="002004BD" w:rsidRDefault="001B3D05" w:rsidP="009A0EBB">
            <w:pPr>
              <w:ind w:left="-42" w:firstLine="34"/>
              <w:jc w:val="center"/>
            </w:pPr>
            <w:r w:rsidRPr="002004BD">
              <w:t>менее 40</w:t>
            </w:r>
          </w:p>
        </w:tc>
        <w:tc>
          <w:tcPr>
            <w:tcW w:w="3065" w:type="dxa"/>
            <w:vAlign w:val="center"/>
          </w:tcPr>
          <w:p w:rsidR="001B3D05" w:rsidRPr="002004BD" w:rsidRDefault="001B3D05" w:rsidP="009A0EBB">
            <w:pPr>
              <w:ind w:firstLine="42"/>
            </w:pPr>
            <w:r w:rsidRPr="002004BD">
              <w:t xml:space="preserve">Неудовлетворительно </w:t>
            </w:r>
          </w:p>
        </w:tc>
        <w:tc>
          <w:tcPr>
            <w:tcW w:w="1672" w:type="dxa"/>
            <w:vAlign w:val="center"/>
          </w:tcPr>
          <w:p w:rsidR="001B3D05" w:rsidRPr="002004BD" w:rsidRDefault="001B3D05" w:rsidP="009A0EBB">
            <w:pPr>
              <w:ind w:firstLine="42"/>
            </w:pPr>
            <w:r w:rsidRPr="002004BD">
              <w:t>Не зачтено</w:t>
            </w:r>
          </w:p>
        </w:tc>
        <w:tc>
          <w:tcPr>
            <w:tcW w:w="2350" w:type="dxa"/>
            <w:vAlign w:val="center"/>
          </w:tcPr>
          <w:p w:rsidR="001B3D05" w:rsidRPr="002004BD" w:rsidRDefault="001B3D05" w:rsidP="009A0EBB">
            <w:pPr>
              <w:ind w:left="34" w:firstLine="42"/>
            </w:pPr>
            <w:r w:rsidRPr="002004BD">
              <w:t>Элементы не освоены</w:t>
            </w:r>
          </w:p>
        </w:tc>
      </w:tr>
    </w:tbl>
    <w:p w:rsidR="001B3D05" w:rsidRPr="00641240" w:rsidRDefault="001B3D05" w:rsidP="001B3D05">
      <w:pPr>
        <w:autoSpaceDE w:val="0"/>
        <w:spacing w:before="480"/>
        <w:rPr>
          <w:b/>
        </w:rPr>
      </w:pPr>
      <w:r w:rsidRPr="00641240">
        <w:rPr>
          <w:b/>
        </w:rPr>
        <w:t xml:space="preserve">8.2. КРИТЕРИИ ОЦЕНИВАНИЯ </w:t>
      </w:r>
      <w:r w:rsidR="009E7264" w:rsidRPr="00641240">
        <w:rPr>
          <w:b/>
        </w:rPr>
        <w:t>РЕЗУЛЬТАТОВ ПРОМЕЖУТОЧНОЙ</w:t>
      </w:r>
      <w:r w:rsidRPr="00641240">
        <w:rPr>
          <w:b/>
        </w:rPr>
        <w:t xml:space="preserve"> АТТЕСТАЦИИ ПРИ ИСПОЛЬЗОВАНИИ НЕЗАВИСИМОГО ТЕСТОВОГО КОНТРОЛЯ</w:t>
      </w:r>
    </w:p>
    <w:p w:rsidR="001B3D05" w:rsidRPr="00641240" w:rsidRDefault="001B3D05" w:rsidP="001B3D05">
      <w:pPr>
        <w:autoSpaceDE w:val="0"/>
      </w:pPr>
    </w:p>
    <w:p w:rsidR="001B3D05" w:rsidRPr="00F21895" w:rsidRDefault="001B3D05" w:rsidP="001B3D05">
      <w:pPr>
        <w:pStyle w:val="22"/>
        <w:spacing w:before="120" w:after="60"/>
        <w:ind w:firstLine="709"/>
      </w:pPr>
      <w:r w:rsidRPr="00F21895">
        <w:t>В связи с отсутствием Дисциплины и ее аналогов, по которым возможно тестирование, на сайтах ФЭПО, Интернет-тренажеры и портале СМУДС УрФУ, тестирование в рамках НТК не проводится.</w:t>
      </w:r>
    </w:p>
    <w:p w:rsidR="000035B1" w:rsidRPr="004C61FB" w:rsidRDefault="000035B1" w:rsidP="000035B1"/>
    <w:p w:rsidR="000035B1" w:rsidRPr="004C61FB" w:rsidRDefault="000035B1" w:rsidP="000971F8">
      <w:pPr>
        <w:keepNext/>
        <w:keepLines/>
        <w:shd w:val="clear" w:color="auto" w:fill="FFFFFF"/>
        <w:rPr>
          <w:b/>
        </w:rPr>
      </w:pPr>
      <w:r w:rsidRPr="004C61FB">
        <w:rPr>
          <w:b/>
        </w:rPr>
        <w:t>8.3. ОЦЕНОЧНЫЕ СРЕДСТВА ДЛЯ ПРОВЕДЕНИЯ ТЕКУЩЕЙ И ПРОМЕЖУТОЧНОЙ АТТЕСТАЦИИ</w:t>
      </w:r>
    </w:p>
    <w:p w:rsidR="000035B1" w:rsidRPr="0000612E" w:rsidRDefault="000035B1" w:rsidP="000971F8">
      <w:pPr>
        <w:pStyle w:val="aa"/>
        <w:keepNext/>
        <w:keepLines/>
        <w:rPr>
          <w:rFonts w:ascii="Symbol" w:hAnsi="Symbol"/>
          <w:color w:val="auto"/>
          <w:sz w:val="24"/>
          <w:szCs w:val="24"/>
          <w:lang w:val="ru-RU"/>
        </w:rPr>
      </w:pPr>
    </w:p>
    <w:p w:rsidR="000F335D" w:rsidRPr="0000612E" w:rsidRDefault="000F335D" w:rsidP="000F335D">
      <w:pPr>
        <w:pStyle w:val="aa"/>
        <w:keepNext/>
        <w:rPr>
          <w:b/>
          <w:color w:val="auto"/>
          <w:sz w:val="24"/>
          <w:szCs w:val="24"/>
          <w:lang w:val="ru-RU"/>
        </w:rPr>
      </w:pPr>
      <w:r w:rsidRPr="004C61FB">
        <w:rPr>
          <w:b/>
          <w:color w:val="auto"/>
          <w:sz w:val="24"/>
          <w:szCs w:val="24"/>
        </w:rPr>
        <w:t>8.3.</w:t>
      </w:r>
      <w:r w:rsidRPr="00C36BBA">
        <w:rPr>
          <w:b/>
          <w:color w:val="auto"/>
          <w:sz w:val="24"/>
          <w:szCs w:val="24"/>
          <w:lang w:val="ru-RU"/>
        </w:rPr>
        <w:t>1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>
        <w:rPr>
          <w:b/>
          <w:color w:val="auto"/>
          <w:sz w:val="24"/>
          <w:szCs w:val="24"/>
        </w:rPr>
        <w:t xml:space="preserve">Примерные </w:t>
      </w:r>
      <w:r>
        <w:rPr>
          <w:b/>
          <w:color w:val="auto"/>
          <w:sz w:val="24"/>
          <w:szCs w:val="24"/>
          <w:lang w:val="ru-RU"/>
        </w:rPr>
        <w:t xml:space="preserve">задания в составе </w:t>
      </w:r>
      <w:r w:rsidR="00414007">
        <w:rPr>
          <w:b/>
          <w:color w:val="auto"/>
          <w:sz w:val="24"/>
          <w:szCs w:val="24"/>
          <w:lang w:val="ru-RU"/>
        </w:rPr>
        <w:t>практических</w:t>
      </w:r>
      <w:r>
        <w:rPr>
          <w:b/>
          <w:color w:val="auto"/>
          <w:sz w:val="24"/>
          <w:szCs w:val="24"/>
          <w:lang w:val="ru-RU"/>
        </w:rPr>
        <w:t xml:space="preserve"> работ</w:t>
      </w:r>
    </w:p>
    <w:p w:rsidR="00CE199F" w:rsidRPr="001F6A55" w:rsidRDefault="00CE199F" w:rsidP="00CE199F">
      <w:pPr>
        <w:numPr>
          <w:ilvl w:val="0"/>
          <w:numId w:val="35"/>
        </w:numPr>
        <w:jc w:val="both"/>
        <w:rPr>
          <w:spacing w:val="-5"/>
        </w:rPr>
      </w:pPr>
      <w:r w:rsidRPr="001F6A55">
        <w:rPr>
          <w:spacing w:val="-5"/>
        </w:rPr>
        <w:t xml:space="preserve">Выполнить  построения годных и негодных ячеистых  моделей используя  методику WEAVE </w:t>
      </w:r>
    </w:p>
    <w:p w:rsidR="00CE199F" w:rsidRPr="001F6A55" w:rsidRDefault="00CE199F" w:rsidP="00CE199F">
      <w:pPr>
        <w:numPr>
          <w:ilvl w:val="0"/>
          <w:numId w:val="35"/>
        </w:numPr>
        <w:jc w:val="both"/>
        <w:rPr>
          <w:spacing w:val="-5"/>
        </w:rPr>
      </w:pPr>
      <w:r w:rsidRPr="001F6A55">
        <w:rPr>
          <w:spacing w:val="-5"/>
        </w:rPr>
        <w:t xml:space="preserve">Выполнить  построения годных и негодных ячеистых моделей используя  методику STAR-WEAVE </w:t>
      </w:r>
    </w:p>
    <w:p w:rsidR="00CE199F" w:rsidRPr="001F6A55" w:rsidRDefault="00CE199F" w:rsidP="00CE199F">
      <w:pPr>
        <w:numPr>
          <w:ilvl w:val="0"/>
          <w:numId w:val="35"/>
        </w:numPr>
        <w:jc w:val="both"/>
        <w:rPr>
          <w:spacing w:val="-5"/>
        </w:rPr>
      </w:pPr>
      <w:r w:rsidRPr="001F6A55">
        <w:rPr>
          <w:spacing w:val="-5"/>
        </w:rPr>
        <w:t xml:space="preserve">Выполнить  построения годных и негодных ячеистых моделей используя  методику </w:t>
      </w:r>
      <w:r w:rsidRPr="001F6A55">
        <w:rPr>
          <w:spacing w:val="-5"/>
          <w:lang w:val="en-US"/>
        </w:rPr>
        <w:t>Quick</w:t>
      </w:r>
      <w:r w:rsidRPr="001F6A55">
        <w:rPr>
          <w:spacing w:val="-5"/>
        </w:rPr>
        <w:t>-</w:t>
      </w:r>
      <w:r w:rsidRPr="001F6A55">
        <w:rPr>
          <w:spacing w:val="-5"/>
          <w:lang w:val="en-US"/>
        </w:rPr>
        <w:t>Cast</w:t>
      </w:r>
      <w:r w:rsidRPr="001F6A55">
        <w:rPr>
          <w:spacing w:val="-5"/>
        </w:rPr>
        <w:t xml:space="preserve"> </w:t>
      </w:r>
    </w:p>
    <w:p w:rsidR="00CE199F" w:rsidRPr="001F6A55" w:rsidRDefault="00CE199F" w:rsidP="00CE199F">
      <w:pPr>
        <w:numPr>
          <w:ilvl w:val="0"/>
          <w:numId w:val="35"/>
        </w:numPr>
        <w:jc w:val="both"/>
        <w:rPr>
          <w:spacing w:val="-5"/>
        </w:rPr>
      </w:pPr>
      <w:r w:rsidRPr="001F6A55">
        <w:t xml:space="preserve">Выполнить послойное построение изделия </w:t>
      </w:r>
    </w:p>
    <w:p w:rsidR="00CE199F" w:rsidRPr="001F6A55" w:rsidRDefault="00CE199F" w:rsidP="00CE199F">
      <w:pPr>
        <w:numPr>
          <w:ilvl w:val="0"/>
          <w:numId w:val="35"/>
        </w:numPr>
        <w:jc w:val="both"/>
        <w:rPr>
          <w:spacing w:val="-5"/>
        </w:rPr>
      </w:pPr>
      <w:r w:rsidRPr="001F6A55">
        <w:t xml:space="preserve">Удалить  поддержки </w:t>
      </w:r>
    </w:p>
    <w:p w:rsidR="000F335D" w:rsidRPr="000F335D" w:rsidRDefault="000F335D" w:rsidP="000971F8">
      <w:pPr>
        <w:pStyle w:val="aa"/>
        <w:keepNext/>
        <w:keepLines/>
        <w:rPr>
          <w:rFonts w:ascii="Symbol" w:hAnsi="Symbol"/>
          <w:color w:val="auto"/>
          <w:sz w:val="24"/>
          <w:szCs w:val="24"/>
          <w:lang w:val="ru-RU"/>
        </w:rPr>
      </w:pPr>
    </w:p>
    <w:p w:rsidR="000F335D" w:rsidRDefault="000F335D" w:rsidP="000F335D">
      <w:pPr>
        <w:pStyle w:val="aa"/>
        <w:keepNext/>
        <w:rPr>
          <w:b/>
          <w:color w:val="auto"/>
          <w:sz w:val="24"/>
          <w:szCs w:val="24"/>
          <w:lang w:val="ru-RU"/>
        </w:rPr>
      </w:pPr>
      <w:r w:rsidRPr="004C61FB">
        <w:rPr>
          <w:b/>
          <w:color w:val="auto"/>
          <w:sz w:val="24"/>
          <w:szCs w:val="24"/>
        </w:rPr>
        <w:t>8.3.</w:t>
      </w:r>
      <w:r w:rsidR="00D756AF">
        <w:rPr>
          <w:b/>
          <w:color w:val="auto"/>
          <w:sz w:val="24"/>
          <w:szCs w:val="24"/>
          <w:lang w:val="ru-RU"/>
        </w:rPr>
        <w:t>2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>
        <w:rPr>
          <w:b/>
          <w:color w:val="auto"/>
          <w:sz w:val="24"/>
          <w:szCs w:val="24"/>
        </w:rPr>
        <w:t xml:space="preserve">Примерные </w:t>
      </w:r>
      <w:r>
        <w:rPr>
          <w:b/>
          <w:color w:val="auto"/>
          <w:sz w:val="24"/>
          <w:szCs w:val="24"/>
          <w:lang w:val="ru-RU"/>
        </w:rPr>
        <w:t xml:space="preserve">задания в составе </w:t>
      </w:r>
      <w:r w:rsidR="00CE199F">
        <w:rPr>
          <w:b/>
          <w:color w:val="auto"/>
          <w:sz w:val="24"/>
          <w:szCs w:val="24"/>
          <w:lang w:val="ru-RU"/>
        </w:rPr>
        <w:t>домашней</w:t>
      </w:r>
      <w:r>
        <w:rPr>
          <w:b/>
          <w:color w:val="auto"/>
          <w:sz w:val="24"/>
          <w:szCs w:val="24"/>
          <w:lang w:val="ru-RU"/>
        </w:rPr>
        <w:t xml:space="preserve"> работы</w:t>
      </w:r>
    </w:p>
    <w:p w:rsidR="00CE199F" w:rsidRPr="001F6A55" w:rsidRDefault="00CE199F" w:rsidP="00CE199F">
      <w:pPr>
        <w:ind w:left="720"/>
        <w:rPr>
          <w:spacing w:val="-5"/>
        </w:rPr>
      </w:pPr>
      <w:r w:rsidRPr="001F6A55">
        <w:rPr>
          <w:spacing w:val="-5"/>
        </w:rPr>
        <w:t>Восстановить поврежденный STL-файл</w:t>
      </w:r>
    </w:p>
    <w:p w:rsidR="00D756AF" w:rsidRDefault="00D756AF" w:rsidP="000035B1">
      <w:pPr>
        <w:pStyle w:val="aa"/>
        <w:rPr>
          <w:color w:val="auto"/>
          <w:sz w:val="24"/>
          <w:szCs w:val="24"/>
          <w:lang w:val="ru-RU"/>
        </w:rPr>
      </w:pPr>
    </w:p>
    <w:p w:rsidR="00A46106" w:rsidRDefault="00A46106" w:rsidP="00A46106">
      <w:pPr>
        <w:pStyle w:val="aa"/>
        <w:keepNext/>
        <w:rPr>
          <w:b/>
          <w:color w:val="auto"/>
          <w:sz w:val="24"/>
          <w:szCs w:val="24"/>
          <w:lang w:val="ru-RU"/>
        </w:rPr>
      </w:pPr>
      <w:r w:rsidRPr="004C61FB">
        <w:rPr>
          <w:b/>
          <w:color w:val="auto"/>
          <w:sz w:val="24"/>
          <w:szCs w:val="24"/>
        </w:rPr>
        <w:t>8.3.</w:t>
      </w:r>
      <w:r>
        <w:rPr>
          <w:b/>
          <w:color w:val="auto"/>
          <w:sz w:val="24"/>
          <w:szCs w:val="24"/>
          <w:lang w:val="ru-RU"/>
        </w:rPr>
        <w:t>3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>
        <w:rPr>
          <w:b/>
          <w:color w:val="auto"/>
          <w:sz w:val="24"/>
          <w:szCs w:val="24"/>
        </w:rPr>
        <w:t xml:space="preserve">Примерные </w:t>
      </w:r>
      <w:r>
        <w:rPr>
          <w:b/>
          <w:color w:val="auto"/>
          <w:sz w:val="24"/>
          <w:szCs w:val="24"/>
          <w:lang w:val="ru-RU"/>
        </w:rPr>
        <w:t>задания в составе расчётно-графической работы</w:t>
      </w:r>
    </w:p>
    <w:p w:rsidR="00A46106" w:rsidRPr="001F6A55" w:rsidRDefault="00A46106" w:rsidP="00A46106">
      <w:pPr>
        <w:ind w:firstLine="708"/>
      </w:pPr>
      <w:r w:rsidRPr="001F6A55">
        <w:t>Разработать модель объекта и документацию  для трехмерной печати</w:t>
      </w:r>
    </w:p>
    <w:p w:rsidR="00A46106" w:rsidRPr="00BF625D" w:rsidRDefault="00A46106" w:rsidP="000035B1">
      <w:pPr>
        <w:pStyle w:val="aa"/>
        <w:rPr>
          <w:color w:val="auto"/>
          <w:sz w:val="24"/>
          <w:szCs w:val="24"/>
          <w:lang w:val="ru-RU"/>
        </w:rPr>
      </w:pPr>
    </w:p>
    <w:p w:rsidR="00D756AF" w:rsidRDefault="00D756AF" w:rsidP="00F626AF">
      <w:pPr>
        <w:pStyle w:val="aa"/>
        <w:keepNext/>
        <w:keepLines/>
        <w:rPr>
          <w:b/>
          <w:color w:val="auto"/>
          <w:sz w:val="24"/>
          <w:szCs w:val="24"/>
          <w:lang w:val="ru-RU"/>
        </w:rPr>
      </w:pPr>
      <w:r w:rsidRPr="004C61FB">
        <w:rPr>
          <w:b/>
          <w:color w:val="auto"/>
          <w:sz w:val="24"/>
          <w:szCs w:val="24"/>
        </w:rPr>
        <w:t>8.3.</w:t>
      </w:r>
      <w:r w:rsidR="00A46106">
        <w:rPr>
          <w:b/>
          <w:color w:val="auto"/>
          <w:sz w:val="24"/>
          <w:szCs w:val="24"/>
          <w:lang w:val="ru-RU"/>
        </w:rPr>
        <w:t>4</w:t>
      </w:r>
      <w:r w:rsidRPr="004C61FB">
        <w:rPr>
          <w:b/>
          <w:color w:val="auto"/>
          <w:sz w:val="24"/>
          <w:szCs w:val="24"/>
        </w:rPr>
        <w:t xml:space="preserve">. Перечень примерных  вопросов для </w:t>
      </w:r>
      <w:r>
        <w:rPr>
          <w:b/>
          <w:color w:val="auto"/>
          <w:sz w:val="24"/>
          <w:szCs w:val="24"/>
          <w:lang w:val="ru-RU"/>
        </w:rPr>
        <w:t>зачёта</w:t>
      </w:r>
    </w:p>
    <w:p w:rsidR="00D57154" w:rsidRDefault="00D57154" w:rsidP="00D57154">
      <w:pPr>
        <w:pStyle w:val="a6"/>
        <w:snapToGrid w:val="0"/>
        <w:ind w:left="567" w:right="34"/>
      </w:pPr>
      <w:r>
        <w:t>1. Аддитивные технологии. Основные понятия.</w:t>
      </w:r>
    </w:p>
    <w:p w:rsidR="00D57154" w:rsidRDefault="00D57154" w:rsidP="00D57154">
      <w:pPr>
        <w:pStyle w:val="a6"/>
        <w:snapToGrid w:val="0"/>
        <w:ind w:left="567" w:right="34"/>
      </w:pPr>
      <w:r>
        <w:t xml:space="preserve">2. Лазерная </w:t>
      </w:r>
      <w:proofErr w:type="spellStart"/>
      <w:r>
        <w:t>стереолитография</w:t>
      </w:r>
      <w:proofErr w:type="spellEnd"/>
      <w:r>
        <w:t>. Принцип.</w:t>
      </w:r>
    </w:p>
    <w:p w:rsidR="00D57154" w:rsidRDefault="00D57154" w:rsidP="00D57154">
      <w:pPr>
        <w:pStyle w:val="a6"/>
        <w:snapToGrid w:val="0"/>
        <w:ind w:left="567" w:right="34"/>
      </w:pPr>
      <w:r>
        <w:t>3. Основные типы конструкций машин селективного лазерного сплавления.</w:t>
      </w:r>
    </w:p>
    <w:p w:rsidR="00D57154" w:rsidRDefault="00D57154" w:rsidP="00D57154">
      <w:pPr>
        <w:pStyle w:val="a6"/>
        <w:snapToGrid w:val="0"/>
        <w:ind w:left="567" w:right="34"/>
      </w:pPr>
      <w:r>
        <w:t>4. Общие технические требования к металлическим порошкам, применяемым в технологии SLM. Контролируемые параметры качества металлического порошка.</w:t>
      </w:r>
    </w:p>
    <w:p w:rsidR="00D57154" w:rsidRDefault="00D57154" w:rsidP="00D57154">
      <w:pPr>
        <w:pStyle w:val="a6"/>
        <w:snapToGrid w:val="0"/>
        <w:ind w:left="567" w:right="34"/>
      </w:pPr>
      <w:r>
        <w:t>5.Экструзия термопластика. Принцип.</w:t>
      </w:r>
    </w:p>
    <w:p w:rsidR="00D57154" w:rsidRDefault="00D57154" w:rsidP="00D57154">
      <w:pPr>
        <w:pStyle w:val="a6"/>
        <w:snapToGrid w:val="0"/>
        <w:ind w:left="567" w:right="34"/>
      </w:pPr>
      <w:r>
        <w:t>6.Описать преимущества и недостатки использования SLM в сравнении c EBM и DMD</w:t>
      </w:r>
    </w:p>
    <w:p w:rsidR="00D57154" w:rsidRDefault="00D57154" w:rsidP="00D57154">
      <w:pPr>
        <w:pStyle w:val="a6"/>
        <w:snapToGrid w:val="0"/>
        <w:ind w:left="567" w:right="34"/>
      </w:pPr>
      <w:r>
        <w:t>7.Технологии газовой атомизации VIGA, EIGA. Технология плазменной атомизации</w:t>
      </w:r>
    </w:p>
    <w:p w:rsidR="00D57154" w:rsidRDefault="00D57154" w:rsidP="00D57154">
      <w:pPr>
        <w:pStyle w:val="a6"/>
        <w:snapToGrid w:val="0"/>
        <w:ind w:left="567" w:right="34"/>
      </w:pPr>
      <w:r>
        <w:t>8.Гипсполимеризация. Принцип</w:t>
      </w:r>
    </w:p>
    <w:p w:rsidR="00D57154" w:rsidRDefault="00D57154" w:rsidP="00D57154">
      <w:pPr>
        <w:pStyle w:val="a6"/>
        <w:snapToGrid w:val="0"/>
        <w:ind w:left="567" w:right="34"/>
      </w:pPr>
      <w:r>
        <w:t>9.Описать преимущества технологии селективного лазерного сплавления металлических материалов c технологиями литья</w:t>
      </w:r>
    </w:p>
    <w:p w:rsidR="00D57154" w:rsidRDefault="00D57154" w:rsidP="00D57154">
      <w:pPr>
        <w:pStyle w:val="a6"/>
        <w:snapToGrid w:val="0"/>
        <w:ind w:left="567" w:right="34"/>
      </w:pPr>
      <w:r>
        <w:t>10.Технологии центробежной атомизации REP, PREP</w:t>
      </w:r>
    </w:p>
    <w:p w:rsidR="00D57154" w:rsidRDefault="00D57154" w:rsidP="00D57154">
      <w:pPr>
        <w:pStyle w:val="a6"/>
        <w:snapToGrid w:val="0"/>
        <w:ind w:left="567" w:right="34"/>
      </w:pPr>
      <w:r>
        <w:t xml:space="preserve">11. </w:t>
      </w:r>
      <w:proofErr w:type="spellStart"/>
      <w:r>
        <w:t>Фотоп</w:t>
      </w:r>
      <w:r w:rsidR="009E7264">
        <w:t>о</w:t>
      </w:r>
      <w:r>
        <w:t>лимеризация</w:t>
      </w:r>
      <w:proofErr w:type="spellEnd"/>
      <w:r>
        <w:t>. Принцип</w:t>
      </w:r>
    </w:p>
    <w:p w:rsidR="00D57154" w:rsidRDefault="00D57154" w:rsidP="00D57154">
      <w:pPr>
        <w:pStyle w:val="a6"/>
        <w:snapToGrid w:val="0"/>
        <w:ind w:left="567" w:right="34"/>
      </w:pPr>
      <w:r>
        <w:t>12.Отличительные особенности структуры материала металлических изделий полученных методом селективного лазерного сплавления</w:t>
      </w:r>
    </w:p>
    <w:p w:rsidR="00D57154" w:rsidRDefault="00D57154" w:rsidP="00D57154">
      <w:pPr>
        <w:pStyle w:val="a6"/>
        <w:snapToGrid w:val="0"/>
        <w:ind w:left="567" w:right="34"/>
      </w:pPr>
      <w:r>
        <w:t>13.Полиамидные порошковые материалы для SLS технологии, технология их производства. Другие неметаллические материалы (PEEK, PEKK, армированные полиамидные материалы)</w:t>
      </w:r>
    </w:p>
    <w:p w:rsidR="00D57154" w:rsidRDefault="00D57154" w:rsidP="00D57154">
      <w:pPr>
        <w:pStyle w:val="a6"/>
        <w:snapToGrid w:val="0"/>
        <w:ind w:left="567" w:right="34"/>
      </w:pPr>
      <w:r>
        <w:t xml:space="preserve">14.Direct </w:t>
      </w:r>
      <w:proofErr w:type="spellStart"/>
      <w:r>
        <w:t>deposition</w:t>
      </w:r>
      <w:proofErr w:type="spellEnd"/>
      <w:r>
        <w:t>. Принцип</w:t>
      </w:r>
    </w:p>
    <w:p w:rsidR="00D57154" w:rsidRDefault="00D57154" w:rsidP="00D57154">
      <w:pPr>
        <w:pStyle w:val="a6"/>
        <w:snapToGrid w:val="0"/>
        <w:ind w:left="567" w:right="34"/>
      </w:pPr>
      <w:r>
        <w:t>15.Назовите параметры поддержки, влияющие на качество изделия. Технология SLM</w:t>
      </w:r>
    </w:p>
    <w:p w:rsidR="00D57154" w:rsidRDefault="00D57154" w:rsidP="00D57154">
      <w:pPr>
        <w:pStyle w:val="a6"/>
        <w:snapToGrid w:val="0"/>
        <w:ind w:left="567" w:right="34"/>
      </w:pPr>
      <w:r>
        <w:t xml:space="preserve">16.Керамические и композиционные материалы. Существующие технологии аддитивного производства изделий из указанных материалов (технологии </w:t>
      </w:r>
      <w:proofErr w:type="spellStart"/>
      <w:r>
        <w:t>Direct</w:t>
      </w:r>
      <w:proofErr w:type="spellEnd"/>
      <w:r w:rsidR="007846FF">
        <w:t xml:space="preserve"> </w:t>
      </w:r>
      <w:proofErr w:type="spellStart"/>
      <w:r>
        <w:t>Deposition</w:t>
      </w:r>
      <w:proofErr w:type="spellEnd"/>
      <w:r>
        <w:t>, DMP, UAM, LCM)</w:t>
      </w:r>
    </w:p>
    <w:p w:rsidR="00D57154" w:rsidRDefault="00D57154" w:rsidP="00D57154">
      <w:pPr>
        <w:pStyle w:val="a6"/>
        <w:snapToGrid w:val="0"/>
        <w:ind w:left="567" w:right="34"/>
      </w:pPr>
      <w:r>
        <w:t>17. Селективное лазерное сплавление. Принцип</w:t>
      </w:r>
    </w:p>
    <w:p w:rsidR="00D57154" w:rsidRDefault="00D57154" w:rsidP="00D57154">
      <w:pPr>
        <w:pStyle w:val="a6"/>
        <w:snapToGrid w:val="0"/>
        <w:ind w:left="567" w:right="34"/>
      </w:pPr>
      <w:r>
        <w:t>18.Основные принципы размещения деталей на платформе построения машины EOS M280</w:t>
      </w:r>
    </w:p>
    <w:p w:rsidR="00D57154" w:rsidRDefault="00D57154" w:rsidP="00D57154">
      <w:pPr>
        <w:pStyle w:val="a6"/>
        <w:snapToGrid w:val="0"/>
        <w:ind w:left="567" w:right="34"/>
      </w:pPr>
      <w:r>
        <w:t>19.Металлические материалы, используемые в технологии селективного лазерного сплавления. Особенности применения.</w:t>
      </w:r>
    </w:p>
    <w:p w:rsidR="00D57154" w:rsidRDefault="00D57154" w:rsidP="00D57154">
      <w:pPr>
        <w:pStyle w:val="a6"/>
        <w:snapToGrid w:val="0"/>
        <w:ind w:left="567" w:right="34"/>
      </w:pPr>
      <w:r>
        <w:t>20. Электронно-лучевое сплавление. Принцип</w:t>
      </w:r>
    </w:p>
    <w:p w:rsidR="00D57154" w:rsidRDefault="00D57154" w:rsidP="00D57154">
      <w:pPr>
        <w:pStyle w:val="a6"/>
        <w:snapToGrid w:val="0"/>
        <w:ind w:left="567" w:right="34"/>
      </w:pPr>
      <w:r>
        <w:t>21. Основные принципы размещения деталей в объеме камеры построения машины EOS Р 396</w:t>
      </w:r>
    </w:p>
    <w:p w:rsidR="00D57154" w:rsidRDefault="00D57154" w:rsidP="00D57154">
      <w:pPr>
        <w:pStyle w:val="a6"/>
        <w:snapToGrid w:val="0"/>
        <w:ind w:left="567" w:right="34"/>
      </w:pPr>
      <w:r>
        <w:t>22. Полимерные материалы, используемые в технологии селективного лазерного спекания. Особенности применения.</w:t>
      </w:r>
    </w:p>
    <w:p w:rsidR="00D57154" w:rsidRDefault="00D57154" w:rsidP="00D57154">
      <w:pPr>
        <w:pStyle w:val="a6"/>
        <w:snapToGrid w:val="0"/>
        <w:ind w:left="567" w:right="34"/>
      </w:pPr>
      <w:r>
        <w:t>23. Характеристика формата цифровой модели STL</w:t>
      </w:r>
    </w:p>
    <w:p w:rsidR="00D57154" w:rsidRDefault="00D57154" w:rsidP="00D57154">
      <w:pPr>
        <w:pStyle w:val="a6"/>
        <w:snapToGrid w:val="0"/>
        <w:ind w:left="567" w:right="34"/>
      </w:pPr>
      <w:r>
        <w:t xml:space="preserve">24.Требования к порошковым материалам, применяемым в технологии селективного лазерного сплавления, электронно-лучевого сплавления, </w:t>
      </w:r>
      <w:proofErr w:type="spellStart"/>
      <w:r>
        <w:t>direct</w:t>
      </w:r>
      <w:proofErr w:type="spellEnd"/>
      <w:r>
        <w:t xml:space="preserve"> </w:t>
      </w:r>
      <w:proofErr w:type="spellStart"/>
      <w:r>
        <w:t>deposition</w:t>
      </w:r>
      <w:proofErr w:type="spellEnd"/>
    </w:p>
    <w:p w:rsidR="00D57154" w:rsidRDefault="00D57154" w:rsidP="00D57154">
      <w:pPr>
        <w:pStyle w:val="a6"/>
        <w:snapToGrid w:val="0"/>
        <w:ind w:left="567" w:right="34"/>
      </w:pPr>
      <w:r>
        <w:t xml:space="preserve">25. Гибридные установки на основе </w:t>
      </w:r>
      <w:proofErr w:type="spellStart"/>
      <w:r>
        <w:t>direct</w:t>
      </w:r>
      <w:proofErr w:type="spellEnd"/>
      <w:r>
        <w:t xml:space="preserve"> </w:t>
      </w:r>
      <w:proofErr w:type="spellStart"/>
      <w:r>
        <w:t>deposition</w:t>
      </w:r>
      <w:proofErr w:type="spellEnd"/>
      <w:r>
        <w:t>.</w:t>
      </w:r>
    </w:p>
    <w:p w:rsidR="00D57154" w:rsidRDefault="00D57154" w:rsidP="00D57154">
      <w:pPr>
        <w:pStyle w:val="a6"/>
        <w:snapToGrid w:val="0"/>
        <w:ind w:left="567" w:right="34"/>
      </w:pPr>
      <w:r>
        <w:t>26. Распространенное программное обеспечение для АТ. Назвать и описать.</w:t>
      </w:r>
    </w:p>
    <w:p w:rsidR="000971F8" w:rsidRPr="0022342B" w:rsidRDefault="000971F8" w:rsidP="000971F8">
      <w:pPr>
        <w:pStyle w:val="a6"/>
        <w:snapToGrid w:val="0"/>
        <w:ind w:left="1080" w:right="34"/>
      </w:pPr>
    </w:p>
    <w:p w:rsidR="000035B1" w:rsidRDefault="000035B1" w:rsidP="000035B1">
      <w:pPr>
        <w:pStyle w:val="aa"/>
        <w:rPr>
          <w:b/>
          <w:color w:val="auto"/>
          <w:sz w:val="24"/>
          <w:szCs w:val="24"/>
          <w:lang w:val="ru-RU"/>
        </w:rPr>
      </w:pPr>
      <w:r w:rsidRPr="004C61FB">
        <w:rPr>
          <w:b/>
          <w:color w:val="auto"/>
          <w:sz w:val="24"/>
          <w:szCs w:val="24"/>
        </w:rPr>
        <w:t>8.3.</w:t>
      </w:r>
      <w:r w:rsidR="00D57154">
        <w:rPr>
          <w:b/>
          <w:color w:val="auto"/>
          <w:sz w:val="24"/>
          <w:szCs w:val="24"/>
          <w:lang w:val="ru-RU"/>
        </w:rPr>
        <w:t>5</w:t>
      </w:r>
      <w:r w:rsidRPr="004C61FB">
        <w:rPr>
          <w:b/>
          <w:color w:val="auto"/>
          <w:sz w:val="24"/>
          <w:szCs w:val="24"/>
        </w:rPr>
        <w:t xml:space="preserve">. Перечень примерных  вопросов для экзамена </w:t>
      </w:r>
    </w:p>
    <w:p w:rsidR="00F626AF" w:rsidRPr="00F626AF" w:rsidRDefault="00F626AF" w:rsidP="00F626AF">
      <w:r>
        <w:t>Не предусмотрено</w:t>
      </w:r>
    </w:p>
    <w:p w:rsidR="000971F8" w:rsidRPr="00281EB6" w:rsidRDefault="000971F8" w:rsidP="000971F8">
      <w:pPr>
        <w:pStyle w:val="a6"/>
        <w:ind w:left="1077"/>
        <w:jc w:val="both"/>
      </w:pPr>
    </w:p>
    <w:p w:rsidR="00EA2E76" w:rsidRPr="004C61FB" w:rsidRDefault="00EA2E76" w:rsidP="00EA2E76">
      <w:pPr>
        <w:pStyle w:val="aa"/>
        <w:rPr>
          <w:color w:val="auto"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 w:rsidR="00D57154">
        <w:rPr>
          <w:b/>
          <w:color w:val="auto"/>
          <w:sz w:val="24"/>
          <w:szCs w:val="24"/>
          <w:lang w:val="ru-RU"/>
        </w:rPr>
        <w:t>6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 w:rsidRPr="004C61FB">
        <w:rPr>
          <w:b/>
          <w:color w:val="auto"/>
          <w:sz w:val="24"/>
          <w:szCs w:val="24"/>
        </w:rPr>
        <w:t>Ресурсы АПИМ УрФУ, СКУД УрФУ для проведения тестового контроля в рамках текущей и промежуточной аттестации</w:t>
      </w:r>
      <w:r w:rsidRPr="004C61FB">
        <w:rPr>
          <w:color w:val="auto"/>
          <w:sz w:val="24"/>
          <w:szCs w:val="24"/>
        </w:rPr>
        <w:t xml:space="preserve"> </w:t>
      </w:r>
    </w:p>
    <w:p w:rsidR="00EA2E76" w:rsidRPr="002A739C" w:rsidRDefault="00EA2E76" w:rsidP="00EA2E76">
      <w:pPr>
        <w:pStyle w:val="aa"/>
        <w:rPr>
          <w:spacing w:val="-5"/>
          <w:sz w:val="24"/>
          <w:szCs w:val="24"/>
          <w:lang w:val="ru-RU"/>
        </w:rPr>
      </w:pPr>
      <w:r w:rsidRPr="000971F8">
        <w:rPr>
          <w:spacing w:val="-5"/>
          <w:sz w:val="24"/>
          <w:szCs w:val="24"/>
        </w:rPr>
        <w:t xml:space="preserve">не </w:t>
      </w:r>
      <w:r w:rsidRPr="000971F8">
        <w:rPr>
          <w:spacing w:val="-5"/>
          <w:sz w:val="24"/>
          <w:szCs w:val="24"/>
          <w:lang w:val="ru-RU"/>
        </w:rPr>
        <w:t>используются</w:t>
      </w:r>
    </w:p>
    <w:p w:rsidR="000971F8" w:rsidRPr="002A739C" w:rsidRDefault="000971F8" w:rsidP="00EA2E76">
      <w:pPr>
        <w:pStyle w:val="aa"/>
        <w:rPr>
          <w:b/>
          <w:color w:val="auto"/>
          <w:sz w:val="24"/>
          <w:szCs w:val="24"/>
          <w:lang w:val="ru-RU"/>
        </w:rPr>
      </w:pPr>
    </w:p>
    <w:p w:rsidR="00EA2E76" w:rsidRPr="00641240" w:rsidRDefault="00EA2E76" w:rsidP="00EA2E76">
      <w:pPr>
        <w:pStyle w:val="aa"/>
        <w:rPr>
          <w:color w:val="auto"/>
          <w:sz w:val="24"/>
          <w:szCs w:val="24"/>
        </w:rPr>
      </w:pPr>
      <w:r w:rsidRPr="00641240">
        <w:rPr>
          <w:b/>
          <w:color w:val="auto"/>
          <w:sz w:val="24"/>
          <w:szCs w:val="24"/>
        </w:rPr>
        <w:t>8.3.</w:t>
      </w:r>
      <w:r w:rsidR="00D57154">
        <w:rPr>
          <w:b/>
          <w:color w:val="auto"/>
          <w:sz w:val="24"/>
          <w:szCs w:val="24"/>
          <w:lang w:val="ru-RU"/>
        </w:rPr>
        <w:t>7</w:t>
      </w:r>
      <w:r w:rsidRPr="00641240">
        <w:rPr>
          <w:color w:val="auto"/>
          <w:sz w:val="24"/>
          <w:szCs w:val="24"/>
        </w:rPr>
        <w:t xml:space="preserve">. </w:t>
      </w:r>
      <w:r w:rsidRPr="00641240">
        <w:rPr>
          <w:b/>
          <w:color w:val="auto"/>
          <w:sz w:val="24"/>
          <w:szCs w:val="24"/>
        </w:rPr>
        <w:t>Ресурсы ФЭПО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для проведения независимого тестового контроля</w:t>
      </w:r>
      <w:r w:rsidRPr="00641240">
        <w:rPr>
          <w:color w:val="auto"/>
          <w:sz w:val="24"/>
          <w:szCs w:val="24"/>
        </w:rPr>
        <w:t xml:space="preserve">  </w:t>
      </w:r>
    </w:p>
    <w:p w:rsidR="00EA2E76" w:rsidRPr="002A739C" w:rsidRDefault="00EA2E76" w:rsidP="00EA2E76">
      <w:pPr>
        <w:pStyle w:val="aa"/>
        <w:rPr>
          <w:spacing w:val="-5"/>
          <w:sz w:val="24"/>
          <w:szCs w:val="24"/>
          <w:lang w:val="ru-RU"/>
        </w:rPr>
      </w:pPr>
      <w:r w:rsidRPr="000971F8">
        <w:rPr>
          <w:spacing w:val="-5"/>
          <w:sz w:val="24"/>
          <w:szCs w:val="24"/>
        </w:rPr>
        <w:t xml:space="preserve">не </w:t>
      </w:r>
      <w:r w:rsidRPr="000971F8">
        <w:rPr>
          <w:spacing w:val="-5"/>
          <w:sz w:val="24"/>
          <w:szCs w:val="24"/>
          <w:lang w:val="ru-RU"/>
        </w:rPr>
        <w:t>используются</w:t>
      </w:r>
    </w:p>
    <w:p w:rsidR="000971F8" w:rsidRPr="002A739C" w:rsidRDefault="000971F8" w:rsidP="00EA2E76">
      <w:pPr>
        <w:pStyle w:val="aa"/>
        <w:rPr>
          <w:b/>
          <w:color w:val="auto"/>
          <w:sz w:val="24"/>
          <w:szCs w:val="24"/>
          <w:lang w:val="ru-RU"/>
        </w:rPr>
      </w:pPr>
    </w:p>
    <w:p w:rsidR="00EA2E76" w:rsidRDefault="00EA2E76" w:rsidP="00EA2E76">
      <w:pPr>
        <w:pStyle w:val="aa"/>
        <w:rPr>
          <w:color w:val="auto"/>
          <w:sz w:val="24"/>
          <w:szCs w:val="24"/>
          <w:lang w:val="ru-RU"/>
        </w:rPr>
      </w:pPr>
      <w:r w:rsidRPr="00641240">
        <w:rPr>
          <w:b/>
          <w:color w:val="auto"/>
          <w:sz w:val="24"/>
          <w:szCs w:val="24"/>
        </w:rPr>
        <w:lastRenderedPageBreak/>
        <w:t>8.3.</w:t>
      </w:r>
      <w:r w:rsidR="001D5835">
        <w:rPr>
          <w:b/>
          <w:color w:val="auto"/>
          <w:sz w:val="24"/>
          <w:szCs w:val="24"/>
          <w:lang w:val="ru-RU"/>
        </w:rPr>
        <w:t>8</w:t>
      </w:r>
      <w:r w:rsidRPr="00641240">
        <w:rPr>
          <w:b/>
          <w:color w:val="auto"/>
          <w:sz w:val="24"/>
          <w:szCs w:val="24"/>
        </w:rPr>
        <w:t>.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Интернет-тренажеры</w:t>
      </w:r>
      <w:r w:rsidRPr="00641240">
        <w:rPr>
          <w:color w:val="auto"/>
          <w:sz w:val="24"/>
          <w:szCs w:val="24"/>
        </w:rPr>
        <w:t xml:space="preserve"> </w:t>
      </w:r>
    </w:p>
    <w:p w:rsidR="00EA2E76" w:rsidRPr="000971F8" w:rsidRDefault="00EA2E76" w:rsidP="00EA2E76">
      <w:pPr>
        <w:pStyle w:val="aa"/>
        <w:rPr>
          <w:b/>
          <w:color w:val="auto"/>
          <w:sz w:val="24"/>
          <w:szCs w:val="24"/>
          <w:lang w:val="ru-RU"/>
        </w:rPr>
      </w:pPr>
      <w:r w:rsidRPr="000971F8">
        <w:rPr>
          <w:spacing w:val="-5"/>
          <w:sz w:val="24"/>
          <w:szCs w:val="24"/>
        </w:rPr>
        <w:t xml:space="preserve">не </w:t>
      </w:r>
      <w:r w:rsidRPr="000971F8">
        <w:rPr>
          <w:spacing w:val="-5"/>
          <w:sz w:val="24"/>
          <w:szCs w:val="24"/>
          <w:lang w:val="ru-RU"/>
        </w:rPr>
        <w:t>используются</w:t>
      </w:r>
    </w:p>
    <w:p w:rsidR="00696561" w:rsidRPr="00696561" w:rsidRDefault="00696561" w:rsidP="00696561">
      <w:pPr>
        <w:spacing w:line="360" w:lineRule="auto"/>
        <w:ind w:firstLine="720"/>
        <w:jc w:val="both"/>
      </w:pPr>
    </w:p>
    <w:sectPr w:rsidR="00696561" w:rsidRPr="00696561" w:rsidSect="00A8369D">
      <w:pgSz w:w="11906" w:h="16838" w:code="9"/>
      <w:pgMar w:top="851" w:right="992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5698864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0683EE5"/>
    <w:multiLevelType w:val="hybridMultilevel"/>
    <w:tmpl w:val="245647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7501EA"/>
    <w:multiLevelType w:val="hybridMultilevel"/>
    <w:tmpl w:val="2444C1CE"/>
    <w:lvl w:ilvl="0" w:tplc="B1A6E1B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104B2E"/>
    <w:multiLevelType w:val="hybridMultilevel"/>
    <w:tmpl w:val="C6A65222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4" w15:restartNumberingAfterBreak="0">
    <w:nsid w:val="09D1531E"/>
    <w:multiLevelType w:val="hybridMultilevel"/>
    <w:tmpl w:val="F3267964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B66B30"/>
    <w:multiLevelType w:val="hybridMultilevel"/>
    <w:tmpl w:val="DD56B016"/>
    <w:lvl w:ilvl="0" w:tplc="B1A6E1B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 w15:restartNumberingAfterBreak="0">
    <w:nsid w:val="0EC72DDC"/>
    <w:multiLevelType w:val="multilevel"/>
    <w:tmpl w:val="C57494B4"/>
    <w:lvl w:ilvl="0">
      <w:start w:val="8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62" w:hanging="720"/>
      </w:pPr>
      <w:rPr>
        <w:rFonts w:hint="default"/>
        <w:b/>
        <w:color w:val="auto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7" w15:restartNumberingAfterBreak="0">
    <w:nsid w:val="0EF50F73"/>
    <w:multiLevelType w:val="hybridMultilevel"/>
    <w:tmpl w:val="E4DA31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0906DC"/>
    <w:multiLevelType w:val="hybridMultilevel"/>
    <w:tmpl w:val="CF3E1856"/>
    <w:lvl w:ilvl="0" w:tplc="99D88A6A">
      <w:start w:val="1"/>
      <w:numFmt w:val="bullet"/>
      <w:lvlText w:val="−"/>
      <w:lvlJc w:val="left"/>
      <w:pPr>
        <w:ind w:left="1440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4A124B2"/>
    <w:multiLevelType w:val="multilevel"/>
    <w:tmpl w:val="F6FA7464"/>
    <w:lvl w:ilvl="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0" w15:restartNumberingAfterBreak="0">
    <w:nsid w:val="158E0B44"/>
    <w:multiLevelType w:val="hybridMultilevel"/>
    <w:tmpl w:val="7C3A3DF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182D1B70"/>
    <w:multiLevelType w:val="hybridMultilevel"/>
    <w:tmpl w:val="88500FD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1C5E6955"/>
    <w:multiLevelType w:val="multilevel"/>
    <w:tmpl w:val="0A70AA18"/>
    <w:lvl w:ilvl="0">
      <w:start w:val="1"/>
      <w:numFmt w:val="decimal"/>
      <w:pStyle w:val="a0"/>
      <w:suff w:val="space"/>
      <w:lvlText w:val="%1."/>
      <w:lvlJc w:val="left"/>
      <w:pPr>
        <w:ind w:left="106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.%2."/>
      <w:lvlJc w:val="left"/>
      <w:pPr>
        <w:ind w:left="1134" w:hanging="425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space"/>
      <w:lvlText w:val="%1.%2.%3."/>
      <w:lvlJc w:val="left"/>
      <w:pPr>
        <w:ind w:left="1559" w:hanging="567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24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."/>
      <w:lvlJc w:val="left"/>
      <w:pPr>
        <w:ind w:left="2041" w:hanging="765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space"/>
      <w:lvlText w:val="%1.%2.%3.%4.%5."/>
      <w:lvlJc w:val="left"/>
      <w:pPr>
        <w:ind w:left="0" w:firstLine="155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89"/>
        </w:tabs>
        <w:ind w:left="344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9"/>
        </w:tabs>
        <w:ind w:left="394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9"/>
        </w:tabs>
        <w:ind w:left="445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9"/>
        </w:tabs>
        <w:ind w:left="5029" w:hanging="1440"/>
      </w:pPr>
      <w:rPr>
        <w:rFonts w:hint="default"/>
      </w:rPr>
    </w:lvl>
  </w:abstractNum>
  <w:abstractNum w:abstractNumId="13" w15:restartNumberingAfterBreak="0">
    <w:nsid w:val="228E4730"/>
    <w:multiLevelType w:val="hybridMultilevel"/>
    <w:tmpl w:val="5AACE3FE"/>
    <w:lvl w:ilvl="0" w:tplc="15D28690">
      <w:start w:val="1"/>
      <w:numFmt w:val="decimal"/>
      <w:lvlText w:val="%1)"/>
      <w:lvlJc w:val="left"/>
      <w:pPr>
        <w:ind w:left="1069" w:hanging="360"/>
      </w:pPr>
      <w:rPr>
        <w:rFonts w:cs="Times New Roman"/>
        <w:b w:val="0"/>
        <w:color w:val="auto"/>
      </w:rPr>
    </w:lvl>
    <w:lvl w:ilvl="1" w:tplc="04190019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14" w15:restartNumberingAfterBreak="0">
    <w:nsid w:val="24F627DE"/>
    <w:multiLevelType w:val="multilevel"/>
    <w:tmpl w:val="4EA2FF0A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5" w15:restartNumberingAfterBreak="0">
    <w:nsid w:val="2897588E"/>
    <w:multiLevelType w:val="hybridMultilevel"/>
    <w:tmpl w:val="EB24704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333C3EBE"/>
    <w:multiLevelType w:val="hybridMultilevel"/>
    <w:tmpl w:val="A60805F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380546F1"/>
    <w:multiLevelType w:val="hybridMultilevel"/>
    <w:tmpl w:val="1E94744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42265F17"/>
    <w:multiLevelType w:val="hybridMultilevel"/>
    <w:tmpl w:val="7C3A3DF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42D81BF2"/>
    <w:multiLevelType w:val="hybridMultilevel"/>
    <w:tmpl w:val="773842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5EB1475"/>
    <w:multiLevelType w:val="multilevel"/>
    <w:tmpl w:val="EFC640DA"/>
    <w:lvl w:ilvl="0">
      <w:start w:val="1"/>
      <w:numFmt w:val="decimal"/>
      <w:suff w:val="space"/>
      <w:lvlText w:val="%1."/>
      <w:lvlJc w:val="left"/>
      <w:pPr>
        <w:ind w:left="964" w:hanging="25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964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1" w15:restartNumberingAfterBreak="0">
    <w:nsid w:val="4AF01B22"/>
    <w:multiLevelType w:val="multilevel"/>
    <w:tmpl w:val="EFC640DA"/>
    <w:lvl w:ilvl="0">
      <w:start w:val="1"/>
      <w:numFmt w:val="decimal"/>
      <w:suff w:val="space"/>
      <w:lvlText w:val="%1."/>
      <w:lvlJc w:val="left"/>
      <w:pPr>
        <w:ind w:left="964" w:hanging="25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964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2" w15:restartNumberingAfterBreak="0">
    <w:nsid w:val="4C5F1A19"/>
    <w:multiLevelType w:val="hybridMultilevel"/>
    <w:tmpl w:val="B940663C"/>
    <w:lvl w:ilvl="0" w:tplc="99D88A6A">
      <w:start w:val="1"/>
      <w:numFmt w:val="bullet"/>
      <w:lvlText w:val="−"/>
      <w:lvlJc w:val="left"/>
      <w:pPr>
        <w:ind w:left="754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23" w15:restartNumberingAfterBreak="0">
    <w:nsid w:val="5B4F2186"/>
    <w:multiLevelType w:val="hybridMultilevel"/>
    <w:tmpl w:val="A822C8EE"/>
    <w:lvl w:ilvl="0" w:tplc="0419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24" w15:restartNumberingAfterBreak="0">
    <w:nsid w:val="62134772"/>
    <w:multiLevelType w:val="hybridMultilevel"/>
    <w:tmpl w:val="45DA49A0"/>
    <w:lvl w:ilvl="0" w:tplc="B1A6E1B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077691"/>
    <w:multiLevelType w:val="hybridMultilevel"/>
    <w:tmpl w:val="80B87E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A0C2778"/>
    <w:multiLevelType w:val="hybridMultilevel"/>
    <w:tmpl w:val="D174CF6A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B1A1CD6"/>
    <w:multiLevelType w:val="hybridMultilevel"/>
    <w:tmpl w:val="7C3A3DF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6B7075AD"/>
    <w:multiLevelType w:val="hybridMultilevel"/>
    <w:tmpl w:val="42D661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3BB27DD"/>
    <w:multiLevelType w:val="hybridMultilevel"/>
    <w:tmpl w:val="F5D4601C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5E05F66"/>
    <w:multiLevelType w:val="hybridMultilevel"/>
    <w:tmpl w:val="0908D4DC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6A72C49"/>
    <w:multiLevelType w:val="hybridMultilevel"/>
    <w:tmpl w:val="DD56B016"/>
    <w:lvl w:ilvl="0" w:tplc="B1A6E1B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2" w15:restartNumberingAfterBreak="0">
    <w:nsid w:val="79951827"/>
    <w:multiLevelType w:val="hybridMultilevel"/>
    <w:tmpl w:val="9C62EB9A"/>
    <w:lvl w:ilvl="0" w:tplc="B1A6E1B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AF1303B"/>
    <w:multiLevelType w:val="hybridMultilevel"/>
    <w:tmpl w:val="0F20C5CA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B746843"/>
    <w:multiLevelType w:val="hybridMultilevel"/>
    <w:tmpl w:val="2F3A28C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5" w15:restartNumberingAfterBreak="0">
    <w:nsid w:val="7C7433C3"/>
    <w:multiLevelType w:val="hybridMultilevel"/>
    <w:tmpl w:val="EA1E369E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FF939E4"/>
    <w:multiLevelType w:val="hybridMultilevel"/>
    <w:tmpl w:val="28CEB4C6"/>
    <w:lvl w:ilvl="0" w:tplc="99D88A6A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2"/>
  </w:num>
  <w:num w:numId="3">
    <w:abstractNumId w:val="21"/>
  </w:num>
  <w:num w:numId="4">
    <w:abstractNumId w:val="14"/>
  </w:num>
  <w:num w:numId="5">
    <w:abstractNumId w:val="11"/>
  </w:num>
  <w:num w:numId="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</w:num>
  <w:num w:numId="8">
    <w:abstractNumId w:val="9"/>
  </w:num>
  <w:num w:numId="9">
    <w:abstractNumId w:val="20"/>
  </w:num>
  <w:num w:numId="10">
    <w:abstractNumId w:val="29"/>
  </w:num>
  <w:num w:numId="11">
    <w:abstractNumId w:val="4"/>
  </w:num>
  <w:num w:numId="12">
    <w:abstractNumId w:val="30"/>
  </w:num>
  <w:num w:numId="13">
    <w:abstractNumId w:val="36"/>
  </w:num>
  <w:num w:numId="14">
    <w:abstractNumId w:val="23"/>
  </w:num>
  <w:num w:numId="15">
    <w:abstractNumId w:val="35"/>
  </w:num>
  <w:num w:numId="16">
    <w:abstractNumId w:val="26"/>
  </w:num>
  <w:num w:numId="17">
    <w:abstractNumId w:val="33"/>
  </w:num>
  <w:num w:numId="18">
    <w:abstractNumId w:val="34"/>
  </w:num>
  <w:num w:numId="19">
    <w:abstractNumId w:val="15"/>
  </w:num>
  <w:num w:numId="20">
    <w:abstractNumId w:val="5"/>
  </w:num>
  <w:num w:numId="21">
    <w:abstractNumId w:val="31"/>
  </w:num>
  <w:num w:numId="22">
    <w:abstractNumId w:val="32"/>
  </w:num>
  <w:num w:numId="23">
    <w:abstractNumId w:val="2"/>
  </w:num>
  <w:num w:numId="24">
    <w:abstractNumId w:val="24"/>
  </w:num>
  <w:num w:numId="25">
    <w:abstractNumId w:val="1"/>
  </w:num>
  <w:num w:numId="26">
    <w:abstractNumId w:val="19"/>
  </w:num>
  <w:num w:numId="27">
    <w:abstractNumId w:val="8"/>
  </w:num>
  <w:num w:numId="28">
    <w:abstractNumId w:val="22"/>
  </w:num>
  <w:num w:numId="29">
    <w:abstractNumId w:val="3"/>
  </w:num>
  <w:num w:numId="30">
    <w:abstractNumId w:val="28"/>
  </w:num>
  <w:num w:numId="31">
    <w:abstractNumId w:val="17"/>
  </w:num>
  <w:num w:numId="32">
    <w:abstractNumId w:val="27"/>
  </w:num>
  <w:num w:numId="33">
    <w:abstractNumId w:val="25"/>
  </w:num>
  <w:num w:numId="34">
    <w:abstractNumId w:val="10"/>
  </w:num>
  <w:num w:numId="35">
    <w:abstractNumId w:val="7"/>
  </w:num>
  <w:num w:numId="36">
    <w:abstractNumId w:val="18"/>
  </w:num>
  <w:num w:numId="37">
    <w:abstractNumId w:val="16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357"/>
  <w:doNotHyphenateCaps/>
  <w:drawingGridHorizontalSpacing w:val="57"/>
  <w:drawingGridVerticalSpacing w:val="57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81049"/>
    <w:rsid w:val="000035B1"/>
    <w:rsid w:val="0000612E"/>
    <w:rsid w:val="0001445B"/>
    <w:rsid w:val="00014B2D"/>
    <w:rsid w:val="00022BC7"/>
    <w:rsid w:val="00026796"/>
    <w:rsid w:val="00035328"/>
    <w:rsid w:val="00050389"/>
    <w:rsid w:val="000506F8"/>
    <w:rsid w:val="000519E2"/>
    <w:rsid w:val="000603EB"/>
    <w:rsid w:val="00060744"/>
    <w:rsid w:val="000635DE"/>
    <w:rsid w:val="00067A50"/>
    <w:rsid w:val="0007087C"/>
    <w:rsid w:val="000767B6"/>
    <w:rsid w:val="0008402E"/>
    <w:rsid w:val="00091E5A"/>
    <w:rsid w:val="000971F8"/>
    <w:rsid w:val="000A11A7"/>
    <w:rsid w:val="000A7F3B"/>
    <w:rsid w:val="000B14B2"/>
    <w:rsid w:val="000F335D"/>
    <w:rsid w:val="00102FBD"/>
    <w:rsid w:val="00103C8B"/>
    <w:rsid w:val="001349A8"/>
    <w:rsid w:val="001446FF"/>
    <w:rsid w:val="00154A1D"/>
    <w:rsid w:val="001557CA"/>
    <w:rsid w:val="00155978"/>
    <w:rsid w:val="00182891"/>
    <w:rsid w:val="00187099"/>
    <w:rsid w:val="001963C4"/>
    <w:rsid w:val="001A2A99"/>
    <w:rsid w:val="001A58B0"/>
    <w:rsid w:val="001B3D05"/>
    <w:rsid w:val="001C2BCF"/>
    <w:rsid w:val="001D5835"/>
    <w:rsid w:val="001D7C68"/>
    <w:rsid w:val="001E1019"/>
    <w:rsid w:val="001E3529"/>
    <w:rsid w:val="001F4B5C"/>
    <w:rsid w:val="0022342B"/>
    <w:rsid w:val="00231435"/>
    <w:rsid w:val="00240CC9"/>
    <w:rsid w:val="002764E5"/>
    <w:rsid w:val="00281EB6"/>
    <w:rsid w:val="00284E37"/>
    <w:rsid w:val="00291888"/>
    <w:rsid w:val="002A5D4E"/>
    <w:rsid w:val="002A739C"/>
    <w:rsid w:val="002B1FA7"/>
    <w:rsid w:val="002C2BA2"/>
    <w:rsid w:val="002D32E5"/>
    <w:rsid w:val="002F40A2"/>
    <w:rsid w:val="00304B8D"/>
    <w:rsid w:val="00316542"/>
    <w:rsid w:val="00331777"/>
    <w:rsid w:val="00335BD1"/>
    <w:rsid w:val="00335C4C"/>
    <w:rsid w:val="00342FB9"/>
    <w:rsid w:val="003465AA"/>
    <w:rsid w:val="003674D0"/>
    <w:rsid w:val="0037060B"/>
    <w:rsid w:val="00372169"/>
    <w:rsid w:val="003756DC"/>
    <w:rsid w:val="003913DA"/>
    <w:rsid w:val="003A0855"/>
    <w:rsid w:val="003B56A4"/>
    <w:rsid w:val="003E69AE"/>
    <w:rsid w:val="003F34B5"/>
    <w:rsid w:val="00402CA6"/>
    <w:rsid w:val="00410CCF"/>
    <w:rsid w:val="00412398"/>
    <w:rsid w:val="00414007"/>
    <w:rsid w:val="004162ED"/>
    <w:rsid w:val="00420E9C"/>
    <w:rsid w:val="0044438F"/>
    <w:rsid w:val="0044742E"/>
    <w:rsid w:val="00457F25"/>
    <w:rsid w:val="00461A92"/>
    <w:rsid w:val="004664C9"/>
    <w:rsid w:val="004A31C0"/>
    <w:rsid w:val="004A7056"/>
    <w:rsid w:val="004F7D1B"/>
    <w:rsid w:val="005024C9"/>
    <w:rsid w:val="005107D2"/>
    <w:rsid w:val="00520308"/>
    <w:rsid w:val="005263F0"/>
    <w:rsid w:val="005340F5"/>
    <w:rsid w:val="005415D3"/>
    <w:rsid w:val="0054786B"/>
    <w:rsid w:val="00557495"/>
    <w:rsid w:val="005649A6"/>
    <w:rsid w:val="005764C2"/>
    <w:rsid w:val="00580674"/>
    <w:rsid w:val="00593805"/>
    <w:rsid w:val="005A1112"/>
    <w:rsid w:val="005B2D69"/>
    <w:rsid w:val="005B43F1"/>
    <w:rsid w:val="005C09C1"/>
    <w:rsid w:val="006051A0"/>
    <w:rsid w:val="00626A23"/>
    <w:rsid w:val="00631638"/>
    <w:rsid w:val="00640660"/>
    <w:rsid w:val="00656A62"/>
    <w:rsid w:val="006617A5"/>
    <w:rsid w:val="00667056"/>
    <w:rsid w:val="00667879"/>
    <w:rsid w:val="00695E21"/>
    <w:rsid w:val="00696561"/>
    <w:rsid w:val="006A3D5D"/>
    <w:rsid w:val="006A3F5D"/>
    <w:rsid w:val="006F3BEB"/>
    <w:rsid w:val="00705705"/>
    <w:rsid w:val="0071371A"/>
    <w:rsid w:val="0071635A"/>
    <w:rsid w:val="007260E5"/>
    <w:rsid w:val="00762A38"/>
    <w:rsid w:val="00766558"/>
    <w:rsid w:val="007846FF"/>
    <w:rsid w:val="00790B45"/>
    <w:rsid w:val="007B749B"/>
    <w:rsid w:val="007C4931"/>
    <w:rsid w:val="007D5A72"/>
    <w:rsid w:val="007E2001"/>
    <w:rsid w:val="007E2817"/>
    <w:rsid w:val="007E74CC"/>
    <w:rsid w:val="007E7F56"/>
    <w:rsid w:val="00806DB5"/>
    <w:rsid w:val="00817297"/>
    <w:rsid w:val="00840B0E"/>
    <w:rsid w:val="00873896"/>
    <w:rsid w:val="00882382"/>
    <w:rsid w:val="00883102"/>
    <w:rsid w:val="0089042E"/>
    <w:rsid w:val="008A48A7"/>
    <w:rsid w:val="008B0A1F"/>
    <w:rsid w:val="008B502C"/>
    <w:rsid w:val="008C4BF4"/>
    <w:rsid w:val="008D6066"/>
    <w:rsid w:val="008E229F"/>
    <w:rsid w:val="008F09C9"/>
    <w:rsid w:val="008F1EEA"/>
    <w:rsid w:val="009455B7"/>
    <w:rsid w:val="00956E05"/>
    <w:rsid w:val="00956F6F"/>
    <w:rsid w:val="00961B2A"/>
    <w:rsid w:val="00977610"/>
    <w:rsid w:val="00984CCA"/>
    <w:rsid w:val="009925BF"/>
    <w:rsid w:val="009A0EBB"/>
    <w:rsid w:val="009A4AD6"/>
    <w:rsid w:val="009E3BAE"/>
    <w:rsid w:val="009E7264"/>
    <w:rsid w:val="009F44C5"/>
    <w:rsid w:val="00A0268F"/>
    <w:rsid w:val="00A0330C"/>
    <w:rsid w:val="00A15C7B"/>
    <w:rsid w:val="00A30447"/>
    <w:rsid w:val="00A33D09"/>
    <w:rsid w:val="00A44161"/>
    <w:rsid w:val="00A46106"/>
    <w:rsid w:val="00A5369F"/>
    <w:rsid w:val="00A632CA"/>
    <w:rsid w:val="00A64414"/>
    <w:rsid w:val="00A72563"/>
    <w:rsid w:val="00A8369D"/>
    <w:rsid w:val="00A865A0"/>
    <w:rsid w:val="00A96502"/>
    <w:rsid w:val="00AB1E72"/>
    <w:rsid w:val="00AB4CC1"/>
    <w:rsid w:val="00AC7496"/>
    <w:rsid w:val="00AD7F8F"/>
    <w:rsid w:val="00AF098D"/>
    <w:rsid w:val="00B02F07"/>
    <w:rsid w:val="00B15A69"/>
    <w:rsid w:val="00B31533"/>
    <w:rsid w:val="00B36692"/>
    <w:rsid w:val="00B36F9B"/>
    <w:rsid w:val="00B4368D"/>
    <w:rsid w:val="00B561B2"/>
    <w:rsid w:val="00B64D56"/>
    <w:rsid w:val="00B90676"/>
    <w:rsid w:val="00BE116A"/>
    <w:rsid w:val="00C27138"/>
    <w:rsid w:val="00C312AB"/>
    <w:rsid w:val="00C36B1E"/>
    <w:rsid w:val="00C46027"/>
    <w:rsid w:val="00C63C48"/>
    <w:rsid w:val="00C74C8F"/>
    <w:rsid w:val="00C81049"/>
    <w:rsid w:val="00C85497"/>
    <w:rsid w:val="00C91C1C"/>
    <w:rsid w:val="00CA4202"/>
    <w:rsid w:val="00CB216D"/>
    <w:rsid w:val="00CC2D46"/>
    <w:rsid w:val="00CD4C90"/>
    <w:rsid w:val="00CE199F"/>
    <w:rsid w:val="00CF48B9"/>
    <w:rsid w:val="00D13CEC"/>
    <w:rsid w:val="00D20974"/>
    <w:rsid w:val="00D311B6"/>
    <w:rsid w:val="00D33186"/>
    <w:rsid w:val="00D361FC"/>
    <w:rsid w:val="00D57154"/>
    <w:rsid w:val="00D747D0"/>
    <w:rsid w:val="00D756AF"/>
    <w:rsid w:val="00D84580"/>
    <w:rsid w:val="00D84CFE"/>
    <w:rsid w:val="00D874E0"/>
    <w:rsid w:val="00D932EE"/>
    <w:rsid w:val="00DA61FA"/>
    <w:rsid w:val="00DB3E14"/>
    <w:rsid w:val="00DB451A"/>
    <w:rsid w:val="00DB75AD"/>
    <w:rsid w:val="00DD03F6"/>
    <w:rsid w:val="00DD75DA"/>
    <w:rsid w:val="00DE618F"/>
    <w:rsid w:val="00E00925"/>
    <w:rsid w:val="00E03C93"/>
    <w:rsid w:val="00E10A60"/>
    <w:rsid w:val="00E13E48"/>
    <w:rsid w:val="00E26BC8"/>
    <w:rsid w:val="00E27673"/>
    <w:rsid w:val="00E3484E"/>
    <w:rsid w:val="00E4761A"/>
    <w:rsid w:val="00E651D5"/>
    <w:rsid w:val="00E6578C"/>
    <w:rsid w:val="00E80A6C"/>
    <w:rsid w:val="00E81613"/>
    <w:rsid w:val="00E8428D"/>
    <w:rsid w:val="00E8525B"/>
    <w:rsid w:val="00E95ABC"/>
    <w:rsid w:val="00EA0B88"/>
    <w:rsid w:val="00EA2E76"/>
    <w:rsid w:val="00ED3A6E"/>
    <w:rsid w:val="00EE075B"/>
    <w:rsid w:val="00EE73F8"/>
    <w:rsid w:val="00EF447C"/>
    <w:rsid w:val="00F14E27"/>
    <w:rsid w:val="00F15AD5"/>
    <w:rsid w:val="00F162E6"/>
    <w:rsid w:val="00F33763"/>
    <w:rsid w:val="00F34D50"/>
    <w:rsid w:val="00F35521"/>
    <w:rsid w:val="00F453C8"/>
    <w:rsid w:val="00F50342"/>
    <w:rsid w:val="00F626AF"/>
    <w:rsid w:val="00F86285"/>
    <w:rsid w:val="00F95FDA"/>
    <w:rsid w:val="00FB0102"/>
    <w:rsid w:val="00FB093B"/>
    <w:rsid w:val="00FC0D1F"/>
    <w:rsid w:val="00FC6556"/>
    <w:rsid w:val="00FC6938"/>
    <w:rsid w:val="00FD5716"/>
    <w:rsid w:val="00FD6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F4BE732"/>
  <w15:docId w15:val="{7709616F-F44D-4FDB-988E-EC1492BCC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99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1">
    <w:name w:val="Normal"/>
    <w:qFormat/>
    <w:rsid w:val="003756DC"/>
    <w:rPr>
      <w:sz w:val="24"/>
      <w:szCs w:val="24"/>
      <w:lang w:eastAsia="ar-SA"/>
    </w:rPr>
  </w:style>
  <w:style w:type="paragraph" w:styleId="2">
    <w:name w:val="heading 2"/>
    <w:basedOn w:val="a1"/>
    <w:next w:val="a1"/>
    <w:link w:val="20"/>
    <w:qFormat/>
    <w:rsid w:val="000035B1"/>
    <w:pPr>
      <w:keepNext/>
      <w:widowControl w:val="0"/>
      <w:autoSpaceDE w:val="0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x-none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ЗаголовокСлева"/>
    <w:basedOn w:val="a"/>
    <w:rsid w:val="00091E5A"/>
    <w:pPr>
      <w:numPr>
        <w:numId w:val="2"/>
      </w:numPr>
      <w:autoSpaceDE w:val="0"/>
      <w:autoSpaceDN w:val="0"/>
      <w:adjustRightInd w:val="0"/>
      <w:spacing w:after="120" w:line="360" w:lineRule="auto"/>
      <w:contextualSpacing/>
      <w:jc w:val="both"/>
    </w:pPr>
    <w:rPr>
      <w:b/>
    </w:rPr>
  </w:style>
  <w:style w:type="paragraph" w:styleId="a">
    <w:name w:val="List Number"/>
    <w:basedOn w:val="a1"/>
    <w:rsid w:val="00E651D5"/>
    <w:pPr>
      <w:numPr>
        <w:numId w:val="1"/>
      </w:numPr>
    </w:pPr>
  </w:style>
  <w:style w:type="paragraph" w:customStyle="1" w:styleId="a5">
    <w:name w:val="МойСтиль"/>
    <w:basedOn w:val="a1"/>
    <w:rsid w:val="00E651D5"/>
    <w:pPr>
      <w:autoSpaceDE w:val="0"/>
      <w:autoSpaceDN w:val="0"/>
      <w:adjustRightInd w:val="0"/>
      <w:spacing w:line="360" w:lineRule="auto"/>
      <w:ind w:firstLine="709"/>
      <w:jc w:val="both"/>
    </w:pPr>
  </w:style>
  <w:style w:type="character" w:customStyle="1" w:styleId="FontStyle12">
    <w:name w:val="Font Style12"/>
    <w:rsid w:val="003756DC"/>
    <w:rPr>
      <w:rFonts w:ascii="Times New Roman" w:hAnsi="Times New Roman" w:cs="Times New Roman"/>
      <w:sz w:val="26"/>
      <w:szCs w:val="26"/>
    </w:rPr>
  </w:style>
  <w:style w:type="paragraph" w:styleId="1">
    <w:name w:val="toc 1"/>
    <w:basedOn w:val="a1"/>
    <w:next w:val="a1"/>
    <w:autoRedefine/>
    <w:semiHidden/>
    <w:rsid w:val="00696561"/>
  </w:style>
  <w:style w:type="paragraph" w:styleId="21">
    <w:name w:val="toc 2"/>
    <w:basedOn w:val="a1"/>
    <w:next w:val="a1"/>
    <w:autoRedefine/>
    <w:semiHidden/>
    <w:rsid w:val="00696561"/>
    <w:pPr>
      <w:ind w:left="240"/>
    </w:pPr>
  </w:style>
  <w:style w:type="paragraph" w:styleId="a6">
    <w:name w:val="List Paragraph"/>
    <w:basedOn w:val="a1"/>
    <w:link w:val="a7"/>
    <w:uiPriority w:val="34"/>
    <w:qFormat/>
    <w:rsid w:val="00806DB5"/>
    <w:pPr>
      <w:ind w:left="720"/>
      <w:contextualSpacing/>
    </w:pPr>
  </w:style>
  <w:style w:type="paragraph" w:customStyle="1" w:styleId="210">
    <w:name w:val="Список 21"/>
    <w:basedOn w:val="a1"/>
    <w:uiPriority w:val="99"/>
    <w:rsid w:val="00AB4CC1"/>
    <w:pPr>
      <w:ind w:left="566" w:hanging="283"/>
    </w:pPr>
  </w:style>
  <w:style w:type="paragraph" w:styleId="a8">
    <w:name w:val="caption"/>
    <w:basedOn w:val="a1"/>
    <w:next w:val="a1"/>
    <w:uiPriority w:val="99"/>
    <w:qFormat/>
    <w:rsid w:val="003465AA"/>
    <w:pPr>
      <w:widowControl w:val="0"/>
      <w:autoSpaceDE w:val="0"/>
      <w:autoSpaceDN w:val="0"/>
      <w:adjustRightInd w:val="0"/>
    </w:pPr>
    <w:rPr>
      <w:rFonts w:ascii="Calibri" w:hAnsi="Calibri" w:cs="Calibri"/>
      <w:b/>
      <w:bCs/>
      <w:color w:val="000000"/>
      <w:sz w:val="20"/>
      <w:szCs w:val="20"/>
      <w:lang w:eastAsia="ru-RU"/>
    </w:rPr>
  </w:style>
  <w:style w:type="character" w:styleId="a9">
    <w:name w:val="Hyperlink"/>
    <w:uiPriority w:val="99"/>
    <w:rsid w:val="001B3D05"/>
    <w:rPr>
      <w:color w:val="0563C1"/>
      <w:u w:val="single"/>
    </w:rPr>
  </w:style>
  <w:style w:type="paragraph" w:styleId="aa">
    <w:name w:val="footnote text"/>
    <w:basedOn w:val="a1"/>
    <w:link w:val="ab"/>
    <w:rsid w:val="001B3D05"/>
    <w:pPr>
      <w:widowControl w:val="0"/>
      <w:autoSpaceDE w:val="0"/>
    </w:pPr>
    <w:rPr>
      <w:color w:val="000000"/>
      <w:sz w:val="20"/>
      <w:szCs w:val="20"/>
      <w:lang w:val="x-none"/>
    </w:rPr>
  </w:style>
  <w:style w:type="character" w:customStyle="1" w:styleId="ab">
    <w:name w:val="Текст сноски Знак"/>
    <w:basedOn w:val="a2"/>
    <w:link w:val="aa"/>
    <w:rsid w:val="001B3D05"/>
    <w:rPr>
      <w:color w:val="000000"/>
      <w:lang w:val="x-none" w:eastAsia="ar-SA"/>
    </w:rPr>
  </w:style>
  <w:style w:type="paragraph" w:customStyle="1" w:styleId="22">
    <w:name w:val="2"/>
    <w:basedOn w:val="a1"/>
    <w:rsid w:val="001B3D05"/>
    <w:pPr>
      <w:spacing w:before="280" w:after="280"/>
    </w:pPr>
  </w:style>
  <w:style w:type="paragraph" w:styleId="ac">
    <w:name w:val="Balloon Text"/>
    <w:basedOn w:val="a1"/>
    <w:link w:val="ad"/>
    <w:rsid w:val="001B3D05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2"/>
    <w:link w:val="ac"/>
    <w:rsid w:val="001B3D05"/>
    <w:rPr>
      <w:rFonts w:ascii="Tahoma" w:hAnsi="Tahoma" w:cs="Tahoma"/>
      <w:sz w:val="16"/>
      <w:szCs w:val="16"/>
      <w:lang w:eastAsia="ar-SA"/>
    </w:rPr>
  </w:style>
  <w:style w:type="paragraph" w:customStyle="1" w:styleId="10">
    <w:name w:val="Заголовок №1"/>
    <w:basedOn w:val="a1"/>
    <w:rsid w:val="004162ED"/>
    <w:pPr>
      <w:shd w:val="clear" w:color="auto" w:fill="FFFFFF"/>
      <w:spacing w:before="360" w:line="240" w:lineRule="atLeast"/>
    </w:pPr>
    <w:rPr>
      <w:rFonts w:ascii="Batang" w:eastAsia="Batang" w:hAnsi="Batang" w:cs="Batang"/>
      <w:sz w:val="20"/>
      <w:szCs w:val="20"/>
    </w:rPr>
  </w:style>
  <w:style w:type="character" w:customStyle="1" w:styleId="20">
    <w:name w:val="Заголовок 2 Знак"/>
    <w:basedOn w:val="a2"/>
    <w:link w:val="2"/>
    <w:rsid w:val="000035B1"/>
    <w:rPr>
      <w:rFonts w:ascii="Arial" w:hAnsi="Arial" w:cs="Arial"/>
      <w:b/>
      <w:bCs/>
      <w:i/>
      <w:iCs/>
      <w:sz w:val="28"/>
      <w:szCs w:val="28"/>
      <w:lang w:val="x-none" w:eastAsia="ar-SA"/>
    </w:rPr>
  </w:style>
  <w:style w:type="table" w:styleId="ae">
    <w:name w:val="Table Grid"/>
    <w:basedOn w:val="a3"/>
    <w:rsid w:val="00E816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7">
    <w:name w:val="Абзац списка Знак"/>
    <w:link w:val="a6"/>
    <w:uiPriority w:val="34"/>
    <w:rsid w:val="00E81613"/>
    <w:rPr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85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59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63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9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8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9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&#1064;&#1072;&#1073;&#1083;&#1086;&#1085;&#1099;\MyDo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BF3B3D-7C51-4891-981D-FAB4E787DA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MyDot</Template>
  <TotalTime>342</TotalTime>
  <Pages>13</Pages>
  <Words>2950</Words>
  <Characters>16821</Characters>
  <Application>Microsoft Office Word</Application>
  <DocSecurity>0</DocSecurity>
  <Lines>140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SPecialiST RePack</Company>
  <LinksUpToDate>false</LinksUpToDate>
  <CharactersWithSpaces>19732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User</dc:creator>
  <cp:lastModifiedBy>С.С. Уколов</cp:lastModifiedBy>
  <cp:revision>175</cp:revision>
  <cp:lastPrinted>1900-12-31T19:00:00Z</cp:lastPrinted>
  <dcterms:created xsi:type="dcterms:W3CDTF">2016-12-09T08:14:00Z</dcterms:created>
  <dcterms:modified xsi:type="dcterms:W3CDTF">2018-02-13T08:57:00Z</dcterms:modified>
</cp:coreProperties>
</file>