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Образовательная программа</w:t>
            </w:r>
          </w:p>
          <w:p w:rsidR="007F5D31" w:rsidRPr="003F40FD" w:rsidRDefault="007F5D31" w:rsidP="00DF455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819" w:type="dxa"/>
            <w:shd w:val="clear" w:color="auto" w:fill="auto"/>
          </w:tcPr>
          <w:p w:rsidR="007F5D31" w:rsidRDefault="007F5D31" w:rsidP="00DF455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7F5D31" w:rsidRPr="003F40FD" w:rsidRDefault="007F5D31" w:rsidP="00DF455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7F5D31" w:rsidRPr="00D31623" w:rsidRDefault="007F5D31" w:rsidP="00DF455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7F5D31" w:rsidRPr="00EE00EB" w:rsidRDefault="007F5D31" w:rsidP="00DF455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7F5D31" w:rsidRPr="00131F6B" w:rsidRDefault="007F5D31" w:rsidP="00DF455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7F5D31" w:rsidRPr="0048501A" w:rsidRDefault="007F5D31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7F5D31" w:rsidRPr="0048501A" w:rsidRDefault="007F5D31" w:rsidP="00381D8D"/>
        </w:tc>
      </w:tr>
      <w:tr w:rsidR="007F5D31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7F5D31" w:rsidRPr="00EE00EB" w:rsidRDefault="007F5D31" w:rsidP="00DF455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819" w:type="dxa"/>
            <w:shd w:val="clear" w:color="auto" w:fill="auto"/>
          </w:tcPr>
          <w:p w:rsidR="007F5D31" w:rsidRPr="0058684D" w:rsidRDefault="007F5D31" w:rsidP="007F5D31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</w:t>
            </w:r>
            <w:r>
              <w:rPr>
                <w:lang w:val="en-US"/>
              </w:rPr>
              <w:t> </w:t>
            </w:r>
            <w:r w:rsidRPr="0058684D">
              <w:t>140</w:t>
            </w:r>
            <w:r>
              <w:t>4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DF455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F455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F4554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F4554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2334B">
        <w:tab/>
      </w:r>
      <w:r w:rsidR="0022334B">
        <w:tab/>
      </w:r>
      <w:r w:rsidR="0022334B">
        <w:tab/>
      </w:r>
      <w:r w:rsidR="0022334B">
        <w:tab/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 w:rsidR="00F76EE5">
        <w:tab/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="00560A96" w:rsidRPr="00560A96">
        <w:rPr>
          <w:iCs/>
          <w:spacing w:val="-1"/>
        </w:rPr>
        <w:t>Программное обеспечение информационных систем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ориентированную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общепрофессионального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</w:t>
      </w:r>
      <w:r w:rsidR="00471E2F" w:rsidRPr="00471E2F">
        <w:rPr>
          <w:spacing w:val="-5"/>
        </w:rPr>
        <w:t>а</w:t>
      </w:r>
      <w:r w:rsidR="00471E2F" w:rsidRPr="00471E2F">
        <w:rPr>
          <w:spacing w:val="-5"/>
        </w:rPr>
        <w:t>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AC7987" w:rsidRPr="00110086" w:rsidRDefault="00AC7987" w:rsidP="00AC7987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 практика</w:t>
      </w:r>
    </w:p>
    <w:p w:rsidR="00AC7987" w:rsidRDefault="00AC7987" w:rsidP="00AC7987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проводится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изучаемых в 1-2 семе</w:t>
      </w:r>
      <w:r>
        <w:rPr>
          <w:spacing w:val="-5"/>
        </w:rPr>
        <w:t>страх.</w:t>
      </w:r>
    </w:p>
    <w:p w:rsidR="00AC7987" w:rsidRDefault="00AC7987" w:rsidP="00AC7987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публичного пре</w:t>
      </w:r>
      <w:r>
        <w:rPr>
          <w:spacing w:val="-5"/>
        </w:rPr>
        <w:t>д</w:t>
      </w:r>
      <w:r>
        <w:rPr>
          <w:spacing w:val="-5"/>
        </w:rPr>
        <w:t>ставления;</w:t>
      </w:r>
      <w:r>
        <w:t xml:space="preserve"> изучение современного состояния и направлений развития компьютерной техники и информационных технологий; изучение обязанностей должностных лиц предприятия, обеспеч</w:t>
      </w:r>
      <w:r>
        <w:t>и</w:t>
      </w:r>
      <w:r>
        <w:t>вающих решение проблем использования информации; формирование общего представления об информационной среде предприятия, методах и средствах ее создания;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использования; повышение уровня освоения компетенций в профессиональной деятельности.</w:t>
      </w:r>
    </w:p>
    <w:p w:rsidR="00AC7987" w:rsidRPr="00110086" w:rsidRDefault="00AC7987" w:rsidP="00AC7987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Pr="00110086">
        <w:rPr>
          <w:b/>
        </w:rPr>
        <w:t xml:space="preserve"> практика</w:t>
      </w:r>
    </w:p>
    <w:p w:rsidR="00AC7987" w:rsidRPr="00D52BF3" w:rsidRDefault="00AC7987" w:rsidP="00AC7987">
      <w:pPr>
        <w:ind w:firstLine="708"/>
        <w:jc w:val="both"/>
        <w:rPr>
          <w:spacing w:val="-5"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 в себя</w:t>
      </w:r>
      <w:r>
        <w:rPr>
          <w:color w:val="000000"/>
          <w:spacing w:val="-1"/>
        </w:rPr>
        <w:t xml:space="preserve"> три типа практик: </w:t>
      </w:r>
      <w:r w:rsidRPr="00AC7987">
        <w:rPr>
          <w:color w:val="000000"/>
          <w:spacing w:val="-1"/>
        </w:rPr>
        <w:t>практику по получению профессиональных умений и опыта профессиональной деятельности; научно-исследовательскую работу; преддипломную пра</w:t>
      </w:r>
      <w:r w:rsidRPr="00AC7987">
        <w:rPr>
          <w:color w:val="000000"/>
          <w:spacing w:val="-1"/>
        </w:rPr>
        <w:t>к</w:t>
      </w:r>
      <w:r w:rsidRPr="00AC7987">
        <w:rPr>
          <w:color w:val="000000"/>
          <w:spacing w:val="-1"/>
        </w:rPr>
        <w:t>тику.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проведения исследований в сфере профессиональной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F82E37" w:rsidRDefault="00A32425" w:rsidP="00F82E37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  <w:r w:rsidR="00F82E37">
        <w:rPr>
          <w:sz w:val="22"/>
          <w:szCs w:val="22"/>
        </w:rPr>
        <w:t xml:space="preserve"> </w:t>
      </w:r>
      <w:r w:rsidR="00F82E37" w:rsidRPr="00FA7981">
        <w:t>проводится</w:t>
      </w:r>
      <w:r w:rsidR="00F82E37" w:rsidRPr="00FA7981">
        <w:rPr>
          <w:spacing w:val="-5"/>
        </w:rPr>
        <w:t xml:space="preserve"> во 2 семестре и базируется на навыках, полученных в результате освоения модулей, изуч</w:t>
      </w:r>
      <w:r w:rsidR="00F82E37" w:rsidRPr="00FA7981">
        <w:rPr>
          <w:spacing w:val="-5"/>
        </w:rPr>
        <w:t>а</w:t>
      </w:r>
      <w:r w:rsidR="00F82E37" w:rsidRPr="00FA7981">
        <w:rPr>
          <w:spacing w:val="-5"/>
        </w:rPr>
        <w:t xml:space="preserve">емых в 1-2 семестрах. </w:t>
      </w:r>
    </w:p>
    <w:p w:rsidR="00732D29" w:rsidRDefault="00732D29" w:rsidP="00732D29">
      <w:pPr>
        <w:ind w:firstLine="720"/>
        <w:jc w:val="both"/>
      </w:pPr>
      <w:r w:rsidRPr="00FA7981">
        <w:rPr>
          <w:color w:val="000000"/>
          <w:spacing w:val="-1"/>
        </w:rPr>
        <w:t xml:space="preserve">Целью </w:t>
      </w:r>
      <w:r>
        <w:rPr>
          <w:color w:val="000000"/>
          <w:spacing w:val="-1"/>
        </w:rPr>
        <w:t xml:space="preserve">практики </w:t>
      </w:r>
      <w:r w:rsidRPr="00FA7981">
        <w:rPr>
          <w:color w:val="000000"/>
          <w:spacing w:val="-1"/>
        </w:rPr>
        <w:t>является</w:t>
      </w:r>
      <w:r>
        <w:rPr>
          <w:color w:val="000000"/>
          <w:spacing w:val="-1"/>
        </w:rPr>
        <w:t>:</w:t>
      </w:r>
      <w:r w:rsidRPr="00FA798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формирование профессиональных умений, ознакомление с орг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низацией производства в машиностроении; изучение функций персонала в </w:t>
      </w:r>
      <w:r>
        <w:rPr>
          <w:color w:val="000000"/>
          <w:spacing w:val="-1"/>
          <w:lang w:val="en-US"/>
        </w:rPr>
        <w:t>IT</w:t>
      </w:r>
      <w:r w:rsidRPr="00DB03A0">
        <w:rPr>
          <w:color w:val="000000"/>
          <w:spacing w:val="-1"/>
        </w:rPr>
        <w:t>-подразделении</w:t>
      </w:r>
      <w:r>
        <w:rPr>
          <w:color w:val="000000"/>
          <w:spacing w:val="-1"/>
        </w:rPr>
        <w:t xml:space="preserve"> м</w:t>
      </w:r>
      <w:r>
        <w:rPr>
          <w:color w:val="000000"/>
          <w:spacing w:val="-1"/>
        </w:rPr>
        <w:t>а</w:t>
      </w:r>
      <w:r>
        <w:rPr>
          <w:color w:val="000000"/>
          <w:spacing w:val="-1"/>
        </w:rPr>
        <w:t xml:space="preserve">шиностроительного предприятия; </w:t>
      </w:r>
      <w:r>
        <w:t>подготовка обучающихся к профессиональной деятельности, в основном путем самостоятельного решения реальных научно-исследовательских и/или произво</w:t>
      </w:r>
      <w:r>
        <w:t>д</w:t>
      </w:r>
      <w:r>
        <w:t>ствен</w:t>
      </w:r>
      <w:r w:rsidR="00977194">
        <w:t>но-</w:t>
      </w:r>
      <w:bookmarkStart w:id="4" w:name="_GoBack"/>
      <w:bookmarkEnd w:id="4"/>
      <w:r>
        <w:t>хозяйственных задач; приобретение практического опыта работы с прикладными пр</w:t>
      </w:r>
      <w:r>
        <w:t>о</w:t>
      </w:r>
      <w:r>
        <w:t>граммами; формирование навыков профессионал</w:t>
      </w:r>
      <w:r>
        <w:t>ь</w:t>
      </w:r>
      <w:r>
        <w:t xml:space="preserve">ной деятельности. 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полученных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магистерской ди</w:t>
      </w:r>
      <w:r w:rsidR="002F6C50">
        <w:t>с</w:t>
      </w:r>
      <w:r w:rsidR="002F6C50">
        <w:t>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выпускной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практических задач; к производственной деятельности для решения задач, связанных с разработкой интерф</w:t>
      </w:r>
      <w:r>
        <w:t>ейсов «</w:t>
      </w:r>
      <w:r w:rsidRPr="00D774A2">
        <w:t>чел</w:t>
      </w:r>
      <w:r w:rsidRPr="00D774A2">
        <w:t>о</w:t>
      </w:r>
      <w:r w:rsidRPr="00D774A2">
        <w:t>век - электронно-вычислительная машина</w:t>
      </w:r>
      <w:r>
        <w:t>»</w:t>
      </w:r>
      <w:r w:rsidRPr="00D774A2">
        <w:t>; к проектной деятельности для решения задач, связа</w:t>
      </w:r>
      <w:r w:rsidRPr="00D774A2">
        <w:t>н</w:t>
      </w:r>
      <w:r w:rsidRPr="00D774A2">
        <w:t>ных с разработкой моделей компонентов информационных си</w:t>
      </w:r>
      <w:r>
        <w:t>стем, включая модели баз данных;</w:t>
      </w:r>
      <w:proofErr w:type="gramEnd"/>
      <w:r w:rsidRPr="00D774A2">
        <w:t xml:space="preserve"> </w:t>
      </w:r>
      <w:r w:rsidRPr="00D774A2">
        <w:lastRenderedPageBreak/>
        <w:t>приобретение студент</w:t>
      </w:r>
      <w:r>
        <w:t>ами</w:t>
      </w:r>
      <w:r w:rsidRPr="00D774A2">
        <w:t xml:space="preserve"> опыта в исследовании актуальной научной проблемы или решении р</w:t>
      </w:r>
      <w:r w:rsidRPr="00D774A2">
        <w:t>е</w:t>
      </w:r>
      <w:r w:rsidRPr="00D774A2">
        <w:t>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60A96">
        <w:trPr>
          <w:cantSplit/>
          <w:trHeight w:val="398"/>
          <w:tblHeader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60A96">
            <w:pPr>
              <w:pStyle w:val="20"/>
              <w:keepNext/>
              <w:keepLines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560A9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60A96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EE1182" w:rsidRDefault="00EE1182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39" w:type="dxa"/>
            <w:shd w:val="clear" w:color="auto" w:fill="auto"/>
          </w:tcPr>
          <w:p w:rsidR="00493458" w:rsidRPr="00560A96" w:rsidRDefault="00560A96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8B25A4" w:rsidRDefault="001B06AF" w:rsidP="008B25A4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2</w:t>
            </w:r>
            <w:r w:rsidR="008B25A4">
              <w:rPr>
                <w:b w:val="0"/>
                <w:lang w:val="en-US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E17E9B" w:rsidRPr="00EE1182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4</w:t>
            </w:r>
            <w:r w:rsidR="00EE1182">
              <w:rPr>
                <w:b w:val="0"/>
                <w:lang w:val="en-US"/>
              </w:rPr>
              <w:t>5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957C43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60A96">
              <w:rPr>
                <w:b w:val="0"/>
                <w:sz w:val="22"/>
                <w:szCs w:val="22"/>
              </w:rPr>
              <w:t>Практика по получению пр</w:t>
            </w:r>
            <w:r w:rsidRPr="00560A96">
              <w:rPr>
                <w:b w:val="0"/>
                <w:sz w:val="22"/>
                <w:szCs w:val="22"/>
              </w:rPr>
              <w:t>о</w:t>
            </w:r>
            <w:r w:rsidRPr="00560A96">
              <w:rPr>
                <w:b w:val="0"/>
                <w:sz w:val="22"/>
                <w:szCs w:val="22"/>
              </w:rPr>
              <w:t>фессиональных умений и опыта профессиональной де</w:t>
            </w:r>
            <w:r w:rsidRPr="00560A96">
              <w:rPr>
                <w:b w:val="0"/>
                <w:sz w:val="22"/>
                <w:szCs w:val="22"/>
              </w:rPr>
              <w:t>я</w:t>
            </w:r>
            <w:r w:rsidRPr="00560A96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ED6EA3">
              <w:rPr>
                <w:b w:val="0"/>
                <w:sz w:val="22"/>
                <w:szCs w:val="22"/>
              </w:rPr>
              <w:t xml:space="preserve"> и опыта</w:t>
            </w:r>
          </w:p>
        </w:tc>
        <w:tc>
          <w:tcPr>
            <w:tcW w:w="3402" w:type="dxa"/>
            <w:shd w:val="clear" w:color="auto" w:fill="auto"/>
          </w:tcPr>
          <w:p w:rsidR="00957C43" w:rsidRPr="00184140" w:rsidRDefault="00957C43" w:rsidP="00957C43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957C43" w:rsidP="00957C43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нический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опыта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</w:t>
            </w:r>
            <w:r w:rsidRPr="00184140">
              <w:rPr>
                <w:b w:val="0"/>
                <w:sz w:val="22"/>
                <w:szCs w:val="22"/>
              </w:rPr>
              <w:t>р</w:t>
            </w:r>
            <w:r w:rsidRPr="00184140">
              <w:rPr>
                <w:b w:val="0"/>
                <w:sz w:val="22"/>
                <w:szCs w:val="22"/>
              </w:rPr>
              <w:t>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тяжмаш»,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Курганмашз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практики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документов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</w:t>
      </w:r>
      <w:r w:rsidRPr="00961A7F">
        <w:t>к</w:t>
      </w:r>
      <w:r w:rsidRPr="00961A7F">
        <w:t>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</w:t>
      </w:r>
      <w:r w:rsidRPr="00961A7F">
        <w:rPr>
          <w:spacing w:val="-5"/>
        </w:rPr>
        <w:t>а</w:t>
      </w:r>
      <w:r w:rsidRPr="00961A7F">
        <w:rPr>
          <w:spacing w:val="-5"/>
        </w:rPr>
        <w:t>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610"/>
        <w:gridCol w:w="5387"/>
      </w:tblGrid>
      <w:tr w:rsidR="00F72D13" w:rsidRPr="00961A7F" w:rsidTr="0005758A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495DA8" w:rsidRPr="00961A7F" w:rsidTr="0005758A">
        <w:trPr>
          <w:cantSplit/>
          <w:trHeight w:val="461"/>
          <w:jc w:val="center"/>
        </w:trPr>
        <w:tc>
          <w:tcPr>
            <w:tcW w:w="556" w:type="dxa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610" w:type="dxa"/>
            <w:shd w:val="clear" w:color="auto" w:fill="auto"/>
          </w:tcPr>
          <w:p w:rsidR="00495DA8" w:rsidRPr="00405610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5387" w:type="dxa"/>
            <w:shd w:val="clear" w:color="auto" w:fill="auto"/>
          </w:tcPr>
          <w:p w:rsidR="00495DA8" w:rsidRDefault="00D97EC3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ОК-1, </w:t>
            </w:r>
            <w:r w:rsidR="00902EC5">
              <w:rPr>
                <w:sz w:val="22"/>
                <w:szCs w:val="22"/>
              </w:rPr>
              <w:t xml:space="preserve">ОПК-3, </w:t>
            </w:r>
            <w:r>
              <w:rPr>
                <w:sz w:val="22"/>
                <w:szCs w:val="22"/>
              </w:rPr>
              <w:t>О</w:t>
            </w:r>
            <w:r w:rsidR="00902EC5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</w:t>
            </w:r>
            <w:r w:rsidR="00902EC5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</w:t>
            </w:r>
            <w:r w:rsidR="00902EC5">
              <w:rPr>
                <w:sz w:val="22"/>
                <w:szCs w:val="22"/>
              </w:rPr>
              <w:t xml:space="preserve"> ПК-1, ПК-2, ПК-4</w:t>
            </w:r>
          </w:p>
          <w:p w:rsidR="00D97EC3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902EC5">
              <w:rPr>
                <w:sz w:val="22"/>
                <w:szCs w:val="22"/>
              </w:rPr>
              <w:t>2</w:t>
            </w:r>
            <w:r w:rsidR="00D97EC3">
              <w:rPr>
                <w:sz w:val="22"/>
                <w:szCs w:val="22"/>
              </w:rPr>
              <w:t>:</w:t>
            </w:r>
            <w:r w:rsidR="00902EC5">
              <w:rPr>
                <w:sz w:val="22"/>
                <w:szCs w:val="22"/>
              </w:rPr>
              <w:t xml:space="preserve"> ОК-3, ПК-14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902EC5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: О</w:t>
            </w:r>
            <w:r w:rsidR="00902EC5">
              <w:rPr>
                <w:sz w:val="22"/>
                <w:szCs w:val="22"/>
              </w:rPr>
              <w:t>ПК-1</w:t>
            </w:r>
          </w:p>
          <w:p w:rsidR="006429FA" w:rsidRDefault="006429FA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902EC5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: </w:t>
            </w:r>
            <w:r w:rsidR="00902EC5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ПК-3, ПК-</w:t>
            </w:r>
            <w:r w:rsidR="00902EC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 ПК-2, ПК-1</w:t>
            </w:r>
            <w:r w:rsidR="00902EC5">
              <w:rPr>
                <w:sz w:val="22"/>
                <w:szCs w:val="22"/>
              </w:rPr>
              <w:t>1, ПК-12, ПК-23</w:t>
            </w:r>
          </w:p>
          <w:p w:rsidR="006429FA" w:rsidRDefault="007419F8" w:rsidP="00902EC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902EC5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: ОК-</w:t>
            </w:r>
            <w:r w:rsidR="00902EC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6429FA">
              <w:rPr>
                <w:sz w:val="22"/>
                <w:szCs w:val="22"/>
              </w:rPr>
              <w:t xml:space="preserve"> ОПК-</w:t>
            </w:r>
            <w:r w:rsidR="00902EC5">
              <w:rPr>
                <w:sz w:val="22"/>
                <w:szCs w:val="22"/>
              </w:rPr>
              <w:t>1, ПК-22</w:t>
            </w:r>
          </w:p>
          <w:p w:rsidR="00902EC5" w:rsidRPr="00D97EC3" w:rsidRDefault="00902EC5" w:rsidP="00902EC5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sz w:val="22"/>
                <w:szCs w:val="22"/>
              </w:rPr>
              <w:t>РО-06: ПК-2, ПК-6, ПК-10, ПК-23, ПК-24</w:t>
            </w:r>
          </w:p>
        </w:tc>
      </w:tr>
      <w:tr w:rsidR="00495DA8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610" w:type="dxa"/>
            <w:shd w:val="clear" w:color="auto" w:fill="auto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5387" w:type="dxa"/>
            <w:shd w:val="clear" w:color="auto" w:fill="auto"/>
          </w:tcPr>
          <w:p w:rsidR="00495DA8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</w:t>
            </w:r>
            <w:r w:rsidR="00D2071C">
              <w:rPr>
                <w:iCs/>
                <w:spacing w:val="-1"/>
              </w:rPr>
              <w:t>2</w:t>
            </w:r>
            <w:r>
              <w:rPr>
                <w:iCs/>
                <w:spacing w:val="-1"/>
              </w:rPr>
              <w:t>, ОК-</w:t>
            </w:r>
            <w:r w:rsidR="00D2071C"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, ОПК-</w:t>
            </w:r>
            <w:r w:rsidR="00D2071C">
              <w:rPr>
                <w:iCs/>
                <w:spacing w:val="-1"/>
              </w:rPr>
              <w:t>2</w:t>
            </w:r>
            <w:r>
              <w:rPr>
                <w:iCs/>
                <w:spacing w:val="-1"/>
              </w:rPr>
              <w:t xml:space="preserve">, </w:t>
            </w:r>
            <w:r w:rsidR="00D2071C">
              <w:rPr>
                <w:iCs/>
                <w:spacing w:val="-1"/>
              </w:rPr>
              <w:t>ПК-14,</w:t>
            </w:r>
          </w:p>
          <w:p w:rsidR="006F6A1C" w:rsidRDefault="006F6A1C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</w:t>
            </w:r>
            <w:r w:rsidR="00D2071C"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: О</w:t>
            </w:r>
            <w:r w:rsidR="00D2071C">
              <w:rPr>
                <w:iCs/>
                <w:spacing w:val="-1"/>
              </w:rPr>
              <w:t>ПК-1</w:t>
            </w:r>
          </w:p>
          <w:p w:rsidR="00D2071C" w:rsidRDefault="00D2071C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ПК-19</w:t>
            </w:r>
          </w:p>
          <w:p w:rsidR="00D2071C" w:rsidRPr="006F6A1C" w:rsidRDefault="00D2071C" w:rsidP="00D207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РО-06: ПК-2, ПК-6, ПК-23</w:t>
            </w:r>
          </w:p>
        </w:tc>
      </w:tr>
      <w:tr w:rsidR="00495DA8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610" w:type="dxa"/>
            <w:shd w:val="clear" w:color="auto" w:fill="auto"/>
          </w:tcPr>
          <w:p w:rsidR="00495DA8" w:rsidRPr="00961A7F" w:rsidRDefault="0051077E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>Практика по получению професс</w:t>
            </w:r>
            <w:r w:rsidRPr="0051077E">
              <w:rPr>
                <w:b w:val="0"/>
                <w:sz w:val="22"/>
                <w:szCs w:val="22"/>
              </w:rPr>
              <w:t>и</w:t>
            </w:r>
            <w:r w:rsidRPr="0051077E">
              <w:rPr>
                <w:b w:val="0"/>
                <w:sz w:val="22"/>
                <w:szCs w:val="22"/>
              </w:rPr>
              <w:t>ональных умений и опыта профе</w:t>
            </w:r>
            <w:r w:rsidRPr="0051077E">
              <w:rPr>
                <w:b w:val="0"/>
                <w:sz w:val="22"/>
                <w:szCs w:val="22"/>
              </w:rPr>
              <w:t>с</w:t>
            </w:r>
            <w:r w:rsidRPr="0051077E">
              <w:rPr>
                <w:b w:val="0"/>
                <w:sz w:val="22"/>
                <w:szCs w:val="22"/>
              </w:rPr>
              <w:t>сиональной деятельности</w:t>
            </w:r>
          </w:p>
        </w:tc>
        <w:tc>
          <w:tcPr>
            <w:tcW w:w="5387" w:type="dxa"/>
            <w:shd w:val="clear" w:color="auto" w:fill="auto"/>
          </w:tcPr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РО-02: ОК-</w:t>
            </w:r>
            <w:r w:rsidR="0055662D">
              <w:rPr>
                <w:iCs/>
                <w:spacing w:val="-1"/>
              </w:rPr>
              <w:t>2</w:t>
            </w:r>
            <w:r>
              <w:rPr>
                <w:iCs/>
                <w:spacing w:val="-1"/>
              </w:rPr>
              <w:t>, ОК-</w:t>
            </w:r>
            <w:r w:rsidR="0055662D">
              <w:rPr>
                <w:iCs/>
                <w:spacing w:val="-1"/>
              </w:rPr>
              <w:t>3</w:t>
            </w:r>
            <w:r>
              <w:rPr>
                <w:iCs/>
                <w:spacing w:val="-1"/>
              </w:rPr>
              <w:t>, ОПК-</w:t>
            </w:r>
            <w:r w:rsidR="0055662D">
              <w:rPr>
                <w:iCs/>
                <w:spacing w:val="-1"/>
              </w:rPr>
              <w:t>2</w:t>
            </w:r>
            <w:r>
              <w:rPr>
                <w:iCs/>
                <w:spacing w:val="-1"/>
              </w:rPr>
              <w:t>, ПК-6</w:t>
            </w:r>
            <w:r w:rsidR="0055662D">
              <w:rPr>
                <w:iCs/>
                <w:spacing w:val="-1"/>
              </w:rPr>
              <w:t>, ПК-7, ПК-15</w:t>
            </w:r>
          </w:p>
          <w:p w:rsidR="00495DA8" w:rsidRDefault="0055662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РО-03: ОПК-1</w:t>
            </w:r>
          </w:p>
          <w:p w:rsidR="006F6A1C" w:rsidRDefault="006F6A1C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</w:t>
            </w:r>
            <w:r w:rsidR="0055662D">
              <w:rPr>
                <w:iCs/>
                <w:spacing w:val="-1"/>
              </w:rPr>
              <w:t>4</w:t>
            </w:r>
            <w:r>
              <w:rPr>
                <w:iCs/>
                <w:spacing w:val="-1"/>
              </w:rPr>
              <w:t xml:space="preserve">: </w:t>
            </w:r>
            <w:r w:rsidR="0055662D"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ПК-3, ПК-</w:t>
            </w:r>
            <w:r w:rsidR="0055662D">
              <w:rPr>
                <w:iCs/>
                <w:spacing w:val="-1"/>
              </w:rPr>
              <w:t>1, ПК-5, ПК-11, ПК-13</w:t>
            </w:r>
          </w:p>
          <w:p w:rsidR="0055662D" w:rsidRDefault="0055662D" w:rsidP="006F6A1C">
            <w:pPr>
              <w:tabs>
                <w:tab w:val="center" w:pos="9923"/>
              </w:tabs>
              <w:rPr>
                <w:iCs/>
                <w:spacing w:val="-1"/>
              </w:rPr>
            </w:pPr>
            <w:r>
              <w:rPr>
                <w:iCs/>
                <w:spacing w:val="-1"/>
              </w:rPr>
              <w:t>РО-05: ОК-1, ОПК-1, ОПК-2, ПК-19, ПК-22</w:t>
            </w:r>
          </w:p>
          <w:p w:rsidR="006F6A1C" w:rsidRPr="00961A7F" w:rsidRDefault="0055662D" w:rsidP="006F6A1C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 xml:space="preserve">РО-06: </w:t>
            </w:r>
            <w:r w:rsidR="006F6A1C">
              <w:rPr>
                <w:iCs/>
                <w:spacing w:val="-1"/>
              </w:rPr>
              <w:t>ПК-</w:t>
            </w:r>
            <w:r>
              <w:rPr>
                <w:iCs/>
                <w:spacing w:val="-1"/>
              </w:rPr>
              <w:t>2, ПК-6, ПК-10, ПК-24</w:t>
            </w:r>
          </w:p>
        </w:tc>
      </w:tr>
      <w:tr w:rsidR="00495DA8" w:rsidRPr="00961A7F" w:rsidTr="0005758A">
        <w:trPr>
          <w:cantSplit/>
          <w:trHeight w:val="284"/>
          <w:jc w:val="center"/>
        </w:trPr>
        <w:tc>
          <w:tcPr>
            <w:tcW w:w="556" w:type="dxa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610" w:type="dxa"/>
            <w:shd w:val="clear" w:color="auto" w:fill="auto"/>
          </w:tcPr>
          <w:p w:rsidR="00495DA8" w:rsidRPr="00961A7F" w:rsidRDefault="00495DA8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5387" w:type="dxa"/>
            <w:shd w:val="clear" w:color="auto" w:fill="auto"/>
          </w:tcPr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>
              <w:rPr>
                <w:sz w:val="22"/>
                <w:szCs w:val="22"/>
              </w:rPr>
              <w:t xml:space="preserve"> ОК-</w:t>
            </w:r>
            <w:r w:rsidR="00C74655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, </w:t>
            </w:r>
            <w:r w:rsidR="00DF4554">
              <w:rPr>
                <w:sz w:val="22"/>
                <w:szCs w:val="22"/>
              </w:rPr>
              <w:t>О</w:t>
            </w:r>
            <w:r w:rsidR="004D2617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</w:t>
            </w:r>
            <w:r w:rsidR="00DF455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, </w:t>
            </w:r>
            <w:r w:rsidR="00DF4554">
              <w:rPr>
                <w:sz w:val="22"/>
                <w:szCs w:val="22"/>
              </w:rPr>
              <w:t>О</w:t>
            </w:r>
            <w:r w:rsidR="004D2617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</w:t>
            </w:r>
            <w:r w:rsidR="00DF4554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, </w:t>
            </w:r>
            <w:r w:rsidR="004D2617">
              <w:rPr>
                <w:sz w:val="22"/>
                <w:szCs w:val="22"/>
              </w:rPr>
              <w:t>ПК</w:t>
            </w:r>
            <w:r>
              <w:rPr>
                <w:sz w:val="22"/>
                <w:szCs w:val="22"/>
              </w:rPr>
              <w:t>-</w:t>
            </w:r>
            <w:r w:rsidR="00C74655">
              <w:rPr>
                <w:sz w:val="22"/>
                <w:szCs w:val="22"/>
              </w:rPr>
              <w:t>1</w:t>
            </w:r>
            <w:r w:rsidR="00DF4554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 ПК-</w:t>
            </w:r>
            <w:r w:rsidR="00DF455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, ПК-</w:t>
            </w:r>
            <w:r w:rsidR="00DF4554">
              <w:rPr>
                <w:sz w:val="22"/>
                <w:szCs w:val="22"/>
              </w:rPr>
              <w:t>4, ПК-8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3D274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: </w:t>
            </w:r>
            <w:r w:rsidR="00B3419C">
              <w:rPr>
                <w:sz w:val="22"/>
                <w:szCs w:val="22"/>
              </w:rPr>
              <w:t>ОК-2</w:t>
            </w:r>
            <w:r w:rsidR="003D274D">
              <w:rPr>
                <w:sz w:val="22"/>
                <w:szCs w:val="22"/>
              </w:rPr>
              <w:t xml:space="preserve">, </w:t>
            </w:r>
            <w:r w:rsidR="00D55AFB">
              <w:rPr>
                <w:sz w:val="22"/>
                <w:szCs w:val="22"/>
              </w:rPr>
              <w:t>ОК-</w:t>
            </w:r>
            <w:r w:rsidR="00B3419C">
              <w:rPr>
                <w:sz w:val="22"/>
                <w:szCs w:val="22"/>
              </w:rPr>
              <w:t>3</w:t>
            </w:r>
            <w:r w:rsidR="00D55AFB">
              <w:rPr>
                <w:sz w:val="22"/>
                <w:szCs w:val="22"/>
              </w:rPr>
              <w:t>, ПК-</w:t>
            </w:r>
            <w:r w:rsidR="00B3419C">
              <w:rPr>
                <w:sz w:val="22"/>
                <w:szCs w:val="22"/>
              </w:rPr>
              <w:t>6</w:t>
            </w:r>
            <w:r w:rsidR="00D55AFB">
              <w:rPr>
                <w:sz w:val="22"/>
                <w:szCs w:val="22"/>
              </w:rPr>
              <w:t xml:space="preserve">, </w:t>
            </w:r>
            <w:r w:rsidR="00B3419C">
              <w:rPr>
                <w:sz w:val="22"/>
                <w:szCs w:val="22"/>
              </w:rPr>
              <w:t>ПК-14, ПК-20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0654F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: О</w:t>
            </w:r>
            <w:r w:rsidR="000654F9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К-</w:t>
            </w:r>
            <w:r w:rsidR="000654F9">
              <w:rPr>
                <w:sz w:val="22"/>
                <w:szCs w:val="22"/>
              </w:rPr>
              <w:t>1</w:t>
            </w:r>
          </w:p>
          <w:p w:rsidR="00ED3165" w:rsidRDefault="00ED3165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0654F9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: </w:t>
            </w:r>
            <w:r w:rsidR="000654F9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ПК-3, ПК-</w:t>
            </w:r>
            <w:r w:rsidR="000654F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 ПК-</w:t>
            </w:r>
            <w:r w:rsidR="000654F9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, ПК-1</w:t>
            </w:r>
            <w:r w:rsidR="000654F9">
              <w:rPr>
                <w:sz w:val="22"/>
                <w:szCs w:val="22"/>
              </w:rPr>
              <w:t>1, ПК-12, ПК-23</w:t>
            </w:r>
          </w:p>
          <w:p w:rsidR="00495DA8" w:rsidRDefault="007419F8" w:rsidP="007E6CF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</w:t>
            </w:r>
            <w:r w:rsidR="00CF627C">
              <w:rPr>
                <w:sz w:val="22"/>
                <w:szCs w:val="22"/>
              </w:rPr>
              <w:t>5</w:t>
            </w:r>
            <w:r w:rsidR="007E6CF3">
              <w:rPr>
                <w:sz w:val="22"/>
                <w:szCs w:val="22"/>
              </w:rPr>
              <w:t>: О</w:t>
            </w:r>
            <w:r>
              <w:rPr>
                <w:sz w:val="22"/>
                <w:szCs w:val="22"/>
              </w:rPr>
              <w:t>К-</w:t>
            </w:r>
            <w:r w:rsidR="007E6CF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ED3165">
              <w:rPr>
                <w:sz w:val="22"/>
                <w:szCs w:val="22"/>
              </w:rPr>
              <w:t xml:space="preserve"> ОПК-</w:t>
            </w:r>
            <w:r w:rsidR="007E6CF3">
              <w:rPr>
                <w:sz w:val="22"/>
                <w:szCs w:val="22"/>
              </w:rPr>
              <w:t>1, ПК-19, ПК-22</w:t>
            </w:r>
          </w:p>
          <w:p w:rsidR="007E6CF3" w:rsidRPr="00961A7F" w:rsidRDefault="007E6CF3" w:rsidP="007E6CF3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sz w:val="22"/>
                <w:szCs w:val="22"/>
              </w:rPr>
              <w:t>РО-06: ПК-6, ПК-10, ПК-23, ПК-24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професси</w:t>
      </w:r>
      <w:r w:rsidRPr="00961A7F">
        <w:rPr>
          <w:spacing w:val="-5"/>
        </w:rPr>
        <w:t>о</w:t>
      </w:r>
      <w:r w:rsidRPr="00961A7F">
        <w:rPr>
          <w:spacing w:val="-5"/>
        </w:rPr>
        <w:t>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A43E95">
        <w:trPr>
          <w:cantSplit/>
          <w:trHeight w:val="1180"/>
          <w:tblHeader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145106" w:rsidRPr="00961A7F" w:rsidTr="00A43E95">
        <w:trPr>
          <w:cantSplit/>
          <w:trHeight w:val="591"/>
        </w:trPr>
        <w:tc>
          <w:tcPr>
            <w:tcW w:w="556" w:type="dxa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145106" w:rsidRPr="00405610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7052" w:type="dxa"/>
            <w:shd w:val="clear" w:color="auto" w:fill="auto"/>
          </w:tcPr>
          <w:p w:rsidR="006E3F04" w:rsidRPr="00C84908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 w:rsidR="00382A16">
              <w:rPr>
                <w:spacing w:val="-5"/>
              </w:rPr>
              <w:t>:</w:t>
            </w:r>
          </w:p>
          <w:p w:rsidR="006E3F04" w:rsidRDefault="006E3F04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 xml:space="preserve">- </w:t>
            </w:r>
            <w:r w:rsidRPr="00FF7C5C">
              <w:rPr>
                <w:rFonts w:eastAsia="Calibri"/>
              </w:rPr>
              <w:t xml:space="preserve">выбирать </w:t>
            </w:r>
            <w:r>
              <w:rPr>
                <w:rFonts w:eastAsia="Calibri"/>
              </w:rPr>
              <w:t>объект исследования;</w:t>
            </w:r>
          </w:p>
          <w:p w:rsidR="006E3F04" w:rsidRDefault="006E3F04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Pr="00FF7C5C">
              <w:rPr>
                <w:rFonts w:eastAsia="Calibri"/>
              </w:rPr>
              <w:t xml:space="preserve"> использовать методы сбора и обработки ин</w:t>
            </w:r>
            <w:r>
              <w:rPr>
                <w:rFonts w:eastAsia="Calibri"/>
              </w:rPr>
              <w:t>формации в процессе научного исследования;</w:t>
            </w:r>
          </w:p>
          <w:p w:rsidR="006E3F04" w:rsidRPr="006E6DFB" w:rsidRDefault="006E3F04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 обобщать данные исследования, формулировать проблемы.</w:t>
            </w:r>
          </w:p>
          <w:p w:rsidR="00382A16" w:rsidRDefault="006E3F04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>
              <w:rPr>
                <w:spacing w:val="-5"/>
              </w:rPr>
              <w:t>осуществления</w:t>
            </w:r>
            <w:r w:rsidRPr="00C84908">
              <w:rPr>
                <w:spacing w:val="-5"/>
              </w:rPr>
              <w:t xml:space="preserve"> </w:t>
            </w:r>
            <w:r>
              <w:rPr>
                <w:spacing w:val="-5"/>
              </w:rPr>
              <w:t>исследований  в сфере информационных технологий в деятельности машиностроительных предприятий.</w:t>
            </w:r>
          </w:p>
        </w:tc>
      </w:tr>
      <w:tr w:rsidR="00145106" w:rsidRPr="00961A7F" w:rsidTr="00A43E95">
        <w:trPr>
          <w:cantSplit/>
          <w:trHeight w:val="284"/>
        </w:trPr>
        <w:tc>
          <w:tcPr>
            <w:tcW w:w="556" w:type="dxa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7052" w:type="dxa"/>
            <w:shd w:val="clear" w:color="auto" w:fill="auto"/>
          </w:tcPr>
          <w:p w:rsidR="006E3F04" w:rsidRPr="00141CC2" w:rsidRDefault="00382A16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Pr="00883A3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 и использовать методы сбора и обработки 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6E3F04" w:rsidRPr="00883A3C" w:rsidRDefault="006E3F04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 xml:space="preserve">- обобщать и представлять данные о предприятии,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технологиях,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 продукции;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82A16" w:rsidRDefault="006E3F04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 навыки и опыт деятельности</w:t>
            </w:r>
            <w:r w:rsidRPr="00382A16">
              <w:rPr>
                <w:spacing w:val="-5"/>
              </w:rPr>
              <w:t>:</w:t>
            </w:r>
          </w:p>
          <w:p w:rsidR="00145106" w:rsidRPr="00961A7F" w:rsidRDefault="006E3F04" w:rsidP="006E3F04">
            <w:r w:rsidRPr="00883A3C">
              <w:rPr>
                <w:spacing w:val="-5"/>
              </w:rPr>
              <w:t>характеристик</w:t>
            </w:r>
            <w:r>
              <w:rPr>
                <w:spacing w:val="-5"/>
              </w:rPr>
              <w:t>и</w:t>
            </w:r>
            <w:r w:rsidRPr="00883A3C">
              <w:rPr>
                <w:spacing w:val="-5"/>
              </w:rPr>
              <w:t xml:space="preserve"> предприятий по </w:t>
            </w:r>
            <w:proofErr w:type="spellStart"/>
            <w:r w:rsidRPr="00883A3C">
              <w:rPr>
                <w:spacing w:val="-5"/>
              </w:rPr>
              <w:t>подотраслям</w:t>
            </w:r>
            <w:proofErr w:type="spellEnd"/>
            <w:r w:rsidRPr="00883A3C">
              <w:rPr>
                <w:spacing w:val="-5"/>
              </w:rPr>
              <w:t xml:space="preserve"> машиностроения и о</w:t>
            </w:r>
            <w:r w:rsidRPr="00883A3C">
              <w:rPr>
                <w:spacing w:val="-5"/>
              </w:rPr>
              <w:t>т</w:t>
            </w:r>
            <w:r w:rsidRPr="00883A3C">
              <w:rPr>
                <w:spacing w:val="-5"/>
              </w:rPr>
              <w:t>расли в целом,</w:t>
            </w:r>
            <w:r>
              <w:rPr>
                <w:spacing w:val="-5"/>
              </w:rPr>
              <w:t xml:space="preserve"> по видам </w:t>
            </w:r>
            <w:r w:rsidRPr="00883A3C">
              <w:rPr>
                <w:spacing w:val="-5"/>
              </w:rPr>
              <w:t>машиностроительной продукции, использ</w:t>
            </w:r>
            <w:r w:rsidRPr="00883A3C">
              <w:rPr>
                <w:spacing w:val="-5"/>
              </w:rPr>
              <w:t>у</w:t>
            </w:r>
            <w:r w:rsidRPr="00883A3C">
              <w:rPr>
                <w:spacing w:val="-5"/>
              </w:rPr>
              <w:t>емо</w:t>
            </w:r>
            <w:r>
              <w:rPr>
                <w:spacing w:val="-5"/>
              </w:rPr>
              <w:t>му</w:t>
            </w:r>
            <w:r w:rsidRPr="00883A3C">
              <w:rPr>
                <w:spacing w:val="-5"/>
              </w:rPr>
              <w:t xml:space="preserve"> обору</w:t>
            </w:r>
            <w:r>
              <w:rPr>
                <w:spacing w:val="-5"/>
              </w:rPr>
              <w:t>дованию и информационным технологиям,</w:t>
            </w:r>
            <w:r w:rsidRPr="00883A3C">
              <w:rPr>
                <w:spacing w:val="-5"/>
              </w:rPr>
              <w:t xml:space="preserve"> уровню о</w:t>
            </w:r>
            <w:r w:rsidRPr="00883A3C">
              <w:rPr>
                <w:spacing w:val="-5"/>
              </w:rPr>
              <w:t>б</w:t>
            </w:r>
            <w:r w:rsidRPr="00883A3C">
              <w:rPr>
                <w:spacing w:val="-5"/>
              </w:rPr>
              <w:t>новления и доле инновационных решений</w:t>
            </w:r>
          </w:p>
        </w:tc>
      </w:tr>
      <w:tr w:rsidR="00145106" w:rsidRPr="00961A7F" w:rsidTr="00A43E95">
        <w:trPr>
          <w:cantSplit/>
          <w:trHeight w:val="284"/>
        </w:trPr>
        <w:tc>
          <w:tcPr>
            <w:tcW w:w="556" w:type="dxa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51077E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>Практика по получению профессиональных умений и опыта профессиональной деятельности</w:t>
            </w:r>
          </w:p>
        </w:tc>
        <w:tc>
          <w:tcPr>
            <w:tcW w:w="7052" w:type="dxa"/>
            <w:shd w:val="clear" w:color="auto" w:fill="auto"/>
          </w:tcPr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составлять план занятия, следовать стандартам </w:t>
            </w:r>
            <w:proofErr w:type="spellStart"/>
            <w:r w:rsidRPr="00382A16">
              <w:rPr>
                <w:spacing w:val="-5"/>
              </w:rPr>
              <w:t>образова</w:t>
            </w:r>
            <w:proofErr w:type="spellEnd"/>
            <w:r w:rsidRPr="00382A16">
              <w:rPr>
                <w:spacing w:val="-5"/>
              </w:rPr>
              <w:t>-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разрабатывать документацию для учебной деятельности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образовательного учреждения;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самостоятельно проводить практические и лабораторные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 xml:space="preserve">работы. 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 w:rsidRPr="00382A16">
              <w:rPr>
                <w:spacing w:val="-5"/>
              </w:rPr>
              <w:t>Демонстрирова</w:t>
            </w:r>
            <w:r w:rsidR="0023272B">
              <w:rPr>
                <w:spacing w:val="-5"/>
              </w:rPr>
              <w:t>ть навыки и опыт деятельности: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составлен</w:t>
            </w:r>
            <w:r w:rsidR="00613196">
              <w:rPr>
                <w:spacing w:val="-5"/>
              </w:rPr>
              <w:t>ия</w:t>
            </w:r>
            <w:r w:rsidR="0023272B">
              <w:rPr>
                <w:spacing w:val="-5"/>
              </w:rPr>
              <w:t xml:space="preserve">  рабочих программ дисциплин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педагогического общения, речевого</w:t>
            </w:r>
            <w:r w:rsidRPr="00382A16">
              <w:rPr>
                <w:spacing w:val="-5"/>
              </w:rPr>
              <w:t xml:space="preserve"> этике</w:t>
            </w:r>
            <w:r>
              <w:rPr>
                <w:spacing w:val="-5"/>
              </w:rPr>
              <w:t>та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анализа и самоанализа педагогической дея</w:t>
            </w:r>
            <w:r w:rsidR="00EE1F35">
              <w:rPr>
                <w:spacing w:val="-5"/>
              </w:rPr>
              <w:t>тельности</w:t>
            </w:r>
          </w:p>
          <w:p w:rsidR="00382A16" w:rsidRPr="00382A16" w:rsidRDefault="00382A16" w:rsidP="00382A16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 занятий</w:t>
            </w:r>
          </w:p>
          <w:p w:rsidR="00145106" w:rsidRPr="00961A7F" w:rsidRDefault="00382A16" w:rsidP="00382A16">
            <w:r>
              <w:rPr>
                <w:spacing w:val="-5"/>
              </w:rPr>
              <w:t>-</w:t>
            </w:r>
            <w:r w:rsidRPr="00382A16">
              <w:rPr>
                <w:spacing w:val="-5"/>
              </w:rPr>
              <w:t xml:space="preserve"> подготовк</w:t>
            </w:r>
            <w:r>
              <w:rPr>
                <w:spacing w:val="-5"/>
              </w:rPr>
              <w:t>и</w:t>
            </w:r>
            <w:r w:rsidRPr="00382A16">
              <w:rPr>
                <w:spacing w:val="-5"/>
              </w:rPr>
              <w:t xml:space="preserve"> демонстрационных материалов</w:t>
            </w:r>
          </w:p>
        </w:tc>
      </w:tr>
      <w:tr w:rsidR="00145106" w:rsidRPr="00961A7F" w:rsidTr="00A43E95">
        <w:trPr>
          <w:cantSplit/>
          <w:trHeight w:val="284"/>
        </w:trPr>
        <w:tc>
          <w:tcPr>
            <w:tcW w:w="556" w:type="dxa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2813" w:type="dxa"/>
            <w:shd w:val="clear" w:color="auto" w:fill="auto"/>
          </w:tcPr>
          <w:p w:rsidR="00145106" w:rsidRPr="00961A7F" w:rsidRDefault="00145106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7052" w:type="dxa"/>
            <w:shd w:val="clear" w:color="auto" w:fill="auto"/>
          </w:tcPr>
          <w:p w:rsidR="00875EE5" w:rsidRPr="00810B2D" w:rsidRDefault="00875EE5" w:rsidP="00875EE5">
            <w:pPr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spacing w:val="-5"/>
              </w:rPr>
              <w:t xml:space="preserve">- выбирать объект для проведения анализа  в сфере информационных технологий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предприятия;</w:t>
            </w:r>
          </w:p>
          <w:p w:rsidR="00875EE5" w:rsidRDefault="00875EE5" w:rsidP="00875EE5">
            <w:pPr>
              <w:rPr>
                <w:rFonts w:eastAsia="Calibri"/>
              </w:rPr>
            </w:pPr>
            <w:r>
              <w:rPr>
                <w:spacing w:val="-5"/>
              </w:rPr>
              <w:t xml:space="preserve">- </w:t>
            </w:r>
            <w:r>
              <w:rPr>
                <w:rFonts w:eastAsia="Calibri"/>
              </w:rPr>
              <w:t xml:space="preserve">подготавливать </w:t>
            </w:r>
            <w:r w:rsidRPr="00FF7C5C">
              <w:rPr>
                <w:rFonts w:eastAsia="Calibri"/>
              </w:rPr>
              <w:t xml:space="preserve"> и обраб</w:t>
            </w:r>
            <w:r>
              <w:rPr>
                <w:rFonts w:eastAsia="Calibri"/>
              </w:rPr>
              <w:t xml:space="preserve">атывать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 в процессе иссл</w:t>
            </w:r>
            <w:r>
              <w:rPr>
                <w:rFonts w:eastAsia="Calibri"/>
              </w:rPr>
              <w:t>е</w:t>
            </w:r>
            <w:r>
              <w:rPr>
                <w:rFonts w:eastAsia="Calibri"/>
              </w:rPr>
              <w:t>дования;</w:t>
            </w:r>
          </w:p>
          <w:p w:rsidR="00875EE5" w:rsidRDefault="00875EE5" w:rsidP="00875EE5">
            <w:pPr>
              <w:rPr>
                <w:spacing w:val="-5"/>
              </w:rPr>
            </w:pPr>
            <w:r>
              <w:rPr>
                <w:rFonts w:eastAsia="Calibri"/>
              </w:rPr>
              <w:t xml:space="preserve">- обобщать данные анализа, формулировать проблемы, </w:t>
            </w:r>
            <w:r>
              <w:rPr>
                <w:spacing w:val="-5"/>
              </w:rPr>
              <w:t xml:space="preserve">в сфере информационной деятельности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 предприятия.</w:t>
            </w:r>
          </w:p>
          <w:p w:rsidR="00875EE5" w:rsidRDefault="00875EE5" w:rsidP="00875EE5">
            <w:pPr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 навыки и опыт деятельности</w:t>
            </w:r>
            <w:r w:rsidRPr="00875EE5">
              <w:rPr>
                <w:spacing w:val="-5"/>
              </w:rPr>
              <w:t>:</w:t>
            </w:r>
          </w:p>
          <w:p w:rsidR="00145106" w:rsidRPr="00961A7F" w:rsidRDefault="00875EE5" w:rsidP="00875EE5">
            <w:pPr>
              <w:rPr>
                <w:spacing w:val="-5"/>
              </w:rPr>
            </w:pPr>
            <w:r>
              <w:t xml:space="preserve">анализа существующей информационной системы предприятия и </w:t>
            </w:r>
            <w:r w:rsidRPr="00DE00F5">
              <w:t>критического восприятия информации</w:t>
            </w:r>
            <w:r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</w:t>
            </w:r>
            <w:r w:rsidRPr="00961A7F">
              <w:rPr>
                <w:caps w:val="0"/>
                <w:sz w:val="22"/>
                <w:szCs w:val="22"/>
              </w:rPr>
              <w:t>а</w:t>
            </w:r>
            <w:r w:rsidRPr="00961A7F">
              <w:rPr>
                <w:caps w:val="0"/>
                <w:sz w:val="22"/>
                <w:szCs w:val="22"/>
              </w:rPr>
              <w:t>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 направления и объекта исслед</w:t>
            </w:r>
            <w:r>
              <w:t>о</w:t>
            </w:r>
            <w:r>
              <w:t xml:space="preserve">вания. </w:t>
            </w:r>
            <w:r w:rsidRPr="00FA7981">
              <w:t>Знакомство с программой пра</w:t>
            </w:r>
            <w:r w:rsidRPr="00FA7981">
              <w:t>к</w:t>
            </w:r>
            <w:r w:rsidRPr="00FA7981">
              <w:t>тики</w:t>
            </w:r>
            <w:r>
              <w:t>, и</w:t>
            </w:r>
            <w:r w:rsidRPr="00B34637">
              <w:t xml:space="preserve">нструктаж по </w:t>
            </w:r>
            <w:r>
              <w:t xml:space="preserve">охране труда. </w:t>
            </w:r>
            <w:r w:rsidRPr="00FA7981">
              <w:t>П</w:t>
            </w:r>
            <w:r w:rsidRPr="00FA7981">
              <w:t>о</w:t>
            </w:r>
            <w:r w:rsidRPr="00FA7981">
              <w:t>лучение индивидуального задания на 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 и обработка материала: Характ</w:t>
            </w:r>
            <w:r w:rsidRPr="00B34637">
              <w:t>е</w:t>
            </w:r>
            <w:r w:rsidRPr="00B34637">
              <w:t>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 Характеристика об</w:t>
            </w:r>
            <w:r>
              <w:t>ъ</w:t>
            </w:r>
            <w:r>
              <w:t>екта исследования. Материалы для ан</w:t>
            </w:r>
            <w:r>
              <w:t>а</w:t>
            </w:r>
            <w:r>
              <w:t xml:space="preserve">лиза </w:t>
            </w:r>
            <w:r w:rsidRPr="00977A02">
              <w:rPr>
                <w:rFonts w:eastAsia="Calibri"/>
                <w:lang w:eastAsia="x-none"/>
              </w:rPr>
              <w:t>полученной информации</w:t>
            </w:r>
            <w:r>
              <w:rPr>
                <w:rFonts w:eastAsia="Calibri"/>
                <w:lang w:eastAsia="x-none"/>
              </w:rPr>
              <w:t xml:space="preserve"> по </w:t>
            </w:r>
            <w:r>
              <w:t>те</w:t>
            </w:r>
            <w:r>
              <w:t>х</w:t>
            </w:r>
            <w:r>
              <w:t>нологическим процессам и произво</w:t>
            </w:r>
            <w:r>
              <w:t>д</w:t>
            </w:r>
            <w:r>
              <w:t>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</w:t>
            </w:r>
            <w:r>
              <w:t>о</w:t>
            </w:r>
            <w:r>
              <w:t>бранных 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6C771B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 xml:space="preserve">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  <w:r>
              <w:t xml:space="preserve">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414440"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 истории формирования и</w:t>
            </w:r>
            <w:r w:rsidRPr="00094AD0">
              <w:t xml:space="preserve"> ра</w:t>
            </w:r>
            <w:r w:rsidRPr="00094AD0">
              <w:t>з</w:t>
            </w:r>
            <w:r w:rsidRPr="00094AD0">
              <w:t>вития машиностроительных предпри</w:t>
            </w:r>
            <w:r w:rsidRPr="00094AD0">
              <w:t>я</w:t>
            </w:r>
            <w:r w:rsidRPr="00094AD0">
              <w:t>тий</w:t>
            </w:r>
            <w:r>
              <w:t>.</w:t>
            </w:r>
            <w:r w:rsidRPr="00094AD0">
              <w:t xml:space="preserve"> Сбор фактического материала. Х</w:t>
            </w:r>
            <w:r w:rsidRPr="00094AD0">
              <w:t>а</w:t>
            </w:r>
            <w:r w:rsidRPr="00094AD0">
              <w:t>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51077E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>Практика по получ</w:t>
            </w:r>
            <w:r w:rsidRPr="0051077E">
              <w:rPr>
                <w:b w:val="0"/>
                <w:sz w:val="22"/>
                <w:szCs w:val="22"/>
              </w:rPr>
              <w:t>е</w:t>
            </w:r>
            <w:r w:rsidRPr="0051077E">
              <w:rPr>
                <w:b w:val="0"/>
                <w:sz w:val="22"/>
                <w:szCs w:val="22"/>
              </w:rPr>
              <w:t>нию профессионал</w:t>
            </w:r>
            <w:r w:rsidRPr="0051077E">
              <w:rPr>
                <w:b w:val="0"/>
                <w:sz w:val="22"/>
                <w:szCs w:val="22"/>
              </w:rPr>
              <w:t>ь</w:t>
            </w:r>
            <w:r w:rsidRPr="0051077E">
              <w:rPr>
                <w:b w:val="0"/>
                <w:sz w:val="22"/>
                <w:szCs w:val="22"/>
              </w:rPr>
              <w:t>ных умений и опыта профессиональной де</w:t>
            </w:r>
            <w:r w:rsidRPr="0051077E">
              <w:rPr>
                <w:b w:val="0"/>
                <w:sz w:val="22"/>
                <w:szCs w:val="22"/>
              </w:rPr>
              <w:t>я</w:t>
            </w:r>
            <w:r w:rsidRPr="0051077E">
              <w:rPr>
                <w:b w:val="0"/>
                <w:sz w:val="22"/>
                <w:szCs w:val="22"/>
              </w:rPr>
              <w:t>тельности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D52BF3">
            <w:pPr>
              <w:jc w:val="both"/>
            </w:pPr>
            <w:r w:rsidRPr="00414440">
              <w:t>Установочная лекция. Инструктаж по технике безопасности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281503" w:rsidP="00D52BF3">
            <w:pPr>
              <w:jc w:val="both"/>
            </w:pPr>
            <w:r w:rsidRPr="00281503">
              <w:t>Изучение правил оформления учебной документации</w:t>
            </w:r>
            <w:r>
              <w:t>.</w:t>
            </w:r>
            <w:r w:rsidRPr="00281503">
              <w:t xml:space="preserve"> Подготовка лекций, практических или лабораторных работ</w:t>
            </w:r>
            <w:r>
              <w:t>.</w:t>
            </w:r>
            <w:r w:rsidRPr="00281503">
              <w:t xml:space="preserve"> Разработка методической документ</w:t>
            </w:r>
            <w:r w:rsidRPr="00281503">
              <w:t>а</w:t>
            </w:r>
            <w:r w:rsidRPr="00281503">
              <w:t>ции по дисциплине и демонстрацио</w:t>
            </w:r>
            <w:r w:rsidRPr="00281503">
              <w:t>н</w:t>
            </w:r>
            <w:r w:rsidRPr="00281503">
              <w:t>ных материалов. Проведение занятий в аудитории и др.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 xml:space="preserve">Систематизация материала.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 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</w:t>
            </w:r>
            <w:r w:rsidRPr="00493458">
              <w:rPr>
                <w:b w:val="0"/>
                <w:sz w:val="22"/>
                <w:szCs w:val="22"/>
              </w:rPr>
              <w:t>к</w:t>
            </w:r>
            <w:r w:rsidRPr="00493458">
              <w:rPr>
                <w:b w:val="0"/>
                <w:sz w:val="22"/>
                <w:szCs w:val="22"/>
              </w:rPr>
              <w:t>тика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 с программой практики</w:t>
            </w:r>
            <w:r>
              <w:t>. И</w:t>
            </w:r>
            <w:r w:rsidRPr="00FA7981">
              <w:t xml:space="preserve">нструктаж по </w:t>
            </w:r>
            <w:r>
              <w:t xml:space="preserve">охране труда. </w:t>
            </w:r>
            <w:r w:rsidRPr="00FA7981">
              <w:t>Получ</w:t>
            </w:r>
            <w:r w:rsidRPr="00FA7981">
              <w:t>е</w:t>
            </w:r>
            <w:r w:rsidRPr="00FA7981">
              <w:t>ние индивидуального задания на пра</w:t>
            </w:r>
            <w:r w:rsidRPr="00FA7981">
              <w:t>к</w:t>
            </w:r>
            <w:r w:rsidRPr="00FA7981">
              <w:t>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>
              <w:t xml:space="preserve"> 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 xml:space="preserve">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  <w:r>
              <w:rPr>
                <w:rFonts w:eastAsia="Calibri"/>
                <w:lang w:eastAsia="x-none"/>
              </w:rPr>
              <w:t xml:space="preserve"> Анализ, п</w:t>
            </w:r>
            <w:r>
              <w:rPr>
                <w:rFonts w:eastAsia="Calibri"/>
                <w:lang w:eastAsia="x-none"/>
              </w:rPr>
              <w:t>о</w:t>
            </w:r>
            <w:r>
              <w:rPr>
                <w:rFonts w:eastAsia="Calibri"/>
                <w:lang w:eastAsia="x-none"/>
              </w:rPr>
              <w:t>лученной</w:t>
            </w:r>
            <w:r w:rsidRPr="00DE00F5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 для выполнения выпускной квалификационной 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 Подготовка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 материалов.</w:t>
            </w:r>
            <w:r>
              <w:t xml:space="preserve"> </w:t>
            </w:r>
            <w:r w:rsidRPr="00FA7981">
              <w:t>Оформл</w:t>
            </w:r>
            <w:r w:rsidRPr="00FA7981">
              <w:t>е</w:t>
            </w:r>
            <w:r w:rsidRPr="00FA7981">
              <w:t>ние отчетной документации в эле</w:t>
            </w:r>
            <w:r w:rsidRPr="00FA7981">
              <w:t>к</w:t>
            </w:r>
            <w:r w:rsidRPr="00FA7981">
              <w:t>тронном виде по ГОСТ 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F4554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 Защита 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 отчета</w:t>
            </w:r>
          </w:p>
        </w:tc>
      </w:tr>
    </w:tbl>
    <w:p w:rsidR="004F34E5" w:rsidRDefault="004F34E5" w:rsidP="004F34E5">
      <w:bookmarkStart w:id="8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8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 xml:space="preserve"> – семестры 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 xml:space="preserve"> 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51077E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51077E">
              <w:rPr>
                <w:b w:val="0"/>
                <w:sz w:val="22"/>
                <w:szCs w:val="22"/>
              </w:rPr>
              <w:t xml:space="preserve">Практика по получению профессиональных умений и опыта профессиональной деятельности </w:t>
            </w:r>
            <w:r w:rsidR="006F56F5">
              <w:rPr>
                <w:b w:val="0"/>
                <w:sz w:val="22"/>
                <w:szCs w:val="22"/>
              </w:rPr>
              <w:t>– семестр 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6F56F5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 xml:space="preserve"> – семестр 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33179D">
      <w:pPr>
        <w:jc w:val="center"/>
        <w:rPr>
          <w:b/>
          <w:sz w:val="22"/>
          <w:szCs w:val="22"/>
        </w:rPr>
      </w:pPr>
    </w:p>
    <w:p w:rsidR="0033179D" w:rsidRPr="00D52BF3" w:rsidRDefault="00D52BF3" w:rsidP="0033179D">
      <w:pPr>
        <w:jc w:val="center"/>
        <w:rPr>
          <w:b/>
        </w:rPr>
      </w:pPr>
      <w:r w:rsidRPr="00D52BF3">
        <w:rPr>
          <w:b/>
          <w:sz w:val="22"/>
          <w:szCs w:val="22"/>
        </w:rPr>
        <w:t>Научно-исследовательская работа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 w:rsidRPr="00D52BF3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961A7F" w:rsidRDefault="0033179D" w:rsidP="00D52BF3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33179D" w:rsidRPr="00D52BF3" w:rsidRDefault="00D52BF3" w:rsidP="00D52BF3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33179D" w:rsidRPr="00961A7F" w:rsidRDefault="0033179D" w:rsidP="00D52BF3">
            <w:pPr>
              <w:keepNext/>
              <w:jc w:val="center"/>
              <w:rPr>
                <w:i/>
                <w:iCs/>
              </w:rPr>
            </w:pP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961A7F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0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D52BF3">
              <w:t>выполнение и защита отчёта, зачёт</w:t>
            </w:r>
          </w:p>
          <w:p w:rsidR="0033179D" w:rsidRPr="00D52BF3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="00D52BF3" w:rsidRPr="00D52BF3">
              <w:t>1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jc w:val="center"/>
        <w:rPr>
          <w:b/>
        </w:rPr>
      </w:pPr>
      <w:r w:rsidRPr="00D52BF3">
        <w:rPr>
          <w:b/>
          <w:sz w:val="22"/>
          <w:szCs w:val="22"/>
        </w:rPr>
        <w:t>Практика по получению первичных профессиональных умений и навыков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51077E" w:rsidP="00A43E95">
      <w:pPr>
        <w:keepNext/>
        <w:keepLines/>
        <w:jc w:val="center"/>
        <w:rPr>
          <w:b/>
        </w:rPr>
      </w:pPr>
      <w:r w:rsidRPr="0051077E">
        <w:rPr>
          <w:b/>
          <w:sz w:val="22"/>
          <w:szCs w:val="22"/>
        </w:rPr>
        <w:t>Практика по получению профессиональных умений и опыта профессиональной деятельности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D52BF3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D52BF3" w:rsidRPr="00D52BF3" w:rsidRDefault="00D52BF3" w:rsidP="00D52BF3">
      <w:pPr>
        <w:keepNext/>
        <w:keepLines/>
        <w:jc w:val="center"/>
        <w:rPr>
          <w:b/>
          <w:lang w:val="en-US"/>
        </w:rPr>
      </w:pPr>
      <w:r w:rsidRPr="00D52BF3">
        <w:rPr>
          <w:b/>
          <w:sz w:val="22"/>
          <w:szCs w:val="22"/>
        </w:rPr>
        <w:t>Преддипломная практика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F4554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Pr="00D52BF3">
              <w:rPr>
                <w:bCs/>
                <w:spacing w:val="-1"/>
              </w:rPr>
              <w:t xml:space="preserve"> 0.25</w:t>
            </w:r>
          </w:p>
        </w:tc>
      </w:tr>
      <w:tr w:rsidR="00D52BF3" w:rsidRPr="00961A7F" w:rsidTr="00DF4554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F4554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F4554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961A7F" w:rsidRDefault="00D52BF3" w:rsidP="00DF4554">
            <w:pPr>
              <w:keepNext/>
              <w:rPr>
                <w:i/>
                <w:iCs/>
              </w:rPr>
            </w:pPr>
          </w:p>
        </w:tc>
        <w:tc>
          <w:tcPr>
            <w:tcW w:w="3685" w:type="dxa"/>
            <w:shd w:val="clear" w:color="auto" w:fill="auto"/>
          </w:tcPr>
          <w:p w:rsidR="00D52BF3" w:rsidRPr="00FC3058" w:rsidRDefault="00D52BF3" w:rsidP="00DF4554">
            <w:pPr>
              <w:keepNext/>
              <w:jc w:val="center"/>
              <w:rPr>
                <w:lang w:val="en-US"/>
              </w:rPr>
            </w:pPr>
            <w:r w:rsidRPr="00D52BF3">
              <w:rPr>
                <w:lang w:val="en-US"/>
              </w:rPr>
              <w:t>I</w:t>
            </w:r>
            <w:r w:rsidR="00FC3058">
              <w:rPr>
                <w:lang w:val="en-US"/>
              </w:rPr>
              <w:t>V</w:t>
            </w:r>
          </w:p>
        </w:tc>
        <w:tc>
          <w:tcPr>
            <w:tcW w:w="2835" w:type="dxa"/>
            <w:shd w:val="clear" w:color="auto" w:fill="auto"/>
          </w:tcPr>
          <w:p w:rsidR="00D52BF3" w:rsidRPr="00961A7F" w:rsidRDefault="00D52BF3" w:rsidP="00DF4554">
            <w:pPr>
              <w:keepNext/>
              <w:jc w:val="center"/>
              <w:rPr>
                <w:i/>
                <w:iCs/>
              </w:rPr>
            </w:pPr>
          </w:p>
        </w:tc>
      </w:tr>
      <w:tr w:rsidR="00D52BF3" w:rsidRPr="00961A7F" w:rsidTr="00DF4554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0</w:t>
            </w:r>
          </w:p>
        </w:tc>
      </w:tr>
      <w:tr w:rsidR="00D52BF3" w:rsidRPr="00961A7F" w:rsidTr="00DF4554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F4554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>
              <w:t>выполнение и защита отчёта, зачёт</w:t>
            </w:r>
          </w:p>
          <w:p w:rsidR="00D52BF3" w:rsidRPr="00D52BF3" w:rsidRDefault="00D52BF3" w:rsidP="00DF4554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Pr="00D52BF3">
              <w:t>1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lastRenderedPageBreak/>
        <w:t>4.</w:t>
      </w:r>
      <w:r w:rsidR="0025492E">
        <w:t xml:space="preserve"> </w:t>
      </w:r>
      <w:r w:rsidRPr="00961A7F">
        <w:t>ФОНД</w:t>
      </w:r>
      <w:r w:rsidR="0025492E">
        <w:t xml:space="preserve"> </w:t>
      </w:r>
      <w:r w:rsidRPr="00961A7F">
        <w:t>ОЦЕНОЧНЫХ</w:t>
      </w:r>
      <w:r w:rsidR="0025492E">
        <w:t xml:space="preserve"> </w:t>
      </w:r>
      <w:r w:rsidRPr="00961A7F">
        <w:t>СРЕДСТВ</w:t>
      </w:r>
      <w:r w:rsidR="0025492E">
        <w:t xml:space="preserve"> </w:t>
      </w:r>
      <w:r w:rsidRPr="00961A7F">
        <w:t>ДЛЯ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ТЕКУЩЕЙ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ПРОМЕЖУТОЧНОЙ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DF4554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 практик и примерная тематика контрольных 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 и промежуточной 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Научно-исследовательская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раб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та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Практика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получению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первичных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професси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нальных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умений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нав</w:t>
            </w:r>
            <w:r w:rsidRPr="00AD35D0">
              <w:rPr>
                <w:sz w:val="22"/>
                <w:szCs w:val="22"/>
              </w:rPr>
              <w:t>ы</w:t>
            </w:r>
            <w:r w:rsidRPr="00AD35D0">
              <w:rPr>
                <w:sz w:val="22"/>
                <w:szCs w:val="22"/>
              </w:rPr>
              <w:t>ков</w:t>
            </w:r>
          </w:p>
        </w:tc>
        <w:tc>
          <w:tcPr>
            <w:tcW w:w="2605" w:type="dxa"/>
            <w:vAlign w:val="center"/>
          </w:tcPr>
          <w:p w:rsidR="00AD35D0" w:rsidRPr="00AD35D0" w:rsidRDefault="0051077E" w:rsidP="002F5BD8">
            <w:pPr>
              <w:jc w:val="center"/>
              <w:rPr>
                <w:b/>
                <w:sz w:val="22"/>
                <w:szCs w:val="22"/>
              </w:rPr>
            </w:pPr>
            <w:r w:rsidRPr="0051077E">
              <w:rPr>
                <w:sz w:val="22"/>
                <w:szCs w:val="22"/>
              </w:rPr>
              <w:t>Практика по получению профессиональных ум</w:t>
            </w:r>
            <w:r w:rsidRPr="0051077E">
              <w:rPr>
                <w:sz w:val="22"/>
                <w:szCs w:val="22"/>
              </w:rPr>
              <w:t>е</w:t>
            </w:r>
            <w:r w:rsidRPr="0051077E">
              <w:rPr>
                <w:sz w:val="22"/>
                <w:szCs w:val="22"/>
              </w:rPr>
              <w:t>ний и опыта професси</w:t>
            </w:r>
            <w:r w:rsidRPr="0051077E">
              <w:rPr>
                <w:sz w:val="22"/>
                <w:szCs w:val="22"/>
              </w:rPr>
              <w:t>о</w:t>
            </w:r>
            <w:r w:rsidRPr="0051077E">
              <w:rPr>
                <w:sz w:val="22"/>
                <w:szCs w:val="22"/>
              </w:rPr>
              <w:t>нальной деятельности</w:t>
            </w:r>
          </w:p>
        </w:tc>
        <w:tc>
          <w:tcPr>
            <w:tcW w:w="2605" w:type="dxa"/>
            <w:vAlign w:val="center"/>
          </w:tcPr>
          <w:p w:rsidR="00AD35D0" w:rsidRPr="00AD35D0" w:rsidRDefault="00AD35D0" w:rsidP="002F5BD8">
            <w:pPr>
              <w:jc w:val="center"/>
              <w:rPr>
                <w:b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Преддипломная</w:t>
            </w:r>
            <w:r w:rsidRPr="00AD35D0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</w:t>
            </w:r>
            <w:r w:rsidRPr="00AD35D0">
              <w:rPr>
                <w:sz w:val="22"/>
                <w:szCs w:val="22"/>
              </w:rPr>
              <w:t>и</w:t>
            </w:r>
            <w:r w:rsidRPr="00AD35D0">
              <w:rPr>
                <w:sz w:val="22"/>
                <w:szCs w:val="22"/>
              </w:rPr>
              <w:t>ка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 перечень исследовательских  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 информац</w:t>
            </w:r>
            <w:r w:rsidRPr="00B81596"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онных</w:t>
            </w:r>
            <w:r w:rsidRPr="00B81596">
              <w:rPr>
                <w:sz w:val="22"/>
                <w:szCs w:val="22"/>
              </w:rPr>
              <w:t xml:space="preserve"> пото</w:t>
            </w:r>
            <w:r>
              <w:rPr>
                <w:sz w:val="22"/>
                <w:szCs w:val="22"/>
              </w:rPr>
              <w:t>ков</w:t>
            </w:r>
            <w:r w:rsidRPr="00B81596">
              <w:rPr>
                <w:sz w:val="22"/>
                <w:szCs w:val="22"/>
              </w:rPr>
              <w:t xml:space="preserve"> и </w:t>
            </w:r>
            <w:r>
              <w:rPr>
                <w:sz w:val="22"/>
                <w:szCs w:val="22"/>
              </w:rPr>
              <w:t>поиск</w:t>
            </w:r>
            <w:r w:rsidRPr="00B81596">
              <w:rPr>
                <w:sz w:val="22"/>
                <w:szCs w:val="22"/>
              </w:rPr>
              <w:t xml:space="preserve"> пут</w:t>
            </w:r>
            <w:r>
              <w:rPr>
                <w:sz w:val="22"/>
                <w:szCs w:val="22"/>
              </w:rPr>
              <w:t>ей</w:t>
            </w:r>
            <w:r w:rsidRPr="00B81596">
              <w:rPr>
                <w:sz w:val="22"/>
                <w:szCs w:val="22"/>
              </w:rPr>
              <w:t xml:space="preserve"> их 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 использу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мых программных средств на предприятии для автоматизации управления и обработки информации (специал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зированных пакетов пр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грамм, языков програ</w:t>
            </w:r>
            <w:r w:rsidRPr="00B81596">
              <w:rPr>
                <w:sz w:val="22"/>
                <w:szCs w:val="22"/>
              </w:rPr>
              <w:t>м</w:t>
            </w:r>
            <w:r w:rsidRPr="00B81596">
              <w:rPr>
                <w:sz w:val="22"/>
                <w:szCs w:val="22"/>
              </w:rPr>
              <w:t>мирования, электронных таблиц, СУБД, локал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и глобальных с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 узких мест в работе служб управл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на предприятии (о</w:t>
            </w:r>
            <w:r w:rsidRPr="00B81596">
              <w:rPr>
                <w:sz w:val="22"/>
                <w:szCs w:val="22"/>
              </w:rPr>
              <w:t>р</w:t>
            </w:r>
            <w:r w:rsidRPr="00B81596">
              <w:rPr>
                <w:sz w:val="22"/>
                <w:szCs w:val="22"/>
              </w:rPr>
              <w:t>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 решения задачи повышения э</w:t>
            </w:r>
            <w:r w:rsidRPr="00B81596">
              <w:rPr>
                <w:sz w:val="22"/>
                <w:szCs w:val="22"/>
              </w:rPr>
              <w:t>ф</w:t>
            </w:r>
            <w:r w:rsidRPr="00B81596">
              <w:rPr>
                <w:sz w:val="22"/>
                <w:szCs w:val="22"/>
              </w:rPr>
              <w:t>фективности при прое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тировании и решение этих задач с перспект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вой развития в выпус</w:t>
            </w:r>
            <w:r w:rsidRPr="00B81596">
              <w:rPr>
                <w:sz w:val="22"/>
                <w:szCs w:val="22"/>
              </w:rPr>
              <w:t>к</w:t>
            </w:r>
            <w:r w:rsidRPr="00B81596">
              <w:rPr>
                <w:sz w:val="22"/>
                <w:szCs w:val="22"/>
              </w:rPr>
              <w:t>ную квалификационную 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t>Примерная тематика самостоятельных р</w:t>
            </w:r>
            <w:r w:rsidRPr="00AD35D0">
              <w:rPr>
                <w:b/>
                <w:sz w:val="22"/>
                <w:szCs w:val="22"/>
              </w:rPr>
              <w:t>а</w:t>
            </w:r>
            <w:r w:rsidRPr="00AD35D0">
              <w:rPr>
                <w:b/>
                <w:sz w:val="22"/>
                <w:szCs w:val="22"/>
              </w:rPr>
              <w:t>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 описание предприятия (организ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ции) и управление 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тельностью соотве</w:t>
            </w:r>
            <w:r w:rsidRPr="00AD35D0">
              <w:rPr>
                <w:sz w:val="22"/>
                <w:szCs w:val="22"/>
              </w:rPr>
              <w:t>т</w:t>
            </w:r>
            <w:r w:rsidRPr="00AD35D0">
              <w:rPr>
                <w:sz w:val="22"/>
                <w:szCs w:val="22"/>
              </w:rPr>
              <w:t>ствующего подраздел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ния: история развития, структура базовых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приятий 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 процессы и произво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ственное оборудование в подразделениях пре</w:t>
            </w:r>
            <w:r w:rsidRPr="00AD35D0">
              <w:rPr>
                <w:sz w:val="22"/>
                <w:szCs w:val="22"/>
              </w:rPr>
              <w:t>д</w:t>
            </w:r>
            <w:r w:rsidRPr="00AD35D0">
              <w:rPr>
                <w:sz w:val="22"/>
                <w:szCs w:val="22"/>
              </w:rPr>
              <w:t>приятия, на котором проводится 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 обеспечения безопасности жизнеде</w:t>
            </w:r>
            <w:r w:rsidRPr="00AD35D0">
              <w:rPr>
                <w:sz w:val="22"/>
                <w:szCs w:val="22"/>
              </w:rPr>
              <w:t>я</w:t>
            </w:r>
            <w:r w:rsidRPr="00AD35D0">
              <w:rPr>
                <w:sz w:val="22"/>
                <w:szCs w:val="22"/>
              </w:rPr>
              <w:t>тельности и экологич</w:t>
            </w:r>
            <w:r w:rsidRPr="00AD35D0">
              <w:rPr>
                <w:sz w:val="22"/>
                <w:szCs w:val="22"/>
              </w:rPr>
              <w:t>е</w:t>
            </w:r>
            <w:r w:rsidRPr="00AD35D0">
              <w:rPr>
                <w:sz w:val="22"/>
                <w:szCs w:val="22"/>
              </w:rPr>
              <w:t>ской 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 аппаратных и программных средств, используемых при пр</w:t>
            </w:r>
            <w:r w:rsidRPr="00AD35D0">
              <w:rPr>
                <w:sz w:val="22"/>
                <w:szCs w:val="22"/>
              </w:rPr>
              <w:t>о</w:t>
            </w:r>
            <w:r w:rsidRPr="00AD35D0">
              <w:rPr>
                <w:sz w:val="22"/>
                <w:szCs w:val="22"/>
              </w:rPr>
              <w:t>ектировании и эксплу</w:t>
            </w:r>
            <w:r w:rsidRPr="00AD35D0">
              <w:rPr>
                <w:sz w:val="22"/>
                <w:szCs w:val="22"/>
              </w:rPr>
              <w:t>а</w:t>
            </w:r>
            <w:r w:rsidRPr="00AD35D0">
              <w:rPr>
                <w:sz w:val="22"/>
                <w:szCs w:val="22"/>
              </w:rPr>
              <w:t>тации информационных систем и их компонентов</w:t>
            </w:r>
          </w:p>
        </w:tc>
        <w:tc>
          <w:tcPr>
            <w:tcW w:w="2605" w:type="dxa"/>
          </w:tcPr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Примерная тематика 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 xml:space="preserve">самостоятельных </w:t>
            </w:r>
            <w:proofErr w:type="spellStart"/>
            <w:r w:rsidRPr="00B81596">
              <w:rPr>
                <w:b/>
                <w:sz w:val="22"/>
                <w:szCs w:val="22"/>
              </w:rPr>
              <w:t>ра</w:t>
            </w:r>
            <w:proofErr w:type="spellEnd"/>
            <w:r w:rsidRPr="00B81596">
              <w:rPr>
                <w:b/>
                <w:sz w:val="22"/>
                <w:szCs w:val="22"/>
              </w:rPr>
              <w:t>-</w:t>
            </w:r>
          </w:p>
          <w:p w:rsidR="00B81596" w:rsidRPr="00B81596" w:rsidRDefault="00B81596" w:rsidP="00B815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бот: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Ознакомиться  с гос</w:t>
            </w:r>
            <w:r w:rsidRPr="00B81596">
              <w:rPr>
                <w:sz w:val="22"/>
                <w:szCs w:val="22"/>
              </w:rPr>
              <w:t>у</w:t>
            </w:r>
            <w:r w:rsidRPr="00B81596">
              <w:rPr>
                <w:sz w:val="22"/>
                <w:szCs w:val="22"/>
              </w:rPr>
              <w:t>дарственным образов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тельным стандартом  и  рабочим  учебным пл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ном  по  одной из  о</w:t>
            </w:r>
            <w:r w:rsidRPr="00B81596">
              <w:rPr>
                <w:sz w:val="22"/>
                <w:szCs w:val="22"/>
              </w:rPr>
              <w:t>с</w:t>
            </w:r>
            <w:r w:rsidRPr="00B81596">
              <w:rPr>
                <w:sz w:val="22"/>
                <w:szCs w:val="22"/>
              </w:rPr>
              <w:t>новных  образовател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ных  программ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 xml:space="preserve"> Освоить  организац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онные  формы  и методы обучения в высшем  учебном заведении  на  примере  деятельности кафедры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современные  образовательные 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логии высшей школы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Получить 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ские  навыки учебно-методической  работы  в  высшей школе,  подг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товки учебного  матер</w:t>
            </w:r>
            <w:r w:rsidRPr="00B81596">
              <w:rPr>
                <w:sz w:val="22"/>
                <w:szCs w:val="22"/>
              </w:rPr>
              <w:t>и</w:t>
            </w:r>
            <w:r w:rsidRPr="00B81596">
              <w:rPr>
                <w:sz w:val="22"/>
                <w:szCs w:val="22"/>
              </w:rPr>
              <w:t>ала  по  требуемой тем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тике к лекции, практич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скому  занятию,  лабор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торной работе, навыки организации  и провед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ния  занятий  с  испол</w:t>
            </w:r>
            <w:r w:rsidRPr="00B81596">
              <w:rPr>
                <w:sz w:val="22"/>
                <w:szCs w:val="22"/>
              </w:rPr>
              <w:t>ь</w:t>
            </w:r>
            <w:r w:rsidRPr="00B81596">
              <w:rPr>
                <w:sz w:val="22"/>
                <w:szCs w:val="22"/>
              </w:rPr>
              <w:t>зованием новых техн</w:t>
            </w:r>
            <w:r w:rsidRPr="00B81596">
              <w:rPr>
                <w:sz w:val="22"/>
                <w:szCs w:val="22"/>
              </w:rPr>
              <w:t>о</w:t>
            </w:r>
            <w:r w:rsidRPr="00B81596">
              <w:rPr>
                <w:sz w:val="22"/>
                <w:szCs w:val="22"/>
              </w:rPr>
              <w:t>логий обучения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Изучить  учебно-методическую  литер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туру,  лабораторное  и  программное  обеспеч</w:t>
            </w:r>
            <w:r w:rsidRPr="00B81596">
              <w:rPr>
                <w:sz w:val="22"/>
                <w:szCs w:val="22"/>
              </w:rPr>
              <w:t>е</w:t>
            </w:r>
            <w:r w:rsidRPr="00B81596">
              <w:rPr>
                <w:sz w:val="22"/>
                <w:szCs w:val="22"/>
              </w:rPr>
              <w:t>ние  по  рекомендова</w:t>
            </w:r>
            <w:r w:rsidRPr="00B81596">
              <w:rPr>
                <w:sz w:val="22"/>
                <w:szCs w:val="22"/>
              </w:rPr>
              <w:t>н</w:t>
            </w:r>
            <w:r w:rsidRPr="00B81596">
              <w:rPr>
                <w:sz w:val="22"/>
                <w:szCs w:val="22"/>
              </w:rPr>
              <w:t>ным  дисциплинам  учебного плана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Принять  непосре</w:t>
            </w:r>
            <w:r w:rsidRPr="00B81596">
              <w:rPr>
                <w:sz w:val="22"/>
                <w:szCs w:val="22"/>
              </w:rPr>
              <w:t>д</w:t>
            </w:r>
            <w:r w:rsidRPr="00B81596">
              <w:rPr>
                <w:sz w:val="22"/>
                <w:szCs w:val="22"/>
              </w:rPr>
              <w:t>ственное участие в уче</w:t>
            </w:r>
            <w:r w:rsidRPr="00B81596">
              <w:rPr>
                <w:sz w:val="22"/>
                <w:szCs w:val="22"/>
              </w:rPr>
              <w:t>б</w:t>
            </w:r>
            <w:r w:rsidRPr="00B81596">
              <w:rPr>
                <w:sz w:val="22"/>
                <w:szCs w:val="22"/>
              </w:rPr>
              <w:t>ном  процессе, выполнив  педагогическую нагру</w:t>
            </w:r>
            <w:r w:rsidRPr="00B81596">
              <w:rPr>
                <w:sz w:val="22"/>
                <w:szCs w:val="22"/>
              </w:rPr>
              <w:t>з</w:t>
            </w:r>
            <w:r w:rsidRPr="00B81596">
              <w:rPr>
                <w:sz w:val="22"/>
                <w:szCs w:val="22"/>
              </w:rPr>
              <w:t>ку, предусмотренную индивидуальным зад</w:t>
            </w:r>
            <w:r w:rsidRPr="00B81596">
              <w:rPr>
                <w:sz w:val="22"/>
                <w:szCs w:val="22"/>
              </w:rPr>
              <w:t>а</w:t>
            </w:r>
            <w:r w:rsidRPr="00B81596">
              <w:rPr>
                <w:sz w:val="22"/>
                <w:szCs w:val="22"/>
              </w:rPr>
              <w:t>нием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t>Примерный перечень тем дипломных прое</w:t>
            </w:r>
            <w:r w:rsidRPr="00D069A6">
              <w:rPr>
                <w:b/>
                <w:sz w:val="22"/>
                <w:szCs w:val="22"/>
              </w:rPr>
              <w:t>к</w:t>
            </w:r>
            <w:r w:rsidRPr="00D069A6">
              <w:rPr>
                <w:b/>
                <w:sz w:val="22"/>
                <w:szCs w:val="22"/>
              </w:rPr>
              <w:t>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 и реализация вычисл</w:t>
            </w:r>
            <w:r w:rsidRPr="00D069A6">
              <w:rPr>
                <w:sz w:val="22"/>
                <w:szCs w:val="22"/>
              </w:rPr>
              <w:t>и</w:t>
            </w:r>
            <w:r w:rsidRPr="00D069A6">
              <w:rPr>
                <w:sz w:val="22"/>
                <w:szCs w:val="22"/>
              </w:rPr>
              <w:t>тельной сети предпри</w:t>
            </w:r>
            <w:r w:rsidRPr="00D069A6">
              <w:rPr>
                <w:sz w:val="22"/>
                <w:szCs w:val="22"/>
              </w:rPr>
              <w:t>я</w:t>
            </w:r>
            <w:r w:rsidRPr="00D069A6">
              <w:rPr>
                <w:sz w:val="22"/>
                <w:szCs w:val="22"/>
              </w:rPr>
              <w:t xml:space="preserve">тия с ограниченным внешним доступом.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 базы да</w:t>
            </w:r>
            <w:r w:rsidRPr="00D069A6">
              <w:rPr>
                <w:sz w:val="22"/>
                <w:szCs w:val="22"/>
              </w:rPr>
              <w:t>н</w:t>
            </w:r>
            <w:r w:rsidRPr="00D069A6">
              <w:rPr>
                <w:sz w:val="22"/>
                <w:szCs w:val="22"/>
              </w:rPr>
              <w:t>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 информ</w:t>
            </w:r>
            <w:r w:rsidRPr="00D069A6">
              <w:rPr>
                <w:sz w:val="22"/>
                <w:szCs w:val="22"/>
              </w:rPr>
              <w:t>а</w:t>
            </w:r>
            <w:r w:rsidRPr="00D069A6">
              <w:rPr>
                <w:sz w:val="22"/>
                <w:szCs w:val="22"/>
              </w:rPr>
              <w:t>ционной 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 и внедр</w:t>
            </w:r>
            <w:r w:rsidRPr="00D069A6">
              <w:rPr>
                <w:sz w:val="22"/>
                <w:szCs w:val="22"/>
              </w:rPr>
              <w:t>е</w:t>
            </w:r>
            <w:r w:rsidRPr="00D069A6">
              <w:rPr>
                <w:sz w:val="22"/>
                <w:szCs w:val="22"/>
              </w:rPr>
              <w:t>ние сетевой инфрастру</w:t>
            </w:r>
            <w:r w:rsidRPr="00D069A6">
              <w:rPr>
                <w:sz w:val="22"/>
                <w:szCs w:val="22"/>
              </w:rPr>
              <w:t>к</w:t>
            </w:r>
            <w:r w:rsidRPr="00D069A6">
              <w:rPr>
                <w:sz w:val="22"/>
                <w:szCs w:val="22"/>
              </w:rPr>
              <w:t>туры 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lastRenderedPageBreak/>
        <w:t>5.УЧЕБНО-МЕТОДИЧЕСКОЕ</w:t>
      </w:r>
      <w:r w:rsidR="0025492E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5.1. </w:t>
      </w:r>
      <w:r w:rsidRPr="007F0760">
        <w:rPr>
          <w:b/>
        </w:rPr>
        <w:t>Основная 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 о порядке организации проведения практик» СМК – ПВД 7.5.3. --01-91-2016, Дата введения: 01.09.2016 г. Приказ №675/03, от 05.09.2016 г. УрФУ имени первого Президента Ро</w:t>
      </w:r>
      <w:r w:rsidRPr="007F0760">
        <w:t>с</w:t>
      </w:r>
      <w:r w:rsidRPr="007F0760">
        <w:t>сии Б.Н.</w:t>
      </w:r>
      <w:r w:rsidR="00C15C55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 связанная с разработкой и сопровождением информационных систем, применя</w:t>
      </w:r>
      <w:r w:rsidRPr="007F0760">
        <w:t>е</w:t>
      </w:r>
      <w:r w:rsidRPr="007F0760">
        <w:t>мых на 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 xml:space="preserve">Костюк, А.В. Информационные системы и технологии. Информационные технологии. Базовый курс. Ч.1. [Текст] учебник/ А.В. Костюк, С.А. </w:t>
      </w:r>
      <w:proofErr w:type="spellStart"/>
      <w:r w:rsidRPr="007F0760">
        <w:t>Бобонец</w:t>
      </w:r>
      <w:proofErr w:type="spellEnd"/>
      <w:r w:rsidRPr="007F0760">
        <w:t>, А.В. Флегонтов [ и др.]</w:t>
      </w:r>
      <w:proofErr w:type="gramStart"/>
      <w:r w:rsidRPr="007F0760">
        <w:t>.-</w:t>
      </w:r>
      <w:proofErr w:type="gramEnd"/>
      <w:r w:rsidRPr="007F0760">
        <w:t xml:space="preserve">СПб.: Изд-во РГПУ </w:t>
      </w:r>
      <w:proofErr w:type="spellStart"/>
      <w:r w:rsidRPr="007F0760">
        <w:t>им.А.И</w:t>
      </w:r>
      <w:proofErr w:type="spellEnd"/>
      <w:r w:rsidRPr="007F0760">
        <w:t xml:space="preserve">. Герцена, 2014.-242 с.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 С. М. Программирование в алгоритмах [Текст]/ С.М. Окулов. — Санкт-Петербург, Б</w:t>
      </w:r>
      <w:r w:rsidRPr="0022521F">
        <w:t>и</w:t>
      </w:r>
      <w:r w:rsidRPr="0022521F">
        <w:t>ном. Лаборатория знаний, 2014 г.- 344 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proofErr w:type="spellStart"/>
      <w:r w:rsidRPr="007F0760">
        <w:t>Таненбаум</w:t>
      </w:r>
      <w:proofErr w:type="spellEnd"/>
      <w:r w:rsidRPr="007F0760">
        <w:t xml:space="preserve"> Э. Архитектура компьютера. [Текст] 4-е издание / Э. </w:t>
      </w:r>
      <w:proofErr w:type="spellStart"/>
      <w:r w:rsidRPr="007F0760">
        <w:t>Таненбаум</w:t>
      </w:r>
      <w:proofErr w:type="spellEnd"/>
      <w:r w:rsidRPr="007F0760">
        <w:t xml:space="preserve"> - Санкт-Петербург, Питер, 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5.2. </w:t>
      </w:r>
      <w:r w:rsidRPr="007F0760">
        <w:rPr>
          <w:b/>
        </w:rPr>
        <w:t>Дополнительная 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 о</w:t>
      </w:r>
      <w:r>
        <w:t xml:space="preserve"> практике </w:t>
      </w:r>
      <w:proofErr w:type="gramStart"/>
      <w:r>
        <w:t>обучающихся</w:t>
      </w:r>
      <w:proofErr w:type="gramEnd"/>
      <w:r>
        <w:t>, осваивающих основные профессиональные образов</w:t>
      </w:r>
      <w:r>
        <w:t>а</w:t>
      </w:r>
      <w:r>
        <w:t>тельные программы высшего образования</w:t>
      </w:r>
      <w:r w:rsidRPr="0022521F">
        <w:t xml:space="preserve">» утверждено приказом Министерства образования и науки Российской Федерации от </w:t>
      </w:r>
      <w:r>
        <w:t>27.11.2015</w:t>
      </w:r>
      <w:r w:rsidRPr="0022521F">
        <w:t>. №</w:t>
      </w:r>
      <w:r>
        <w:t xml:space="preserve"> 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 документация 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 Н. Алгоритмы и структуры данных. [Текст] / Н. Вирт — М.: Мир, 1989.ДМК, 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proofErr w:type="spellStart"/>
      <w:r w:rsidRPr="00A503D5">
        <w:t>Керниган</w:t>
      </w:r>
      <w:proofErr w:type="spellEnd"/>
      <w:r w:rsidRPr="00A503D5">
        <w:t xml:space="preserve"> Б., </w:t>
      </w:r>
      <w:proofErr w:type="spellStart"/>
      <w:r w:rsidRPr="00A503D5">
        <w:t>Ритчи</w:t>
      </w:r>
      <w:proofErr w:type="spellEnd"/>
      <w:r w:rsidRPr="00A503D5">
        <w:t xml:space="preserve"> Д. Язык программирования Си</w:t>
      </w:r>
      <w:proofErr w:type="gramStart"/>
      <w:r w:rsidRPr="00FB16A0">
        <w:t>:</w:t>
      </w:r>
      <w:r w:rsidRPr="0022521F">
        <w:t>[</w:t>
      </w:r>
      <w:proofErr w:type="gramEnd"/>
      <w:r w:rsidRPr="0022521F">
        <w:t xml:space="preserve">Текст] </w:t>
      </w:r>
      <w:r w:rsidRPr="00A503D5">
        <w:t>Пер. с англ.</w:t>
      </w:r>
      <w:r w:rsidRPr="0022521F">
        <w:t xml:space="preserve"> / Б.</w:t>
      </w:r>
      <w:r w:rsidRPr="00FB16A0">
        <w:t xml:space="preserve"> </w:t>
      </w:r>
      <w:proofErr w:type="spellStart"/>
      <w:r w:rsidRPr="00A503D5">
        <w:t>Керниган</w:t>
      </w:r>
      <w:proofErr w:type="spellEnd"/>
      <w:r>
        <w:t xml:space="preserve">, Д. </w:t>
      </w:r>
      <w:proofErr w:type="spellStart"/>
      <w:r w:rsidRPr="00A503D5">
        <w:t>Ритчи</w:t>
      </w:r>
      <w:proofErr w:type="spellEnd"/>
      <w:r>
        <w:t xml:space="preserve"> </w:t>
      </w:r>
      <w:r w:rsidRPr="00A503D5">
        <w:t xml:space="preserve"> — М.: Финансы и статистика, 1992.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5.3. </w:t>
      </w:r>
      <w:r w:rsidRPr="00565F99">
        <w:rPr>
          <w:b/>
        </w:rPr>
        <w:t>Методические разработки</w:t>
      </w:r>
    </w:p>
    <w:p w:rsidR="007F0760" w:rsidRDefault="007F0760" w:rsidP="00DF4554">
      <w:pPr>
        <w:rPr>
          <w:spacing w:val="-5"/>
        </w:rPr>
      </w:pPr>
      <w:r>
        <w:rPr>
          <w:spacing w:val="-5"/>
        </w:rPr>
        <w:t>Не используются</w:t>
      </w:r>
    </w:p>
    <w:p w:rsidR="007F0760" w:rsidRPr="00961A7F" w:rsidRDefault="007F0760" w:rsidP="00DF4554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5.4. </w:t>
      </w:r>
      <w:r w:rsidRPr="00565F99">
        <w:rPr>
          <w:b/>
        </w:rPr>
        <w:t>Программное обеспечение</w:t>
      </w:r>
    </w:p>
    <w:p w:rsidR="007F0760" w:rsidRDefault="007F0760" w:rsidP="00DF4554">
      <w:pPr>
        <w:rPr>
          <w:spacing w:val="-5"/>
        </w:rPr>
      </w:pPr>
      <w:proofErr w:type="gramStart"/>
      <w:r>
        <w:rPr>
          <w:spacing w:val="-5"/>
        </w:rPr>
        <w:t>Размещенное</w:t>
      </w:r>
      <w:proofErr w:type="gramEnd"/>
      <w:r>
        <w:rPr>
          <w:spacing w:val="-5"/>
        </w:rPr>
        <w:t xml:space="preserve"> на предприятиях и организациях.</w:t>
      </w:r>
    </w:p>
    <w:p w:rsidR="007F0760" w:rsidRPr="00961A7F" w:rsidRDefault="007F0760" w:rsidP="00DF4554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5.5. </w:t>
      </w:r>
      <w:r w:rsidRPr="00D74BB2">
        <w:rPr>
          <w:b/>
        </w:rPr>
        <w:t>Базы данных, информационно-справочные и поисковые 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 xml:space="preserve">Базы данных зональной научной библиотеки УрФУ, режим доступа </w:t>
      </w:r>
      <w:hyperlink r:id="rId8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 информационно-образовательных ресурсов</w:t>
      </w:r>
      <w:r w:rsidR="00546A89">
        <w:t xml:space="preserve">, режим доступа </w:t>
      </w:r>
      <w:hyperlink r:id="rId9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 xml:space="preserve">5.6. </w:t>
      </w:r>
      <w:r w:rsidRPr="00961A7F">
        <w:rPr>
          <w:b/>
        </w:rPr>
        <w:t>Электронные образовательные ресурсы</w:t>
      </w:r>
    </w:p>
    <w:p w:rsidR="007F0760" w:rsidRPr="00961A7F" w:rsidRDefault="007F0760" w:rsidP="0022521F">
      <w:pPr>
        <w:shd w:val="clear" w:color="auto" w:fill="FFFFFF"/>
      </w:pPr>
      <w:r>
        <w:t>Не 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 специально оборудованные кабинеты, измерительные и вычислительные ко</w:t>
      </w:r>
      <w:r w:rsidRPr="00AE0CE8">
        <w:rPr>
          <w:rFonts w:ascii="Times New Roman" w:hAnsi="Times New Roman" w:cs="Times New Roman"/>
          <w:sz w:val="24"/>
          <w:szCs w:val="24"/>
        </w:rPr>
        <w:t>м</w:t>
      </w:r>
      <w:r w:rsidRPr="00AE0CE8">
        <w:rPr>
          <w:rFonts w:ascii="Times New Roman" w:hAnsi="Times New Roman" w:cs="Times New Roman"/>
          <w:sz w:val="24"/>
          <w:szCs w:val="24"/>
        </w:rPr>
        <w:t>плек</w:t>
      </w:r>
      <w:r>
        <w:rPr>
          <w:rFonts w:ascii="Times New Roman" w:hAnsi="Times New Roman" w:cs="Times New Roman"/>
          <w:sz w:val="24"/>
          <w:szCs w:val="24"/>
        </w:rPr>
        <w:t xml:space="preserve">сы, </w:t>
      </w:r>
      <w:r w:rsidRPr="00AE0CE8">
        <w:rPr>
          <w:rFonts w:ascii="Times New Roman" w:hAnsi="Times New Roman" w:cs="Times New Roman"/>
          <w:sz w:val="24"/>
          <w:szCs w:val="24"/>
        </w:rPr>
        <w:t>помещения, соответствующие действующим санитарным и противопожарным нормам, а также требованиям техники безопасности при проведении учебных, производственных и научно-производственных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5492E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E95" w:rsidRDefault="00F26E95" w:rsidP="00624E0A">
      <w:r>
        <w:separator/>
      </w:r>
    </w:p>
  </w:endnote>
  <w:endnote w:type="continuationSeparator" w:id="0">
    <w:p w:rsidR="00F26E95" w:rsidRDefault="00F26E95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E95" w:rsidRDefault="00F26E95" w:rsidP="00624E0A">
      <w:r>
        <w:separator/>
      </w:r>
    </w:p>
  </w:footnote>
  <w:footnote w:type="continuationSeparator" w:id="0">
    <w:p w:rsidR="00F26E95" w:rsidRDefault="00F26E95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D7168F"/>
    <w:multiLevelType w:val="hybridMultilevel"/>
    <w:tmpl w:val="2F66E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4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6"/>
  </w:num>
  <w:num w:numId="6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3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3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5"/>
  </w:num>
  <w:num w:numId="21">
    <w:abstractNumId w:val="11"/>
  </w:num>
  <w:num w:numId="22">
    <w:abstractNumId w:val="13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2"/>
  </w:num>
  <w:num w:numId="25">
    <w:abstractNumId w:val="4"/>
  </w:num>
  <w:num w:numId="26">
    <w:abstractNumId w:val="14"/>
  </w:num>
  <w:num w:numId="27">
    <w:abstractNumId w:val="10"/>
  </w:num>
  <w:num w:numId="28">
    <w:abstractNumId w:val="7"/>
  </w:num>
  <w:num w:numId="29">
    <w:abstractNumId w:val="5"/>
  </w:num>
  <w:num w:numId="30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3352D"/>
    <w:rsid w:val="0005758A"/>
    <w:rsid w:val="00060066"/>
    <w:rsid w:val="000654F9"/>
    <w:rsid w:val="0008579F"/>
    <w:rsid w:val="000D378F"/>
    <w:rsid w:val="000D6DD8"/>
    <w:rsid w:val="000E1655"/>
    <w:rsid w:val="00103D6E"/>
    <w:rsid w:val="00106FA1"/>
    <w:rsid w:val="0012088F"/>
    <w:rsid w:val="00121C78"/>
    <w:rsid w:val="00133375"/>
    <w:rsid w:val="0013604A"/>
    <w:rsid w:val="0014216D"/>
    <w:rsid w:val="00145106"/>
    <w:rsid w:val="00161253"/>
    <w:rsid w:val="0017447D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334B"/>
    <w:rsid w:val="0022521F"/>
    <w:rsid w:val="002274E9"/>
    <w:rsid w:val="00227EDB"/>
    <w:rsid w:val="0023272B"/>
    <w:rsid w:val="0025492E"/>
    <w:rsid w:val="00271D68"/>
    <w:rsid w:val="00281503"/>
    <w:rsid w:val="00286550"/>
    <w:rsid w:val="002A2A09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82A16"/>
    <w:rsid w:val="003849F9"/>
    <w:rsid w:val="003908E2"/>
    <w:rsid w:val="003A3A9D"/>
    <w:rsid w:val="003C0CEA"/>
    <w:rsid w:val="003D274D"/>
    <w:rsid w:val="003D5A34"/>
    <w:rsid w:val="0040179F"/>
    <w:rsid w:val="00401C70"/>
    <w:rsid w:val="00404ACE"/>
    <w:rsid w:val="00405610"/>
    <w:rsid w:val="00410904"/>
    <w:rsid w:val="00414440"/>
    <w:rsid w:val="004225F7"/>
    <w:rsid w:val="004317E7"/>
    <w:rsid w:val="0046323A"/>
    <w:rsid w:val="00471E2F"/>
    <w:rsid w:val="004849EF"/>
    <w:rsid w:val="0048501A"/>
    <w:rsid w:val="00493458"/>
    <w:rsid w:val="00495DA8"/>
    <w:rsid w:val="004A3328"/>
    <w:rsid w:val="004D2617"/>
    <w:rsid w:val="004F34E5"/>
    <w:rsid w:val="00504ED9"/>
    <w:rsid w:val="00506795"/>
    <w:rsid w:val="00507B57"/>
    <w:rsid w:val="0051077E"/>
    <w:rsid w:val="00525F6E"/>
    <w:rsid w:val="00535420"/>
    <w:rsid w:val="00546A89"/>
    <w:rsid w:val="0055662D"/>
    <w:rsid w:val="00560A96"/>
    <w:rsid w:val="00585FF7"/>
    <w:rsid w:val="005B236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73EC"/>
    <w:rsid w:val="006817BC"/>
    <w:rsid w:val="00686BE5"/>
    <w:rsid w:val="006A191E"/>
    <w:rsid w:val="006C3CDD"/>
    <w:rsid w:val="006C771B"/>
    <w:rsid w:val="006D0026"/>
    <w:rsid w:val="006E3F04"/>
    <w:rsid w:val="006F1EC2"/>
    <w:rsid w:val="006F2E85"/>
    <w:rsid w:val="006F56F5"/>
    <w:rsid w:val="006F6A1C"/>
    <w:rsid w:val="007022BB"/>
    <w:rsid w:val="007141F6"/>
    <w:rsid w:val="0072526C"/>
    <w:rsid w:val="00732D29"/>
    <w:rsid w:val="007419F8"/>
    <w:rsid w:val="007449AF"/>
    <w:rsid w:val="00751B80"/>
    <w:rsid w:val="0077418B"/>
    <w:rsid w:val="007809AE"/>
    <w:rsid w:val="007A6097"/>
    <w:rsid w:val="007A7B98"/>
    <w:rsid w:val="007C43B9"/>
    <w:rsid w:val="007D43E0"/>
    <w:rsid w:val="007D5F61"/>
    <w:rsid w:val="007E6CF3"/>
    <w:rsid w:val="007F0760"/>
    <w:rsid w:val="007F5D31"/>
    <w:rsid w:val="00810526"/>
    <w:rsid w:val="00811BEC"/>
    <w:rsid w:val="00816D16"/>
    <w:rsid w:val="008220BB"/>
    <w:rsid w:val="0083593A"/>
    <w:rsid w:val="00846A64"/>
    <w:rsid w:val="008543EE"/>
    <w:rsid w:val="00864E3C"/>
    <w:rsid w:val="00875C3B"/>
    <w:rsid w:val="00875EE5"/>
    <w:rsid w:val="00877F57"/>
    <w:rsid w:val="008B25A4"/>
    <w:rsid w:val="008C5DF3"/>
    <w:rsid w:val="008F0D06"/>
    <w:rsid w:val="009002C6"/>
    <w:rsid w:val="00902EC5"/>
    <w:rsid w:val="00910575"/>
    <w:rsid w:val="00915563"/>
    <w:rsid w:val="00925D19"/>
    <w:rsid w:val="00932830"/>
    <w:rsid w:val="00935667"/>
    <w:rsid w:val="00937087"/>
    <w:rsid w:val="00941A36"/>
    <w:rsid w:val="009533D2"/>
    <w:rsid w:val="009574B9"/>
    <w:rsid w:val="00957C43"/>
    <w:rsid w:val="00961259"/>
    <w:rsid w:val="00961A7F"/>
    <w:rsid w:val="00977194"/>
    <w:rsid w:val="009B12FD"/>
    <w:rsid w:val="009B55FF"/>
    <w:rsid w:val="009D57B8"/>
    <w:rsid w:val="00A02AB4"/>
    <w:rsid w:val="00A1308E"/>
    <w:rsid w:val="00A32425"/>
    <w:rsid w:val="00A43E95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6AFC"/>
    <w:rsid w:val="00AC6431"/>
    <w:rsid w:val="00AC7987"/>
    <w:rsid w:val="00AD35D0"/>
    <w:rsid w:val="00AE0CE8"/>
    <w:rsid w:val="00AE3185"/>
    <w:rsid w:val="00AE329B"/>
    <w:rsid w:val="00AF388C"/>
    <w:rsid w:val="00AF5521"/>
    <w:rsid w:val="00B03D80"/>
    <w:rsid w:val="00B0573D"/>
    <w:rsid w:val="00B10542"/>
    <w:rsid w:val="00B24864"/>
    <w:rsid w:val="00B3419C"/>
    <w:rsid w:val="00B40966"/>
    <w:rsid w:val="00B466B0"/>
    <w:rsid w:val="00B71B43"/>
    <w:rsid w:val="00B81596"/>
    <w:rsid w:val="00B9436E"/>
    <w:rsid w:val="00BB41C2"/>
    <w:rsid w:val="00BD0D65"/>
    <w:rsid w:val="00BF3148"/>
    <w:rsid w:val="00C15C55"/>
    <w:rsid w:val="00C2101E"/>
    <w:rsid w:val="00C22C2A"/>
    <w:rsid w:val="00C336F4"/>
    <w:rsid w:val="00C405BD"/>
    <w:rsid w:val="00C46FF1"/>
    <w:rsid w:val="00C52180"/>
    <w:rsid w:val="00C52658"/>
    <w:rsid w:val="00C57EAD"/>
    <w:rsid w:val="00C62D02"/>
    <w:rsid w:val="00C73FBD"/>
    <w:rsid w:val="00C74655"/>
    <w:rsid w:val="00C76204"/>
    <w:rsid w:val="00CB2AEA"/>
    <w:rsid w:val="00CD5BC1"/>
    <w:rsid w:val="00CF5E60"/>
    <w:rsid w:val="00CF627C"/>
    <w:rsid w:val="00D069A6"/>
    <w:rsid w:val="00D11090"/>
    <w:rsid w:val="00D2071C"/>
    <w:rsid w:val="00D31795"/>
    <w:rsid w:val="00D419BB"/>
    <w:rsid w:val="00D41B47"/>
    <w:rsid w:val="00D428A7"/>
    <w:rsid w:val="00D47261"/>
    <w:rsid w:val="00D52BF3"/>
    <w:rsid w:val="00D55AFB"/>
    <w:rsid w:val="00D57CA8"/>
    <w:rsid w:val="00D62642"/>
    <w:rsid w:val="00D932AD"/>
    <w:rsid w:val="00D97EC3"/>
    <w:rsid w:val="00DF4554"/>
    <w:rsid w:val="00DF6FE7"/>
    <w:rsid w:val="00E03A18"/>
    <w:rsid w:val="00E17E9B"/>
    <w:rsid w:val="00E21CCC"/>
    <w:rsid w:val="00E431BA"/>
    <w:rsid w:val="00E5599F"/>
    <w:rsid w:val="00E63848"/>
    <w:rsid w:val="00E66EBC"/>
    <w:rsid w:val="00E7137F"/>
    <w:rsid w:val="00E97BCF"/>
    <w:rsid w:val="00EA36AF"/>
    <w:rsid w:val="00EA7242"/>
    <w:rsid w:val="00ED3165"/>
    <w:rsid w:val="00ED6EA3"/>
    <w:rsid w:val="00EE1182"/>
    <w:rsid w:val="00EE1F35"/>
    <w:rsid w:val="00F26E95"/>
    <w:rsid w:val="00F27068"/>
    <w:rsid w:val="00F72D13"/>
    <w:rsid w:val="00F76EE5"/>
    <w:rsid w:val="00F82E37"/>
    <w:rsid w:val="00F87472"/>
    <w:rsid w:val="00F9148D"/>
    <w:rsid w:val="00F9321C"/>
    <w:rsid w:val="00F96809"/>
    <w:rsid w:val="00FC3058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.urf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159</TotalTime>
  <Pages>11</Pages>
  <Words>3170</Words>
  <Characters>18070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124</cp:revision>
  <cp:lastPrinted>2013-04-22T06:21:00Z</cp:lastPrinted>
  <dcterms:created xsi:type="dcterms:W3CDTF">2017-07-05T09:00:00Z</dcterms:created>
  <dcterms:modified xsi:type="dcterms:W3CDTF">2017-09-15T10:01:00Z</dcterms:modified>
</cp:coreProperties>
</file>